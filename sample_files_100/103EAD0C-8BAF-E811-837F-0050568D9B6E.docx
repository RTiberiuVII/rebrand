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DA83A" w14:textId="52A8A83A" w:rsidR="001E136C" w:rsidRPr="00E90079" w:rsidRDefault="001E136C" w:rsidP="00E90079">
      <w:pPr>
        <w:pStyle w:val="zzTexttobedeleted"/>
        <w:rPr>
          <w:rStyle w:val="FootnoteTextChar"/>
          <w:rFonts w:ascii="GE Inspira Sans" w:hAnsi="GE Inspira Sans"/>
          <w:sz w:val="22"/>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p>
    <w:p w14:paraId="0D47939D" w14:textId="77777777" w:rsidR="00FC6CC8" w:rsidRPr="00DB1567" w:rsidRDefault="00FC6CC8" w:rsidP="00B86518">
      <w:pPr>
        <w:rPr>
          <w:b/>
        </w:rPr>
      </w:pPr>
      <w:r w:rsidRPr="00DB1567">
        <w:rPr>
          <w:b/>
        </w:rPr>
        <w:t>Approved By:</w:t>
      </w:r>
      <w:bookmarkEnd w:id="0"/>
      <w:bookmarkEnd w:id="1"/>
      <w:bookmarkEnd w:id="2"/>
      <w:bookmarkEnd w:id="3"/>
      <w:bookmarkEnd w:id="4"/>
      <w:bookmarkEnd w:id="5"/>
      <w:bookmarkEnd w:id="6"/>
      <w:bookmarkEnd w:id="7"/>
      <w:bookmarkEnd w:id="8"/>
    </w:p>
    <w:tbl>
      <w:tblPr>
        <w:tblW w:w="9846" w:type="dxa"/>
        <w:tblLook w:val="0000" w:firstRow="0" w:lastRow="0" w:firstColumn="0" w:lastColumn="0" w:noHBand="0" w:noVBand="0"/>
      </w:tblPr>
      <w:tblGrid>
        <w:gridCol w:w="2970"/>
        <w:gridCol w:w="270"/>
        <w:gridCol w:w="3330"/>
        <w:gridCol w:w="270"/>
        <w:gridCol w:w="3006"/>
      </w:tblGrid>
      <w:tr w:rsidR="00B70B68" w:rsidRPr="00145818" w14:paraId="5F193253" w14:textId="77777777" w:rsidTr="00AA2547">
        <w:trPr>
          <w:trHeight w:hRule="exact" w:val="793"/>
        </w:trPr>
        <w:tc>
          <w:tcPr>
            <w:tcW w:w="2970" w:type="dxa"/>
            <w:tcBorders>
              <w:bottom w:val="single" w:sz="4" w:space="0" w:color="auto"/>
            </w:tcBorders>
          </w:tcPr>
          <w:p w14:paraId="490976FD" w14:textId="03416CEA" w:rsidR="00B70B68" w:rsidRPr="00145818" w:rsidRDefault="00754314" w:rsidP="00091A61">
            <w:pPr>
              <w:pStyle w:val="BodyText"/>
              <w:spacing w:after="120"/>
              <w:jc w:val="center"/>
              <w:rPr>
                <w:rFonts w:cs="Arial"/>
                <w:sz w:val="22"/>
                <w:szCs w:val="22"/>
              </w:rPr>
            </w:pPr>
            <w:hyperlink r:id="rId8" w:history="1">
              <w:r>
                <w:rPr>
                  <w:rStyle w:val="Hyperlink"/>
                  <w:rFonts w:cs="Arial"/>
                  <w:sz w:val="22"/>
                  <w:szCs w:val="22"/>
                </w:rPr>
                <w:t>Approval Link</w:t>
              </w:r>
            </w:hyperlink>
          </w:p>
        </w:tc>
        <w:tc>
          <w:tcPr>
            <w:tcW w:w="270" w:type="dxa"/>
          </w:tcPr>
          <w:p w14:paraId="0B26916B" w14:textId="77777777" w:rsidR="00B70B68" w:rsidRPr="00145818" w:rsidRDefault="00B70B68" w:rsidP="00091A61">
            <w:pPr>
              <w:pStyle w:val="BodyText"/>
              <w:spacing w:after="120"/>
              <w:jc w:val="center"/>
              <w:rPr>
                <w:rFonts w:cs="Arial"/>
                <w:sz w:val="22"/>
                <w:szCs w:val="22"/>
              </w:rPr>
            </w:pPr>
          </w:p>
        </w:tc>
        <w:tc>
          <w:tcPr>
            <w:tcW w:w="3330" w:type="dxa"/>
            <w:tcBorders>
              <w:bottom w:val="single" w:sz="4" w:space="0" w:color="auto"/>
            </w:tcBorders>
          </w:tcPr>
          <w:p w14:paraId="61A5709D" w14:textId="1AE4614C" w:rsidR="00B70B68" w:rsidRPr="00145818" w:rsidRDefault="00500753" w:rsidP="00091A61">
            <w:pPr>
              <w:pStyle w:val="BodyText"/>
              <w:spacing w:after="120"/>
              <w:jc w:val="center"/>
              <w:rPr>
                <w:rFonts w:cs="Arial"/>
                <w:sz w:val="22"/>
                <w:szCs w:val="22"/>
              </w:rPr>
            </w:pPr>
            <w:hyperlink r:id="rId9" w:history="1">
              <w:r w:rsidR="00191494">
                <w:rPr>
                  <w:rStyle w:val="Hyperlink"/>
                  <w:rFonts w:cs="Arial"/>
                  <w:sz w:val="22"/>
                  <w:szCs w:val="22"/>
                </w:rPr>
                <w:t>Approval Link</w:t>
              </w:r>
            </w:hyperlink>
            <w:r w:rsidR="00191494">
              <w:rPr>
                <w:rFonts w:cs="Arial"/>
                <w:sz w:val="22"/>
                <w:szCs w:val="22"/>
              </w:rPr>
              <w:t xml:space="preserve"> </w:t>
            </w:r>
          </w:p>
        </w:tc>
        <w:tc>
          <w:tcPr>
            <w:tcW w:w="270" w:type="dxa"/>
          </w:tcPr>
          <w:p w14:paraId="22DE2076" w14:textId="77777777" w:rsidR="00B70B68" w:rsidRPr="00145818" w:rsidRDefault="00B70B68" w:rsidP="00091A61">
            <w:pPr>
              <w:pStyle w:val="BodyText"/>
              <w:spacing w:after="120"/>
              <w:jc w:val="center"/>
              <w:rPr>
                <w:rFonts w:cs="Arial"/>
                <w:sz w:val="22"/>
                <w:szCs w:val="22"/>
              </w:rPr>
            </w:pPr>
          </w:p>
        </w:tc>
        <w:tc>
          <w:tcPr>
            <w:tcW w:w="3006" w:type="dxa"/>
            <w:tcBorders>
              <w:bottom w:val="single" w:sz="4" w:space="0" w:color="auto"/>
            </w:tcBorders>
          </w:tcPr>
          <w:p w14:paraId="3E901826" w14:textId="1F80FD3E" w:rsidR="00B70B68" w:rsidRPr="00145818" w:rsidRDefault="00B70B68" w:rsidP="00091A61">
            <w:pPr>
              <w:pStyle w:val="BodyText"/>
              <w:spacing w:after="120"/>
              <w:jc w:val="center"/>
              <w:rPr>
                <w:rFonts w:cs="Arial"/>
                <w:sz w:val="22"/>
                <w:szCs w:val="22"/>
              </w:rPr>
            </w:pPr>
          </w:p>
        </w:tc>
      </w:tr>
      <w:tr w:rsidR="00B70B68" w:rsidRPr="00145818" w14:paraId="42B3327B" w14:textId="77777777" w:rsidTr="00AA2547">
        <w:trPr>
          <w:trHeight w:val="1427"/>
        </w:trPr>
        <w:tc>
          <w:tcPr>
            <w:tcW w:w="2970" w:type="dxa"/>
            <w:tcBorders>
              <w:top w:val="single" w:sz="4" w:space="0" w:color="auto"/>
            </w:tcBorders>
          </w:tcPr>
          <w:p w14:paraId="64AC70EB" w14:textId="22511E78" w:rsidR="00B70B68" w:rsidRPr="007C378C" w:rsidRDefault="002A0E1B" w:rsidP="007C378C">
            <w:pPr>
              <w:pStyle w:val="zTableText-AlignedLeft"/>
              <w:rPr>
                <w:b/>
              </w:rPr>
            </w:pPr>
            <w:r>
              <w:rPr>
                <w:b/>
              </w:rPr>
              <w:t>Chris Conner</w:t>
            </w:r>
          </w:p>
          <w:p w14:paraId="4674CE3F" w14:textId="397D5CF9" w:rsidR="00B70B68" w:rsidRPr="00145818" w:rsidRDefault="002A0E1B" w:rsidP="007C378C">
            <w:pPr>
              <w:pStyle w:val="zTableText-AlignedLeft"/>
            </w:pPr>
            <w:r w:rsidRPr="002A0E1B">
              <w:t>Senior Engineer - Customer Project Support</w:t>
            </w:r>
            <w:r w:rsidR="00B70B68" w:rsidRPr="007C378C">
              <w:br/>
            </w:r>
            <w:r w:rsidR="00BB5EDD">
              <w:t>BHGE</w:t>
            </w:r>
            <w:r w:rsidR="00F862A6">
              <w:t xml:space="preserve"> - Jandakot</w:t>
            </w:r>
          </w:p>
        </w:tc>
        <w:tc>
          <w:tcPr>
            <w:tcW w:w="270" w:type="dxa"/>
          </w:tcPr>
          <w:p w14:paraId="0A192FCA" w14:textId="77777777" w:rsidR="00B70B68" w:rsidRPr="00145818" w:rsidRDefault="00B70B68" w:rsidP="00D41EB1">
            <w:pPr>
              <w:pStyle w:val="BodyText"/>
              <w:spacing w:after="120"/>
              <w:rPr>
                <w:rFonts w:cs="Arial"/>
                <w:sz w:val="20"/>
              </w:rPr>
            </w:pPr>
          </w:p>
        </w:tc>
        <w:tc>
          <w:tcPr>
            <w:tcW w:w="3330" w:type="dxa"/>
            <w:tcBorders>
              <w:top w:val="single" w:sz="4" w:space="0" w:color="auto"/>
            </w:tcBorders>
          </w:tcPr>
          <w:p w14:paraId="1E28E69A" w14:textId="77777777" w:rsidR="00B70B68" w:rsidRDefault="002D6F16" w:rsidP="00F862A6">
            <w:pPr>
              <w:pStyle w:val="zTableText-AlignedLeft"/>
              <w:rPr>
                <w:b/>
              </w:rPr>
            </w:pPr>
            <w:r w:rsidRPr="002D6F16">
              <w:rPr>
                <w:b/>
              </w:rPr>
              <w:t>Viraj Gharat</w:t>
            </w:r>
          </w:p>
          <w:p w14:paraId="72C7B4EF" w14:textId="7F264182" w:rsidR="002D6F16" w:rsidRPr="002D6F16" w:rsidRDefault="002D6F16" w:rsidP="00F862A6">
            <w:pPr>
              <w:pStyle w:val="zTableText-AlignedLeft"/>
            </w:pPr>
            <w:r>
              <w:t>QMS Lead Jandakot</w:t>
            </w:r>
          </w:p>
        </w:tc>
        <w:tc>
          <w:tcPr>
            <w:tcW w:w="270" w:type="dxa"/>
          </w:tcPr>
          <w:p w14:paraId="727527FD" w14:textId="77777777" w:rsidR="00B70B68" w:rsidRPr="00145818" w:rsidRDefault="00B70B68" w:rsidP="00D41EB1">
            <w:pPr>
              <w:pStyle w:val="BodyText"/>
              <w:spacing w:after="120"/>
              <w:rPr>
                <w:rFonts w:cs="Arial"/>
                <w:sz w:val="20"/>
              </w:rPr>
            </w:pPr>
          </w:p>
        </w:tc>
        <w:tc>
          <w:tcPr>
            <w:tcW w:w="3006" w:type="dxa"/>
            <w:tcBorders>
              <w:top w:val="single" w:sz="4" w:space="0" w:color="auto"/>
            </w:tcBorders>
          </w:tcPr>
          <w:p w14:paraId="7ED0D9C3" w14:textId="560A0AE1" w:rsidR="00B70B68" w:rsidRPr="00145818" w:rsidRDefault="00B70B68" w:rsidP="007C378C">
            <w:pPr>
              <w:pStyle w:val="zTableText-AlignedLeft"/>
            </w:pPr>
          </w:p>
        </w:tc>
      </w:tr>
    </w:tbl>
    <w:p w14:paraId="6FA47A2A" w14:textId="77777777" w:rsidR="00886497" w:rsidRPr="00145818" w:rsidRDefault="00886497" w:rsidP="00DB3EDD">
      <w:pPr>
        <w:rPr>
          <w:sz w:val="22"/>
          <w:szCs w:val="22"/>
        </w:rPr>
      </w:pPr>
      <w:bookmarkStart w:id="9" w:name="_Toc315430085"/>
      <w:bookmarkStart w:id="10" w:name="_Toc315430626"/>
    </w:p>
    <w:p w14:paraId="34150B38" w14:textId="77777777" w:rsidR="002D6F16" w:rsidRDefault="00DB3EDD" w:rsidP="004E2CEE">
      <w:pPr>
        <w:pStyle w:val="TextBody1"/>
      </w:pPr>
      <w:r w:rsidRPr="00DC4AA2">
        <w:t>For any feedback to the process, or the document, please contact the process owner</w:t>
      </w:r>
      <w:r w:rsidR="001E136C" w:rsidRPr="00DC4AA2">
        <w:t xml:space="preserve"> </w:t>
      </w:r>
      <w:r w:rsidR="00D75B78">
        <w:t>–</w:t>
      </w:r>
      <w:r w:rsidR="001E136C" w:rsidRPr="00DC4AA2">
        <w:t xml:space="preserve"> </w:t>
      </w:r>
    </w:p>
    <w:p w14:paraId="13EF832A" w14:textId="69210DA3" w:rsidR="0075211B" w:rsidRPr="00145818" w:rsidRDefault="002D6F16" w:rsidP="004E2CEE">
      <w:pPr>
        <w:pStyle w:val="TextBody1"/>
        <w:rPr>
          <w:b/>
          <w:sz w:val="22"/>
          <w:szCs w:val="22"/>
        </w:rPr>
      </w:pPr>
      <w:r>
        <w:t>APAC SPSS Quality Lead</w:t>
      </w:r>
    </w:p>
    <w:p w14:paraId="7AB61CE5" w14:textId="3523ABAC" w:rsidR="00061270" w:rsidRPr="00A65CDB" w:rsidRDefault="00061270" w:rsidP="00A65CDB">
      <w:pPr>
        <w:pStyle w:val="zzTexttobedeleted"/>
      </w:pPr>
    </w:p>
    <w:tbl>
      <w:tblPr>
        <w:tblStyle w:val="TableGrid1"/>
        <w:tblW w:w="10109" w:type="dxa"/>
        <w:tblInd w:w="-34" w:type="dxa"/>
        <w:tblBorders>
          <w:insideH w:val="none" w:sz="0" w:space="0" w:color="auto"/>
        </w:tblBorders>
        <w:tblLook w:val="04A0" w:firstRow="1" w:lastRow="0" w:firstColumn="1" w:lastColumn="0" w:noHBand="0" w:noVBand="1"/>
      </w:tblPr>
      <w:tblGrid>
        <w:gridCol w:w="4529"/>
        <w:gridCol w:w="2126"/>
        <w:gridCol w:w="3454"/>
      </w:tblGrid>
      <w:tr w:rsidR="0060119C" w:rsidRPr="00145818" w14:paraId="01D486F6" w14:textId="77777777" w:rsidTr="006B369D">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32870B98" w14:textId="33E8E0F9" w:rsidR="0060119C" w:rsidRPr="00145818" w:rsidRDefault="006B369D" w:rsidP="00FC6E03">
            <w:pPr>
              <w:pStyle w:val="zTableTitle-Centered"/>
              <w:rPr>
                <w:rFonts w:cs="Arial"/>
                <w:bCs/>
              </w:rPr>
            </w:pPr>
            <w:r w:rsidRPr="006B369D">
              <w:rPr>
                <w:rFonts w:eastAsiaTheme="minorEastAsia"/>
                <w:lang w:val="en-US"/>
              </w:rPr>
              <w:t>APPLICABLE PRODUCT LINES</w:t>
            </w:r>
          </w:p>
        </w:tc>
      </w:tr>
      <w:tr w:rsidR="006B369D" w:rsidRPr="00145818" w14:paraId="778BC30F" w14:textId="77777777" w:rsidTr="00841577">
        <w:trPr>
          <w:trHeight w:val="253"/>
        </w:trPr>
        <w:tc>
          <w:tcPr>
            <w:tcW w:w="4529" w:type="dxa"/>
            <w:tcBorders>
              <w:top w:val="nil"/>
              <w:left w:val="single" w:sz="4" w:space="0" w:color="auto"/>
              <w:bottom w:val="nil"/>
              <w:right w:val="nil"/>
            </w:tcBorders>
            <w:shd w:val="clear" w:color="auto" w:fill="FFFFFF" w:themeFill="background1"/>
          </w:tcPr>
          <w:p w14:paraId="46B31507" w14:textId="0543BFF8" w:rsidR="006B369D" w:rsidRPr="00145818" w:rsidRDefault="00500753" w:rsidP="00FC6E03">
            <w:pPr>
              <w:pStyle w:val="zTableText-AlignedLeft"/>
            </w:pPr>
            <w:sdt>
              <w:sdtPr>
                <w:rPr>
                  <w:rFonts w:eastAsia="MS Gothic" w:cs="MS Gothic"/>
                  <w:shd w:val="clear" w:color="auto" w:fill="FFFFFF" w:themeFill="background1"/>
                </w:rPr>
                <w:id w:val="50656468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Subsea Drilling Systems</w:t>
            </w:r>
          </w:p>
        </w:tc>
        <w:tc>
          <w:tcPr>
            <w:tcW w:w="5580" w:type="dxa"/>
            <w:gridSpan w:val="2"/>
            <w:tcBorders>
              <w:top w:val="nil"/>
              <w:left w:val="single" w:sz="4" w:space="0" w:color="auto"/>
              <w:bottom w:val="nil"/>
              <w:right w:val="single" w:sz="4" w:space="0" w:color="auto"/>
            </w:tcBorders>
            <w:shd w:val="clear" w:color="auto" w:fill="FFFFFF" w:themeFill="background1"/>
            <w:vAlign w:val="center"/>
          </w:tcPr>
          <w:p w14:paraId="45AAAC6B" w14:textId="21A765B4" w:rsidR="006B369D" w:rsidRPr="00145818" w:rsidRDefault="00500753" w:rsidP="00FC6E03">
            <w:pPr>
              <w:pStyle w:val="zTableText-AlignedLeft"/>
            </w:pPr>
            <w:sdt>
              <w:sdtPr>
                <w:rPr>
                  <w:rFonts w:eastAsia="MS Gothic" w:cs="MS Gothic"/>
                  <w:shd w:val="clear" w:color="auto" w:fill="FFFFFF" w:themeFill="background1"/>
                </w:rPr>
                <w:id w:val="1949276256"/>
                <w14:checkbox>
                  <w14:checked w14:val="1"/>
                  <w14:checkedState w14:val="2612" w14:font="Meiryo"/>
                  <w14:uncheckedState w14:val="2610" w14:font="Meiryo"/>
                </w14:checkbox>
              </w:sdtPr>
              <w:sdtEndPr/>
              <w:sdtContent>
                <w:r w:rsidR="00D75B78">
                  <w:rPr>
                    <w:rFonts w:ascii="Meiryo" w:eastAsia="Meiryo" w:hAnsi="Meiryo" w:cs="Meiryo" w:hint="eastAsia"/>
                    <w:shd w:val="clear" w:color="auto" w:fill="FFFFFF" w:themeFill="background1"/>
                  </w:rPr>
                  <w:t>☒</w:t>
                </w:r>
              </w:sdtContent>
            </w:sdt>
            <w:r w:rsidR="006B369D" w:rsidRPr="00145818">
              <w:t xml:space="preserve"> Subsea Production Systems (SPS)</w:t>
            </w:r>
          </w:p>
        </w:tc>
      </w:tr>
      <w:tr w:rsidR="006B369D" w:rsidRPr="00145818" w14:paraId="037F71F0" w14:textId="77777777" w:rsidTr="00841577">
        <w:trPr>
          <w:trHeight w:val="135"/>
        </w:trPr>
        <w:tc>
          <w:tcPr>
            <w:tcW w:w="4529" w:type="dxa"/>
            <w:tcBorders>
              <w:top w:val="nil"/>
              <w:left w:val="single" w:sz="4" w:space="0" w:color="auto"/>
              <w:bottom w:val="nil"/>
              <w:right w:val="nil"/>
            </w:tcBorders>
          </w:tcPr>
          <w:p w14:paraId="62E73217" w14:textId="07785CFD" w:rsidR="006B369D" w:rsidRPr="00145818" w:rsidRDefault="00500753" w:rsidP="00FC6E03">
            <w:pPr>
              <w:pStyle w:val="zTableText-AlignedLeft"/>
            </w:pPr>
            <w:sdt>
              <w:sdtPr>
                <w:rPr>
                  <w:rFonts w:eastAsia="MS Gothic" w:cs="MS Gothic"/>
                  <w:shd w:val="clear" w:color="auto" w:fill="FFFFFF" w:themeFill="background1"/>
                </w:rPr>
                <w:id w:val="646252030"/>
                <w14:checkbox>
                  <w14:checked w14:val="1"/>
                  <w14:checkedState w14:val="2612" w14:font="Meiryo"/>
                  <w14:uncheckedState w14:val="2610" w14:font="Meiryo"/>
                </w14:checkbox>
              </w:sdtPr>
              <w:sdtEndPr/>
              <w:sdtContent>
                <w:r w:rsidR="00D75B78">
                  <w:rPr>
                    <w:rFonts w:ascii="Meiryo" w:eastAsia="Meiryo" w:hAnsi="Meiryo" w:cs="Meiryo" w:hint="eastAsia"/>
                    <w:shd w:val="clear" w:color="auto" w:fill="FFFFFF" w:themeFill="background1"/>
                  </w:rPr>
                  <w:t>☒</w:t>
                </w:r>
              </w:sdtContent>
            </w:sdt>
            <w:r w:rsidR="006B369D" w:rsidRPr="00145818">
              <w:t xml:space="preserve"> Subsea Service</w:t>
            </w:r>
            <w:r w:rsidR="006B369D">
              <w:t>s &amp; Offshore Equipment</w:t>
            </w:r>
          </w:p>
        </w:tc>
        <w:tc>
          <w:tcPr>
            <w:tcW w:w="2126" w:type="dxa"/>
            <w:tcBorders>
              <w:top w:val="nil"/>
              <w:left w:val="single" w:sz="4" w:space="0" w:color="auto"/>
              <w:bottom w:val="nil"/>
              <w:right w:val="nil"/>
            </w:tcBorders>
            <w:vAlign w:val="center"/>
          </w:tcPr>
          <w:p w14:paraId="3B2FFCD4" w14:textId="62E0F9F9" w:rsidR="006B369D" w:rsidRPr="00145818" w:rsidRDefault="00500753" w:rsidP="00FC6E03">
            <w:pPr>
              <w:pStyle w:val="zTableText-AlignedLeft"/>
            </w:pPr>
            <w:sdt>
              <w:sdtPr>
                <w:rPr>
                  <w:rFonts w:eastAsia="MS Gothic" w:cs="MS Gothic"/>
                  <w:shd w:val="clear" w:color="auto" w:fill="FFFFFF" w:themeFill="background1"/>
                </w:rPr>
                <w:id w:val="-715131223"/>
                <w14:checkbox>
                  <w14:checked w14:val="1"/>
                  <w14:checkedState w14:val="2612" w14:font="Meiryo"/>
                  <w14:uncheckedState w14:val="2610" w14:font="Meiryo"/>
                </w14:checkbox>
              </w:sdtPr>
              <w:sdtEndPr/>
              <w:sdtContent>
                <w:r w:rsidR="00D75B78">
                  <w:rPr>
                    <w:rFonts w:ascii="Meiryo" w:eastAsia="Meiryo" w:hAnsi="Meiryo" w:cs="Meiryo" w:hint="eastAsia"/>
                    <w:shd w:val="clear" w:color="auto" w:fill="FFFFFF" w:themeFill="background1"/>
                  </w:rPr>
                  <w:t>☒</w:t>
                </w:r>
              </w:sdtContent>
            </w:sdt>
            <w:r w:rsidR="006B369D" w:rsidRPr="00145818">
              <w:t xml:space="preserve"> Trees</w:t>
            </w:r>
          </w:p>
        </w:tc>
        <w:tc>
          <w:tcPr>
            <w:tcW w:w="3454" w:type="dxa"/>
            <w:tcBorders>
              <w:top w:val="nil"/>
              <w:left w:val="nil"/>
              <w:bottom w:val="nil"/>
              <w:right w:val="single" w:sz="4" w:space="0" w:color="auto"/>
            </w:tcBorders>
            <w:vAlign w:val="center"/>
          </w:tcPr>
          <w:p w14:paraId="3B031C18" w14:textId="12A8FD3F" w:rsidR="006B369D" w:rsidRPr="00145818" w:rsidRDefault="00500753" w:rsidP="00FC6E03">
            <w:pPr>
              <w:pStyle w:val="zTableText-AlignedLeft"/>
            </w:pPr>
            <w:sdt>
              <w:sdtPr>
                <w:rPr>
                  <w:shd w:val="clear" w:color="auto" w:fill="FFFFFF" w:themeFill="background1"/>
                </w:rPr>
                <w:id w:val="1718858531"/>
                <w14:checkbox>
                  <w14:checked w14:val="1"/>
                  <w14:checkedState w14:val="2612" w14:font="Meiryo"/>
                  <w14:uncheckedState w14:val="2610" w14:font="Meiryo"/>
                </w14:checkbox>
              </w:sdtPr>
              <w:sdtEndPr/>
              <w:sdtContent>
                <w:r w:rsidR="00D75B78">
                  <w:rPr>
                    <w:rFonts w:ascii="Meiryo" w:eastAsia="Meiryo" w:hAnsi="Meiryo" w:cs="Meiryo" w:hint="eastAsia"/>
                    <w:shd w:val="clear" w:color="auto" w:fill="FFFFFF" w:themeFill="background1"/>
                  </w:rPr>
                  <w:t>☒</w:t>
                </w:r>
              </w:sdtContent>
            </w:sdt>
            <w:r w:rsidR="006B369D" w:rsidRPr="00145818">
              <w:t xml:space="preserve"> Controls</w:t>
            </w:r>
          </w:p>
        </w:tc>
      </w:tr>
      <w:tr w:rsidR="006B369D" w:rsidRPr="00145818" w14:paraId="58F86170" w14:textId="77777777" w:rsidTr="00841577">
        <w:trPr>
          <w:trHeight w:val="58"/>
        </w:trPr>
        <w:tc>
          <w:tcPr>
            <w:tcW w:w="4529" w:type="dxa"/>
            <w:tcBorders>
              <w:top w:val="nil"/>
              <w:left w:val="single" w:sz="4" w:space="0" w:color="auto"/>
              <w:bottom w:val="nil"/>
              <w:right w:val="dashed" w:sz="4" w:space="0" w:color="A6A6A6" w:themeColor="background1" w:themeShade="A6"/>
            </w:tcBorders>
          </w:tcPr>
          <w:p w14:paraId="05725765" w14:textId="74411C1F" w:rsidR="006B369D" w:rsidRPr="00145818" w:rsidRDefault="00500753" w:rsidP="00FC6E03">
            <w:pPr>
              <w:pStyle w:val="zTableText-AlignedLeft"/>
            </w:pPr>
            <w:sdt>
              <w:sdtPr>
                <w:rPr>
                  <w:rFonts w:eastAsia="MS Gothic" w:cs="MS Gothic"/>
                  <w:shd w:val="clear" w:color="auto" w:fill="FFFFFF" w:themeFill="background1"/>
                </w:rPr>
                <w:id w:val="-1373759188"/>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Flexible Pipe Systems</w:t>
            </w:r>
          </w:p>
        </w:tc>
        <w:tc>
          <w:tcPr>
            <w:tcW w:w="2126" w:type="dxa"/>
            <w:tcBorders>
              <w:top w:val="nil"/>
              <w:left w:val="single" w:sz="4" w:space="0" w:color="auto"/>
              <w:bottom w:val="nil"/>
              <w:right w:val="nil"/>
            </w:tcBorders>
            <w:vAlign w:val="center"/>
          </w:tcPr>
          <w:p w14:paraId="23E3803A" w14:textId="518B4BAF" w:rsidR="006B369D" w:rsidRPr="00145818" w:rsidRDefault="00500753" w:rsidP="00FC6E03">
            <w:pPr>
              <w:pStyle w:val="zTableText-AlignedLeft"/>
            </w:pPr>
            <w:sdt>
              <w:sdtPr>
                <w:rPr>
                  <w:rFonts w:eastAsia="MS Gothic" w:cs="MS Gothic"/>
                  <w:shd w:val="clear" w:color="auto" w:fill="FFFFFF" w:themeFill="background1"/>
                </w:rPr>
                <w:id w:val="1384681900"/>
                <w14:checkbox>
                  <w14:checked w14:val="1"/>
                  <w14:checkedState w14:val="2612" w14:font="Meiryo"/>
                  <w14:uncheckedState w14:val="2610" w14:font="Meiryo"/>
                </w14:checkbox>
              </w:sdtPr>
              <w:sdtEndPr/>
              <w:sdtContent>
                <w:r w:rsidR="00D75B78">
                  <w:rPr>
                    <w:rFonts w:ascii="Meiryo" w:eastAsia="Meiryo" w:hAnsi="Meiryo" w:cs="Meiryo" w:hint="eastAsia"/>
                    <w:shd w:val="clear" w:color="auto" w:fill="FFFFFF" w:themeFill="background1"/>
                  </w:rPr>
                  <w:t>☒</w:t>
                </w:r>
              </w:sdtContent>
            </w:sdt>
            <w:r w:rsidR="006B369D" w:rsidRPr="00145818">
              <w:t xml:space="preserve"> </w:t>
            </w:r>
            <w:r w:rsidR="006B369D">
              <w:t>MCS</w:t>
            </w:r>
          </w:p>
        </w:tc>
        <w:tc>
          <w:tcPr>
            <w:tcW w:w="3454" w:type="dxa"/>
            <w:tcBorders>
              <w:top w:val="nil"/>
              <w:left w:val="nil"/>
              <w:right w:val="single" w:sz="4" w:space="0" w:color="auto"/>
            </w:tcBorders>
            <w:vAlign w:val="center"/>
          </w:tcPr>
          <w:p w14:paraId="4B42B843" w14:textId="5E5C1D90" w:rsidR="006B369D" w:rsidRPr="00145818" w:rsidRDefault="00500753" w:rsidP="00FC6E03">
            <w:pPr>
              <w:pStyle w:val="zTableText-AlignedLeft"/>
            </w:pPr>
            <w:sdt>
              <w:sdtPr>
                <w:rPr>
                  <w:shd w:val="clear" w:color="auto" w:fill="FFFFFF" w:themeFill="background1"/>
                </w:rPr>
                <w:id w:val="-1011835366"/>
                <w14:checkbox>
                  <w14:checked w14:val="1"/>
                  <w14:checkedState w14:val="2612" w14:font="Meiryo"/>
                  <w14:uncheckedState w14:val="2610" w14:font="Meiryo"/>
                </w14:checkbox>
              </w:sdtPr>
              <w:sdtEndPr/>
              <w:sdtContent>
                <w:r w:rsidR="00477AFC">
                  <w:rPr>
                    <w:rFonts w:ascii="Meiryo" w:eastAsia="Meiryo" w:hAnsi="Meiryo" w:cs="Meiryo" w:hint="eastAsia"/>
                    <w:shd w:val="clear" w:color="auto" w:fill="FFFFFF" w:themeFill="background1"/>
                  </w:rPr>
                  <w:t>☒</w:t>
                </w:r>
              </w:sdtContent>
            </w:sdt>
            <w:r w:rsidR="006B369D" w:rsidRPr="00145818">
              <w:t xml:space="preserve"> </w:t>
            </w:r>
            <w:r w:rsidR="006B369D">
              <w:t>Projects</w:t>
            </w:r>
          </w:p>
        </w:tc>
      </w:tr>
      <w:tr w:rsidR="006B369D" w:rsidRPr="00145818" w14:paraId="40F8E4B9" w14:textId="77777777" w:rsidTr="00841577">
        <w:trPr>
          <w:trHeight w:val="58"/>
        </w:trPr>
        <w:tc>
          <w:tcPr>
            <w:tcW w:w="4529" w:type="dxa"/>
            <w:tcBorders>
              <w:top w:val="nil"/>
              <w:left w:val="single" w:sz="4" w:space="0" w:color="auto"/>
              <w:bottom w:val="single" w:sz="4" w:space="0" w:color="auto"/>
              <w:right w:val="dashed" w:sz="4" w:space="0" w:color="A6A6A6" w:themeColor="background1" w:themeShade="A6"/>
            </w:tcBorders>
          </w:tcPr>
          <w:p w14:paraId="6760525B" w14:textId="14D9DACE" w:rsidR="006B369D" w:rsidRDefault="00500753" w:rsidP="00FC6E03">
            <w:pPr>
              <w:pStyle w:val="zTableText-AlignedLeft"/>
            </w:pPr>
            <w:sdt>
              <w:sdtPr>
                <w:rPr>
                  <w:rFonts w:eastAsia="MS Gothic" w:cs="MS Gothic"/>
                  <w:shd w:val="clear" w:color="auto" w:fill="FFFFFF" w:themeFill="background1"/>
                </w:rPr>
                <w:id w:val="-28581740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Surface Pressure Control</w:t>
            </w:r>
          </w:p>
          <w:p w14:paraId="2E997FF1" w14:textId="2A92EC15" w:rsidR="006B369D" w:rsidRPr="00832EBE" w:rsidRDefault="00500753" w:rsidP="00FC6E03">
            <w:pPr>
              <w:pStyle w:val="zTableText-AlignedLeft"/>
            </w:pPr>
            <w:sdt>
              <w:sdtPr>
                <w:rPr>
                  <w:rFonts w:eastAsia="MS Gothic" w:cs="MS Gothic"/>
                  <w:shd w:val="clear" w:color="auto" w:fill="FFFFFF" w:themeFill="background1"/>
                </w:rPr>
                <w:id w:val="-1816631630"/>
                <w14:checkbox>
                  <w14:checked w14:val="1"/>
                  <w14:checkedState w14:val="2612" w14:font="Meiryo"/>
                  <w14:uncheckedState w14:val="2610" w14:font="Meiryo"/>
                </w14:checkbox>
              </w:sdtPr>
              <w:sdtEndPr/>
              <w:sdtContent>
                <w:r w:rsidR="00D75B78">
                  <w:rPr>
                    <w:rFonts w:ascii="Meiryo" w:eastAsia="Meiryo" w:hAnsi="Meiryo" w:cs="Meiryo" w:hint="eastAsia"/>
                    <w:shd w:val="clear" w:color="auto" w:fill="FFFFFF" w:themeFill="background1"/>
                  </w:rPr>
                  <w:t>☒</w:t>
                </w:r>
              </w:sdtContent>
            </w:sdt>
            <w:r w:rsidR="006B369D" w:rsidRPr="00145818">
              <w:t xml:space="preserve"> Subsea Production Systems (SPS)</w:t>
            </w:r>
          </w:p>
        </w:tc>
        <w:tc>
          <w:tcPr>
            <w:tcW w:w="2126" w:type="dxa"/>
            <w:tcBorders>
              <w:top w:val="nil"/>
              <w:left w:val="single" w:sz="4" w:space="0" w:color="auto"/>
              <w:bottom w:val="single" w:sz="4" w:space="0" w:color="auto"/>
              <w:right w:val="nil"/>
            </w:tcBorders>
            <w:vAlign w:val="center"/>
          </w:tcPr>
          <w:p w14:paraId="1CFDFE70" w14:textId="77777777" w:rsidR="006B369D" w:rsidRPr="00145818" w:rsidRDefault="006B369D" w:rsidP="00FC6E03">
            <w:pPr>
              <w:pStyle w:val="zTableText-AlignedLeft"/>
            </w:pPr>
          </w:p>
        </w:tc>
        <w:tc>
          <w:tcPr>
            <w:tcW w:w="3454" w:type="dxa"/>
            <w:tcBorders>
              <w:left w:val="nil"/>
              <w:bottom w:val="single" w:sz="4" w:space="0" w:color="auto"/>
              <w:right w:val="single" w:sz="4" w:space="0" w:color="auto"/>
            </w:tcBorders>
            <w:vAlign w:val="center"/>
          </w:tcPr>
          <w:p w14:paraId="4BBEECA3" w14:textId="0D1FEE19" w:rsidR="006B369D" w:rsidRPr="00145818" w:rsidRDefault="006B369D" w:rsidP="00FC6E03">
            <w:pPr>
              <w:pStyle w:val="zTableText-AlignedLeft"/>
            </w:pPr>
          </w:p>
        </w:tc>
      </w:tr>
    </w:tbl>
    <w:p w14:paraId="276B567D" w14:textId="7CB80F3B" w:rsidR="00EB331C" w:rsidRPr="00145818" w:rsidRDefault="00EB331C" w:rsidP="00B70204">
      <w:pPr>
        <w:spacing w:before="120"/>
        <w:rPr>
          <w:b/>
          <w:sz w:val="22"/>
          <w:szCs w:val="22"/>
          <w:u w:val="single"/>
        </w:rPr>
      </w:pPr>
    </w:p>
    <w:p w14:paraId="05111DFC" w14:textId="3E03523F" w:rsidR="00684305" w:rsidRPr="00145818" w:rsidRDefault="00EB331C" w:rsidP="00EB331C">
      <w:pPr>
        <w:ind w:left="288"/>
        <w:rPr>
          <w:b/>
          <w:sz w:val="22"/>
          <w:szCs w:val="22"/>
          <w:u w:val="single"/>
        </w:rPr>
      </w:pPr>
      <w:r w:rsidRPr="00145818">
        <w:rPr>
          <w:b/>
          <w:sz w:val="22"/>
          <w:szCs w:val="22"/>
          <w:u w:val="single"/>
        </w:rPr>
        <w:br w:type="page"/>
      </w:r>
    </w:p>
    <w:p w14:paraId="7F66E775" w14:textId="283D728C" w:rsidR="00595B6E" w:rsidRPr="00747045" w:rsidRDefault="00595B6E" w:rsidP="00747045">
      <w:pPr>
        <w:rPr>
          <w:b/>
        </w:rPr>
      </w:pPr>
      <w:r w:rsidRPr="00DC4AA2">
        <w:rPr>
          <w:b/>
        </w:rPr>
        <w:lastRenderedPageBreak/>
        <w:t>Document Revision Chart</w:t>
      </w:r>
      <w:bookmarkEnd w:id="9"/>
      <w:bookmarkEnd w:id="10"/>
      <w:r w:rsidR="00D02970" w:rsidRPr="00DC4AA2">
        <w:rPr>
          <w:b/>
        </w:rPr>
        <w:t>:</w:t>
      </w:r>
    </w:p>
    <w:tbl>
      <w:tblPr>
        <w:tblStyle w:val="TableGrid"/>
        <w:tblW w:w="10075" w:type="dxa"/>
        <w:tblLook w:val="04A0" w:firstRow="1" w:lastRow="0" w:firstColumn="1" w:lastColumn="0" w:noHBand="0" w:noVBand="1"/>
      </w:tblPr>
      <w:tblGrid>
        <w:gridCol w:w="620"/>
        <w:gridCol w:w="4235"/>
        <w:gridCol w:w="1740"/>
        <w:gridCol w:w="1740"/>
        <w:gridCol w:w="1740"/>
      </w:tblGrid>
      <w:tr w:rsidR="00E24998" w:rsidRPr="00E24998" w14:paraId="6161DC8E" w14:textId="77777777" w:rsidTr="00E24998">
        <w:trPr>
          <w:trHeight w:val="125"/>
        </w:trPr>
        <w:tc>
          <w:tcPr>
            <w:tcW w:w="620" w:type="dxa"/>
            <w:shd w:val="clear" w:color="auto" w:fill="005EB8"/>
            <w:vAlign w:val="center"/>
          </w:tcPr>
          <w:p w14:paraId="541F5705" w14:textId="77777777" w:rsidR="00D41EB1" w:rsidRPr="00E24998" w:rsidRDefault="00D41EB1" w:rsidP="00FC6E03">
            <w:pPr>
              <w:pStyle w:val="zTableTitle-Centered"/>
              <w:rPr>
                <w:rFonts w:eastAsiaTheme="minorEastAsia"/>
              </w:rPr>
            </w:pPr>
            <w:r w:rsidRPr="00E24998">
              <w:rPr>
                <w:rFonts w:eastAsiaTheme="minorEastAsia"/>
              </w:rPr>
              <w:t>Rev</w:t>
            </w:r>
          </w:p>
        </w:tc>
        <w:tc>
          <w:tcPr>
            <w:tcW w:w="4235" w:type="dxa"/>
            <w:shd w:val="clear" w:color="auto" w:fill="005EB8"/>
            <w:vAlign w:val="center"/>
          </w:tcPr>
          <w:p w14:paraId="0FA2602D" w14:textId="7F98A41E" w:rsidR="00532897" w:rsidRPr="00E24998" w:rsidRDefault="00D41EB1" w:rsidP="00FC6E03">
            <w:pPr>
              <w:pStyle w:val="zTableTitle-AlignedLeft"/>
              <w:rPr>
                <w:rFonts w:eastAsiaTheme="minorEastAsia"/>
              </w:rPr>
            </w:pPr>
            <w:r w:rsidRPr="00E24998">
              <w:rPr>
                <w:rFonts w:eastAsiaTheme="minorEastAsia"/>
              </w:rPr>
              <w:t xml:space="preserve">Section modified and </w:t>
            </w:r>
            <w:r w:rsidR="0040094C" w:rsidRPr="00E24998">
              <w:rPr>
                <w:rFonts w:eastAsiaTheme="minorEastAsia"/>
              </w:rPr>
              <w:t>r</w:t>
            </w:r>
            <w:r w:rsidRPr="00E24998">
              <w:rPr>
                <w:rFonts w:eastAsiaTheme="minorEastAsia"/>
              </w:rPr>
              <w:t xml:space="preserve">evision </w:t>
            </w:r>
            <w:r w:rsidR="0040094C" w:rsidRPr="00E24998">
              <w:rPr>
                <w:rFonts w:eastAsiaTheme="minorEastAsia"/>
              </w:rPr>
              <w:t>d</w:t>
            </w:r>
            <w:r w:rsidRPr="00E24998">
              <w:rPr>
                <w:rFonts w:eastAsiaTheme="minorEastAsia"/>
              </w:rPr>
              <w:t>escription</w:t>
            </w:r>
          </w:p>
        </w:tc>
        <w:tc>
          <w:tcPr>
            <w:tcW w:w="1740" w:type="dxa"/>
            <w:shd w:val="clear" w:color="auto" w:fill="005EB8"/>
            <w:vAlign w:val="center"/>
          </w:tcPr>
          <w:p w14:paraId="63505D96" w14:textId="77777777" w:rsidR="00D41EB1" w:rsidRPr="00E24998" w:rsidRDefault="00D41EB1" w:rsidP="00FC6E03">
            <w:pPr>
              <w:pStyle w:val="zTableTitle-Centered"/>
              <w:rPr>
                <w:rFonts w:eastAsiaTheme="minorEastAsia"/>
              </w:rPr>
            </w:pPr>
            <w:r w:rsidRPr="00E24998">
              <w:rPr>
                <w:rFonts w:eastAsiaTheme="minorEastAsia"/>
              </w:rPr>
              <w:t xml:space="preserve">Issue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1D232906" w14:textId="77777777" w:rsidR="00D41EB1" w:rsidRPr="00E24998" w:rsidRDefault="00D41EB1" w:rsidP="00FC6E03">
            <w:pPr>
              <w:pStyle w:val="zTableTitle-Centered"/>
              <w:rPr>
                <w:rFonts w:eastAsiaTheme="minorEastAsia"/>
              </w:rPr>
            </w:pPr>
            <w:r w:rsidRPr="00E24998">
              <w:rPr>
                <w:rFonts w:eastAsiaTheme="minorEastAsia"/>
              </w:rPr>
              <w:t xml:space="preserve">Expiry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68E98360" w14:textId="77777777" w:rsidR="00D41EB1" w:rsidRPr="00E24998" w:rsidRDefault="00D41EB1" w:rsidP="00FC6E03">
            <w:pPr>
              <w:pStyle w:val="zTableTitle-Centered"/>
              <w:rPr>
                <w:rFonts w:eastAsiaTheme="minorEastAsia"/>
              </w:rPr>
            </w:pPr>
            <w:r w:rsidRPr="00E24998">
              <w:rPr>
                <w:rFonts w:eastAsiaTheme="minorEastAsia"/>
              </w:rPr>
              <w:t>Author(s)</w:t>
            </w:r>
          </w:p>
        </w:tc>
      </w:tr>
      <w:tr w:rsidR="0042626B" w:rsidRPr="006B369D" w14:paraId="7679F3C6" w14:textId="77777777" w:rsidTr="00B5635F">
        <w:trPr>
          <w:trHeight w:val="371"/>
        </w:trPr>
        <w:tc>
          <w:tcPr>
            <w:tcW w:w="620" w:type="dxa"/>
          </w:tcPr>
          <w:p w14:paraId="025715E5" w14:textId="6F5BF6B9" w:rsidR="00D41EB1" w:rsidRPr="00B5635F" w:rsidRDefault="00F862A6" w:rsidP="00FC6E03">
            <w:pPr>
              <w:pStyle w:val="zTableText-Centered"/>
              <w:rPr>
                <w:i/>
              </w:rPr>
            </w:pPr>
            <w:r>
              <w:t>1.0</w:t>
            </w:r>
          </w:p>
        </w:tc>
        <w:tc>
          <w:tcPr>
            <w:tcW w:w="4235" w:type="dxa"/>
          </w:tcPr>
          <w:p w14:paraId="61EFB1A7" w14:textId="381C7CAE" w:rsidR="00D41EB1" w:rsidRPr="00B5635F" w:rsidRDefault="00747045" w:rsidP="00DC4AA2">
            <w:pPr>
              <w:pStyle w:val="zTableText-AlignedLeft"/>
              <w:rPr>
                <w:i/>
              </w:rPr>
            </w:pPr>
            <w:r>
              <w:t>New issue</w:t>
            </w:r>
          </w:p>
        </w:tc>
        <w:tc>
          <w:tcPr>
            <w:tcW w:w="1740" w:type="dxa"/>
          </w:tcPr>
          <w:p w14:paraId="437F4E1A" w14:textId="0A72AD8A" w:rsidR="00D41EB1" w:rsidRPr="00B5635F" w:rsidRDefault="00CE6564" w:rsidP="008A1FA2">
            <w:pPr>
              <w:pStyle w:val="zTableText-Centered"/>
              <w:rPr>
                <w:i/>
              </w:rPr>
            </w:pPr>
            <w:r>
              <w:t>21.11.2017</w:t>
            </w:r>
          </w:p>
        </w:tc>
        <w:tc>
          <w:tcPr>
            <w:tcW w:w="1740" w:type="dxa"/>
          </w:tcPr>
          <w:p w14:paraId="05E424A6" w14:textId="4C4320FF" w:rsidR="00D41EB1" w:rsidRPr="00B5635F" w:rsidRDefault="00CE6564" w:rsidP="008A1FA2">
            <w:pPr>
              <w:pStyle w:val="zTableText-Centered"/>
              <w:rPr>
                <w:i/>
              </w:rPr>
            </w:pPr>
            <w:r>
              <w:t>20.11.2020</w:t>
            </w:r>
          </w:p>
        </w:tc>
        <w:tc>
          <w:tcPr>
            <w:tcW w:w="1740" w:type="dxa"/>
          </w:tcPr>
          <w:p w14:paraId="1C5EA8AF" w14:textId="1BCB0B9D" w:rsidR="00D41EB1" w:rsidRPr="00B5635F" w:rsidRDefault="00F862A6" w:rsidP="008A1FA2">
            <w:pPr>
              <w:pStyle w:val="zTableText-Centered"/>
              <w:rPr>
                <w:i/>
              </w:rPr>
            </w:pPr>
            <w:r>
              <w:t>T Sims</w:t>
            </w:r>
          </w:p>
        </w:tc>
      </w:tr>
      <w:tr w:rsidR="0042626B" w:rsidRPr="00145818" w14:paraId="5AD79B42" w14:textId="77777777" w:rsidTr="00B5635F">
        <w:trPr>
          <w:trHeight w:val="357"/>
        </w:trPr>
        <w:tc>
          <w:tcPr>
            <w:tcW w:w="620" w:type="dxa"/>
          </w:tcPr>
          <w:p w14:paraId="3F89E798" w14:textId="6EF165AB" w:rsidR="00D41EB1" w:rsidRPr="001F4560" w:rsidRDefault="002D6F16" w:rsidP="00FC6E03">
            <w:pPr>
              <w:pStyle w:val="zTableText-Centered"/>
            </w:pPr>
            <w:r>
              <w:t>2.0</w:t>
            </w:r>
          </w:p>
        </w:tc>
        <w:tc>
          <w:tcPr>
            <w:tcW w:w="4235" w:type="dxa"/>
          </w:tcPr>
          <w:p w14:paraId="2F9D7128" w14:textId="77777777" w:rsidR="00D41EB1" w:rsidRDefault="002D6F16" w:rsidP="001F4560">
            <w:pPr>
              <w:pStyle w:val="zTableText-AlignedLeft"/>
            </w:pPr>
            <w:r>
              <w:t xml:space="preserve">Changed process owner from </w:t>
            </w:r>
            <w:r w:rsidRPr="002D6F16">
              <w:t>Lead Process Improvement Specialist – Quality (Jandakot)</w:t>
            </w:r>
            <w:r>
              <w:t xml:space="preserve"> to APAC SPSS Quality Lead.</w:t>
            </w:r>
          </w:p>
          <w:p w14:paraId="60EB1575" w14:textId="77777777" w:rsidR="002D6F16" w:rsidRDefault="002D6F16" w:rsidP="001F4560">
            <w:pPr>
              <w:pStyle w:val="zTableText-AlignedLeft"/>
            </w:pPr>
          </w:p>
          <w:p w14:paraId="23ECCC1A" w14:textId="314127DF" w:rsidR="002D6F16" w:rsidRDefault="002D6F16" w:rsidP="001F4560">
            <w:pPr>
              <w:pStyle w:val="zTableText-AlignedLeft"/>
            </w:pPr>
            <w:r>
              <w:t>Added APAC</w:t>
            </w:r>
            <w:r w:rsidR="005645A4">
              <w:t>, OFE</w:t>
            </w:r>
            <w:r>
              <w:t xml:space="preserve"> and SPSS to Section 6.2 </w:t>
            </w:r>
            <w:r w:rsidRPr="002D6F16">
              <w:t>Terms, definitions &amp; acronyms</w:t>
            </w:r>
            <w:r>
              <w:t>.</w:t>
            </w:r>
          </w:p>
          <w:p w14:paraId="0FDDF46A" w14:textId="77777777" w:rsidR="002D6F16" w:rsidRDefault="002D6F16" w:rsidP="001F4560">
            <w:pPr>
              <w:pStyle w:val="zTableText-AlignedLeft"/>
            </w:pPr>
          </w:p>
          <w:p w14:paraId="1573B7CF" w14:textId="77777777" w:rsidR="002D6F16" w:rsidRDefault="002D6F16" w:rsidP="001F4560">
            <w:pPr>
              <w:pStyle w:val="zTableText-AlignedLeft"/>
            </w:pPr>
            <w:r>
              <w:t xml:space="preserve">Section 2 added clarification to sentence - </w:t>
            </w:r>
            <w:r w:rsidRPr="002D6F16">
              <w:t xml:space="preserve">This document is intended to compliment ITO, RFQ, OTR, Sourcing, Engineering and Quality processes &amp; functions </w:t>
            </w:r>
            <w:r w:rsidRPr="002D6F16">
              <w:rPr>
                <w:b/>
              </w:rPr>
              <w:t>for OFE SPSS Jandakot</w:t>
            </w:r>
            <w:r w:rsidRPr="002D6F16">
              <w:t>.</w:t>
            </w:r>
          </w:p>
          <w:p w14:paraId="4573AADF" w14:textId="77777777" w:rsidR="00981DBC" w:rsidRDefault="00981DBC" w:rsidP="001F4560">
            <w:pPr>
              <w:pStyle w:val="zTableText-AlignedLeft"/>
            </w:pPr>
          </w:p>
          <w:p w14:paraId="69795B34" w14:textId="77777777" w:rsidR="00981DBC" w:rsidRDefault="00981DBC" w:rsidP="001F4560">
            <w:pPr>
              <w:pStyle w:val="zTableText-AlignedLeft"/>
            </w:pPr>
            <w:r>
              <w:t>Section 3.2 b – Removed sentence ‘</w:t>
            </w:r>
            <w:r w:rsidRPr="00981DBC">
              <w:t>Certification of a 2.7-3 POU</w:t>
            </w:r>
            <w:r>
              <w:t xml:space="preserve"> may only be completed by DNVGL’. Replaced with – ‘</w:t>
            </w:r>
            <w:r w:rsidRPr="00981DBC">
              <w:t>Refer to DNVGL-ST-E273 Section 1.1.2 ‘Users and use of this standard’ for</w:t>
            </w:r>
            <w:r w:rsidR="006435F0">
              <w:t xml:space="preserve"> guid</w:t>
            </w:r>
            <w:r>
              <w:t>ance’.</w:t>
            </w:r>
          </w:p>
          <w:p w14:paraId="299A8F07" w14:textId="77777777" w:rsidR="007A57DE" w:rsidRDefault="007A57DE" w:rsidP="001F4560">
            <w:pPr>
              <w:pStyle w:val="zTableText-AlignedLeft"/>
            </w:pPr>
          </w:p>
          <w:p w14:paraId="28868504" w14:textId="701DE81B" w:rsidR="007A57DE" w:rsidRPr="001F4560" w:rsidRDefault="007A57DE" w:rsidP="001F4560">
            <w:pPr>
              <w:pStyle w:val="zTableText-AlignedLeft"/>
            </w:pPr>
            <w:r>
              <w:t>Removed reference to OGQ-0102 and OGQ-0116</w:t>
            </w:r>
          </w:p>
        </w:tc>
        <w:tc>
          <w:tcPr>
            <w:tcW w:w="1740" w:type="dxa"/>
          </w:tcPr>
          <w:p w14:paraId="4BA9B947" w14:textId="59AC66A0" w:rsidR="00D41EB1" w:rsidRPr="002D6F16" w:rsidRDefault="00754314" w:rsidP="00DC4AA2">
            <w:pPr>
              <w:pStyle w:val="zTableText-Centered"/>
              <w:rPr>
                <w:highlight w:val="yellow"/>
              </w:rPr>
            </w:pPr>
            <w:r w:rsidRPr="00754314">
              <w:t>14.06.2018</w:t>
            </w:r>
          </w:p>
        </w:tc>
        <w:tc>
          <w:tcPr>
            <w:tcW w:w="1740" w:type="dxa"/>
          </w:tcPr>
          <w:p w14:paraId="06E98862" w14:textId="77777777" w:rsidR="00D41EB1" w:rsidRPr="00754314" w:rsidRDefault="00754314" w:rsidP="00DC4AA2">
            <w:pPr>
              <w:pStyle w:val="zTableText-Centered"/>
            </w:pPr>
            <w:r w:rsidRPr="00754314">
              <w:t>13.06.2021</w:t>
            </w:r>
          </w:p>
          <w:p w14:paraId="4935B5EE" w14:textId="622BCEAD" w:rsidR="00754314" w:rsidRPr="002D6F16" w:rsidRDefault="00754314" w:rsidP="00DC4AA2">
            <w:pPr>
              <w:pStyle w:val="zTableText-Centered"/>
              <w:rPr>
                <w:highlight w:val="yellow"/>
              </w:rPr>
            </w:pPr>
            <w:r w:rsidRPr="00754314">
              <w:t>(or revision to DNVGL-ST-E273 Edition April 2016</w:t>
            </w:r>
            <w:r>
              <w:t>)</w:t>
            </w:r>
          </w:p>
        </w:tc>
        <w:tc>
          <w:tcPr>
            <w:tcW w:w="1740" w:type="dxa"/>
          </w:tcPr>
          <w:p w14:paraId="2C913CD6" w14:textId="18CC3B62" w:rsidR="00D41EB1" w:rsidRPr="001F4560" w:rsidRDefault="002D6F16" w:rsidP="00DC4AA2">
            <w:pPr>
              <w:pStyle w:val="zTableText-Centered"/>
            </w:pPr>
            <w:proofErr w:type="spellStart"/>
            <w:r>
              <w:t>TSims</w:t>
            </w:r>
            <w:proofErr w:type="spellEnd"/>
          </w:p>
        </w:tc>
      </w:tr>
      <w:tr w:rsidR="0042626B" w:rsidRPr="00145818" w14:paraId="0C5F1F33" w14:textId="77777777" w:rsidTr="00B5635F">
        <w:trPr>
          <w:trHeight w:val="371"/>
        </w:trPr>
        <w:tc>
          <w:tcPr>
            <w:tcW w:w="620" w:type="dxa"/>
          </w:tcPr>
          <w:p w14:paraId="1C6C11B0" w14:textId="77777777" w:rsidR="00D41EB1" w:rsidRPr="001F4560" w:rsidRDefault="00D41EB1" w:rsidP="00FC6E03">
            <w:pPr>
              <w:pStyle w:val="zTableText-Centered"/>
            </w:pPr>
          </w:p>
        </w:tc>
        <w:tc>
          <w:tcPr>
            <w:tcW w:w="4235" w:type="dxa"/>
          </w:tcPr>
          <w:p w14:paraId="78EF5730" w14:textId="77777777" w:rsidR="00D41EB1" w:rsidRPr="001F4560" w:rsidRDefault="00D41EB1" w:rsidP="001F4560">
            <w:pPr>
              <w:pStyle w:val="zTableText-AlignedLeft"/>
            </w:pPr>
          </w:p>
        </w:tc>
        <w:tc>
          <w:tcPr>
            <w:tcW w:w="1740" w:type="dxa"/>
          </w:tcPr>
          <w:p w14:paraId="10F0CCDE" w14:textId="77777777" w:rsidR="00D41EB1" w:rsidRPr="001F4560" w:rsidRDefault="00D41EB1" w:rsidP="00DC4AA2">
            <w:pPr>
              <w:pStyle w:val="zTableText-Centered"/>
            </w:pPr>
          </w:p>
        </w:tc>
        <w:tc>
          <w:tcPr>
            <w:tcW w:w="1740" w:type="dxa"/>
          </w:tcPr>
          <w:p w14:paraId="00F02104" w14:textId="77777777" w:rsidR="00D41EB1" w:rsidRPr="001F4560" w:rsidRDefault="00D41EB1" w:rsidP="00DC4AA2">
            <w:pPr>
              <w:pStyle w:val="zTableText-Centered"/>
            </w:pPr>
          </w:p>
        </w:tc>
        <w:tc>
          <w:tcPr>
            <w:tcW w:w="1740" w:type="dxa"/>
          </w:tcPr>
          <w:p w14:paraId="172F4B0E" w14:textId="77777777" w:rsidR="00D41EB1" w:rsidRPr="001F4560" w:rsidRDefault="00D41EB1" w:rsidP="00DC4AA2">
            <w:pPr>
              <w:pStyle w:val="zTableText-Centered"/>
            </w:pPr>
          </w:p>
        </w:tc>
      </w:tr>
      <w:tr w:rsidR="0042626B" w:rsidRPr="00145818" w14:paraId="7E841803" w14:textId="77777777" w:rsidTr="00B5635F">
        <w:trPr>
          <w:trHeight w:val="371"/>
        </w:trPr>
        <w:tc>
          <w:tcPr>
            <w:tcW w:w="620" w:type="dxa"/>
          </w:tcPr>
          <w:p w14:paraId="383C8E9A" w14:textId="77777777" w:rsidR="00D41EB1" w:rsidRPr="001F4560" w:rsidRDefault="00D41EB1" w:rsidP="00FC6E03">
            <w:pPr>
              <w:pStyle w:val="zTableText-Centered"/>
            </w:pPr>
          </w:p>
        </w:tc>
        <w:tc>
          <w:tcPr>
            <w:tcW w:w="4235" w:type="dxa"/>
          </w:tcPr>
          <w:p w14:paraId="06378C71" w14:textId="77777777" w:rsidR="00D41EB1" w:rsidRPr="001F4560" w:rsidRDefault="00D41EB1" w:rsidP="001F4560">
            <w:pPr>
              <w:pStyle w:val="zTableText-AlignedLeft"/>
            </w:pPr>
          </w:p>
        </w:tc>
        <w:tc>
          <w:tcPr>
            <w:tcW w:w="1740" w:type="dxa"/>
          </w:tcPr>
          <w:p w14:paraId="1C1388CB" w14:textId="77777777" w:rsidR="00D41EB1" w:rsidRPr="001F4560" w:rsidRDefault="00D41EB1" w:rsidP="00DC4AA2">
            <w:pPr>
              <w:pStyle w:val="zTableText-Centered"/>
            </w:pPr>
          </w:p>
        </w:tc>
        <w:tc>
          <w:tcPr>
            <w:tcW w:w="1740" w:type="dxa"/>
          </w:tcPr>
          <w:p w14:paraId="3473A100" w14:textId="77777777" w:rsidR="00D41EB1" w:rsidRPr="001F4560" w:rsidRDefault="00D41EB1" w:rsidP="00DC4AA2">
            <w:pPr>
              <w:pStyle w:val="zTableText-Centered"/>
            </w:pPr>
          </w:p>
        </w:tc>
        <w:tc>
          <w:tcPr>
            <w:tcW w:w="1740" w:type="dxa"/>
          </w:tcPr>
          <w:p w14:paraId="52F43AE4" w14:textId="77777777" w:rsidR="00D41EB1" w:rsidRPr="001F4560" w:rsidRDefault="00D41EB1" w:rsidP="00DC4AA2">
            <w:pPr>
              <w:pStyle w:val="zTableText-Centered"/>
            </w:pPr>
          </w:p>
        </w:tc>
      </w:tr>
      <w:tr w:rsidR="0042626B" w:rsidRPr="00145818" w14:paraId="0B739199" w14:textId="77777777" w:rsidTr="00B5635F">
        <w:trPr>
          <w:trHeight w:val="357"/>
        </w:trPr>
        <w:tc>
          <w:tcPr>
            <w:tcW w:w="620" w:type="dxa"/>
          </w:tcPr>
          <w:p w14:paraId="2C9A2D77" w14:textId="77777777" w:rsidR="00D41EB1" w:rsidRPr="001F4560" w:rsidRDefault="00D41EB1" w:rsidP="00FC6E03">
            <w:pPr>
              <w:pStyle w:val="zTableText-Centered"/>
            </w:pPr>
          </w:p>
        </w:tc>
        <w:tc>
          <w:tcPr>
            <w:tcW w:w="4235" w:type="dxa"/>
          </w:tcPr>
          <w:p w14:paraId="31CF0A2B" w14:textId="77777777" w:rsidR="00D41EB1" w:rsidRPr="001F4560" w:rsidRDefault="00D41EB1" w:rsidP="001F4560">
            <w:pPr>
              <w:pStyle w:val="zTableText-AlignedLeft"/>
            </w:pPr>
          </w:p>
        </w:tc>
        <w:tc>
          <w:tcPr>
            <w:tcW w:w="1740" w:type="dxa"/>
          </w:tcPr>
          <w:p w14:paraId="6EC5E896" w14:textId="77777777" w:rsidR="00D41EB1" w:rsidRPr="001F4560" w:rsidRDefault="00D41EB1" w:rsidP="00DC4AA2">
            <w:pPr>
              <w:pStyle w:val="zTableText-Centered"/>
            </w:pPr>
          </w:p>
        </w:tc>
        <w:tc>
          <w:tcPr>
            <w:tcW w:w="1740" w:type="dxa"/>
          </w:tcPr>
          <w:p w14:paraId="3978C1F2" w14:textId="77777777" w:rsidR="00D41EB1" w:rsidRPr="001F4560" w:rsidRDefault="00D41EB1" w:rsidP="00DC4AA2">
            <w:pPr>
              <w:pStyle w:val="zTableText-Centered"/>
            </w:pPr>
          </w:p>
        </w:tc>
        <w:tc>
          <w:tcPr>
            <w:tcW w:w="1740" w:type="dxa"/>
          </w:tcPr>
          <w:p w14:paraId="68B539B4" w14:textId="77777777" w:rsidR="00D41EB1" w:rsidRPr="001F4560" w:rsidRDefault="00D41EB1" w:rsidP="00DC4AA2">
            <w:pPr>
              <w:pStyle w:val="zTableText-Centered"/>
            </w:pPr>
          </w:p>
        </w:tc>
      </w:tr>
      <w:tr w:rsidR="0042626B" w:rsidRPr="00145818" w14:paraId="13327977" w14:textId="77777777" w:rsidTr="00B5635F">
        <w:trPr>
          <w:trHeight w:val="357"/>
        </w:trPr>
        <w:tc>
          <w:tcPr>
            <w:tcW w:w="620" w:type="dxa"/>
          </w:tcPr>
          <w:p w14:paraId="6BA560F0" w14:textId="77777777" w:rsidR="00D41EB1" w:rsidRPr="001F4560" w:rsidRDefault="00D41EB1" w:rsidP="00FC6E03">
            <w:pPr>
              <w:pStyle w:val="zTableText-Centered"/>
            </w:pPr>
          </w:p>
        </w:tc>
        <w:tc>
          <w:tcPr>
            <w:tcW w:w="4235" w:type="dxa"/>
          </w:tcPr>
          <w:p w14:paraId="4284C688" w14:textId="77777777" w:rsidR="00D41EB1" w:rsidRPr="001F4560" w:rsidRDefault="00D41EB1" w:rsidP="001F4560">
            <w:pPr>
              <w:pStyle w:val="zTableText-AlignedLeft"/>
            </w:pPr>
          </w:p>
        </w:tc>
        <w:tc>
          <w:tcPr>
            <w:tcW w:w="1740" w:type="dxa"/>
          </w:tcPr>
          <w:p w14:paraId="7AC1263F" w14:textId="77777777" w:rsidR="00D41EB1" w:rsidRPr="001F4560" w:rsidRDefault="00D41EB1" w:rsidP="00DC4AA2">
            <w:pPr>
              <w:pStyle w:val="zTableText-Centered"/>
            </w:pPr>
          </w:p>
        </w:tc>
        <w:tc>
          <w:tcPr>
            <w:tcW w:w="1740" w:type="dxa"/>
          </w:tcPr>
          <w:p w14:paraId="5EE52CBB" w14:textId="77777777" w:rsidR="00D41EB1" w:rsidRPr="001F4560" w:rsidRDefault="00D41EB1" w:rsidP="00DC4AA2">
            <w:pPr>
              <w:pStyle w:val="zTableText-Centered"/>
            </w:pPr>
          </w:p>
        </w:tc>
        <w:tc>
          <w:tcPr>
            <w:tcW w:w="1740" w:type="dxa"/>
          </w:tcPr>
          <w:p w14:paraId="18F1E6DD" w14:textId="77777777" w:rsidR="00D41EB1" w:rsidRPr="001F4560" w:rsidRDefault="00D41EB1" w:rsidP="00DC4AA2">
            <w:pPr>
              <w:pStyle w:val="zTableText-Centered"/>
            </w:pPr>
          </w:p>
        </w:tc>
      </w:tr>
    </w:tbl>
    <w:p w14:paraId="126A8128" w14:textId="77777777" w:rsidR="00E066E1" w:rsidRPr="00145818" w:rsidRDefault="00E066E1" w:rsidP="00F93C83">
      <w:pPr>
        <w:pStyle w:val="Header"/>
        <w:rPr>
          <w:rFonts w:ascii="GE Inspira Sans" w:hAnsi="GE Inspira Sans"/>
          <w:b w:val="0"/>
          <w:bCs/>
          <w:i/>
          <w:sz w:val="22"/>
          <w:szCs w:val="22"/>
        </w:rPr>
      </w:pPr>
    </w:p>
    <w:p w14:paraId="145C8177" w14:textId="5412BD1F" w:rsidR="00482C7E" w:rsidRPr="008445BD" w:rsidRDefault="00595B6E" w:rsidP="008445BD">
      <w:pPr>
        <w:jc w:val="center"/>
        <w:rPr>
          <w:b/>
          <w:i/>
          <w:sz w:val="32"/>
        </w:rPr>
      </w:pPr>
      <w:r w:rsidRPr="00145818">
        <w:rPr>
          <w:bCs/>
          <w:sz w:val="22"/>
          <w:szCs w:val="22"/>
        </w:rPr>
        <w:br w:type="page"/>
      </w:r>
      <w:r w:rsidR="00482C7E" w:rsidRPr="001F7AE2">
        <w:rPr>
          <w:b/>
          <w:sz w:val="32"/>
        </w:rPr>
        <w:lastRenderedPageBreak/>
        <w:t>Table of Contents</w:t>
      </w:r>
    </w:p>
    <w:p w14:paraId="17DCC4A9" w14:textId="32D9DE6D" w:rsidR="008445BD" w:rsidRDefault="00CF1036">
      <w:pPr>
        <w:pStyle w:val="TOC1"/>
        <w:rPr>
          <w:rFonts w:asciiTheme="minorHAnsi" w:eastAsiaTheme="minorEastAsia" w:hAnsiTheme="minorHAnsi" w:cstheme="minorBidi"/>
          <w:b w:val="0"/>
          <w:bCs w:val="0"/>
          <w:caps w:val="0"/>
          <w:sz w:val="22"/>
          <w:szCs w:val="22"/>
          <w:lang w:val="en-AU" w:eastAsia="en-AU"/>
        </w:rPr>
      </w:pPr>
      <w:r>
        <w:rPr>
          <w:rFonts w:cs="Arial"/>
          <w:sz w:val="20"/>
          <w:szCs w:val="20"/>
        </w:rPr>
        <w:fldChar w:fldCharType="begin"/>
      </w:r>
      <w:r>
        <w:rPr>
          <w:rFonts w:cs="Arial"/>
          <w:sz w:val="20"/>
          <w:szCs w:val="20"/>
        </w:rPr>
        <w:instrText xml:space="preserve"> TOC \o "1-3" \h \z \u </w:instrText>
      </w:r>
      <w:r>
        <w:rPr>
          <w:rFonts w:cs="Arial"/>
          <w:sz w:val="20"/>
          <w:szCs w:val="20"/>
        </w:rPr>
        <w:fldChar w:fldCharType="separate"/>
      </w:r>
      <w:hyperlink w:anchor="_Toc493606408" w:history="1">
        <w:r w:rsidR="008445BD" w:rsidRPr="00B474E0">
          <w:rPr>
            <w:rStyle w:val="Hyperlink"/>
            <w14:scene3d>
              <w14:camera w14:prst="orthographicFront"/>
              <w14:lightRig w14:rig="threePt" w14:dir="t">
                <w14:rot w14:lat="0" w14:lon="0" w14:rev="0"/>
              </w14:lightRig>
            </w14:scene3d>
          </w:rPr>
          <w:t>1</w:t>
        </w:r>
        <w:r w:rsidR="008445BD">
          <w:rPr>
            <w:rFonts w:asciiTheme="minorHAnsi" w:eastAsiaTheme="minorEastAsia" w:hAnsiTheme="minorHAnsi" w:cstheme="minorBidi"/>
            <w:b w:val="0"/>
            <w:bCs w:val="0"/>
            <w:caps w:val="0"/>
            <w:sz w:val="22"/>
            <w:szCs w:val="22"/>
            <w:lang w:val="en-AU" w:eastAsia="en-AU"/>
          </w:rPr>
          <w:tab/>
        </w:r>
        <w:r w:rsidR="008445BD" w:rsidRPr="00B474E0">
          <w:rPr>
            <w:rStyle w:val="Hyperlink"/>
          </w:rPr>
          <w:t>Purpose  / outcome</w:t>
        </w:r>
        <w:r w:rsidR="008445BD">
          <w:rPr>
            <w:webHidden/>
          </w:rPr>
          <w:tab/>
        </w:r>
        <w:r w:rsidR="008445BD">
          <w:rPr>
            <w:webHidden/>
          </w:rPr>
          <w:fldChar w:fldCharType="begin"/>
        </w:r>
        <w:r w:rsidR="008445BD">
          <w:rPr>
            <w:webHidden/>
          </w:rPr>
          <w:instrText xml:space="preserve"> PAGEREF _Toc493606408 \h </w:instrText>
        </w:r>
        <w:r w:rsidR="008445BD">
          <w:rPr>
            <w:webHidden/>
          </w:rPr>
        </w:r>
        <w:r w:rsidR="008445BD">
          <w:rPr>
            <w:webHidden/>
          </w:rPr>
          <w:fldChar w:fldCharType="separate"/>
        </w:r>
        <w:r w:rsidR="00F255DE">
          <w:rPr>
            <w:webHidden/>
          </w:rPr>
          <w:t>4</w:t>
        </w:r>
        <w:r w:rsidR="008445BD">
          <w:rPr>
            <w:webHidden/>
          </w:rPr>
          <w:fldChar w:fldCharType="end"/>
        </w:r>
      </w:hyperlink>
    </w:p>
    <w:p w14:paraId="0B71516D" w14:textId="0F53DFE8" w:rsidR="008445BD" w:rsidRDefault="00500753">
      <w:pPr>
        <w:pStyle w:val="TOC1"/>
        <w:rPr>
          <w:rFonts w:asciiTheme="minorHAnsi" w:eastAsiaTheme="minorEastAsia" w:hAnsiTheme="minorHAnsi" w:cstheme="minorBidi"/>
          <w:b w:val="0"/>
          <w:bCs w:val="0"/>
          <w:caps w:val="0"/>
          <w:sz w:val="22"/>
          <w:szCs w:val="22"/>
          <w:lang w:val="en-AU" w:eastAsia="en-AU"/>
        </w:rPr>
      </w:pPr>
      <w:hyperlink w:anchor="_Toc493606409" w:history="1">
        <w:r w:rsidR="008445BD" w:rsidRPr="00B474E0">
          <w:rPr>
            <w:rStyle w:val="Hyperlink"/>
            <w14:scene3d>
              <w14:camera w14:prst="orthographicFront"/>
              <w14:lightRig w14:rig="threePt" w14:dir="t">
                <w14:rot w14:lat="0" w14:lon="0" w14:rev="0"/>
              </w14:lightRig>
            </w14:scene3d>
          </w:rPr>
          <w:t>2</w:t>
        </w:r>
        <w:r w:rsidR="008445BD">
          <w:rPr>
            <w:rFonts w:asciiTheme="minorHAnsi" w:eastAsiaTheme="minorEastAsia" w:hAnsiTheme="minorHAnsi" w:cstheme="minorBidi"/>
            <w:b w:val="0"/>
            <w:bCs w:val="0"/>
            <w:caps w:val="0"/>
            <w:sz w:val="22"/>
            <w:szCs w:val="22"/>
            <w:lang w:val="en-AU" w:eastAsia="en-AU"/>
          </w:rPr>
          <w:tab/>
        </w:r>
        <w:r w:rsidR="008445BD" w:rsidRPr="00B474E0">
          <w:rPr>
            <w:rStyle w:val="Hyperlink"/>
          </w:rPr>
          <w:t>Scope &amp; applicability</w:t>
        </w:r>
        <w:r w:rsidR="008445BD">
          <w:rPr>
            <w:webHidden/>
          </w:rPr>
          <w:tab/>
        </w:r>
        <w:r w:rsidR="008445BD">
          <w:rPr>
            <w:webHidden/>
          </w:rPr>
          <w:fldChar w:fldCharType="begin"/>
        </w:r>
        <w:r w:rsidR="008445BD">
          <w:rPr>
            <w:webHidden/>
          </w:rPr>
          <w:instrText xml:space="preserve"> PAGEREF _Toc493606409 \h </w:instrText>
        </w:r>
        <w:r w:rsidR="008445BD">
          <w:rPr>
            <w:webHidden/>
          </w:rPr>
        </w:r>
        <w:r w:rsidR="008445BD">
          <w:rPr>
            <w:webHidden/>
          </w:rPr>
          <w:fldChar w:fldCharType="separate"/>
        </w:r>
        <w:r w:rsidR="00F255DE">
          <w:rPr>
            <w:webHidden/>
          </w:rPr>
          <w:t>4</w:t>
        </w:r>
        <w:r w:rsidR="008445BD">
          <w:rPr>
            <w:webHidden/>
          </w:rPr>
          <w:fldChar w:fldCharType="end"/>
        </w:r>
      </w:hyperlink>
    </w:p>
    <w:p w14:paraId="154D87C2" w14:textId="7156797D" w:rsidR="008445BD" w:rsidRDefault="00500753">
      <w:pPr>
        <w:pStyle w:val="TOC1"/>
        <w:rPr>
          <w:rFonts w:asciiTheme="minorHAnsi" w:eastAsiaTheme="minorEastAsia" w:hAnsiTheme="minorHAnsi" w:cstheme="minorBidi"/>
          <w:b w:val="0"/>
          <w:bCs w:val="0"/>
          <w:caps w:val="0"/>
          <w:sz w:val="22"/>
          <w:szCs w:val="22"/>
          <w:lang w:val="en-AU" w:eastAsia="en-AU"/>
        </w:rPr>
      </w:pPr>
      <w:hyperlink w:anchor="_Toc493606410" w:history="1">
        <w:r w:rsidR="008445BD" w:rsidRPr="00B474E0">
          <w:rPr>
            <w:rStyle w:val="Hyperlink"/>
            <w14:scene3d>
              <w14:camera w14:prst="orthographicFront"/>
              <w14:lightRig w14:rig="threePt" w14:dir="t">
                <w14:rot w14:lat="0" w14:lon="0" w14:rev="0"/>
              </w14:lightRig>
            </w14:scene3d>
          </w:rPr>
          <w:t>3</w:t>
        </w:r>
        <w:r w:rsidR="008445BD">
          <w:rPr>
            <w:rFonts w:asciiTheme="minorHAnsi" w:eastAsiaTheme="minorEastAsia" w:hAnsiTheme="minorHAnsi" w:cstheme="minorBidi"/>
            <w:b w:val="0"/>
            <w:bCs w:val="0"/>
            <w:caps w:val="0"/>
            <w:sz w:val="22"/>
            <w:szCs w:val="22"/>
            <w:lang w:val="en-AU" w:eastAsia="en-AU"/>
          </w:rPr>
          <w:tab/>
        </w:r>
        <w:r w:rsidR="008445BD" w:rsidRPr="00B474E0">
          <w:rPr>
            <w:rStyle w:val="Hyperlink"/>
          </w:rPr>
          <w:t>Process overview / definition</w:t>
        </w:r>
        <w:r w:rsidR="008445BD">
          <w:rPr>
            <w:webHidden/>
          </w:rPr>
          <w:tab/>
        </w:r>
        <w:r w:rsidR="008445BD">
          <w:rPr>
            <w:webHidden/>
          </w:rPr>
          <w:fldChar w:fldCharType="begin"/>
        </w:r>
        <w:r w:rsidR="008445BD">
          <w:rPr>
            <w:webHidden/>
          </w:rPr>
          <w:instrText xml:space="preserve"> PAGEREF _Toc493606410 \h </w:instrText>
        </w:r>
        <w:r w:rsidR="008445BD">
          <w:rPr>
            <w:webHidden/>
          </w:rPr>
        </w:r>
        <w:r w:rsidR="008445BD">
          <w:rPr>
            <w:webHidden/>
          </w:rPr>
          <w:fldChar w:fldCharType="separate"/>
        </w:r>
        <w:r w:rsidR="00F255DE">
          <w:rPr>
            <w:webHidden/>
          </w:rPr>
          <w:t>4</w:t>
        </w:r>
        <w:r w:rsidR="008445BD">
          <w:rPr>
            <w:webHidden/>
          </w:rPr>
          <w:fldChar w:fldCharType="end"/>
        </w:r>
      </w:hyperlink>
    </w:p>
    <w:p w14:paraId="04F251D4" w14:textId="1B1C7572" w:rsidR="008445BD" w:rsidRDefault="00500753" w:rsidP="008445BD">
      <w:pPr>
        <w:pStyle w:val="TOC2"/>
        <w:tabs>
          <w:tab w:val="left" w:pos="1008"/>
        </w:tabs>
        <w:rPr>
          <w:rFonts w:asciiTheme="minorHAnsi" w:eastAsiaTheme="minorEastAsia" w:hAnsiTheme="minorHAnsi" w:cstheme="minorBidi"/>
          <w:caps w:val="0"/>
          <w:noProof/>
          <w:sz w:val="22"/>
          <w:szCs w:val="22"/>
          <w:lang w:val="en-AU" w:eastAsia="en-AU"/>
        </w:rPr>
      </w:pPr>
      <w:hyperlink w:anchor="_Toc493606411" w:history="1">
        <w:r w:rsidR="008445BD" w:rsidRPr="00B474E0">
          <w:rPr>
            <w:rStyle w:val="Hyperlink"/>
            <w:noProof/>
          </w:rPr>
          <w:t>3.1</w:t>
        </w:r>
        <w:r w:rsidR="008445BD">
          <w:rPr>
            <w:rFonts w:asciiTheme="minorHAnsi" w:eastAsiaTheme="minorEastAsia" w:hAnsiTheme="minorHAnsi" w:cstheme="minorBidi"/>
            <w:caps w:val="0"/>
            <w:noProof/>
            <w:sz w:val="22"/>
            <w:szCs w:val="22"/>
            <w:lang w:val="en-AU" w:eastAsia="en-AU"/>
          </w:rPr>
          <w:tab/>
        </w:r>
        <w:r w:rsidR="008445BD" w:rsidRPr="00B474E0">
          <w:rPr>
            <w:rStyle w:val="Hyperlink"/>
            <w:noProof/>
          </w:rPr>
          <w:t>Process overview</w:t>
        </w:r>
        <w:r w:rsidR="008445BD">
          <w:rPr>
            <w:noProof/>
            <w:webHidden/>
          </w:rPr>
          <w:tab/>
        </w:r>
        <w:r w:rsidR="008445BD">
          <w:rPr>
            <w:noProof/>
            <w:webHidden/>
          </w:rPr>
          <w:fldChar w:fldCharType="begin"/>
        </w:r>
        <w:r w:rsidR="008445BD">
          <w:rPr>
            <w:noProof/>
            <w:webHidden/>
          </w:rPr>
          <w:instrText xml:space="preserve"> PAGEREF _Toc493606411 \h </w:instrText>
        </w:r>
        <w:r w:rsidR="008445BD">
          <w:rPr>
            <w:noProof/>
            <w:webHidden/>
          </w:rPr>
        </w:r>
        <w:r w:rsidR="008445BD">
          <w:rPr>
            <w:noProof/>
            <w:webHidden/>
          </w:rPr>
          <w:fldChar w:fldCharType="separate"/>
        </w:r>
        <w:r w:rsidR="00F255DE">
          <w:rPr>
            <w:noProof/>
            <w:webHidden/>
          </w:rPr>
          <w:t>4</w:t>
        </w:r>
        <w:r w:rsidR="008445BD">
          <w:rPr>
            <w:noProof/>
            <w:webHidden/>
          </w:rPr>
          <w:fldChar w:fldCharType="end"/>
        </w:r>
      </w:hyperlink>
    </w:p>
    <w:p w14:paraId="5F39E44A" w14:textId="58C0A60C" w:rsidR="008445BD" w:rsidRDefault="00500753">
      <w:pPr>
        <w:pStyle w:val="TOC2"/>
        <w:tabs>
          <w:tab w:val="left" w:pos="1008"/>
        </w:tabs>
        <w:rPr>
          <w:rFonts w:asciiTheme="minorHAnsi" w:eastAsiaTheme="minorEastAsia" w:hAnsiTheme="minorHAnsi" w:cstheme="minorBidi"/>
          <w:caps w:val="0"/>
          <w:noProof/>
          <w:sz w:val="22"/>
          <w:szCs w:val="22"/>
          <w:lang w:val="en-AU" w:eastAsia="en-AU"/>
        </w:rPr>
      </w:pPr>
      <w:hyperlink w:anchor="_Toc493606414" w:history="1">
        <w:r w:rsidR="008445BD" w:rsidRPr="00B474E0">
          <w:rPr>
            <w:rStyle w:val="Hyperlink"/>
            <w:noProof/>
          </w:rPr>
          <w:t>3.2</w:t>
        </w:r>
        <w:r w:rsidR="008445BD">
          <w:rPr>
            <w:rFonts w:asciiTheme="minorHAnsi" w:eastAsiaTheme="minorEastAsia" w:hAnsiTheme="minorHAnsi" w:cstheme="minorBidi"/>
            <w:caps w:val="0"/>
            <w:noProof/>
            <w:sz w:val="22"/>
            <w:szCs w:val="22"/>
            <w:lang w:val="en-AU" w:eastAsia="en-AU"/>
          </w:rPr>
          <w:tab/>
        </w:r>
        <w:r w:rsidR="008445BD" w:rsidRPr="00B474E0">
          <w:rPr>
            <w:rStyle w:val="Hyperlink"/>
            <w:noProof/>
          </w:rPr>
          <w:t>Process definition – Procuring and validating compliance for a certified 2.7-3 POU</w:t>
        </w:r>
        <w:r w:rsidR="008445BD">
          <w:rPr>
            <w:noProof/>
            <w:webHidden/>
          </w:rPr>
          <w:tab/>
        </w:r>
        <w:r w:rsidR="008445BD">
          <w:rPr>
            <w:noProof/>
            <w:webHidden/>
          </w:rPr>
          <w:fldChar w:fldCharType="begin"/>
        </w:r>
        <w:r w:rsidR="008445BD">
          <w:rPr>
            <w:noProof/>
            <w:webHidden/>
          </w:rPr>
          <w:instrText xml:space="preserve"> PAGEREF _Toc493606414 \h </w:instrText>
        </w:r>
        <w:r w:rsidR="008445BD">
          <w:rPr>
            <w:noProof/>
            <w:webHidden/>
          </w:rPr>
        </w:r>
        <w:r w:rsidR="008445BD">
          <w:rPr>
            <w:noProof/>
            <w:webHidden/>
          </w:rPr>
          <w:fldChar w:fldCharType="separate"/>
        </w:r>
        <w:r w:rsidR="00F255DE">
          <w:rPr>
            <w:noProof/>
            <w:webHidden/>
          </w:rPr>
          <w:t>5</w:t>
        </w:r>
        <w:r w:rsidR="008445BD">
          <w:rPr>
            <w:noProof/>
            <w:webHidden/>
          </w:rPr>
          <w:fldChar w:fldCharType="end"/>
        </w:r>
      </w:hyperlink>
    </w:p>
    <w:p w14:paraId="4AF7E684" w14:textId="1CEF02B1" w:rsidR="008445BD" w:rsidRDefault="00500753">
      <w:pPr>
        <w:pStyle w:val="TOC1"/>
        <w:rPr>
          <w:rFonts w:asciiTheme="minorHAnsi" w:eastAsiaTheme="minorEastAsia" w:hAnsiTheme="minorHAnsi" w:cstheme="minorBidi"/>
          <w:b w:val="0"/>
          <w:bCs w:val="0"/>
          <w:caps w:val="0"/>
          <w:sz w:val="22"/>
          <w:szCs w:val="22"/>
          <w:lang w:val="en-AU" w:eastAsia="en-AU"/>
        </w:rPr>
      </w:pPr>
      <w:hyperlink w:anchor="_Toc493606415" w:history="1">
        <w:r w:rsidR="008445BD" w:rsidRPr="00B474E0">
          <w:rPr>
            <w:rStyle w:val="Hyperlink"/>
            <w14:scene3d>
              <w14:camera w14:prst="orthographicFront"/>
              <w14:lightRig w14:rig="threePt" w14:dir="t">
                <w14:rot w14:lat="0" w14:lon="0" w14:rev="0"/>
              </w14:lightRig>
            </w14:scene3d>
          </w:rPr>
          <w:t>4</w:t>
        </w:r>
        <w:r w:rsidR="008445BD">
          <w:rPr>
            <w:rFonts w:asciiTheme="minorHAnsi" w:eastAsiaTheme="minorEastAsia" w:hAnsiTheme="minorHAnsi" w:cstheme="minorBidi"/>
            <w:b w:val="0"/>
            <w:bCs w:val="0"/>
            <w:caps w:val="0"/>
            <w:sz w:val="22"/>
            <w:szCs w:val="22"/>
            <w:lang w:val="en-AU" w:eastAsia="en-AU"/>
          </w:rPr>
          <w:tab/>
        </w:r>
        <w:r w:rsidR="008445BD" w:rsidRPr="00B474E0">
          <w:rPr>
            <w:rStyle w:val="Hyperlink"/>
          </w:rPr>
          <w:t>Roles &amp; responsibilities</w:t>
        </w:r>
        <w:r w:rsidR="008445BD">
          <w:rPr>
            <w:webHidden/>
          </w:rPr>
          <w:tab/>
        </w:r>
        <w:r w:rsidR="008445BD">
          <w:rPr>
            <w:webHidden/>
          </w:rPr>
          <w:fldChar w:fldCharType="begin"/>
        </w:r>
        <w:r w:rsidR="008445BD">
          <w:rPr>
            <w:webHidden/>
          </w:rPr>
          <w:instrText xml:space="preserve"> PAGEREF _Toc493606415 \h </w:instrText>
        </w:r>
        <w:r w:rsidR="008445BD">
          <w:rPr>
            <w:webHidden/>
          </w:rPr>
        </w:r>
        <w:r w:rsidR="008445BD">
          <w:rPr>
            <w:webHidden/>
          </w:rPr>
          <w:fldChar w:fldCharType="separate"/>
        </w:r>
        <w:r w:rsidR="00F255DE">
          <w:rPr>
            <w:webHidden/>
          </w:rPr>
          <w:t>7</w:t>
        </w:r>
        <w:r w:rsidR="008445BD">
          <w:rPr>
            <w:webHidden/>
          </w:rPr>
          <w:fldChar w:fldCharType="end"/>
        </w:r>
      </w:hyperlink>
    </w:p>
    <w:p w14:paraId="2353248E" w14:textId="4255D6DF" w:rsidR="008445BD" w:rsidRDefault="00500753">
      <w:pPr>
        <w:pStyle w:val="TOC1"/>
        <w:rPr>
          <w:rFonts w:asciiTheme="minorHAnsi" w:eastAsiaTheme="minorEastAsia" w:hAnsiTheme="minorHAnsi" w:cstheme="minorBidi"/>
          <w:b w:val="0"/>
          <w:bCs w:val="0"/>
          <w:caps w:val="0"/>
          <w:sz w:val="22"/>
          <w:szCs w:val="22"/>
          <w:lang w:val="en-AU" w:eastAsia="en-AU"/>
        </w:rPr>
      </w:pPr>
      <w:hyperlink w:anchor="_Toc493606416" w:history="1">
        <w:r w:rsidR="008445BD" w:rsidRPr="00B474E0">
          <w:rPr>
            <w:rStyle w:val="Hyperlink"/>
            <w14:scene3d>
              <w14:camera w14:prst="orthographicFront"/>
              <w14:lightRig w14:rig="threePt" w14:dir="t">
                <w14:rot w14:lat="0" w14:lon="0" w14:rev="0"/>
              </w14:lightRig>
            </w14:scene3d>
          </w:rPr>
          <w:t>5</w:t>
        </w:r>
        <w:r w:rsidR="008445BD">
          <w:rPr>
            <w:rFonts w:asciiTheme="minorHAnsi" w:eastAsiaTheme="minorEastAsia" w:hAnsiTheme="minorHAnsi" w:cstheme="minorBidi"/>
            <w:b w:val="0"/>
            <w:bCs w:val="0"/>
            <w:caps w:val="0"/>
            <w:sz w:val="22"/>
            <w:szCs w:val="22"/>
            <w:lang w:val="en-AU" w:eastAsia="en-AU"/>
          </w:rPr>
          <w:tab/>
        </w:r>
        <w:r w:rsidR="008445BD" w:rsidRPr="00B474E0">
          <w:rPr>
            <w:rStyle w:val="Hyperlink"/>
          </w:rPr>
          <w:t>Quality records</w:t>
        </w:r>
        <w:r w:rsidR="008445BD">
          <w:rPr>
            <w:webHidden/>
          </w:rPr>
          <w:tab/>
        </w:r>
        <w:r w:rsidR="008445BD">
          <w:rPr>
            <w:webHidden/>
          </w:rPr>
          <w:fldChar w:fldCharType="begin"/>
        </w:r>
        <w:r w:rsidR="008445BD">
          <w:rPr>
            <w:webHidden/>
          </w:rPr>
          <w:instrText xml:space="preserve"> PAGEREF _Toc493606416 \h </w:instrText>
        </w:r>
        <w:r w:rsidR="008445BD">
          <w:rPr>
            <w:webHidden/>
          </w:rPr>
        </w:r>
        <w:r w:rsidR="008445BD">
          <w:rPr>
            <w:webHidden/>
          </w:rPr>
          <w:fldChar w:fldCharType="separate"/>
        </w:r>
        <w:r w:rsidR="00F255DE">
          <w:rPr>
            <w:webHidden/>
          </w:rPr>
          <w:t>7</w:t>
        </w:r>
        <w:r w:rsidR="008445BD">
          <w:rPr>
            <w:webHidden/>
          </w:rPr>
          <w:fldChar w:fldCharType="end"/>
        </w:r>
      </w:hyperlink>
    </w:p>
    <w:p w14:paraId="47AE23D1" w14:textId="4B4C55CF" w:rsidR="008445BD" w:rsidRDefault="00500753">
      <w:pPr>
        <w:pStyle w:val="TOC1"/>
        <w:rPr>
          <w:rFonts w:asciiTheme="minorHAnsi" w:eastAsiaTheme="minorEastAsia" w:hAnsiTheme="minorHAnsi" w:cstheme="minorBidi"/>
          <w:b w:val="0"/>
          <w:bCs w:val="0"/>
          <w:caps w:val="0"/>
          <w:sz w:val="22"/>
          <w:szCs w:val="22"/>
          <w:lang w:val="en-AU" w:eastAsia="en-AU"/>
        </w:rPr>
      </w:pPr>
      <w:hyperlink w:anchor="_Toc493606417" w:history="1">
        <w:r w:rsidR="008445BD" w:rsidRPr="00B474E0">
          <w:rPr>
            <w:rStyle w:val="Hyperlink"/>
            <w14:scene3d>
              <w14:camera w14:prst="orthographicFront"/>
              <w14:lightRig w14:rig="threePt" w14:dir="t">
                <w14:rot w14:lat="0" w14:lon="0" w14:rev="0"/>
              </w14:lightRig>
            </w14:scene3d>
          </w:rPr>
          <w:t>6</w:t>
        </w:r>
        <w:r w:rsidR="008445BD">
          <w:rPr>
            <w:rFonts w:asciiTheme="minorHAnsi" w:eastAsiaTheme="minorEastAsia" w:hAnsiTheme="minorHAnsi" w:cstheme="minorBidi"/>
            <w:b w:val="0"/>
            <w:bCs w:val="0"/>
            <w:caps w:val="0"/>
            <w:sz w:val="22"/>
            <w:szCs w:val="22"/>
            <w:lang w:val="en-AU" w:eastAsia="en-AU"/>
          </w:rPr>
          <w:tab/>
        </w:r>
        <w:r w:rsidR="008445BD" w:rsidRPr="00B474E0">
          <w:rPr>
            <w:rStyle w:val="Hyperlink"/>
          </w:rPr>
          <w:t>References, terms, definitions &amp; acronyms</w:t>
        </w:r>
        <w:r w:rsidR="008445BD">
          <w:rPr>
            <w:webHidden/>
          </w:rPr>
          <w:tab/>
        </w:r>
        <w:r w:rsidR="008445BD">
          <w:rPr>
            <w:webHidden/>
          </w:rPr>
          <w:fldChar w:fldCharType="begin"/>
        </w:r>
        <w:r w:rsidR="008445BD">
          <w:rPr>
            <w:webHidden/>
          </w:rPr>
          <w:instrText xml:space="preserve"> PAGEREF _Toc493606417 \h </w:instrText>
        </w:r>
        <w:r w:rsidR="008445BD">
          <w:rPr>
            <w:webHidden/>
          </w:rPr>
        </w:r>
        <w:r w:rsidR="008445BD">
          <w:rPr>
            <w:webHidden/>
          </w:rPr>
          <w:fldChar w:fldCharType="separate"/>
        </w:r>
        <w:r w:rsidR="00F255DE">
          <w:rPr>
            <w:webHidden/>
          </w:rPr>
          <w:t>7</w:t>
        </w:r>
        <w:r w:rsidR="008445BD">
          <w:rPr>
            <w:webHidden/>
          </w:rPr>
          <w:fldChar w:fldCharType="end"/>
        </w:r>
      </w:hyperlink>
    </w:p>
    <w:p w14:paraId="7EA0E6A8" w14:textId="1FE7BB5B" w:rsidR="008445BD" w:rsidRDefault="00500753">
      <w:pPr>
        <w:pStyle w:val="TOC2"/>
        <w:tabs>
          <w:tab w:val="left" w:pos="1008"/>
        </w:tabs>
        <w:rPr>
          <w:rFonts w:asciiTheme="minorHAnsi" w:eastAsiaTheme="minorEastAsia" w:hAnsiTheme="minorHAnsi" w:cstheme="minorBidi"/>
          <w:caps w:val="0"/>
          <w:noProof/>
          <w:sz w:val="22"/>
          <w:szCs w:val="22"/>
          <w:lang w:val="en-AU" w:eastAsia="en-AU"/>
        </w:rPr>
      </w:pPr>
      <w:hyperlink w:anchor="_Toc493606418" w:history="1">
        <w:r w:rsidR="008445BD" w:rsidRPr="00B474E0">
          <w:rPr>
            <w:rStyle w:val="Hyperlink"/>
            <w:noProof/>
          </w:rPr>
          <w:t>6.1</w:t>
        </w:r>
        <w:r w:rsidR="008445BD">
          <w:rPr>
            <w:rFonts w:asciiTheme="minorHAnsi" w:eastAsiaTheme="minorEastAsia" w:hAnsiTheme="minorHAnsi" w:cstheme="minorBidi"/>
            <w:caps w:val="0"/>
            <w:noProof/>
            <w:sz w:val="22"/>
            <w:szCs w:val="22"/>
            <w:lang w:val="en-AU" w:eastAsia="en-AU"/>
          </w:rPr>
          <w:tab/>
        </w:r>
        <w:r w:rsidR="008445BD" w:rsidRPr="00B474E0">
          <w:rPr>
            <w:rStyle w:val="Hyperlink"/>
            <w:noProof/>
          </w:rPr>
          <w:t>References</w:t>
        </w:r>
        <w:r w:rsidR="008445BD">
          <w:rPr>
            <w:noProof/>
            <w:webHidden/>
          </w:rPr>
          <w:tab/>
        </w:r>
        <w:r w:rsidR="008445BD">
          <w:rPr>
            <w:noProof/>
            <w:webHidden/>
          </w:rPr>
          <w:fldChar w:fldCharType="begin"/>
        </w:r>
        <w:r w:rsidR="008445BD">
          <w:rPr>
            <w:noProof/>
            <w:webHidden/>
          </w:rPr>
          <w:instrText xml:space="preserve"> PAGEREF _Toc493606418 \h </w:instrText>
        </w:r>
        <w:r w:rsidR="008445BD">
          <w:rPr>
            <w:noProof/>
            <w:webHidden/>
          </w:rPr>
        </w:r>
        <w:r w:rsidR="008445BD">
          <w:rPr>
            <w:noProof/>
            <w:webHidden/>
          </w:rPr>
          <w:fldChar w:fldCharType="separate"/>
        </w:r>
        <w:r w:rsidR="00F255DE">
          <w:rPr>
            <w:noProof/>
            <w:webHidden/>
          </w:rPr>
          <w:t>7</w:t>
        </w:r>
        <w:r w:rsidR="008445BD">
          <w:rPr>
            <w:noProof/>
            <w:webHidden/>
          </w:rPr>
          <w:fldChar w:fldCharType="end"/>
        </w:r>
      </w:hyperlink>
    </w:p>
    <w:p w14:paraId="7DBDC426" w14:textId="51A04488" w:rsidR="008445BD" w:rsidRDefault="00500753">
      <w:pPr>
        <w:pStyle w:val="TOC2"/>
        <w:tabs>
          <w:tab w:val="left" w:pos="1008"/>
        </w:tabs>
        <w:rPr>
          <w:rFonts w:asciiTheme="minorHAnsi" w:eastAsiaTheme="minorEastAsia" w:hAnsiTheme="minorHAnsi" w:cstheme="minorBidi"/>
          <w:caps w:val="0"/>
          <w:noProof/>
          <w:sz w:val="22"/>
          <w:szCs w:val="22"/>
          <w:lang w:val="en-AU" w:eastAsia="en-AU"/>
        </w:rPr>
      </w:pPr>
      <w:hyperlink w:anchor="_Toc493606419" w:history="1">
        <w:r w:rsidR="008445BD" w:rsidRPr="00B474E0">
          <w:rPr>
            <w:rStyle w:val="Hyperlink"/>
            <w:noProof/>
          </w:rPr>
          <w:t>6.2</w:t>
        </w:r>
        <w:r w:rsidR="008445BD">
          <w:rPr>
            <w:rFonts w:asciiTheme="minorHAnsi" w:eastAsiaTheme="minorEastAsia" w:hAnsiTheme="minorHAnsi" w:cstheme="minorBidi"/>
            <w:caps w:val="0"/>
            <w:noProof/>
            <w:sz w:val="22"/>
            <w:szCs w:val="22"/>
            <w:lang w:val="en-AU" w:eastAsia="en-AU"/>
          </w:rPr>
          <w:tab/>
        </w:r>
        <w:r w:rsidR="008445BD" w:rsidRPr="00B474E0">
          <w:rPr>
            <w:rStyle w:val="Hyperlink"/>
            <w:noProof/>
          </w:rPr>
          <w:t>Terms, definitions &amp; acronyms</w:t>
        </w:r>
        <w:r w:rsidR="008445BD">
          <w:rPr>
            <w:noProof/>
            <w:webHidden/>
          </w:rPr>
          <w:tab/>
        </w:r>
        <w:r w:rsidR="008445BD">
          <w:rPr>
            <w:noProof/>
            <w:webHidden/>
          </w:rPr>
          <w:fldChar w:fldCharType="begin"/>
        </w:r>
        <w:r w:rsidR="008445BD">
          <w:rPr>
            <w:noProof/>
            <w:webHidden/>
          </w:rPr>
          <w:instrText xml:space="preserve"> PAGEREF _Toc493606419 \h </w:instrText>
        </w:r>
        <w:r w:rsidR="008445BD">
          <w:rPr>
            <w:noProof/>
            <w:webHidden/>
          </w:rPr>
        </w:r>
        <w:r w:rsidR="008445BD">
          <w:rPr>
            <w:noProof/>
            <w:webHidden/>
          </w:rPr>
          <w:fldChar w:fldCharType="separate"/>
        </w:r>
        <w:r w:rsidR="00F255DE">
          <w:rPr>
            <w:noProof/>
            <w:webHidden/>
          </w:rPr>
          <w:t>8</w:t>
        </w:r>
        <w:r w:rsidR="008445BD">
          <w:rPr>
            <w:noProof/>
            <w:webHidden/>
          </w:rPr>
          <w:fldChar w:fldCharType="end"/>
        </w:r>
      </w:hyperlink>
    </w:p>
    <w:p w14:paraId="741ACF3A" w14:textId="2CC755B0" w:rsidR="008445BD" w:rsidRDefault="00500753">
      <w:pPr>
        <w:pStyle w:val="TOC1"/>
        <w:rPr>
          <w:rFonts w:asciiTheme="minorHAnsi" w:eastAsiaTheme="minorEastAsia" w:hAnsiTheme="minorHAnsi" w:cstheme="minorBidi"/>
          <w:b w:val="0"/>
          <w:bCs w:val="0"/>
          <w:caps w:val="0"/>
          <w:sz w:val="22"/>
          <w:szCs w:val="22"/>
          <w:lang w:val="en-AU" w:eastAsia="en-AU"/>
        </w:rPr>
      </w:pPr>
      <w:hyperlink w:anchor="_Toc493606420" w:history="1">
        <w:r w:rsidR="008445BD" w:rsidRPr="00B474E0">
          <w:rPr>
            <w:rStyle w:val="Hyperlink"/>
            <w14:scene3d>
              <w14:camera w14:prst="orthographicFront"/>
              <w14:lightRig w14:rig="threePt" w14:dir="t">
                <w14:rot w14:lat="0" w14:lon="0" w14:rev="0"/>
              </w14:lightRig>
            </w14:scene3d>
          </w:rPr>
          <w:t>7</w:t>
        </w:r>
        <w:r w:rsidR="008445BD">
          <w:rPr>
            <w:rFonts w:asciiTheme="minorHAnsi" w:eastAsiaTheme="minorEastAsia" w:hAnsiTheme="minorHAnsi" w:cstheme="minorBidi"/>
            <w:b w:val="0"/>
            <w:bCs w:val="0"/>
            <w:caps w:val="0"/>
            <w:sz w:val="22"/>
            <w:szCs w:val="22"/>
            <w:lang w:val="en-AU" w:eastAsia="en-AU"/>
          </w:rPr>
          <w:tab/>
        </w:r>
        <w:r w:rsidR="008445BD" w:rsidRPr="00B474E0">
          <w:rPr>
            <w:rStyle w:val="Hyperlink"/>
          </w:rPr>
          <w:t>Appendix</w:t>
        </w:r>
        <w:r w:rsidR="008445BD">
          <w:rPr>
            <w:webHidden/>
          </w:rPr>
          <w:tab/>
        </w:r>
        <w:r w:rsidR="008445BD">
          <w:rPr>
            <w:webHidden/>
          </w:rPr>
          <w:fldChar w:fldCharType="begin"/>
        </w:r>
        <w:r w:rsidR="008445BD">
          <w:rPr>
            <w:webHidden/>
          </w:rPr>
          <w:instrText xml:space="preserve"> PAGEREF _Toc493606420 \h </w:instrText>
        </w:r>
        <w:r w:rsidR="008445BD">
          <w:rPr>
            <w:webHidden/>
          </w:rPr>
        </w:r>
        <w:r w:rsidR="008445BD">
          <w:rPr>
            <w:webHidden/>
          </w:rPr>
          <w:fldChar w:fldCharType="separate"/>
        </w:r>
        <w:r w:rsidR="00F255DE">
          <w:rPr>
            <w:webHidden/>
          </w:rPr>
          <w:t>8</w:t>
        </w:r>
        <w:r w:rsidR="008445BD">
          <w:rPr>
            <w:webHidden/>
          </w:rPr>
          <w:fldChar w:fldCharType="end"/>
        </w:r>
      </w:hyperlink>
    </w:p>
    <w:p w14:paraId="0D6AF8B0" w14:textId="709E32C3" w:rsidR="00E11FFC" w:rsidRDefault="00CF1036" w:rsidP="008445BD">
      <w:pPr>
        <w:pStyle w:val="TOC1"/>
      </w:pPr>
      <w:r>
        <w:fldChar w:fldCharType="end"/>
      </w:r>
    </w:p>
    <w:p w14:paraId="72E085B2" w14:textId="77777777" w:rsidR="003746D2" w:rsidRPr="003746D2" w:rsidRDefault="003746D2" w:rsidP="003746D2">
      <w:pPr>
        <w:rPr>
          <w:b/>
        </w:rPr>
      </w:pPr>
      <w:r w:rsidRPr="003746D2">
        <w:rPr>
          <w:b/>
        </w:rPr>
        <w:t xml:space="preserve">Notice </w:t>
      </w:r>
    </w:p>
    <w:p w14:paraId="347084D2" w14:textId="33A01E03" w:rsidR="003746D2" w:rsidRPr="00DE0619" w:rsidRDefault="003746D2" w:rsidP="003746D2">
      <w:pPr>
        <w:rPr>
          <w:i/>
          <w:sz w:val="18"/>
          <w:szCs w:val="18"/>
        </w:rPr>
        <w:sectPr w:rsidR="003746D2" w:rsidRPr="00DE0619" w:rsidSect="00437A1E">
          <w:headerReference w:type="default" r:id="rId10"/>
          <w:footerReference w:type="even" r:id="rId11"/>
          <w:footerReference w:type="default" r:id="rId12"/>
          <w:pgSz w:w="11907" w:h="16839" w:code="9"/>
          <w:pgMar w:top="720" w:right="1008" w:bottom="720" w:left="1008" w:header="562" w:footer="115" w:gutter="0"/>
          <w:paperSrc w:first="7" w:other="7"/>
          <w:cols w:space="720"/>
          <w:docGrid w:linePitch="326"/>
        </w:sectPr>
      </w:pPr>
      <w:r w:rsidRPr="00DE0619">
        <w:rPr>
          <w:i/>
          <w:sz w:val="18"/>
          <w:szCs w:val="18"/>
        </w:rPr>
        <w:t xml:space="preserve">This document is strictly confidential and is the property of BHGE, and no person shall have any right to disseminate, reproduce, quote, report or in any manner whatsoever utilise or rely on the contents of this document to any third party (other than Parties to the Contract) without the prior written authorisation of BHGE. In no circumstances shall the use of this document by any person or by BHGE in any presentation, meeting or discussion with any person imply that any such authorisation is given. BHGE retains all rights to any intellectual property that may be contained in this document. The document disclosure if made, is deemed to be made on a without prejudice basis. This document is aimed at providing an insight into BHGE quality processes and procedures. It is not intended and cannot be construed as in any way expanding Parties obligations beyond that set out in the relevant Contract(s) for the Project, and the provisions of such Contract(s) are deemed to prevail </w:t>
      </w:r>
      <w:r w:rsidR="004E2CEE" w:rsidRPr="00DE0619">
        <w:rPr>
          <w:i/>
          <w:sz w:val="18"/>
          <w:szCs w:val="18"/>
        </w:rPr>
        <w:t>over this document at all time</w:t>
      </w:r>
    </w:p>
    <w:p w14:paraId="0A1D7EA6" w14:textId="51ECB266" w:rsidR="004D74FD" w:rsidRPr="00145818" w:rsidRDefault="00595B6E" w:rsidP="00CB6910">
      <w:pPr>
        <w:pStyle w:val="Heading1"/>
      </w:pPr>
      <w:bookmarkStart w:id="11" w:name="_Toc493606408"/>
      <w:proofErr w:type="gramStart"/>
      <w:r w:rsidRPr="00145818">
        <w:lastRenderedPageBreak/>
        <w:t xml:space="preserve">Purpose </w:t>
      </w:r>
      <w:r w:rsidR="00F76526" w:rsidRPr="00145818">
        <w:t xml:space="preserve"> /</w:t>
      </w:r>
      <w:proofErr w:type="gramEnd"/>
      <w:r w:rsidR="00F76526" w:rsidRPr="00145818">
        <w:t xml:space="preserve"> </w:t>
      </w:r>
      <w:r w:rsidR="00AA7F51">
        <w:t>o</w:t>
      </w:r>
      <w:r w:rsidR="00F76526" w:rsidRPr="00145818">
        <w:t>utcome</w:t>
      </w:r>
      <w:bookmarkEnd w:id="11"/>
    </w:p>
    <w:p w14:paraId="28905D01" w14:textId="423334B7" w:rsidR="00FE4FC8" w:rsidRPr="00CB4919" w:rsidRDefault="004E2CEE" w:rsidP="004E2CEE">
      <w:pPr>
        <w:pStyle w:val="TextBody1"/>
      </w:pPr>
      <w:r>
        <w:rPr>
          <w:rStyle w:val="FootnoteTextChar"/>
          <w:rFonts w:ascii="GE Inspira Sans" w:hAnsi="GE Inspira Sans"/>
        </w:rPr>
        <w:t xml:space="preserve">The purpose of this information document is to provide guidance to persons involved in the certification process of a </w:t>
      </w:r>
      <w:r w:rsidR="008D7F51">
        <w:rPr>
          <w:rStyle w:val="FootnoteTextChar"/>
          <w:rFonts w:ascii="GE Inspira Sans" w:hAnsi="GE Inspira Sans"/>
        </w:rPr>
        <w:t xml:space="preserve">2.7-3 </w:t>
      </w:r>
      <w:r>
        <w:rPr>
          <w:rStyle w:val="FootnoteTextChar"/>
          <w:rFonts w:ascii="GE Inspira Sans" w:hAnsi="GE Inspira Sans"/>
        </w:rPr>
        <w:t>POU in accordance with DNVGL-ST-E273</w:t>
      </w:r>
      <w:r w:rsidRPr="004E2CEE">
        <w:t xml:space="preserve"> </w:t>
      </w:r>
      <w:r w:rsidRPr="004E2CEE">
        <w:rPr>
          <w:rStyle w:val="FootnoteTextChar"/>
          <w:rFonts w:ascii="GE Inspira Sans" w:hAnsi="GE Inspira Sans"/>
        </w:rPr>
        <w:t>Edition April 2016</w:t>
      </w:r>
      <w:r>
        <w:rPr>
          <w:rStyle w:val="FootnoteTextChar"/>
          <w:rFonts w:ascii="GE Inspira Sans" w:hAnsi="GE Inspira Sans"/>
        </w:rPr>
        <w:t>.</w:t>
      </w:r>
    </w:p>
    <w:p w14:paraId="7CE163B6" w14:textId="77777777" w:rsidR="00AF3675" w:rsidRDefault="0047067E" w:rsidP="004E2CEE">
      <w:pPr>
        <w:pStyle w:val="TextBody1"/>
      </w:pPr>
      <w:r w:rsidRPr="00563365">
        <w:t xml:space="preserve">Full compliance to this work instruction / procedure required by </w:t>
      </w:r>
      <w:r w:rsidR="004E2CEE">
        <w:t xml:space="preserve">– </w:t>
      </w:r>
    </w:p>
    <w:p w14:paraId="454CB9C4" w14:textId="25F681E1" w:rsidR="0047067E" w:rsidRPr="00563365" w:rsidRDefault="004E2CEE" w:rsidP="004E2CEE">
      <w:pPr>
        <w:pStyle w:val="TextBody1"/>
      </w:pPr>
      <w:r w:rsidRPr="00AF3675">
        <w:rPr>
          <w:i/>
        </w:rPr>
        <w:t>Not applicable … guidance information only</w:t>
      </w:r>
      <w:r>
        <w:t>.</w:t>
      </w:r>
    </w:p>
    <w:p w14:paraId="2B7F7C35" w14:textId="5096C25E" w:rsidR="00166A64" w:rsidRPr="00563365" w:rsidRDefault="007565B3" w:rsidP="00CB6910">
      <w:pPr>
        <w:pStyle w:val="Heading1"/>
      </w:pPr>
      <w:bookmarkStart w:id="12" w:name="_Toc493606409"/>
      <w:r w:rsidRPr="00563365">
        <w:t xml:space="preserve">Scope &amp; </w:t>
      </w:r>
      <w:r w:rsidR="00AA7F51">
        <w:t>a</w:t>
      </w:r>
      <w:r w:rsidRPr="00563365">
        <w:t>pplicability</w:t>
      </w:r>
      <w:bookmarkEnd w:id="12"/>
    </w:p>
    <w:p w14:paraId="411E4E81" w14:textId="3B8F9E2F" w:rsidR="00166A64" w:rsidRDefault="004E2CEE" w:rsidP="004E2CEE">
      <w:pPr>
        <w:pStyle w:val="TextBody1"/>
      </w:pPr>
      <w:r>
        <w:t>This information document is intended to provide guidance only in relation to:</w:t>
      </w:r>
    </w:p>
    <w:p w14:paraId="0FB4466C" w14:textId="6BA926F6" w:rsidR="004E2CEE" w:rsidRDefault="00BC2CA2" w:rsidP="004E2CEE">
      <w:pPr>
        <w:pStyle w:val="TextBody1"/>
        <w:numPr>
          <w:ilvl w:val="0"/>
          <w:numId w:val="38"/>
        </w:numPr>
      </w:pPr>
      <w:r>
        <w:t>Procuring</w:t>
      </w:r>
      <w:r w:rsidR="004E2CEE">
        <w:t xml:space="preserve"> a </w:t>
      </w:r>
      <w:r w:rsidR="00D74122">
        <w:t xml:space="preserve">2.7-3 </w:t>
      </w:r>
      <w:r w:rsidR="004E2CEE">
        <w:t xml:space="preserve">POU certified </w:t>
      </w:r>
      <w:r w:rsidR="004E2CEE" w:rsidRPr="004E2CEE">
        <w:t xml:space="preserve">in </w:t>
      </w:r>
      <w:r w:rsidR="0008110A">
        <w:t>compliance</w:t>
      </w:r>
      <w:r w:rsidR="004E2CEE" w:rsidRPr="004E2CEE">
        <w:t xml:space="preserve"> with DNVGL-ST-E273</w:t>
      </w:r>
      <w:r w:rsidR="0008110A">
        <w:t>.</w:t>
      </w:r>
    </w:p>
    <w:p w14:paraId="050F5D66" w14:textId="3669FE56" w:rsidR="0008110A" w:rsidRDefault="0008110A" w:rsidP="0008110A">
      <w:pPr>
        <w:pStyle w:val="TextBody1"/>
        <w:numPr>
          <w:ilvl w:val="0"/>
          <w:numId w:val="38"/>
        </w:numPr>
      </w:pPr>
      <w:r>
        <w:t>Validating compliance of a certified 2.7-3 POU.</w:t>
      </w:r>
    </w:p>
    <w:p w14:paraId="1B4F0721" w14:textId="52631440" w:rsidR="0008110A" w:rsidRDefault="0008110A" w:rsidP="0008110A">
      <w:pPr>
        <w:pStyle w:val="TextBody1"/>
      </w:pPr>
      <w:r>
        <w:t xml:space="preserve">This document is intended to </w:t>
      </w:r>
      <w:r w:rsidR="005B6690">
        <w:t>compliment ITO, RFQ, OTR, Sourcing, Engineering and Quality processes &amp; functions</w:t>
      </w:r>
      <w:r w:rsidR="002D6F16">
        <w:t xml:space="preserve"> </w:t>
      </w:r>
      <w:r w:rsidR="002D6F16" w:rsidRPr="00170337">
        <w:t>for OFE SPSS Jandakot</w:t>
      </w:r>
      <w:r w:rsidR="005B6690">
        <w:t>.</w:t>
      </w:r>
    </w:p>
    <w:p w14:paraId="27234C21" w14:textId="196D4A32" w:rsidR="005B6690" w:rsidRPr="00563365" w:rsidRDefault="005B6690" w:rsidP="0008110A">
      <w:pPr>
        <w:pStyle w:val="TextBody1"/>
      </w:pPr>
      <w:r>
        <w:t>This doc</w:t>
      </w:r>
      <w:r w:rsidR="00CC125A">
        <w:t>u</w:t>
      </w:r>
      <w:r>
        <w:t xml:space="preserve">ment does not replace any requirement of </w:t>
      </w:r>
      <w:r w:rsidRPr="005B6690">
        <w:t>DNVGL-ST-E273</w:t>
      </w:r>
      <w:r>
        <w:t xml:space="preserve">, </w:t>
      </w:r>
      <w:r w:rsidR="00CC125A">
        <w:t xml:space="preserve">the </w:t>
      </w:r>
      <w:r w:rsidR="00927D09">
        <w:t>applicable</w:t>
      </w:r>
      <w:r w:rsidR="00CC125A">
        <w:t xml:space="preserve"> PBCS</w:t>
      </w:r>
      <w:r w:rsidR="00BC2CA2">
        <w:t xml:space="preserve"> (Technical Regulations &amp; Standards)</w:t>
      </w:r>
      <w:r w:rsidR="008D7F51">
        <w:t>, C</w:t>
      </w:r>
      <w:r w:rsidR="00CC125A">
        <w:t xml:space="preserve">ustomer </w:t>
      </w:r>
      <w:r w:rsidR="008D7F51">
        <w:t xml:space="preserve">specified </w:t>
      </w:r>
      <w:r w:rsidR="00CC125A">
        <w:t>requirements or BHGE functional requirements.</w:t>
      </w:r>
    </w:p>
    <w:p w14:paraId="42B69483" w14:textId="28F27DB8" w:rsidR="00595B6E" w:rsidRPr="00563365" w:rsidRDefault="007D2961" w:rsidP="00CB6910">
      <w:pPr>
        <w:pStyle w:val="Heading1"/>
      </w:pPr>
      <w:bookmarkStart w:id="13" w:name="_Toc493606410"/>
      <w:r w:rsidRPr="00563365">
        <w:t xml:space="preserve">Process </w:t>
      </w:r>
      <w:r w:rsidR="00AA7F51">
        <w:t>o</w:t>
      </w:r>
      <w:r w:rsidR="007565B3" w:rsidRPr="00563365">
        <w:t>verview</w:t>
      </w:r>
      <w:r w:rsidRPr="00563365">
        <w:t xml:space="preserve"> / </w:t>
      </w:r>
      <w:r w:rsidR="00E0011C">
        <w:t>definition</w:t>
      </w:r>
      <w:bookmarkEnd w:id="13"/>
    </w:p>
    <w:p w14:paraId="1631197D" w14:textId="77777777" w:rsidR="00E0011C" w:rsidRDefault="00E0011C" w:rsidP="004E2CEE">
      <w:pPr>
        <w:pStyle w:val="Heading2"/>
      </w:pPr>
      <w:bookmarkStart w:id="14" w:name="_Toc493606411"/>
      <w:bookmarkStart w:id="15" w:name="_Toc426990573"/>
      <w:r>
        <w:t>Process overview</w:t>
      </w:r>
      <w:bookmarkEnd w:id="14"/>
    </w:p>
    <w:p w14:paraId="705756E7" w14:textId="53B30FBF" w:rsidR="00E0011C" w:rsidRDefault="00E0011C" w:rsidP="00E0011C">
      <w:pPr>
        <w:pStyle w:val="Heading2"/>
        <w:numPr>
          <w:ilvl w:val="0"/>
          <w:numId w:val="0"/>
        </w:numPr>
        <w:rPr>
          <w:b w:val="0"/>
        </w:rPr>
      </w:pPr>
      <w:bookmarkStart w:id="16" w:name="_Toc493606412"/>
      <w:r w:rsidRPr="00E0011C">
        <w:rPr>
          <w:b w:val="0"/>
        </w:rPr>
        <w:t>The</w:t>
      </w:r>
      <w:r>
        <w:rPr>
          <w:b w:val="0"/>
        </w:rPr>
        <w:t xml:space="preserve"> defined process requirements f</w:t>
      </w:r>
      <w:r w:rsidR="008D7F51">
        <w:rPr>
          <w:b w:val="0"/>
        </w:rPr>
        <w:t xml:space="preserve">or 2.7-3 POU certification </w:t>
      </w:r>
      <w:proofErr w:type="gramStart"/>
      <w:r w:rsidR="008D7F51">
        <w:rPr>
          <w:b w:val="0"/>
        </w:rPr>
        <w:t>are</w:t>
      </w:r>
      <w:r>
        <w:rPr>
          <w:b w:val="0"/>
        </w:rPr>
        <w:t xml:space="preserve"> located in</w:t>
      </w:r>
      <w:proofErr w:type="gramEnd"/>
      <w:r>
        <w:rPr>
          <w:b w:val="0"/>
        </w:rPr>
        <w:t xml:space="preserve"> </w:t>
      </w:r>
      <w:r w:rsidRPr="00E0011C">
        <w:rPr>
          <w:b w:val="0"/>
        </w:rPr>
        <w:t>DNVGL-ST-E273</w:t>
      </w:r>
      <w:r>
        <w:rPr>
          <w:b w:val="0"/>
        </w:rPr>
        <w:t>.</w:t>
      </w:r>
      <w:bookmarkEnd w:id="16"/>
      <w:r>
        <w:rPr>
          <w:b w:val="0"/>
        </w:rPr>
        <w:t xml:space="preserve"> </w:t>
      </w:r>
    </w:p>
    <w:p w14:paraId="3F7F339B" w14:textId="2EC7CAB0" w:rsidR="00F4429A" w:rsidRPr="00E0011C" w:rsidRDefault="00E0011C" w:rsidP="00E0011C">
      <w:pPr>
        <w:pStyle w:val="Heading2"/>
        <w:numPr>
          <w:ilvl w:val="0"/>
          <w:numId w:val="0"/>
        </w:numPr>
        <w:rPr>
          <w:b w:val="0"/>
        </w:rPr>
      </w:pPr>
      <w:bookmarkStart w:id="17" w:name="_Toc493606413"/>
      <w:r>
        <w:rPr>
          <w:b w:val="0"/>
        </w:rPr>
        <w:t>Section 3.2</w:t>
      </w:r>
      <w:r w:rsidR="008D7F51">
        <w:rPr>
          <w:b w:val="0"/>
        </w:rPr>
        <w:t xml:space="preserve"> of this document</w:t>
      </w:r>
      <w:r>
        <w:rPr>
          <w:b w:val="0"/>
        </w:rPr>
        <w:t xml:space="preserve"> outlines the areas of manufacturer responsibility in relation to DNVGL inclusive of BHGE oversight. The level of BHGE oversight is dependent on supplier maturity, defined risk and where applicable Project / Customer specified requirements.</w:t>
      </w:r>
      <w:bookmarkEnd w:id="17"/>
      <w:r w:rsidR="00F4429A" w:rsidRPr="00E0011C">
        <w:rPr>
          <w:b w:val="0"/>
        </w:rPr>
        <w:br w:type="page"/>
      </w:r>
    </w:p>
    <w:p w14:paraId="65F180F8" w14:textId="49975B54" w:rsidR="006E66EE" w:rsidRPr="00A83C9E" w:rsidRDefault="006E66EE" w:rsidP="001846C0">
      <w:pPr>
        <w:pStyle w:val="Heading2"/>
        <w:rPr>
          <w:i/>
          <w:color w:val="FF0000"/>
        </w:rPr>
      </w:pPr>
      <w:bookmarkStart w:id="18" w:name="_Toc493606414"/>
      <w:r w:rsidRPr="00145818">
        <w:lastRenderedPageBreak/>
        <w:t xml:space="preserve">Process definition – </w:t>
      </w:r>
      <w:bookmarkEnd w:id="15"/>
      <w:r w:rsidR="00927D09">
        <w:t>Procuring and validating compliance for a certified 2.7-3 POU</w:t>
      </w:r>
      <w:bookmarkEnd w:id="18"/>
    </w:p>
    <w:p w14:paraId="6076BB57" w14:textId="00C1F592" w:rsidR="00A83C9E" w:rsidRPr="00145818" w:rsidRDefault="009535F5" w:rsidP="00A83C9E">
      <w:pPr>
        <w:pStyle w:val="zzTexttobedeleted"/>
      </w:pPr>
      <w:r w:rsidRPr="00145818">
        <w:rPr>
          <w:noProof/>
          <w:sz w:val="13"/>
          <w:szCs w:val="13"/>
          <w:lang w:val="en-US"/>
        </w:rPr>
        <mc:AlternateContent>
          <mc:Choice Requires="wps">
            <w:drawing>
              <wp:anchor distT="0" distB="0" distL="114300" distR="114300" simplePos="0" relativeHeight="251848192" behindDoc="0" locked="0" layoutInCell="1" allowOverlap="1" wp14:anchorId="0F007633" wp14:editId="2BF6A2DB">
                <wp:simplePos x="0" y="0"/>
                <wp:positionH relativeFrom="column">
                  <wp:posOffset>2961005</wp:posOffset>
                </wp:positionH>
                <wp:positionV relativeFrom="paragraph">
                  <wp:posOffset>6915150</wp:posOffset>
                </wp:positionV>
                <wp:extent cx="274320" cy="4445"/>
                <wp:effectExtent l="0" t="0" r="30480" b="33655"/>
                <wp:wrapNone/>
                <wp:docPr id="472" name="Straight Connector 472"/>
                <wp:cNvGraphicFramePr/>
                <a:graphic xmlns:a="http://schemas.openxmlformats.org/drawingml/2006/main">
                  <a:graphicData uri="http://schemas.microsoft.com/office/word/2010/wordprocessingShape">
                    <wps:wsp>
                      <wps:cNvCnPr/>
                      <wps:spPr>
                        <a:xfrm flipV="1">
                          <a:off x="0" y="0"/>
                          <a:ext cx="274320" cy="444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7F2664" id="Straight Connector 472" o:spid="_x0000_s1026" style="position:absolute;flip:y;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5pt,544.5pt" to="254.75pt,5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"/>
            </w:pict>
          </mc:Fallback>
        </mc:AlternateContent>
      </w:r>
    </w:p>
    <w:tbl>
      <w:tblPr>
        <w:tblStyle w:val="TableGrid"/>
        <w:tblW w:w="9985" w:type="dxa"/>
        <w:tblLayout w:type="fixed"/>
        <w:tblLook w:val="04A0" w:firstRow="1" w:lastRow="0" w:firstColumn="1" w:lastColumn="0" w:noHBand="0" w:noVBand="1"/>
      </w:tblPr>
      <w:tblGrid>
        <w:gridCol w:w="623"/>
        <w:gridCol w:w="2069"/>
        <w:gridCol w:w="435"/>
        <w:gridCol w:w="436"/>
        <w:gridCol w:w="436"/>
        <w:gridCol w:w="435"/>
        <w:gridCol w:w="437"/>
        <w:gridCol w:w="437"/>
        <w:gridCol w:w="4677"/>
      </w:tblGrid>
      <w:tr w:rsidR="006E66EE" w:rsidRPr="00145818" w14:paraId="36E3C9CB" w14:textId="77777777" w:rsidTr="00F23297">
        <w:trPr>
          <w:trHeight w:val="331"/>
          <w:tblHeader/>
        </w:trPr>
        <w:tc>
          <w:tcPr>
            <w:tcW w:w="623" w:type="dxa"/>
            <w:vMerge w:val="restart"/>
            <w:shd w:val="clear" w:color="auto" w:fill="auto"/>
            <w:vAlign w:val="center"/>
          </w:tcPr>
          <w:p w14:paraId="7CED88E0" w14:textId="77777777" w:rsidR="006E66EE" w:rsidRPr="00145818" w:rsidRDefault="006E66EE" w:rsidP="00CB4919">
            <w:pPr>
              <w:spacing w:before="60" w:after="60"/>
              <w:ind w:left="-108" w:right="-111"/>
              <w:jc w:val="center"/>
              <w:rPr>
                <w:b/>
                <w:sz w:val="16"/>
                <w:szCs w:val="16"/>
              </w:rPr>
            </w:pPr>
            <w:r w:rsidRPr="00145818">
              <w:rPr>
                <w:noProof/>
                <w:sz w:val="16"/>
                <w:szCs w:val="16"/>
                <w:lang w:val="en-US"/>
              </w:rPr>
              <w:drawing>
                <wp:inline distT="0" distB="0" distL="0" distR="0" wp14:anchorId="3248AE8C" wp14:editId="7108CB5A">
                  <wp:extent cx="304800" cy="939165"/>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939165"/>
                          </a:xfrm>
                          <a:prstGeom prst="rect">
                            <a:avLst/>
                          </a:prstGeom>
                          <a:noFill/>
                        </pic:spPr>
                      </pic:pic>
                    </a:graphicData>
                  </a:graphic>
                </wp:inline>
              </w:drawing>
            </w:r>
          </w:p>
        </w:tc>
        <w:tc>
          <w:tcPr>
            <w:tcW w:w="2069" w:type="dxa"/>
            <w:tcBorders>
              <w:bottom w:val="nil"/>
            </w:tcBorders>
            <w:shd w:val="clear" w:color="auto" w:fill="FFFFFF" w:themeFill="background1"/>
            <w:vAlign w:val="center"/>
          </w:tcPr>
          <w:p w14:paraId="3FA8F0F6" w14:textId="77777777" w:rsidR="006E66EE" w:rsidRPr="00145818" w:rsidRDefault="006E66EE" w:rsidP="001B075F">
            <w:pPr>
              <w:spacing w:before="60" w:after="60"/>
              <w:ind w:firstLine="2"/>
              <w:jc w:val="left"/>
              <w:rPr>
                <w:sz w:val="16"/>
                <w:szCs w:val="16"/>
              </w:rPr>
            </w:pPr>
            <w:r w:rsidRPr="00145818">
              <w:rPr>
                <w:sz w:val="16"/>
                <w:szCs w:val="16"/>
              </w:rPr>
              <w:t>Process Start/Stop</w:t>
            </w:r>
          </w:p>
        </w:tc>
        <w:tc>
          <w:tcPr>
            <w:tcW w:w="435" w:type="dxa"/>
            <w:vMerge w:val="restart"/>
            <w:shd w:val="clear" w:color="auto" w:fill="FFFFFF" w:themeFill="background1"/>
            <w:textDirection w:val="btLr"/>
            <w:vAlign w:val="center"/>
          </w:tcPr>
          <w:p w14:paraId="4F30E34F" w14:textId="4FD4067D" w:rsidR="006E66EE" w:rsidRPr="00681BAF" w:rsidRDefault="00BB5EDD" w:rsidP="00681BAF">
            <w:pPr>
              <w:spacing w:after="0"/>
              <w:jc w:val="center"/>
              <w:rPr>
                <w:b/>
                <w:sz w:val="16"/>
              </w:rPr>
            </w:pPr>
            <w:r>
              <w:rPr>
                <w:sz w:val="16"/>
              </w:rPr>
              <w:t>Quote</w:t>
            </w:r>
            <w:r w:rsidR="003265EA">
              <w:rPr>
                <w:sz w:val="16"/>
              </w:rPr>
              <w:t xml:space="preserve"> (See Sect 6.2)</w:t>
            </w:r>
          </w:p>
        </w:tc>
        <w:tc>
          <w:tcPr>
            <w:tcW w:w="436" w:type="dxa"/>
            <w:vMerge w:val="restart"/>
            <w:shd w:val="clear" w:color="auto" w:fill="FFFFFF" w:themeFill="background1"/>
            <w:textDirection w:val="btLr"/>
            <w:vAlign w:val="center"/>
          </w:tcPr>
          <w:p w14:paraId="218D34A7" w14:textId="4794C64B" w:rsidR="006E66EE" w:rsidRPr="00681BAF" w:rsidRDefault="005C5372" w:rsidP="00681BAF">
            <w:pPr>
              <w:spacing w:after="0"/>
              <w:jc w:val="center"/>
              <w:rPr>
                <w:b/>
                <w:sz w:val="16"/>
              </w:rPr>
            </w:pPr>
            <w:r>
              <w:rPr>
                <w:sz w:val="16"/>
              </w:rPr>
              <w:t>Sourcing</w:t>
            </w:r>
          </w:p>
        </w:tc>
        <w:tc>
          <w:tcPr>
            <w:tcW w:w="436" w:type="dxa"/>
            <w:vMerge w:val="restart"/>
            <w:shd w:val="clear" w:color="auto" w:fill="FFFFFF" w:themeFill="background1"/>
            <w:textDirection w:val="btLr"/>
            <w:vAlign w:val="center"/>
          </w:tcPr>
          <w:p w14:paraId="4129B42C" w14:textId="2C0EA893" w:rsidR="006E66EE" w:rsidRPr="00681BAF" w:rsidRDefault="005C5372" w:rsidP="00681BAF">
            <w:pPr>
              <w:spacing w:after="0"/>
              <w:jc w:val="center"/>
              <w:rPr>
                <w:b/>
                <w:sz w:val="16"/>
              </w:rPr>
            </w:pPr>
            <w:r>
              <w:rPr>
                <w:sz w:val="16"/>
              </w:rPr>
              <w:t>Engineering</w:t>
            </w:r>
          </w:p>
        </w:tc>
        <w:tc>
          <w:tcPr>
            <w:tcW w:w="435" w:type="dxa"/>
            <w:vMerge w:val="restart"/>
            <w:shd w:val="clear" w:color="auto" w:fill="FFFFFF" w:themeFill="background1"/>
            <w:textDirection w:val="btLr"/>
            <w:vAlign w:val="center"/>
          </w:tcPr>
          <w:p w14:paraId="77F1DD17" w14:textId="3DA29FD4" w:rsidR="006E66EE" w:rsidRPr="00681BAF" w:rsidRDefault="005C5372" w:rsidP="00681BAF">
            <w:pPr>
              <w:spacing w:after="0"/>
              <w:jc w:val="center"/>
              <w:rPr>
                <w:b/>
                <w:sz w:val="16"/>
              </w:rPr>
            </w:pPr>
            <w:r>
              <w:rPr>
                <w:sz w:val="16"/>
              </w:rPr>
              <w:t>Quality</w:t>
            </w:r>
          </w:p>
        </w:tc>
        <w:tc>
          <w:tcPr>
            <w:tcW w:w="437" w:type="dxa"/>
            <w:vMerge w:val="restart"/>
            <w:shd w:val="clear" w:color="auto" w:fill="auto"/>
            <w:textDirection w:val="btLr"/>
            <w:vAlign w:val="center"/>
          </w:tcPr>
          <w:p w14:paraId="14BBA4C8" w14:textId="12C009F4" w:rsidR="006E66EE" w:rsidRPr="00EE45A0" w:rsidRDefault="00573F41" w:rsidP="00681BAF">
            <w:pPr>
              <w:spacing w:after="0"/>
              <w:jc w:val="center"/>
              <w:rPr>
                <w:sz w:val="16"/>
              </w:rPr>
            </w:pPr>
            <w:r>
              <w:rPr>
                <w:sz w:val="16"/>
              </w:rPr>
              <w:t>Manufacturer</w:t>
            </w:r>
          </w:p>
        </w:tc>
        <w:tc>
          <w:tcPr>
            <w:tcW w:w="437" w:type="dxa"/>
            <w:vMerge w:val="restart"/>
            <w:shd w:val="clear" w:color="auto" w:fill="auto"/>
            <w:textDirection w:val="btLr"/>
            <w:vAlign w:val="center"/>
          </w:tcPr>
          <w:p w14:paraId="7DAD5602" w14:textId="6BB77BA4" w:rsidR="006E66EE" w:rsidRPr="0020540C" w:rsidRDefault="00573F41" w:rsidP="00681BAF">
            <w:pPr>
              <w:spacing w:after="0"/>
              <w:jc w:val="center"/>
              <w:rPr>
                <w:sz w:val="16"/>
              </w:rPr>
            </w:pPr>
            <w:r>
              <w:rPr>
                <w:sz w:val="16"/>
              </w:rPr>
              <w:t>DNVGL</w:t>
            </w:r>
          </w:p>
        </w:tc>
        <w:tc>
          <w:tcPr>
            <w:tcW w:w="4677" w:type="dxa"/>
            <w:vMerge w:val="restart"/>
            <w:shd w:val="clear" w:color="auto" w:fill="auto"/>
            <w:vAlign w:val="center"/>
          </w:tcPr>
          <w:p w14:paraId="1FE5DC52" w14:textId="660F3B54" w:rsidR="006E66EE" w:rsidRDefault="005C5372" w:rsidP="009D02B8">
            <w:pPr>
              <w:spacing w:before="60" w:after="60"/>
              <w:ind w:left="360"/>
              <w:rPr>
                <w:b/>
                <w:sz w:val="16"/>
                <w:szCs w:val="16"/>
              </w:rPr>
            </w:pPr>
            <w:r>
              <w:rPr>
                <w:b/>
                <w:sz w:val="16"/>
                <w:szCs w:val="16"/>
              </w:rPr>
              <w:t xml:space="preserve">NOTES – </w:t>
            </w:r>
          </w:p>
          <w:p w14:paraId="7DC98442" w14:textId="615CF90E" w:rsidR="005C5372" w:rsidRPr="005C5372" w:rsidRDefault="004C65C3" w:rsidP="005C5372">
            <w:pPr>
              <w:spacing w:before="60" w:after="60"/>
              <w:ind w:left="360"/>
              <w:rPr>
                <w:sz w:val="16"/>
                <w:szCs w:val="16"/>
              </w:rPr>
            </w:pPr>
            <w:r>
              <w:rPr>
                <w:sz w:val="16"/>
                <w:szCs w:val="16"/>
              </w:rPr>
              <w:t xml:space="preserve">Numeric </w:t>
            </w:r>
            <w:r w:rsidR="005C5372">
              <w:rPr>
                <w:sz w:val="16"/>
                <w:szCs w:val="16"/>
              </w:rPr>
              <w:t xml:space="preserve">‘Ref’ refers to the applicable </w:t>
            </w:r>
            <w:r w:rsidR="005C5372" w:rsidRPr="005C5372">
              <w:rPr>
                <w:sz w:val="16"/>
                <w:szCs w:val="16"/>
              </w:rPr>
              <w:t>DNVGL-ST-E273</w:t>
            </w:r>
            <w:r w:rsidR="005C5372">
              <w:rPr>
                <w:sz w:val="16"/>
                <w:szCs w:val="16"/>
              </w:rPr>
              <w:t xml:space="preserve"> Section.</w:t>
            </w:r>
          </w:p>
        </w:tc>
      </w:tr>
      <w:tr w:rsidR="006E66EE" w:rsidRPr="00145818" w14:paraId="20F3AB14" w14:textId="77777777" w:rsidTr="00F23297">
        <w:trPr>
          <w:trHeight w:val="331"/>
          <w:tblHeader/>
        </w:trPr>
        <w:tc>
          <w:tcPr>
            <w:tcW w:w="623" w:type="dxa"/>
            <w:vMerge/>
            <w:shd w:val="clear" w:color="auto" w:fill="auto"/>
            <w:vAlign w:val="center"/>
          </w:tcPr>
          <w:p w14:paraId="5BC14749" w14:textId="77777777" w:rsidR="006E66EE" w:rsidRPr="00145818" w:rsidRDefault="006E66EE" w:rsidP="009D02B8">
            <w:pPr>
              <w:spacing w:before="60" w:after="60"/>
              <w:jc w:val="center"/>
              <w:rPr>
                <w:b/>
                <w:sz w:val="16"/>
                <w:szCs w:val="16"/>
              </w:rPr>
            </w:pPr>
          </w:p>
        </w:tc>
        <w:tc>
          <w:tcPr>
            <w:tcW w:w="2069" w:type="dxa"/>
            <w:tcBorders>
              <w:top w:val="nil"/>
              <w:bottom w:val="nil"/>
            </w:tcBorders>
            <w:shd w:val="clear" w:color="auto" w:fill="FFFFFF" w:themeFill="background1"/>
            <w:vAlign w:val="center"/>
          </w:tcPr>
          <w:p w14:paraId="20D8B3DB" w14:textId="77777777" w:rsidR="006E66EE" w:rsidRPr="00145818" w:rsidRDefault="006E66EE" w:rsidP="001B075F">
            <w:pPr>
              <w:spacing w:before="60" w:after="60"/>
              <w:ind w:firstLine="2"/>
              <w:jc w:val="left"/>
              <w:rPr>
                <w:sz w:val="16"/>
                <w:szCs w:val="16"/>
              </w:rPr>
            </w:pPr>
            <w:r w:rsidRPr="00145818">
              <w:rPr>
                <w:sz w:val="16"/>
                <w:szCs w:val="16"/>
              </w:rPr>
              <w:t>Process Step Connector</w:t>
            </w:r>
          </w:p>
        </w:tc>
        <w:tc>
          <w:tcPr>
            <w:tcW w:w="435" w:type="dxa"/>
            <w:vMerge/>
            <w:shd w:val="clear" w:color="auto" w:fill="FFFFFF" w:themeFill="background1"/>
            <w:vAlign w:val="center"/>
          </w:tcPr>
          <w:p w14:paraId="3478A776" w14:textId="77777777" w:rsidR="006E66EE" w:rsidRPr="00145818" w:rsidRDefault="006E66EE" w:rsidP="009D02B8">
            <w:pPr>
              <w:spacing w:before="60" w:after="60"/>
              <w:rPr>
                <w:b/>
                <w:sz w:val="16"/>
                <w:szCs w:val="16"/>
              </w:rPr>
            </w:pPr>
          </w:p>
        </w:tc>
        <w:tc>
          <w:tcPr>
            <w:tcW w:w="436" w:type="dxa"/>
            <w:vMerge/>
            <w:shd w:val="clear" w:color="auto" w:fill="FFFFFF" w:themeFill="background1"/>
            <w:vAlign w:val="center"/>
          </w:tcPr>
          <w:p w14:paraId="13BD179C" w14:textId="77777777" w:rsidR="006E66EE" w:rsidRPr="00145818" w:rsidRDefault="006E66EE" w:rsidP="009D02B8">
            <w:pPr>
              <w:spacing w:before="60" w:after="60"/>
              <w:rPr>
                <w:b/>
                <w:sz w:val="16"/>
                <w:szCs w:val="16"/>
              </w:rPr>
            </w:pPr>
          </w:p>
        </w:tc>
        <w:tc>
          <w:tcPr>
            <w:tcW w:w="436" w:type="dxa"/>
            <w:vMerge/>
            <w:shd w:val="clear" w:color="auto" w:fill="FFFFFF" w:themeFill="background1"/>
            <w:vAlign w:val="center"/>
          </w:tcPr>
          <w:p w14:paraId="583F88EC" w14:textId="77777777" w:rsidR="006E66EE" w:rsidRPr="00145818" w:rsidRDefault="006E66EE" w:rsidP="009D02B8">
            <w:pPr>
              <w:spacing w:before="60" w:after="60"/>
              <w:rPr>
                <w:b/>
                <w:sz w:val="16"/>
                <w:szCs w:val="16"/>
              </w:rPr>
            </w:pPr>
          </w:p>
        </w:tc>
        <w:tc>
          <w:tcPr>
            <w:tcW w:w="435" w:type="dxa"/>
            <w:vMerge/>
            <w:shd w:val="clear" w:color="auto" w:fill="FFFFFF" w:themeFill="background1"/>
            <w:vAlign w:val="center"/>
          </w:tcPr>
          <w:p w14:paraId="1874A9FE" w14:textId="77777777" w:rsidR="006E66EE" w:rsidRPr="00145818" w:rsidRDefault="006E66EE" w:rsidP="009D02B8">
            <w:pPr>
              <w:spacing w:before="60" w:after="60"/>
              <w:rPr>
                <w:b/>
                <w:sz w:val="16"/>
                <w:szCs w:val="16"/>
              </w:rPr>
            </w:pPr>
          </w:p>
        </w:tc>
        <w:tc>
          <w:tcPr>
            <w:tcW w:w="437" w:type="dxa"/>
            <w:vMerge/>
            <w:shd w:val="clear" w:color="auto" w:fill="auto"/>
            <w:vAlign w:val="center"/>
          </w:tcPr>
          <w:p w14:paraId="4EAA2A19" w14:textId="77777777" w:rsidR="006E66EE" w:rsidRPr="00145818" w:rsidRDefault="006E66EE" w:rsidP="009D02B8">
            <w:pPr>
              <w:spacing w:before="60" w:after="60"/>
              <w:jc w:val="center"/>
              <w:rPr>
                <w:b/>
                <w:sz w:val="16"/>
                <w:szCs w:val="16"/>
              </w:rPr>
            </w:pPr>
          </w:p>
        </w:tc>
        <w:tc>
          <w:tcPr>
            <w:tcW w:w="437" w:type="dxa"/>
            <w:vMerge/>
            <w:shd w:val="clear" w:color="auto" w:fill="auto"/>
            <w:vAlign w:val="center"/>
          </w:tcPr>
          <w:p w14:paraId="711DDD17" w14:textId="77777777" w:rsidR="006E66EE" w:rsidRPr="00145818" w:rsidRDefault="006E66EE" w:rsidP="009D02B8">
            <w:pPr>
              <w:spacing w:before="60" w:after="60"/>
              <w:jc w:val="center"/>
              <w:rPr>
                <w:b/>
                <w:sz w:val="16"/>
                <w:szCs w:val="16"/>
              </w:rPr>
            </w:pPr>
          </w:p>
        </w:tc>
        <w:tc>
          <w:tcPr>
            <w:tcW w:w="4677" w:type="dxa"/>
            <w:vMerge/>
            <w:shd w:val="clear" w:color="auto" w:fill="auto"/>
            <w:vAlign w:val="center"/>
          </w:tcPr>
          <w:p w14:paraId="21B7BDA8" w14:textId="77777777" w:rsidR="006E66EE" w:rsidRPr="00145818" w:rsidRDefault="006E66EE" w:rsidP="009D02B8">
            <w:pPr>
              <w:spacing w:before="60" w:after="60"/>
              <w:jc w:val="center"/>
              <w:rPr>
                <w:b/>
                <w:sz w:val="16"/>
                <w:szCs w:val="16"/>
              </w:rPr>
            </w:pPr>
          </w:p>
        </w:tc>
      </w:tr>
      <w:tr w:rsidR="006E66EE" w:rsidRPr="00145818" w14:paraId="017F1CD2" w14:textId="77777777" w:rsidTr="00F23297">
        <w:trPr>
          <w:trHeight w:val="331"/>
          <w:tblHeader/>
        </w:trPr>
        <w:tc>
          <w:tcPr>
            <w:tcW w:w="623" w:type="dxa"/>
            <w:vMerge/>
            <w:shd w:val="clear" w:color="auto" w:fill="auto"/>
            <w:vAlign w:val="center"/>
          </w:tcPr>
          <w:p w14:paraId="3EF6D7F6" w14:textId="77777777" w:rsidR="006E66EE" w:rsidRPr="00145818" w:rsidRDefault="006E66EE" w:rsidP="009D02B8">
            <w:pPr>
              <w:spacing w:before="60" w:after="60"/>
              <w:jc w:val="center"/>
              <w:rPr>
                <w:b/>
                <w:sz w:val="16"/>
                <w:szCs w:val="16"/>
              </w:rPr>
            </w:pPr>
          </w:p>
        </w:tc>
        <w:tc>
          <w:tcPr>
            <w:tcW w:w="2069" w:type="dxa"/>
            <w:tcBorders>
              <w:top w:val="nil"/>
              <w:bottom w:val="nil"/>
            </w:tcBorders>
            <w:shd w:val="clear" w:color="auto" w:fill="FFFFFF" w:themeFill="background1"/>
            <w:vAlign w:val="center"/>
          </w:tcPr>
          <w:p w14:paraId="1EC7CCF7" w14:textId="77777777" w:rsidR="006E66EE" w:rsidRPr="00145818" w:rsidRDefault="006E66EE" w:rsidP="001B075F">
            <w:pPr>
              <w:spacing w:before="60" w:after="60"/>
              <w:ind w:firstLine="2"/>
              <w:jc w:val="left"/>
              <w:rPr>
                <w:sz w:val="16"/>
                <w:szCs w:val="16"/>
              </w:rPr>
            </w:pPr>
            <w:r w:rsidRPr="00145818">
              <w:rPr>
                <w:sz w:val="16"/>
                <w:szCs w:val="16"/>
              </w:rPr>
              <w:t>Decision Point</w:t>
            </w:r>
          </w:p>
        </w:tc>
        <w:tc>
          <w:tcPr>
            <w:tcW w:w="435" w:type="dxa"/>
            <w:vMerge/>
            <w:shd w:val="clear" w:color="auto" w:fill="FFFFFF" w:themeFill="background1"/>
            <w:vAlign w:val="center"/>
          </w:tcPr>
          <w:p w14:paraId="720ED5FA" w14:textId="77777777" w:rsidR="006E66EE" w:rsidRPr="00145818" w:rsidRDefault="006E66EE" w:rsidP="009D02B8">
            <w:pPr>
              <w:spacing w:before="60" w:after="60"/>
              <w:rPr>
                <w:b/>
                <w:sz w:val="16"/>
                <w:szCs w:val="16"/>
              </w:rPr>
            </w:pPr>
          </w:p>
        </w:tc>
        <w:tc>
          <w:tcPr>
            <w:tcW w:w="436" w:type="dxa"/>
            <w:vMerge/>
            <w:shd w:val="clear" w:color="auto" w:fill="FFFFFF" w:themeFill="background1"/>
            <w:vAlign w:val="center"/>
          </w:tcPr>
          <w:p w14:paraId="3E33C524" w14:textId="77777777" w:rsidR="006E66EE" w:rsidRPr="00145818" w:rsidRDefault="006E66EE" w:rsidP="009D02B8">
            <w:pPr>
              <w:spacing w:before="60" w:after="60"/>
              <w:rPr>
                <w:b/>
                <w:sz w:val="16"/>
                <w:szCs w:val="16"/>
              </w:rPr>
            </w:pPr>
          </w:p>
        </w:tc>
        <w:tc>
          <w:tcPr>
            <w:tcW w:w="436" w:type="dxa"/>
            <w:vMerge/>
            <w:shd w:val="clear" w:color="auto" w:fill="FFFFFF" w:themeFill="background1"/>
            <w:vAlign w:val="center"/>
          </w:tcPr>
          <w:p w14:paraId="631ED084" w14:textId="77777777" w:rsidR="006E66EE" w:rsidRPr="00145818" w:rsidRDefault="006E66EE" w:rsidP="009D02B8">
            <w:pPr>
              <w:spacing w:before="60" w:after="60"/>
              <w:rPr>
                <w:b/>
                <w:sz w:val="16"/>
                <w:szCs w:val="16"/>
              </w:rPr>
            </w:pPr>
          </w:p>
        </w:tc>
        <w:tc>
          <w:tcPr>
            <w:tcW w:w="435" w:type="dxa"/>
            <w:vMerge/>
            <w:shd w:val="clear" w:color="auto" w:fill="FFFFFF" w:themeFill="background1"/>
            <w:vAlign w:val="center"/>
          </w:tcPr>
          <w:p w14:paraId="30323B02" w14:textId="77777777" w:rsidR="006E66EE" w:rsidRPr="00145818" w:rsidRDefault="006E66EE" w:rsidP="009D02B8">
            <w:pPr>
              <w:spacing w:before="60" w:after="60"/>
              <w:rPr>
                <w:b/>
                <w:sz w:val="16"/>
                <w:szCs w:val="16"/>
              </w:rPr>
            </w:pPr>
          </w:p>
        </w:tc>
        <w:tc>
          <w:tcPr>
            <w:tcW w:w="437" w:type="dxa"/>
            <w:vMerge/>
            <w:shd w:val="clear" w:color="auto" w:fill="auto"/>
            <w:vAlign w:val="center"/>
          </w:tcPr>
          <w:p w14:paraId="120E9A84" w14:textId="77777777" w:rsidR="006E66EE" w:rsidRPr="00145818" w:rsidRDefault="006E66EE" w:rsidP="009D02B8">
            <w:pPr>
              <w:spacing w:before="60" w:after="60"/>
              <w:jc w:val="center"/>
              <w:rPr>
                <w:b/>
                <w:sz w:val="16"/>
                <w:szCs w:val="16"/>
              </w:rPr>
            </w:pPr>
          </w:p>
        </w:tc>
        <w:tc>
          <w:tcPr>
            <w:tcW w:w="437" w:type="dxa"/>
            <w:vMerge/>
            <w:shd w:val="clear" w:color="auto" w:fill="auto"/>
            <w:vAlign w:val="center"/>
          </w:tcPr>
          <w:p w14:paraId="554A64D0" w14:textId="77777777" w:rsidR="006E66EE" w:rsidRPr="00145818" w:rsidRDefault="006E66EE" w:rsidP="009D02B8">
            <w:pPr>
              <w:spacing w:before="60" w:after="60"/>
              <w:jc w:val="center"/>
              <w:rPr>
                <w:b/>
                <w:sz w:val="16"/>
                <w:szCs w:val="16"/>
              </w:rPr>
            </w:pPr>
          </w:p>
        </w:tc>
        <w:tc>
          <w:tcPr>
            <w:tcW w:w="4677" w:type="dxa"/>
            <w:vMerge/>
            <w:shd w:val="clear" w:color="auto" w:fill="auto"/>
            <w:vAlign w:val="center"/>
          </w:tcPr>
          <w:p w14:paraId="220A5582" w14:textId="77777777" w:rsidR="006E66EE" w:rsidRPr="00145818" w:rsidRDefault="006E66EE" w:rsidP="009D02B8">
            <w:pPr>
              <w:spacing w:before="60" w:after="60"/>
              <w:jc w:val="center"/>
              <w:rPr>
                <w:b/>
                <w:sz w:val="16"/>
                <w:szCs w:val="16"/>
              </w:rPr>
            </w:pPr>
          </w:p>
        </w:tc>
      </w:tr>
      <w:tr w:rsidR="006E66EE" w:rsidRPr="00145818" w14:paraId="2762F7D4" w14:textId="77777777" w:rsidTr="00F23297">
        <w:trPr>
          <w:trHeight w:val="331"/>
          <w:tblHeader/>
        </w:trPr>
        <w:tc>
          <w:tcPr>
            <w:tcW w:w="623" w:type="dxa"/>
            <w:vMerge/>
            <w:shd w:val="clear" w:color="auto" w:fill="auto"/>
            <w:vAlign w:val="center"/>
          </w:tcPr>
          <w:p w14:paraId="0481476F" w14:textId="77777777" w:rsidR="006E66EE" w:rsidRPr="00145818" w:rsidRDefault="006E66EE" w:rsidP="009D02B8">
            <w:pPr>
              <w:spacing w:before="60" w:after="60"/>
              <w:jc w:val="center"/>
              <w:rPr>
                <w:b/>
                <w:sz w:val="16"/>
                <w:szCs w:val="16"/>
              </w:rPr>
            </w:pPr>
          </w:p>
        </w:tc>
        <w:tc>
          <w:tcPr>
            <w:tcW w:w="2069" w:type="dxa"/>
            <w:tcBorders>
              <w:top w:val="nil"/>
              <w:bottom w:val="nil"/>
            </w:tcBorders>
            <w:shd w:val="clear" w:color="auto" w:fill="FFFFFF" w:themeFill="background1"/>
            <w:vAlign w:val="center"/>
          </w:tcPr>
          <w:p w14:paraId="6E9E2811" w14:textId="500E1CF6" w:rsidR="006E66EE" w:rsidRPr="00145818" w:rsidRDefault="00E11FFC" w:rsidP="001B075F">
            <w:pPr>
              <w:spacing w:before="60" w:after="60"/>
              <w:ind w:firstLine="2"/>
              <w:jc w:val="left"/>
              <w:rPr>
                <w:sz w:val="16"/>
                <w:szCs w:val="16"/>
              </w:rPr>
            </w:pPr>
            <w:r w:rsidRPr="00145818">
              <w:rPr>
                <w:sz w:val="16"/>
                <w:szCs w:val="16"/>
              </w:rPr>
              <w:t xml:space="preserve">Ultimate </w:t>
            </w:r>
            <w:r w:rsidR="006E66EE" w:rsidRPr="00145818">
              <w:rPr>
                <w:sz w:val="16"/>
                <w:szCs w:val="16"/>
              </w:rPr>
              <w:t>Step Responsibility</w:t>
            </w:r>
          </w:p>
        </w:tc>
        <w:tc>
          <w:tcPr>
            <w:tcW w:w="435" w:type="dxa"/>
            <w:vMerge/>
            <w:shd w:val="clear" w:color="auto" w:fill="FFFFFF" w:themeFill="background1"/>
            <w:vAlign w:val="center"/>
          </w:tcPr>
          <w:p w14:paraId="44740919" w14:textId="77777777" w:rsidR="006E66EE" w:rsidRPr="00145818" w:rsidRDefault="006E66EE" w:rsidP="009D02B8">
            <w:pPr>
              <w:spacing w:before="60" w:after="60"/>
              <w:rPr>
                <w:b/>
                <w:sz w:val="16"/>
                <w:szCs w:val="16"/>
              </w:rPr>
            </w:pPr>
          </w:p>
        </w:tc>
        <w:tc>
          <w:tcPr>
            <w:tcW w:w="436" w:type="dxa"/>
            <w:vMerge/>
            <w:shd w:val="clear" w:color="auto" w:fill="FFFFFF" w:themeFill="background1"/>
            <w:vAlign w:val="center"/>
          </w:tcPr>
          <w:p w14:paraId="328DD47B" w14:textId="77777777" w:rsidR="006E66EE" w:rsidRPr="00145818" w:rsidRDefault="006E66EE" w:rsidP="009D02B8">
            <w:pPr>
              <w:spacing w:before="60" w:after="60"/>
              <w:rPr>
                <w:b/>
                <w:sz w:val="16"/>
                <w:szCs w:val="16"/>
              </w:rPr>
            </w:pPr>
          </w:p>
        </w:tc>
        <w:tc>
          <w:tcPr>
            <w:tcW w:w="436" w:type="dxa"/>
            <w:vMerge/>
            <w:shd w:val="clear" w:color="auto" w:fill="FFFFFF" w:themeFill="background1"/>
            <w:vAlign w:val="center"/>
          </w:tcPr>
          <w:p w14:paraId="061D48B5" w14:textId="77777777" w:rsidR="006E66EE" w:rsidRPr="00145818" w:rsidRDefault="006E66EE" w:rsidP="009D02B8">
            <w:pPr>
              <w:spacing w:before="60" w:after="60"/>
              <w:rPr>
                <w:b/>
                <w:sz w:val="16"/>
                <w:szCs w:val="16"/>
              </w:rPr>
            </w:pPr>
          </w:p>
        </w:tc>
        <w:tc>
          <w:tcPr>
            <w:tcW w:w="435" w:type="dxa"/>
            <w:vMerge/>
            <w:shd w:val="clear" w:color="auto" w:fill="FFFFFF" w:themeFill="background1"/>
            <w:vAlign w:val="center"/>
          </w:tcPr>
          <w:p w14:paraId="2C7AE8F3" w14:textId="77777777" w:rsidR="006E66EE" w:rsidRPr="00145818" w:rsidRDefault="006E66EE" w:rsidP="009D02B8">
            <w:pPr>
              <w:spacing w:before="60" w:after="60"/>
              <w:rPr>
                <w:b/>
                <w:sz w:val="16"/>
                <w:szCs w:val="16"/>
              </w:rPr>
            </w:pPr>
          </w:p>
        </w:tc>
        <w:tc>
          <w:tcPr>
            <w:tcW w:w="437" w:type="dxa"/>
            <w:vMerge/>
            <w:shd w:val="clear" w:color="auto" w:fill="auto"/>
            <w:vAlign w:val="center"/>
          </w:tcPr>
          <w:p w14:paraId="024777AA" w14:textId="77777777" w:rsidR="006E66EE" w:rsidRPr="00145818" w:rsidRDefault="006E66EE" w:rsidP="009D02B8">
            <w:pPr>
              <w:spacing w:before="60" w:after="60"/>
              <w:jc w:val="center"/>
              <w:rPr>
                <w:b/>
                <w:sz w:val="16"/>
                <w:szCs w:val="16"/>
              </w:rPr>
            </w:pPr>
          </w:p>
        </w:tc>
        <w:tc>
          <w:tcPr>
            <w:tcW w:w="437" w:type="dxa"/>
            <w:vMerge/>
            <w:shd w:val="clear" w:color="auto" w:fill="auto"/>
            <w:vAlign w:val="center"/>
          </w:tcPr>
          <w:p w14:paraId="0AC66FE1" w14:textId="77777777" w:rsidR="006E66EE" w:rsidRPr="00145818" w:rsidRDefault="006E66EE" w:rsidP="009D02B8">
            <w:pPr>
              <w:spacing w:before="60" w:after="60"/>
              <w:jc w:val="center"/>
              <w:rPr>
                <w:b/>
                <w:sz w:val="16"/>
                <w:szCs w:val="16"/>
              </w:rPr>
            </w:pPr>
          </w:p>
        </w:tc>
        <w:tc>
          <w:tcPr>
            <w:tcW w:w="4677" w:type="dxa"/>
            <w:vMerge/>
            <w:shd w:val="clear" w:color="auto" w:fill="auto"/>
            <w:vAlign w:val="center"/>
          </w:tcPr>
          <w:p w14:paraId="79BECA47" w14:textId="77777777" w:rsidR="006E66EE" w:rsidRPr="00145818" w:rsidRDefault="006E66EE" w:rsidP="009D02B8">
            <w:pPr>
              <w:spacing w:before="60" w:after="60"/>
              <w:jc w:val="center"/>
              <w:rPr>
                <w:b/>
                <w:sz w:val="16"/>
                <w:szCs w:val="16"/>
              </w:rPr>
            </w:pPr>
          </w:p>
        </w:tc>
      </w:tr>
      <w:tr w:rsidR="006E66EE" w:rsidRPr="00145818" w14:paraId="2FCFD86A" w14:textId="77777777" w:rsidTr="00F23297">
        <w:trPr>
          <w:trHeight w:hRule="exact" w:val="346"/>
          <w:tblHeader/>
        </w:trPr>
        <w:tc>
          <w:tcPr>
            <w:tcW w:w="623" w:type="dxa"/>
            <w:vMerge/>
            <w:shd w:val="clear" w:color="auto" w:fill="auto"/>
            <w:vAlign w:val="center"/>
          </w:tcPr>
          <w:p w14:paraId="1ACA35E4" w14:textId="77777777" w:rsidR="006E66EE" w:rsidRPr="00145818" w:rsidRDefault="006E66EE" w:rsidP="009D02B8">
            <w:pPr>
              <w:spacing w:before="60" w:after="60"/>
              <w:jc w:val="center"/>
              <w:rPr>
                <w:b/>
                <w:sz w:val="16"/>
                <w:szCs w:val="16"/>
              </w:rPr>
            </w:pPr>
          </w:p>
        </w:tc>
        <w:tc>
          <w:tcPr>
            <w:tcW w:w="2069" w:type="dxa"/>
            <w:tcBorders>
              <w:top w:val="nil"/>
              <w:bottom w:val="single" w:sz="4" w:space="0" w:color="auto"/>
            </w:tcBorders>
            <w:shd w:val="clear" w:color="auto" w:fill="FFFFFF" w:themeFill="background1"/>
            <w:vAlign w:val="center"/>
          </w:tcPr>
          <w:p w14:paraId="5A82364E" w14:textId="77777777" w:rsidR="006E66EE" w:rsidRPr="00145818" w:rsidRDefault="006E66EE" w:rsidP="001B075F">
            <w:pPr>
              <w:spacing w:before="60" w:after="60"/>
              <w:ind w:firstLine="2"/>
              <w:jc w:val="left"/>
              <w:rPr>
                <w:sz w:val="16"/>
                <w:szCs w:val="16"/>
              </w:rPr>
            </w:pPr>
            <w:r w:rsidRPr="00145818">
              <w:rPr>
                <w:sz w:val="16"/>
                <w:szCs w:val="16"/>
              </w:rPr>
              <w:t>Key Step Contributor</w:t>
            </w:r>
          </w:p>
        </w:tc>
        <w:tc>
          <w:tcPr>
            <w:tcW w:w="435" w:type="dxa"/>
            <w:vMerge/>
            <w:tcBorders>
              <w:bottom w:val="single" w:sz="4" w:space="0" w:color="auto"/>
            </w:tcBorders>
            <w:shd w:val="clear" w:color="auto" w:fill="FFFFFF" w:themeFill="background1"/>
            <w:vAlign w:val="center"/>
          </w:tcPr>
          <w:p w14:paraId="506A3D4E" w14:textId="77777777" w:rsidR="006E66EE" w:rsidRPr="00145818" w:rsidRDefault="006E66EE" w:rsidP="009D02B8">
            <w:pPr>
              <w:spacing w:before="60" w:after="60"/>
              <w:rPr>
                <w:b/>
                <w:sz w:val="16"/>
                <w:szCs w:val="16"/>
              </w:rPr>
            </w:pPr>
          </w:p>
        </w:tc>
        <w:tc>
          <w:tcPr>
            <w:tcW w:w="436" w:type="dxa"/>
            <w:vMerge/>
            <w:tcBorders>
              <w:bottom w:val="single" w:sz="4" w:space="0" w:color="auto"/>
            </w:tcBorders>
            <w:shd w:val="clear" w:color="auto" w:fill="FFFFFF" w:themeFill="background1"/>
            <w:vAlign w:val="center"/>
          </w:tcPr>
          <w:p w14:paraId="16BEB38D" w14:textId="77777777" w:rsidR="006E66EE" w:rsidRPr="00145818" w:rsidRDefault="006E66EE" w:rsidP="009D02B8">
            <w:pPr>
              <w:spacing w:before="60" w:after="60"/>
              <w:rPr>
                <w:b/>
                <w:sz w:val="16"/>
                <w:szCs w:val="16"/>
              </w:rPr>
            </w:pPr>
          </w:p>
        </w:tc>
        <w:tc>
          <w:tcPr>
            <w:tcW w:w="436" w:type="dxa"/>
            <w:vMerge/>
            <w:tcBorders>
              <w:bottom w:val="single" w:sz="4" w:space="0" w:color="auto"/>
            </w:tcBorders>
            <w:shd w:val="clear" w:color="auto" w:fill="FFFFFF" w:themeFill="background1"/>
            <w:vAlign w:val="center"/>
          </w:tcPr>
          <w:p w14:paraId="2CFAF660" w14:textId="77777777" w:rsidR="006E66EE" w:rsidRPr="00145818" w:rsidRDefault="006E66EE" w:rsidP="009D02B8">
            <w:pPr>
              <w:spacing w:before="60" w:after="60"/>
              <w:rPr>
                <w:b/>
                <w:sz w:val="16"/>
                <w:szCs w:val="16"/>
              </w:rPr>
            </w:pPr>
          </w:p>
        </w:tc>
        <w:tc>
          <w:tcPr>
            <w:tcW w:w="435" w:type="dxa"/>
            <w:vMerge/>
            <w:tcBorders>
              <w:bottom w:val="single" w:sz="4" w:space="0" w:color="auto"/>
            </w:tcBorders>
            <w:shd w:val="clear" w:color="auto" w:fill="FFFFFF" w:themeFill="background1"/>
            <w:vAlign w:val="center"/>
          </w:tcPr>
          <w:p w14:paraId="32CA85A9" w14:textId="77777777" w:rsidR="006E66EE" w:rsidRPr="00145818" w:rsidRDefault="006E66EE" w:rsidP="009D02B8">
            <w:pPr>
              <w:spacing w:before="60" w:after="60"/>
              <w:rPr>
                <w:b/>
                <w:sz w:val="16"/>
                <w:szCs w:val="16"/>
              </w:rPr>
            </w:pPr>
          </w:p>
        </w:tc>
        <w:tc>
          <w:tcPr>
            <w:tcW w:w="437" w:type="dxa"/>
            <w:vMerge/>
            <w:shd w:val="clear" w:color="auto" w:fill="auto"/>
            <w:vAlign w:val="center"/>
          </w:tcPr>
          <w:p w14:paraId="1E76747F" w14:textId="77777777" w:rsidR="006E66EE" w:rsidRPr="00145818" w:rsidRDefault="006E66EE" w:rsidP="009D02B8">
            <w:pPr>
              <w:spacing w:before="60" w:after="60"/>
              <w:jc w:val="center"/>
              <w:rPr>
                <w:b/>
                <w:sz w:val="16"/>
                <w:szCs w:val="16"/>
              </w:rPr>
            </w:pPr>
          </w:p>
        </w:tc>
        <w:tc>
          <w:tcPr>
            <w:tcW w:w="437" w:type="dxa"/>
            <w:vMerge/>
            <w:shd w:val="clear" w:color="auto" w:fill="auto"/>
            <w:vAlign w:val="center"/>
          </w:tcPr>
          <w:p w14:paraId="415FE648" w14:textId="77777777" w:rsidR="006E66EE" w:rsidRPr="00145818" w:rsidRDefault="006E66EE" w:rsidP="009D02B8">
            <w:pPr>
              <w:spacing w:before="60" w:after="60"/>
              <w:jc w:val="center"/>
              <w:rPr>
                <w:b/>
                <w:sz w:val="16"/>
                <w:szCs w:val="16"/>
              </w:rPr>
            </w:pPr>
          </w:p>
        </w:tc>
        <w:tc>
          <w:tcPr>
            <w:tcW w:w="4677" w:type="dxa"/>
            <w:vMerge/>
            <w:tcBorders>
              <w:bottom w:val="single" w:sz="4" w:space="0" w:color="auto"/>
            </w:tcBorders>
            <w:shd w:val="clear" w:color="auto" w:fill="auto"/>
            <w:vAlign w:val="center"/>
          </w:tcPr>
          <w:p w14:paraId="17123033" w14:textId="77777777" w:rsidR="006E66EE" w:rsidRPr="00145818" w:rsidRDefault="006E66EE" w:rsidP="009D02B8">
            <w:pPr>
              <w:spacing w:before="60" w:after="60"/>
              <w:jc w:val="center"/>
              <w:rPr>
                <w:b/>
                <w:sz w:val="16"/>
                <w:szCs w:val="16"/>
              </w:rPr>
            </w:pPr>
          </w:p>
        </w:tc>
      </w:tr>
      <w:tr w:rsidR="003034F6" w:rsidRPr="003034F6" w14:paraId="58C21671" w14:textId="77777777" w:rsidTr="003034F6">
        <w:trPr>
          <w:trHeight w:hRule="exact" w:val="288"/>
          <w:tblHeader/>
        </w:trPr>
        <w:tc>
          <w:tcPr>
            <w:tcW w:w="623" w:type="dxa"/>
            <w:shd w:val="clear" w:color="auto" w:fill="005EB8"/>
            <w:vAlign w:val="center"/>
          </w:tcPr>
          <w:p w14:paraId="53AE23B6" w14:textId="3BB2E4C6" w:rsidR="003034F6" w:rsidRPr="003034F6" w:rsidRDefault="003034F6" w:rsidP="003034F6">
            <w:pPr>
              <w:spacing w:after="0"/>
              <w:jc w:val="center"/>
              <w:rPr>
                <w:rFonts w:eastAsiaTheme="minorEastAsia"/>
                <w:b/>
                <w:color w:val="FFFFFF" w:themeColor="background1"/>
                <w:sz w:val="16"/>
              </w:rPr>
            </w:pPr>
            <w:r>
              <w:rPr>
                <w:rFonts w:eastAsiaTheme="minorEastAsia"/>
                <w:color w:val="FFFFFF" w:themeColor="background1"/>
                <w:sz w:val="16"/>
              </w:rPr>
              <w:t>Ref</w:t>
            </w:r>
          </w:p>
        </w:tc>
        <w:tc>
          <w:tcPr>
            <w:tcW w:w="2069" w:type="dxa"/>
            <w:tcBorders>
              <w:bottom w:val="single" w:sz="4" w:space="0" w:color="auto"/>
            </w:tcBorders>
            <w:shd w:val="clear" w:color="auto" w:fill="005EB8"/>
            <w:vAlign w:val="center"/>
          </w:tcPr>
          <w:p w14:paraId="5A9CE8B7" w14:textId="77777777" w:rsidR="003034F6" w:rsidRPr="003034F6" w:rsidRDefault="003034F6" w:rsidP="003034F6">
            <w:pPr>
              <w:spacing w:after="0"/>
              <w:jc w:val="center"/>
              <w:rPr>
                <w:rFonts w:eastAsiaTheme="minorEastAsia"/>
                <w:b/>
                <w:color w:val="FFFFFF" w:themeColor="background1"/>
                <w:sz w:val="16"/>
              </w:rPr>
            </w:pPr>
            <w:r w:rsidRPr="003034F6">
              <w:rPr>
                <w:rFonts w:eastAsiaTheme="minorEastAsia"/>
                <w:color w:val="FFFFFF" w:themeColor="background1"/>
                <w:sz w:val="16"/>
              </w:rPr>
              <w:t>Activity</w:t>
            </w:r>
          </w:p>
        </w:tc>
        <w:tc>
          <w:tcPr>
            <w:tcW w:w="2616" w:type="dxa"/>
            <w:gridSpan w:val="6"/>
            <w:tcBorders>
              <w:bottom w:val="single" w:sz="4" w:space="0" w:color="auto"/>
            </w:tcBorders>
            <w:shd w:val="clear" w:color="auto" w:fill="005EB8"/>
            <w:vAlign w:val="center"/>
          </w:tcPr>
          <w:p w14:paraId="50988806" w14:textId="77777777" w:rsidR="003034F6" w:rsidRPr="003034F6" w:rsidRDefault="003034F6" w:rsidP="003034F6">
            <w:pPr>
              <w:spacing w:after="0"/>
              <w:jc w:val="center"/>
              <w:rPr>
                <w:rFonts w:eastAsiaTheme="minorEastAsia"/>
                <w:b/>
                <w:color w:val="FFFFFF" w:themeColor="background1"/>
                <w:sz w:val="16"/>
              </w:rPr>
            </w:pPr>
            <w:r w:rsidRPr="003034F6">
              <w:rPr>
                <w:rFonts w:eastAsiaTheme="minorEastAsia"/>
                <w:color w:val="FFFFFF" w:themeColor="background1"/>
                <w:sz w:val="16"/>
              </w:rPr>
              <w:t>Responsibility</w:t>
            </w:r>
          </w:p>
        </w:tc>
        <w:tc>
          <w:tcPr>
            <w:tcW w:w="4677" w:type="dxa"/>
            <w:shd w:val="clear" w:color="auto" w:fill="005EB8"/>
            <w:vAlign w:val="center"/>
          </w:tcPr>
          <w:p w14:paraId="06A73C54" w14:textId="77777777" w:rsidR="003034F6" w:rsidRPr="003034F6" w:rsidRDefault="003034F6" w:rsidP="003034F6">
            <w:pPr>
              <w:spacing w:after="0"/>
              <w:jc w:val="center"/>
              <w:rPr>
                <w:rFonts w:eastAsiaTheme="minorEastAsia"/>
                <w:b/>
                <w:color w:val="FFFFFF" w:themeColor="background1"/>
                <w:sz w:val="16"/>
              </w:rPr>
            </w:pPr>
            <w:r w:rsidRPr="003034F6">
              <w:rPr>
                <w:rFonts w:eastAsiaTheme="minorEastAsia"/>
                <w:color w:val="FFFFFF" w:themeColor="background1"/>
                <w:sz w:val="16"/>
              </w:rPr>
              <w:t>Additional Requirements &amp; Links</w:t>
            </w:r>
          </w:p>
        </w:tc>
      </w:tr>
      <w:tr w:rsidR="005C5372" w:rsidRPr="00145818" w14:paraId="687057E7" w14:textId="77777777" w:rsidTr="00F23297">
        <w:trPr>
          <w:trHeight w:val="288"/>
        </w:trPr>
        <w:tc>
          <w:tcPr>
            <w:tcW w:w="623" w:type="dxa"/>
          </w:tcPr>
          <w:p w14:paraId="580421D1" w14:textId="28957850" w:rsidR="005C5372" w:rsidRPr="00CB4919" w:rsidRDefault="004C65C3" w:rsidP="00CB4919">
            <w:pPr>
              <w:jc w:val="center"/>
              <w:rPr>
                <w:sz w:val="20"/>
              </w:rPr>
            </w:pPr>
            <w:r>
              <w:rPr>
                <w:sz w:val="20"/>
              </w:rPr>
              <w:t>a</w:t>
            </w:r>
          </w:p>
        </w:tc>
        <w:tc>
          <w:tcPr>
            <w:tcW w:w="2069" w:type="dxa"/>
          </w:tcPr>
          <w:p w14:paraId="511EC108" w14:textId="77777777" w:rsidR="005C5372" w:rsidRDefault="005C5372" w:rsidP="00CB4919">
            <w:pPr>
              <w:pStyle w:val="zTableText-AlignedLeft"/>
            </w:pPr>
            <w:r>
              <w:t>Identify requirement for a certified 2.7-3 POU</w:t>
            </w:r>
            <w:r w:rsidR="00522337">
              <w:t>.</w:t>
            </w:r>
          </w:p>
          <w:p w14:paraId="319235CE" w14:textId="7E2BA2E8" w:rsidR="00522337" w:rsidRPr="00145818" w:rsidRDefault="00522337" w:rsidP="00CB4919">
            <w:pPr>
              <w:pStyle w:val="zTableText-AlignedLeft"/>
            </w:pPr>
            <w:r>
              <w:t>(Identify as BHGE or vendor design).</w:t>
            </w:r>
          </w:p>
        </w:tc>
        <w:tc>
          <w:tcPr>
            <w:tcW w:w="435" w:type="dxa"/>
            <w:tcBorders>
              <w:right w:val="dashed" w:sz="4" w:space="0" w:color="BFBFBF" w:themeColor="background1" w:themeShade="BF"/>
            </w:tcBorders>
          </w:tcPr>
          <w:p w14:paraId="5126F960" w14:textId="59D8080C" w:rsidR="005C5372" w:rsidRPr="00145818" w:rsidRDefault="0020540C" w:rsidP="009D02B8">
            <w:pPr>
              <w:spacing w:before="60" w:after="60"/>
              <w:jc w:val="center"/>
              <w:rPr>
                <w:noProof/>
                <w:sz w:val="16"/>
                <w:szCs w:val="16"/>
                <w:lang w:val="en-AU" w:eastAsia="en-AU"/>
              </w:rPr>
            </w:pPr>
            <w:r w:rsidRPr="00145818">
              <w:rPr>
                <w:noProof/>
                <w:sz w:val="16"/>
                <w:szCs w:val="16"/>
                <w:lang w:val="en-US"/>
              </w:rPr>
              <mc:AlternateContent>
                <mc:Choice Requires="wps">
                  <w:drawing>
                    <wp:anchor distT="0" distB="0" distL="114300" distR="114300" simplePos="0" relativeHeight="251782656" behindDoc="0" locked="0" layoutInCell="1" allowOverlap="1" wp14:anchorId="66F7A268" wp14:editId="7702EFBB">
                      <wp:simplePos x="0" y="0"/>
                      <wp:positionH relativeFrom="column">
                        <wp:posOffset>60960</wp:posOffset>
                      </wp:positionH>
                      <wp:positionV relativeFrom="paragraph">
                        <wp:posOffset>191769</wp:posOffset>
                      </wp:positionV>
                      <wp:extent cx="9525" cy="790575"/>
                      <wp:effectExtent l="0" t="0" r="28575" b="28575"/>
                      <wp:wrapNone/>
                      <wp:docPr id="10" name="Straight Connector 10"/>
                      <wp:cNvGraphicFramePr/>
                      <a:graphic xmlns:a="http://schemas.openxmlformats.org/drawingml/2006/main">
                        <a:graphicData uri="http://schemas.microsoft.com/office/word/2010/wordprocessingShape">
                          <wps:wsp>
                            <wps:cNvCnPr/>
                            <wps:spPr>
                              <a:xfrm flipH="1">
                                <a:off x="0" y="0"/>
                                <a:ext cx="9525" cy="7905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BF11FF" id="Straight Connector 10" o:spid="_x0000_s1026" style="position:absolute;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5.1pt" to="5.5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"/>
                  </w:pict>
                </mc:Fallback>
              </mc:AlternateContent>
            </w:r>
            <w:r w:rsidR="00EE45A0" w:rsidRPr="00145818">
              <w:rPr>
                <w:noProof/>
                <w:sz w:val="13"/>
                <w:szCs w:val="13"/>
                <w:lang w:val="en-US"/>
              </w:rPr>
              <mc:AlternateContent>
                <mc:Choice Requires="wps">
                  <w:drawing>
                    <wp:anchor distT="0" distB="0" distL="114300" distR="114300" simplePos="0" relativeHeight="251783680" behindDoc="0" locked="0" layoutInCell="1" allowOverlap="1" wp14:anchorId="3D99E31B" wp14:editId="7046E68A">
                      <wp:simplePos x="0" y="0"/>
                      <wp:positionH relativeFrom="column">
                        <wp:posOffset>-62865</wp:posOffset>
                      </wp:positionH>
                      <wp:positionV relativeFrom="paragraph">
                        <wp:posOffset>525145</wp:posOffset>
                      </wp:positionV>
                      <wp:extent cx="261620" cy="171450"/>
                      <wp:effectExtent l="0" t="0" r="24130" b="19050"/>
                      <wp:wrapNone/>
                      <wp:docPr id="9" name="Flowchart: Decision 9"/>
                      <wp:cNvGraphicFramePr/>
                      <a:graphic xmlns:a="http://schemas.openxmlformats.org/drawingml/2006/main">
                        <a:graphicData uri="http://schemas.microsoft.com/office/word/2010/wordprocessingShape">
                          <wps:wsp>
                            <wps:cNvSpPr/>
                            <wps:spPr>
                              <a:xfrm flipV="1">
                                <a:off x="0" y="0"/>
                                <a:ext cx="261620" cy="171450"/>
                              </a:xfrm>
                              <a:prstGeom prst="flowChartDecision">
                                <a:avLst/>
                              </a:prstGeom>
                              <a:solidFill>
                                <a:srgbClr val="1F497D">
                                  <a:lumMod val="75000"/>
                                </a:srgbClr>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87E97" id="_x0000_t110" coordsize="21600,21600" o:spt="110" path="m10800,l,10800,10800,21600,21600,10800xe">
                      <v:stroke joinstyle="miter"/>
                      <v:path gradientshapeok="t" o:connecttype="rect" textboxrect="5400,5400,16200,16200"/>
                    </v:shapetype>
                    <v:shape id="Flowchart: Decision 9" o:spid="_x0000_s1026" type="#_x0000_t110" style="position:absolute;margin-left:-4.95pt;margin-top:41.35pt;width:20.6pt;height:13.5pt;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" fillcolor="#17375e" strokecolor="windowText" strokeweight=".25pt"/>
                  </w:pict>
                </mc:Fallback>
              </mc:AlternateContent>
            </w:r>
            <w:r w:rsidR="005C5372" w:rsidRPr="00145818">
              <w:rPr>
                <w:noProof/>
                <w:sz w:val="16"/>
                <w:szCs w:val="16"/>
                <w:lang w:val="en-US"/>
              </w:rPr>
              <mc:AlternateContent>
                <mc:Choice Requires="wps">
                  <w:drawing>
                    <wp:anchor distT="0" distB="0" distL="114300" distR="114300" simplePos="0" relativeHeight="251772416" behindDoc="0" locked="0" layoutInCell="1" allowOverlap="1" wp14:anchorId="6242DBC7" wp14:editId="652EF9C3">
                      <wp:simplePos x="0" y="0"/>
                      <wp:positionH relativeFrom="column">
                        <wp:posOffset>-30480</wp:posOffset>
                      </wp:positionH>
                      <wp:positionV relativeFrom="paragraph">
                        <wp:posOffset>91440</wp:posOffset>
                      </wp:positionV>
                      <wp:extent cx="204787" cy="95250"/>
                      <wp:effectExtent l="0" t="0" r="24130" b="19050"/>
                      <wp:wrapNone/>
                      <wp:docPr id="3" name="Rounded Rectangle 441"/>
                      <wp:cNvGraphicFramePr/>
                      <a:graphic xmlns:a="http://schemas.openxmlformats.org/drawingml/2006/main">
                        <a:graphicData uri="http://schemas.microsoft.com/office/word/2010/wordprocessingShape">
                          <wps:wsp>
                            <wps:cNvSpPr/>
                            <wps:spPr>
                              <a:xfrm>
                                <a:off x="0" y="0"/>
                                <a:ext cx="204787" cy="95250"/>
                              </a:xfrm>
                              <a:prstGeom prst="roundRect">
                                <a:avLst/>
                              </a:prstGeom>
                              <a:solidFill>
                                <a:srgbClr val="FF0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45A4E" id="Rounded Rectangle 441" o:spid="_x0000_s1026" style="position:absolute;margin-left:-2.4pt;margin-top:7.2pt;width:16.1pt;height:7.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" fillcolor="red"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5F39B409" w14:textId="47AA95B1" w:rsidR="005C5372" w:rsidRPr="00145818" w:rsidRDefault="005C5372" w:rsidP="009D02B8">
            <w:pPr>
              <w:spacing w:before="60" w:after="60"/>
              <w:jc w:val="center"/>
              <w:rPr>
                <w:noProof/>
                <w:lang w:val="en-AU" w:eastAsia="en-AU"/>
              </w:rPr>
            </w:pPr>
          </w:p>
        </w:tc>
        <w:tc>
          <w:tcPr>
            <w:tcW w:w="436" w:type="dxa"/>
            <w:tcBorders>
              <w:left w:val="dashed" w:sz="4" w:space="0" w:color="BFBFBF" w:themeColor="background1" w:themeShade="BF"/>
              <w:right w:val="dashed" w:sz="4" w:space="0" w:color="BFBFBF" w:themeColor="background1" w:themeShade="BF"/>
            </w:tcBorders>
          </w:tcPr>
          <w:p w14:paraId="43BCA725" w14:textId="4AB4CC33" w:rsidR="005C5372" w:rsidRPr="00145818" w:rsidRDefault="00EE45A0" w:rsidP="009D02B8">
            <w:pPr>
              <w:spacing w:before="60" w:after="60"/>
              <w:jc w:val="center"/>
              <w:rPr>
                <w:noProof/>
                <w:sz w:val="13"/>
                <w:szCs w:val="13"/>
                <w:lang w:val="en-AU" w:eastAsia="en-AU"/>
              </w:rPr>
            </w:pPr>
            <w:r w:rsidRPr="00145818">
              <w:rPr>
                <w:noProof/>
                <w:lang w:val="en-US"/>
              </w:rPr>
              <mc:AlternateContent>
                <mc:Choice Requires="wps">
                  <w:drawing>
                    <wp:anchor distT="0" distB="0" distL="114300" distR="114300" simplePos="0" relativeHeight="251774464" behindDoc="0" locked="0" layoutInCell="1" allowOverlap="1" wp14:anchorId="150A8CBB" wp14:editId="733B4BBA">
                      <wp:simplePos x="0" y="0"/>
                      <wp:positionH relativeFrom="column">
                        <wp:posOffset>-24130</wp:posOffset>
                      </wp:positionH>
                      <wp:positionV relativeFrom="paragraph">
                        <wp:posOffset>81915</wp:posOffset>
                      </wp:positionV>
                      <wp:extent cx="171450" cy="152400"/>
                      <wp:effectExtent l="0" t="0" r="19050" b="19050"/>
                      <wp:wrapNone/>
                      <wp:docPr id="4" name="Isosceles Triangle 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EDBF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9pt;margin-top:6.45pt;width:13.5pt;height:12pt;rotation:180;z-index:25177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" fillcolor="#ffc000" strokecolor="windowText"/>
                  </w:pict>
                </mc:Fallback>
              </mc:AlternateContent>
            </w:r>
          </w:p>
        </w:tc>
        <w:tc>
          <w:tcPr>
            <w:tcW w:w="435" w:type="dxa"/>
            <w:tcBorders>
              <w:left w:val="dashed" w:sz="4" w:space="0" w:color="BFBFBF" w:themeColor="background1" w:themeShade="BF"/>
              <w:right w:val="dashed" w:sz="4" w:space="0" w:color="BFBFBF" w:themeColor="background1" w:themeShade="BF"/>
            </w:tcBorders>
          </w:tcPr>
          <w:p w14:paraId="3765032B" w14:textId="091BD801" w:rsidR="005C5372" w:rsidRPr="00145818" w:rsidRDefault="00490985"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905536" behindDoc="0" locked="0" layoutInCell="1" allowOverlap="1" wp14:anchorId="0C3A5417" wp14:editId="0D1507B9">
                      <wp:simplePos x="0" y="0"/>
                      <wp:positionH relativeFrom="column">
                        <wp:posOffset>-22225</wp:posOffset>
                      </wp:positionH>
                      <wp:positionV relativeFrom="paragraph">
                        <wp:posOffset>81915</wp:posOffset>
                      </wp:positionV>
                      <wp:extent cx="171450" cy="152400"/>
                      <wp:effectExtent l="0" t="0" r="19050" b="19050"/>
                      <wp:wrapNone/>
                      <wp:docPr id="1" name="Isosceles Triangle 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DFF05" id="Isosceles Triangle 1" o:spid="_x0000_s1026" type="#_x0000_t5" style="position:absolute;margin-left:-1.75pt;margin-top:6.45pt;width:13.5pt;height:12pt;rotation:180;z-index:25190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39376276" w14:textId="14F7533A" w:rsidR="005C5372" w:rsidRPr="00145818" w:rsidRDefault="005C5372" w:rsidP="009D02B8">
            <w:pPr>
              <w:spacing w:before="60" w:after="60"/>
              <w:rPr>
                <w:sz w:val="13"/>
                <w:szCs w:val="13"/>
              </w:rPr>
            </w:pPr>
          </w:p>
        </w:tc>
        <w:tc>
          <w:tcPr>
            <w:tcW w:w="437" w:type="dxa"/>
            <w:tcBorders>
              <w:left w:val="dashed" w:sz="4" w:space="0" w:color="BFBFBF" w:themeColor="background1" w:themeShade="BF"/>
            </w:tcBorders>
            <w:shd w:val="clear" w:color="auto" w:fill="auto"/>
          </w:tcPr>
          <w:p w14:paraId="1CC91A8B" w14:textId="77777777" w:rsidR="005C5372" w:rsidRPr="00145818" w:rsidRDefault="005C5372" w:rsidP="009D02B8">
            <w:pPr>
              <w:spacing w:before="60" w:after="60"/>
              <w:rPr>
                <w:noProof/>
                <w:lang w:val="en-AU" w:eastAsia="en-AU"/>
              </w:rPr>
            </w:pPr>
          </w:p>
        </w:tc>
        <w:tc>
          <w:tcPr>
            <w:tcW w:w="4677" w:type="dxa"/>
            <w:shd w:val="clear" w:color="auto" w:fill="auto"/>
          </w:tcPr>
          <w:p w14:paraId="050EDC8C" w14:textId="77777777" w:rsidR="005C5372" w:rsidRDefault="005C5372" w:rsidP="00CB4919">
            <w:pPr>
              <w:pStyle w:val="zTableText-AlignedLeft"/>
            </w:pPr>
            <w:r>
              <w:t>Reference shall be made to the relevant PBCS and/or customer specified requirement.</w:t>
            </w:r>
          </w:p>
          <w:p w14:paraId="6A0BF985" w14:textId="0174BB8C" w:rsidR="005C5372" w:rsidRPr="001B075F" w:rsidRDefault="005C5372" w:rsidP="00CB4919">
            <w:pPr>
              <w:pStyle w:val="zTableText-AlignedLeft"/>
            </w:pPr>
            <w:r>
              <w:t xml:space="preserve">In the absence of regulatory or </w:t>
            </w:r>
            <w:r w:rsidR="00EE45A0">
              <w:t xml:space="preserve">customer </w:t>
            </w:r>
            <w:r>
              <w:t>specified requirements the decision to procure a certified 2.7-3 POU</w:t>
            </w:r>
            <w:r w:rsidR="00EE45A0">
              <w:t xml:space="preserve"> shall be based on business impact and risk.</w:t>
            </w:r>
          </w:p>
        </w:tc>
      </w:tr>
      <w:tr w:rsidR="005C5372" w:rsidRPr="00145818" w14:paraId="2D61C3BC" w14:textId="77777777" w:rsidTr="00F23297">
        <w:trPr>
          <w:trHeight w:val="288"/>
        </w:trPr>
        <w:tc>
          <w:tcPr>
            <w:tcW w:w="623" w:type="dxa"/>
          </w:tcPr>
          <w:p w14:paraId="6A1B4EDA" w14:textId="1F65146A" w:rsidR="005C5372" w:rsidRPr="00CB4919" w:rsidRDefault="004C65C3" w:rsidP="00CB4919">
            <w:pPr>
              <w:jc w:val="center"/>
              <w:rPr>
                <w:sz w:val="20"/>
              </w:rPr>
            </w:pPr>
            <w:r>
              <w:rPr>
                <w:sz w:val="20"/>
              </w:rPr>
              <w:t>b</w:t>
            </w:r>
          </w:p>
        </w:tc>
        <w:tc>
          <w:tcPr>
            <w:tcW w:w="2069" w:type="dxa"/>
          </w:tcPr>
          <w:p w14:paraId="34AD02D3" w14:textId="0E287EA9" w:rsidR="005C5372" w:rsidRPr="00145818" w:rsidRDefault="0020540C" w:rsidP="00CB4919">
            <w:pPr>
              <w:pStyle w:val="zTableText-AlignedLeft"/>
            </w:pPr>
            <w:r>
              <w:t xml:space="preserve">Specify </w:t>
            </w:r>
            <w:r w:rsidR="004C65C3">
              <w:t xml:space="preserve">part </w:t>
            </w:r>
            <w:r>
              <w:t>requirement for a certified 2.7-3 POU</w:t>
            </w:r>
          </w:p>
        </w:tc>
        <w:tc>
          <w:tcPr>
            <w:tcW w:w="435" w:type="dxa"/>
            <w:tcBorders>
              <w:right w:val="dashed" w:sz="4" w:space="0" w:color="BFBFBF" w:themeColor="background1" w:themeShade="BF"/>
            </w:tcBorders>
          </w:tcPr>
          <w:p w14:paraId="6C521544" w14:textId="5DADE0F5" w:rsidR="005C5372" w:rsidRPr="00145818" w:rsidRDefault="0020540C" w:rsidP="009D02B8">
            <w:pPr>
              <w:spacing w:before="60" w:after="60"/>
              <w:jc w:val="center"/>
              <w:rPr>
                <w:noProof/>
                <w:sz w:val="16"/>
                <w:szCs w:val="16"/>
                <w:lang w:val="en-AU" w:eastAsia="en-AU"/>
              </w:rPr>
            </w:pPr>
            <w:r w:rsidRPr="00145818">
              <w:rPr>
                <w:noProof/>
                <w:sz w:val="13"/>
                <w:szCs w:val="13"/>
                <w:lang w:val="en-US"/>
              </w:rPr>
              <mc:AlternateContent>
                <mc:Choice Requires="wps">
                  <w:drawing>
                    <wp:anchor distT="0" distB="0" distL="114300" distR="114300" simplePos="0" relativeHeight="251787776" behindDoc="0" locked="0" layoutInCell="1" allowOverlap="1" wp14:anchorId="150B7F07" wp14:editId="33EB0FEA">
                      <wp:simplePos x="0" y="0"/>
                      <wp:positionH relativeFrom="column">
                        <wp:posOffset>57785</wp:posOffset>
                      </wp:positionH>
                      <wp:positionV relativeFrom="paragraph">
                        <wp:posOffset>134620</wp:posOffset>
                      </wp:positionV>
                      <wp:extent cx="5810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810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1A6CA640" id="Straight Connector 13" o:spid="_x0000_s1026" style="position:absolute;z-index:25178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5pt,10.6pt" to="50.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"/>
                  </w:pict>
                </mc:Fallback>
              </mc:AlternateContent>
            </w:r>
          </w:p>
        </w:tc>
        <w:tc>
          <w:tcPr>
            <w:tcW w:w="436" w:type="dxa"/>
            <w:tcBorders>
              <w:left w:val="dashed" w:sz="4" w:space="0" w:color="BFBFBF" w:themeColor="background1" w:themeShade="BF"/>
              <w:right w:val="dashed" w:sz="4" w:space="0" w:color="BFBFBF" w:themeColor="background1" w:themeShade="BF"/>
            </w:tcBorders>
          </w:tcPr>
          <w:p w14:paraId="2406CFE2" w14:textId="76803721" w:rsidR="005C5372" w:rsidRPr="00145818" w:rsidRDefault="0050116B" w:rsidP="009D02B8">
            <w:pPr>
              <w:spacing w:before="60" w:after="60"/>
              <w:jc w:val="center"/>
              <w:rPr>
                <w:noProof/>
                <w:lang w:val="en-AU" w:eastAsia="en-AU"/>
              </w:rPr>
            </w:pPr>
            <w:r w:rsidRPr="00145818">
              <w:rPr>
                <w:noProof/>
                <w:sz w:val="13"/>
                <w:szCs w:val="13"/>
                <w:lang w:val="en-US"/>
              </w:rPr>
              <mc:AlternateContent>
                <mc:Choice Requires="wps">
                  <w:drawing>
                    <wp:anchor distT="0" distB="0" distL="114300" distR="114300" simplePos="0" relativeHeight="251794944" behindDoc="0" locked="0" layoutInCell="1" allowOverlap="1" wp14:anchorId="02A66E97" wp14:editId="606C5588">
                      <wp:simplePos x="0" y="0"/>
                      <wp:positionH relativeFrom="column">
                        <wp:posOffset>65722</wp:posOffset>
                      </wp:positionH>
                      <wp:positionV relativeFrom="paragraph">
                        <wp:posOffset>514033</wp:posOffset>
                      </wp:positionV>
                      <wp:extent cx="295275"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2952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C2A161" id="Straight Connector 16" o:spid="_x0000_s1026" style="position:absolute;flip:y;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40.5pt" to="28.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"/>
                  </w:pict>
                </mc:Fallback>
              </mc:AlternateContent>
            </w:r>
            <w:r w:rsidR="004C65C3" w:rsidRPr="00145818">
              <w:rPr>
                <w:noProof/>
                <w:sz w:val="16"/>
                <w:szCs w:val="16"/>
                <w:lang w:val="en-US"/>
              </w:rPr>
              <mc:AlternateContent>
                <mc:Choice Requires="wps">
                  <w:drawing>
                    <wp:anchor distT="0" distB="0" distL="114300" distR="114300" simplePos="0" relativeHeight="251796992" behindDoc="0" locked="0" layoutInCell="1" allowOverlap="1" wp14:anchorId="1A2C629E" wp14:editId="47E1A5DE">
                      <wp:simplePos x="0" y="0"/>
                      <wp:positionH relativeFrom="column">
                        <wp:posOffset>60959</wp:posOffset>
                      </wp:positionH>
                      <wp:positionV relativeFrom="paragraph">
                        <wp:posOffset>512445</wp:posOffset>
                      </wp:positionV>
                      <wp:extent cx="9525" cy="946150"/>
                      <wp:effectExtent l="0" t="0" r="28575" b="25400"/>
                      <wp:wrapNone/>
                      <wp:docPr id="17" name="Straight Connector 17"/>
                      <wp:cNvGraphicFramePr/>
                      <a:graphic xmlns:a="http://schemas.openxmlformats.org/drawingml/2006/main">
                        <a:graphicData uri="http://schemas.microsoft.com/office/word/2010/wordprocessingShape">
                          <wps:wsp>
                            <wps:cNvCnPr/>
                            <wps:spPr>
                              <a:xfrm flipH="1">
                                <a:off x="0" y="0"/>
                                <a:ext cx="9525" cy="9461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4A075F0" id="Straight Connector 17" o:spid="_x0000_s1026" style="position:absolute;flip:x;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0.35pt" to="5.55pt,1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"/>
                  </w:pict>
                </mc:Fallback>
              </mc:AlternateContent>
            </w:r>
          </w:p>
        </w:tc>
        <w:tc>
          <w:tcPr>
            <w:tcW w:w="436" w:type="dxa"/>
            <w:tcBorders>
              <w:left w:val="dashed" w:sz="4" w:space="0" w:color="BFBFBF" w:themeColor="background1" w:themeShade="BF"/>
              <w:right w:val="dashed" w:sz="4" w:space="0" w:color="BFBFBF" w:themeColor="background1" w:themeShade="BF"/>
            </w:tcBorders>
          </w:tcPr>
          <w:p w14:paraId="3461E672" w14:textId="1FA847D5" w:rsidR="005C5372" w:rsidRPr="00145818" w:rsidRDefault="00851B55" w:rsidP="009D02B8">
            <w:pPr>
              <w:spacing w:before="60" w:after="60"/>
              <w:jc w:val="center"/>
              <w:rPr>
                <w:noProof/>
                <w:sz w:val="13"/>
                <w:szCs w:val="13"/>
                <w:lang w:val="en-AU" w:eastAsia="en-AU"/>
              </w:rPr>
            </w:pPr>
            <w:r w:rsidRPr="00145818">
              <w:rPr>
                <w:noProof/>
                <w:lang w:val="en-US"/>
              </w:rPr>
              <mc:AlternateContent>
                <mc:Choice Requires="wps">
                  <w:drawing>
                    <wp:anchor distT="0" distB="0" distL="114300" distR="114300" simplePos="0" relativeHeight="251790848" behindDoc="0" locked="0" layoutInCell="1" allowOverlap="1" wp14:anchorId="3EEBF0CF" wp14:editId="63EB4617">
                      <wp:simplePos x="0" y="0"/>
                      <wp:positionH relativeFrom="column">
                        <wp:posOffset>7620</wp:posOffset>
                      </wp:positionH>
                      <wp:positionV relativeFrom="paragraph">
                        <wp:posOffset>266065</wp:posOffset>
                      </wp:positionV>
                      <wp:extent cx="171450" cy="152400"/>
                      <wp:effectExtent l="0" t="0" r="19050" b="19050"/>
                      <wp:wrapNone/>
                      <wp:docPr id="12" name="Isosceles Triangle 12"/>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8C7FFF" id="Isosceles Triangle 12" o:spid="_x0000_s1026" type="#_x0000_t5" style="position:absolute;margin-left:.6pt;margin-top:20.95pt;width:13.5pt;height:12pt;rotation:180;z-index:25179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" fillcolor="#76b900" strokecolor="windowText"/>
                  </w:pict>
                </mc:Fallback>
              </mc:AlternateContent>
            </w:r>
            <w:r w:rsidR="0020540C" w:rsidRPr="00145818">
              <w:rPr>
                <w:noProof/>
                <w:sz w:val="16"/>
                <w:szCs w:val="16"/>
                <w:lang w:val="en-US"/>
              </w:rPr>
              <mc:AlternateContent>
                <mc:Choice Requires="wps">
                  <w:drawing>
                    <wp:anchor distT="0" distB="0" distL="114300" distR="114300" simplePos="0" relativeHeight="251789824" behindDoc="0" locked="0" layoutInCell="1" allowOverlap="1" wp14:anchorId="3CCBF751" wp14:editId="15D88CA0">
                      <wp:simplePos x="0" y="0"/>
                      <wp:positionH relativeFrom="column">
                        <wp:posOffset>85090</wp:posOffset>
                      </wp:positionH>
                      <wp:positionV relativeFrom="paragraph">
                        <wp:posOffset>125095</wp:posOffset>
                      </wp:positionV>
                      <wp:extent cx="0" cy="393700"/>
                      <wp:effectExtent l="0" t="0" r="38100" b="25400"/>
                      <wp:wrapNone/>
                      <wp:docPr id="14" name="Straight Connector 14"/>
                      <wp:cNvGraphicFramePr/>
                      <a:graphic xmlns:a="http://schemas.openxmlformats.org/drawingml/2006/main">
                        <a:graphicData uri="http://schemas.microsoft.com/office/word/2010/wordprocessingShape">
                          <wps:wsp>
                            <wps:cNvCnPr/>
                            <wps:spPr>
                              <a:xfrm flipH="1">
                                <a:off x="0" y="0"/>
                                <a:ext cx="0" cy="3937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0D8FF3" id="Straight Connector 14" o:spid="_x0000_s1026" style="position:absolute;flip:x;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9.85pt" to="6.7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"/>
                  </w:pict>
                </mc:Fallback>
              </mc:AlternateContent>
            </w:r>
          </w:p>
        </w:tc>
        <w:tc>
          <w:tcPr>
            <w:tcW w:w="435" w:type="dxa"/>
            <w:tcBorders>
              <w:left w:val="dashed" w:sz="4" w:space="0" w:color="BFBFBF" w:themeColor="background1" w:themeShade="BF"/>
              <w:right w:val="dashed" w:sz="4" w:space="0" w:color="BFBFBF" w:themeColor="background1" w:themeShade="BF"/>
            </w:tcBorders>
          </w:tcPr>
          <w:p w14:paraId="2AD278FC" w14:textId="6D50A2E4" w:rsidR="005C5372" w:rsidRPr="00145818" w:rsidRDefault="005C5372" w:rsidP="009D02B8">
            <w:pPr>
              <w:spacing w:before="60" w:after="60"/>
              <w:jc w:val="center"/>
              <w:rPr>
                <w:noProof/>
                <w:lang w:val="en-AU" w:eastAsia="en-AU"/>
              </w:rPr>
            </w:pPr>
          </w:p>
        </w:tc>
        <w:tc>
          <w:tcPr>
            <w:tcW w:w="437" w:type="dxa"/>
            <w:tcBorders>
              <w:left w:val="dashed" w:sz="4" w:space="0" w:color="BFBFBF" w:themeColor="background1" w:themeShade="BF"/>
              <w:right w:val="dashed" w:sz="4" w:space="0" w:color="BFBFBF" w:themeColor="background1" w:themeShade="BF"/>
            </w:tcBorders>
            <w:shd w:val="clear" w:color="auto" w:fill="auto"/>
          </w:tcPr>
          <w:p w14:paraId="67781FA8" w14:textId="77777777" w:rsidR="005C5372" w:rsidRPr="00145818" w:rsidRDefault="005C5372" w:rsidP="009D02B8">
            <w:pPr>
              <w:spacing w:before="60" w:after="60"/>
              <w:rPr>
                <w:sz w:val="13"/>
                <w:szCs w:val="13"/>
              </w:rPr>
            </w:pPr>
          </w:p>
        </w:tc>
        <w:tc>
          <w:tcPr>
            <w:tcW w:w="437" w:type="dxa"/>
            <w:tcBorders>
              <w:left w:val="dashed" w:sz="4" w:space="0" w:color="BFBFBF" w:themeColor="background1" w:themeShade="BF"/>
            </w:tcBorders>
            <w:shd w:val="clear" w:color="auto" w:fill="auto"/>
          </w:tcPr>
          <w:p w14:paraId="06634E25" w14:textId="77777777" w:rsidR="005C5372" w:rsidRPr="00145818" w:rsidRDefault="005C5372" w:rsidP="009D02B8">
            <w:pPr>
              <w:spacing w:before="60" w:after="60"/>
              <w:rPr>
                <w:noProof/>
                <w:lang w:val="en-AU" w:eastAsia="en-AU"/>
              </w:rPr>
            </w:pPr>
          </w:p>
        </w:tc>
        <w:tc>
          <w:tcPr>
            <w:tcW w:w="4677" w:type="dxa"/>
            <w:shd w:val="clear" w:color="auto" w:fill="auto"/>
          </w:tcPr>
          <w:p w14:paraId="6BDB7BF0" w14:textId="346E7833" w:rsidR="004C65C3" w:rsidRDefault="004C65C3" w:rsidP="00CB4919">
            <w:pPr>
              <w:pStyle w:val="zTableText-AlignedLeft"/>
            </w:pPr>
            <w:r>
              <w:t>Note:</w:t>
            </w:r>
          </w:p>
          <w:p w14:paraId="246DBCAE" w14:textId="4C5CAFF2" w:rsidR="00981DBC" w:rsidRDefault="00981DBC" w:rsidP="00981DBC">
            <w:pPr>
              <w:pStyle w:val="zTableText-AlignedLeft"/>
            </w:pPr>
            <w:r>
              <w:t>Refer to DNVGL-ST-E273 Section 1.1.2 ‘</w:t>
            </w:r>
            <w:r w:rsidRPr="00981DBC">
              <w:t>Users and use of this standard</w:t>
            </w:r>
            <w:r w:rsidR="00DD59F7">
              <w:t>’ for guid</w:t>
            </w:r>
            <w:r>
              <w:t>ance.</w:t>
            </w:r>
          </w:p>
          <w:p w14:paraId="2AB99A50" w14:textId="5ED74459" w:rsidR="003F6418" w:rsidRPr="001B075F" w:rsidRDefault="003F6418" w:rsidP="00CB4919">
            <w:pPr>
              <w:pStyle w:val="zTableText-AlignedLeft"/>
            </w:pPr>
            <w:r>
              <w:t xml:space="preserve">Certification requires </w:t>
            </w:r>
            <w:r w:rsidRPr="003F6418">
              <w:t>POU</w:t>
            </w:r>
            <w:r>
              <w:t>’</w:t>
            </w:r>
            <w:r w:rsidRPr="003F6418">
              <w:t xml:space="preserve">s </w:t>
            </w:r>
            <w:r>
              <w:t xml:space="preserve">to be </w:t>
            </w:r>
            <w:r w:rsidRPr="003F6418">
              <w:t>designed, manufactured, tested and marked in compliance</w:t>
            </w:r>
            <w:r>
              <w:t xml:space="preserve"> with DNVGL-ST-E273</w:t>
            </w:r>
            <w:r w:rsidR="008102D6">
              <w:t>.</w:t>
            </w:r>
          </w:p>
        </w:tc>
      </w:tr>
      <w:tr w:rsidR="005C5372" w:rsidRPr="00145818" w14:paraId="789D6F72" w14:textId="77777777" w:rsidTr="00F23297">
        <w:trPr>
          <w:trHeight w:val="288"/>
        </w:trPr>
        <w:tc>
          <w:tcPr>
            <w:tcW w:w="623" w:type="dxa"/>
          </w:tcPr>
          <w:p w14:paraId="33BCECBA" w14:textId="02CB0E5B" w:rsidR="005C5372" w:rsidRPr="00CB4919" w:rsidRDefault="004C65C3" w:rsidP="00CB4919">
            <w:pPr>
              <w:jc w:val="center"/>
              <w:rPr>
                <w:sz w:val="20"/>
              </w:rPr>
            </w:pPr>
            <w:r>
              <w:rPr>
                <w:sz w:val="20"/>
              </w:rPr>
              <w:t>c</w:t>
            </w:r>
          </w:p>
        </w:tc>
        <w:tc>
          <w:tcPr>
            <w:tcW w:w="2069" w:type="dxa"/>
          </w:tcPr>
          <w:p w14:paraId="0DAC9CF7" w14:textId="77777777" w:rsidR="005C5372" w:rsidRDefault="006D047A" w:rsidP="00CB4919">
            <w:pPr>
              <w:pStyle w:val="zTableText-AlignedLeft"/>
            </w:pPr>
            <w:r>
              <w:t>Communicate</w:t>
            </w:r>
            <w:r w:rsidR="004C65C3" w:rsidRPr="004C65C3">
              <w:t xml:space="preserve"> requirement for a certified 2.7-3 POU</w:t>
            </w:r>
          </w:p>
          <w:p w14:paraId="71D26393" w14:textId="18A9CE48" w:rsidR="00176E2A" w:rsidRPr="00145818" w:rsidRDefault="00176E2A" w:rsidP="00CB4919">
            <w:pPr>
              <w:pStyle w:val="zTableText-AlignedLeft"/>
            </w:pPr>
            <w:r>
              <w:t>(RFQ, PO stage)</w:t>
            </w:r>
          </w:p>
        </w:tc>
        <w:tc>
          <w:tcPr>
            <w:tcW w:w="435" w:type="dxa"/>
            <w:tcBorders>
              <w:right w:val="dashed" w:sz="4" w:space="0" w:color="BFBFBF" w:themeColor="background1" w:themeShade="BF"/>
            </w:tcBorders>
          </w:tcPr>
          <w:p w14:paraId="2F42ED99" w14:textId="77777777" w:rsidR="005C5372" w:rsidRPr="00145818" w:rsidRDefault="005C5372"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35A1CF57" w14:textId="37FD9D34" w:rsidR="005C5372" w:rsidRPr="00145818" w:rsidRDefault="004C65C3"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798016" behindDoc="0" locked="0" layoutInCell="1" allowOverlap="1" wp14:anchorId="17849CF3" wp14:editId="23F23F77">
                      <wp:simplePos x="0" y="0"/>
                      <wp:positionH relativeFrom="column">
                        <wp:posOffset>-20320</wp:posOffset>
                      </wp:positionH>
                      <wp:positionV relativeFrom="paragraph">
                        <wp:posOffset>170180</wp:posOffset>
                      </wp:positionV>
                      <wp:extent cx="171450" cy="152400"/>
                      <wp:effectExtent l="0" t="0" r="19050" b="19050"/>
                      <wp:wrapNone/>
                      <wp:docPr id="15" name="Isosceles Triangle 15"/>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CEC4CE" id="Isosceles Triangle 15" o:spid="_x0000_s1026" type="#_x0000_t5" style="position:absolute;margin-left:-1.6pt;margin-top:13.4pt;width:13.5pt;height:12pt;rotation:180;z-index:25179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" fillcolor="#76b900"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1B9BFE65" w14:textId="0FDDA718" w:rsidR="005C5372" w:rsidRPr="00145818" w:rsidRDefault="000B4202" w:rsidP="009D02B8">
            <w:pPr>
              <w:spacing w:before="60" w:after="60"/>
              <w:jc w:val="center"/>
              <w:rPr>
                <w:noProof/>
                <w:sz w:val="13"/>
                <w:szCs w:val="13"/>
                <w:lang w:val="en-AU" w:eastAsia="en-AU"/>
              </w:rPr>
            </w:pPr>
            <w:r w:rsidRPr="00145818">
              <w:rPr>
                <w:noProof/>
                <w:sz w:val="13"/>
                <w:szCs w:val="13"/>
                <w:lang w:val="en-US"/>
              </w:rPr>
              <mc:AlternateContent>
                <mc:Choice Requires="wps">
                  <w:drawing>
                    <wp:anchor distT="0" distB="0" distL="114300" distR="114300" simplePos="0" relativeHeight="251804160" behindDoc="0" locked="0" layoutInCell="1" allowOverlap="1" wp14:anchorId="096FA2D5" wp14:editId="042585C2">
                      <wp:simplePos x="0" y="0"/>
                      <wp:positionH relativeFrom="column">
                        <wp:posOffset>-220663</wp:posOffset>
                      </wp:positionH>
                      <wp:positionV relativeFrom="paragraph">
                        <wp:posOffset>444818</wp:posOffset>
                      </wp:positionV>
                      <wp:extent cx="8477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8477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F745C2B" id="Straight Connector 30" o:spid="_x0000_s1026" style="position:absolute;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35.05pt" to="49.3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"/>
                  </w:pict>
                </mc:Fallback>
              </mc:AlternateContent>
            </w:r>
          </w:p>
        </w:tc>
        <w:tc>
          <w:tcPr>
            <w:tcW w:w="435" w:type="dxa"/>
            <w:tcBorders>
              <w:left w:val="dashed" w:sz="4" w:space="0" w:color="BFBFBF" w:themeColor="background1" w:themeShade="BF"/>
              <w:right w:val="dashed" w:sz="4" w:space="0" w:color="BFBFBF" w:themeColor="background1" w:themeShade="BF"/>
            </w:tcBorders>
          </w:tcPr>
          <w:p w14:paraId="4A7B2E99" w14:textId="4A4939FA" w:rsidR="005C5372" w:rsidRPr="00145818" w:rsidRDefault="005C5372" w:rsidP="009D02B8">
            <w:pPr>
              <w:spacing w:before="60" w:after="60"/>
              <w:jc w:val="center"/>
              <w:rPr>
                <w:noProof/>
                <w:lang w:val="en-AU" w:eastAsia="en-AU"/>
              </w:rPr>
            </w:pPr>
          </w:p>
        </w:tc>
        <w:tc>
          <w:tcPr>
            <w:tcW w:w="437" w:type="dxa"/>
            <w:tcBorders>
              <w:left w:val="dashed" w:sz="4" w:space="0" w:color="BFBFBF" w:themeColor="background1" w:themeShade="BF"/>
              <w:right w:val="dashed" w:sz="4" w:space="0" w:color="BFBFBF" w:themeColor="background1" w:themeShade="BF"/>
            </w:tcBorders>
            <w:shd w:val="clear" w:color="auto" w:fill="auto"/>
          </w:tcPr>
          <w:p w14:paraId="72B78F7A" w14:textId="0D91707F" w:rsidR="005C5372" w:rsidRPr="00145818" w:rsidRDefault="00573F41" w:rsidP="009D02B8">
            <w:pPr>
              <w:spacing w:before="60" w:after="60"/>
              <w:rPr>
                <w:sz w:val="13"/>
                <w:szCs w:val="13"/>
              </w:rPr>
            </w:pPr>
            <w:r w:rsidRPr="00145818">
              <w:rPr>
                <w:noProof/>
                <w:lang w:val="en-US"/>
              </w:rPr>
              <mc:AlternateContent>
                <mc:Choice Requires="wps">
                  <w:drawing>
                    <wp:anchor distT="0" distB="0" distL="114300" distR="114300" simplePos="0" relativeHeight="251800064" behindDoc="0" locked="0" layoutInCell="1" allowOverlap="1" wp14:anchorId="0A8E276A" wp14:editId="1BDCC9DB">
                      <wp:simplePos x="0" y="0"/>
                      <wp:positionH relativeFrom="column">
                        <wp:posOffset>-21590</wp:posOffset>
                      </wp:positionH>
                      <wp:positionV relativeFrom="paragraph">
                        <wp:posOffset>182880</wp:posOffset>
                      </wp:positionV>
                      <wp:extent cx="171450" cy="152400"/>
                      <wp:effectExtent l="0" t="0" r="19050" b="19050"/>
                      <wp:wrapNone/>
                      <wp:docPr id="18" name="Isosceles Triangle 1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06B5FD" id="Isosceles Triangle 18" o:spid="_x0000_s1026" type="#_x0000_t5" style="position:absolute;margin-left:-1.7pt;margin-top:14.4pt;width:13.5pt;height:12pt;rotation:180;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" fillcolor="#ffc000" strokecolor="windowText"/>
                  </w:pict>
                </mc:Fallback>
              </mc:AlternateContent>
            </w:r>
          </w:p>
        </w:tc>
        <w:tc>
          <w:tcPr>
            <w:tcW w:w="437" w:type="dxa"/>
            <w:tcBorders>
              <w:left w:val="dashed" w:sz="4" w:space="0" w:color="BFBFBF" w:themeColor="background1" w:themeShade="BF"/>
            </w:tcBorders>
            <w:shd w:val="clear" w:color="auto" w:fill="auto"/>
          </w:tcPr>
          <w:p w14:paraId="07082ABE" w14:textId="0669506D" w:rsidR="005C5372" w:rsidRPr="00145818" w:rsidRDefault="005C5372" w:rsidP="009D02B8">
            <w:pPr>
              <w:spacing w:before="60" w:after="60"/>
              <w:rPr>
                <w:noProof/>
                <w:lang w:val="en-AU" w:eastAsia="en-AU"/>
              </w:rPr>
            </w:pPr>
          </w:p>
        </w:tc>
        <w:tc>
          <w:tcPr>
            <w:tcW w:w="4677" w:type="dxa"/>
            <w:shd w:val="clear" w:color="auto" w:fill="auto"/>
          </w:tcPr>
          <w:p w14:paraId="625A2031" w14:textId="4AA64DEE" w:rsidR="000B4202" w:rsidRDefault="00965962" w:rsidP="00CB4919">
            <w:pPr>
              <w:pStyle w:val="zTableText-AlignedLeft"/>
            </w:pPr>
            <w:r>
              <w:t xml:space="preserve">It is recommended to clearly reference to the requirements of </w:t>
            </w:r>
            <w:r w:rsidRPr="00965962">
              <w:t>DNVGL-ST-E273</w:t>
            </w:r>
            <w:r w:rsidR="000B4202">
              <w:t xml:space="preserve"> </w:t>
            </w:r>
            <w:r w:rsidRPr="00965962">
              <w:t>S</w:t>
            </w:r>
            <w:r w:rsidR="00207921">
              <w:t>ection</w:t>
            </w:r>
            <w:r w:rsidRPr="00965962">
              <w:t xml:space="preserve"> 2 </w:t>
            </w:r>
          </w:p>
          <w:p w14:paraId="5F5C7265" w14:textId="24684BC5" w:rsidR="00965962" w:rsidRPr="001B075F" w:rsidRDefault="000B4202" w:rsidP="00CB4919">
            <w:pPr>
              <w:pStyle w:val="zTableText-AlignedLeft"/>
            </w:pPr>
            <w:r>
              <w:t>‘</w:t>
            </w:r>
            <w:r w:rsidR="00965962">
              <w:t>Approval and Certification P</w:t>
            </w:r>
            <w:r w:rsidR="00965962" w:rsidRPr="00965962">
              <w:t>rocedures</w:t>
            </w:r>
            <w:r>
              <w:t>’.</w:t>
            </w:r>
          </w:p>
        </w:tc>
      </w:tr>
      <w:tr w:rsidR="005C5372" w:rsidRPr="00145818" w14:paraId="5748D92D" w14:textId="77777777" w:rsidTr="00F23297">
        <w:trPr>
          <w:trHeight w:val="288"/>
        </w:trPr>
        <w:tc>
          <w:tcPr>
            <w:tcW w:w="623" w:type="dxa"/>
          </w:tcPr>
          <w:p w14:paraId="3942969E" w14:textId="6AED8DE0" w:rsidR="005C5372" w:rsidRPr="00CB4919" w:rsidRDefault="000B4202" w:rsidP="00CB4919">
            <w:pPr>
              <w:jc w:val="center"/>
              <w:rPr>
                <w:sz w:val="20"/>
              </w:rPr>
            </w:pPr>
            <w:r>
              <w:rPr>
                <w:sz w:val="20"/>
              </w:rPr>
              <w:t>2.1.1</w:t>
            </w:r>
          </w:p>
        </w:tc>
        <w:tc>
          <w:tcPr>
            <w:tcW w:w="2069" w:type="dxa"/>
          </w:tcPr>
          <w:p w14:paraId="4A99102D" w14:textId="685B61E5" w:rsidR="005C5372" w:rsidRPr="00145818" w:rsidRDefault="000B4202" w:rsidP="00CB4919">
            <w:pPr>
              <w:pStyle w:val="zTableText-AlignedLeft"/>
            </w:pPr>
            <w:r w:rsidRPr="000B4202">
              <w:t>Application for approval and certification</w:t>
            </w:r>
          </w:p>
        </w:tc>
        <w:tc>
          <w:tcPr>
            <w:tcW w:w="435" w:type="dxa"/>
            <w:tcBorders>
              <w:right w:val="dashed" w:sz="4" w:space="0" w:color="BFBFBF" w:themeColor="background1" w:themeShade="BF"/>
            </w:tcBorders>
          </w:tcPr>
          <w:p w14:paraId="6D0E73F3" w14:textId="1BC2810E" w:rsidR="005C5372" w:rsidRPr="00145818" w:rsidRDefault="005C5372"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5E8316CE" w14:textId="50EFCEAF" w:rsidR="005C5372" w:rsidRPr="00145818" w:rsidRDefault="000B4202"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10304" behindDoc="0" locked="0" layoutInCell="1" allowOverlap="1" wp14:anchorId="1AD8F51B" wp14:editId="41E5353B">
                      <wp:simplePos x="0" y="0"/>
                      <wp:positionH relativeFrom="column">
                        <wp:posOffset>-29845</wp:posOffset>
                      </wp:positionH>
                      <wp:positionV relativeFrom="paragraph">
                        <wp:posOffset>125730</wp:posOffset>
                      </wp:positionV>
                      <wp:extent cx="171450" cy="152400"/>
                      <wp:effectExtent l="0" t="0" r="19050" b="19050"/>
                      <wp:wrapNone/>
                      <wp:docPr id="455" name="Isosceles Triangle 455"/>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B2394" id="Isosceles Triangle 455" o:spid="_x0000_s1026" type="#_x0000_t5" style="position:absolute;margin-left:-2.35pt;margin-top:9.9pt;width:13.5pt;height:12pt;rotation:180;z-index:25181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" fillcolor="#ffc000"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660EBB78" w14:textId="08AB7091" w:rsidR="005C5372" w:rsidRPr="00145818" w:rsidRDefault="005C5372" w:rsidP="009D02B8">
            <w:pPr>
              <w:spacing w:before="60" w:after="60"/>
              <w:jc w:val="center"/>
              <w:rPr>
                <w:noProof/>
                <w:sz w:val="13"/>
                <w:szCs w:val="13"/>
                <w:lang w:val="en-AU" w:eastAsia="en-AU"/>
              </w:rPr>
            </w:pPr>
          </w:p>
        </w:tc>
        <w:tc>
          <w:tcPr>
            <w:tcW w:w="435" w:type="dxa"/>
            <w:tcBorders>
              <w:left w:val="dashed" w:sz="4" w:space="0" w:color="BFBFBF" w:themeColor="background1" w:themeShade="BF"/>
              <w:right w:val="dashed" w:sz="4" w:space="0" w:color="BFBFBF" w:themeColor="background1" w:themeShade="BF"/>
            </w:tcBorders>
          </w:tcPr>
          <w:p w14:paraId="5E3AD43E" w14:textId="4B74EB4F" w:rsidR="005C5372" w:rsidRPr="00145818" w:rsidRDefault="000B4202"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08256" behindDoc="0" locked="0" layoutInCell="1" allowOverlap="1" wp14:anchorId="5F741814" wp14:editId="70C0F874">
                      <wp:simplePos x="0" y="0"/>
                      <wp:positionH relativeFrom="column">
                        <wp:posOffset>-26670</wp:posOffset>
                      </wp:positionH>
                      <wp:positionV relativeFrom="paragraph">
                        <wp:posOffset>125730</wp:posOffset>
                      </wp:positionV>
                      <wp:extent cx="171450" cy="152400"/>
                      <wp:effectExtent l="0" t="0" r="19050" b="19050"/>
                      <wp:wrapNone/>
                      <wp:docPr id="448" name="Isosceles Triangle 44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99837B" id="Isosceles Triangle 448" o:spid="_x0000_s1026" type="#_x0000_t5" style="position:absolute;margin-left:-2.1pt;margin-top:9.9pt;width:13.5pt;height:12pt;rotation:180;z-index:25180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11ED2CB6" w14:textId="6A0D56DF" w:rsidR="005C5372" w:rsidRPr="00145818" w:rsidRDefault="00176E2A" w:rsidP="009D02B8">
            <w:pPr>
              <w:spacing w:before="60" w:after="60"/>
              <w:rPr>
                <w:sz w:val="13"/>
                <w:szCs w:val="13"/>
              </w:rPr>
            </w:pPr>
            <w:r w:rsidRPr="00145818">
              <w:rPr>
                <w:noProof/>
                <w:sz w:val="16"/>
                <w:szCs w:val="16"/>
                <w:lang w:val="en-US"/>
              </w:rPr>
              <mc:AlternateContent>
                <mc:Choice Requires="wps">
                  <w:drawing>
                    <wp:anchor distT="0" distB="0" distL="114300" distR="114300" simplePos="0" relativeHeight="251830784" behindDoc="0" locked="0" layoutInCell="1" allowOverlap="1" wp14:anchorId="69F0353F" wp14:editId="3A09DD88">
                      <wp:simplePos x="0" y="0"/>
                      <wp:positionH relativeFrom="column">
                        <wp:posOffset>69215</wp:posOffset>
                      </wp:positionH>
                      <wp:positionV relativeFrom="paragraph">
                        <wp:posOffset>-242570</wp:posOffset>
                      </wp:positionV>
                      <wp:extent cx="0" cy="1549400"/>
                      <wp:effectExtent l="0" t="0" r="38100" b="31750"/>
                      <wp:wrapNone/>
                      <wp:docPr id="465" name="Straight Connector 465"/>
                      <wp:cNvGraphicFramePr/>
                      <a:graphic xmlns:a="http://schemas.openxmlformats.org/drawingml/2006/main">
                        <a:graphicData uri="http://schemas.microsoft.com/office/word/2010/wordprocessingShape">
                          <wps:wsp>
                            <wps:cNvCnPr/>
                            <wps:spPr>
                              <a:xfrm>
                                <a:off x="0" y="0"/>
                                <a:ext cx="0" cy="15494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40754" id="Straight Connector 465" o:spid="_x0000_s1026" style="position:absolute;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9.1pt" to="5.45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"/>
                  </w:pict>
                </mc:Fallback>
              </mc:AlternateContent>
            </w:r>
            <w:r w:rsidR="00207921" w:rsidRPr="00145818">
              <w:rPr>
                <w:noProof/>
                <w:lang w:val="en-US"/>
              </w:rPr>
              <mc:AlternateContent>
                <mc:Choice Requires="wps">
                  <w:drawing>
                    <wp:anchor distT="0" distB="0" distL="114300" distR="114300" simplePos="0" relativeHeight="251831808" behindDoc="0" locked="0" layoutInCell="1" allowOverlap="1" wp14:anchorId="57233FED" wp14:editId="751247D5">
                      <wp:simplePos x="0" y="0"/>
                      <wp:positionH relativeFrom="column">
                        <wp:posOffset>-21590</wp:posOffset>
                      </wp:positionH>
                      <wp:positionV relativeFrom="paragraph">
                        <wp:posOffset>125730</wp:posOffset>
                      </wp:positionV>
                      <wp:extent cx="171450" cy="152400"/>
                      <wp:effectExtent l="0" t="0" r="19050" b="19050"/>
                      <wp:wrapNone/>
                      <wp:docPr id="19" name="Isosceles Triangle 1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E516FC" id="Isosceles Triangle 19" o:spid="_x0000_s1026" type="#_x0000_t5" style="position:absolute;margin-left:-1.7pt;margin-top:9.9pt;width:13.5pt;height:12pt;rotation:180;z-index:251831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" fillcolor="#76b900" strokecolor="windowText"/>
                  </w:pict>
                </mc:Fallback>
              </mc:AlternateContent>
            </w:r>
          </w:p>
        </w:tc>
        <w:tc>
          <w:tcPr>
            <w:tcW w:w="437" w:type="dxa"/>
            <w:tcBorders>
              <w:left w:val="dashed" w:sz="4" w:space="0" w:color="BFBFBF" w:themeColor="background1" w:themeShade="BF"/>
            </w:tcBorders>
            <w:shd w:val="clear" w:color="auto" w:fill="auto"/>
          </w:tcPr>
          <w:p w14:paraId="52D901F5" w14:textId="2217ED87" w:rsidR="005C5372" w:rsidRPr="00145818" w:rsidRDefault="000B4202" w:rsidP="009D02B8">
            <w:pPr>
              <w:spacing w:before="60" w:after="60"/>
              <w:rPr>
                <w:noProof/>
                <w:lang w:val="en-AU" w:eastAsia="en-AU"/>
              </w:rPr>
            </w:pPr>
            <w:r w:rsidRPr="00145818">
              <w:rPr>
                <w:noProof/>
                <w:lang w:val="en-US"/>
              </w:rPr>
              <mc:AlternateContent>
                <mc:Choice Requires="wps">
                  <w:drawing>
                    <wp:anchor distT="0" distB="0" distL="114300" distR="114300" simplePos="0" relativeHeight="251806208" behindDoc="0" locked="0" layoutInCell="1" allowOverlap="1" wp14:anchorId="0B002A5D" wp14:editId="5EBA6E85">
                      <wp:simplePos x="0" y="0"/>
                      <wp:positionH relativeFrom="column">
                        <wp:posOffset>-19685</wp:posOffset>
                      </wp:positionH>
                      <wp:positionV relativeFrom="paragraph">
                        <wp:posOffset>132080</wp:posOffset>
                      </wp:positionV>
                      <wp:extent cx="171450" cy="152400"/>
                      <wp:effectExtent l="0" t="0" r="19050" b="19050"/>
                      <wp:wrapNone/>
                      <wp:docPr id="31" name="Isosceles Triangle 3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58DA3C" id="Isosceles Triangle 31" o:spid="_x0000_s1026" type="#_x0000_t5" style="position:absolute;margin-left:-1.55pt;margin-top:10.4pt;width:13.5pt;height:12pt;rotation:180;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" fillcolor="#ffc000" strokecolor="windowText"/>
                  </w:pict>
                </mc:Fallback>
              </mc:AlternateContent>
            </w:r>
          </w:p>
        </w:tc>
        <w:tc>
          <w:tcPr>
            <w:tcW w:w="4677" w:type="dxa"/>
            <w:shd w:val="clear" w:color="auto" w:fill="auto"/>
          </w:tcPr>
          <w:p w14:paraId="4D2658EF" w14:textId="77777777" w:rsidR="005C5372" w:rsidRDefault="000B4202" w:rsidP="00CB4919">
            <w:pPr>
              <w:pStyle w:val="zTableText-AlignedLeft"/>
            </w:pPr>
            <w:r>
              <w:t>BHGE should confirm compliance to this certification step requirement.</w:t>
            </w:r>
          </w:p>
          <w:p w14:paraId="6A2CE48D" w14:textId="73DF7D6C" w:rsidR="000B4202" w:rsidRPr="001B075F" w:rsidRDefault="000B4202" w:rsidP="00CB4919">
            <w:pPr>
              <w:pStyle w:val="zTableText-AlignedLeft"/>
            </w:pPr>
            <w:r>
              <w:t xml:space="preserve">DNVGL will consider the application in accordance with </w:t>
            </w:r>
            <w:r w:rsidRPr="000B4202">
              <w:t xml:space="preserve">2.1.2 </w:t>
            </w:r>
            <w:r>
              <w:t>‘</w:t>
            </w:r>
            <w:r w:rsidRPr="000B4202">
              <w:t>Approval schemes</w:t>
            </w:r>
            <w:r>
              <w:t>’.</w:t>
            </w:r>
          </w:p>
        </w:tc>
      </w:tr>
      <w:tr w:rsidR="005C5372" w:rsidRPr="00145818" w14:paraId="4070DB9C" w14:textId="77777777" w:rsidTr="00F23297">
        <w:trPr>
          <w:trHeight w:val="288"/>
        </w:trPr>
        <w:tc>
          <w:tcPr>
            <w:tcW w:w="623" w:type="dxa"/>
          </w:tcPr>
          <w:p w14:paraId="63173D99" w14:textId="1DC90675" w:rsidR="005C5372" w:rsidRPr="00CB4919" w:rsidRDefault="00207921" w:rsidP="00CB4919">
            <w:pPr>
              <w:jc w:val="center"/>
              <w:rPr>
                <w:sz w:val="20"/>
              </w:rPr>
            </w:pPr>
            <w:r>
              <w:rPr>
                <w:sz w:val="20"/>
              </w:rPr>
              <w:t>2.2</w:t>
            </w:r>
          </w:p>
        </w:tc>
        <w:tc>
          <w:tcPr>
            <w:tcW w:w="2069" w:type="dxa"/>
          </w:tcPr>
          <w:p w14:paraId="0DA2F538" w14:textId="34F17480" w:rsidR="005C5372" w:rsidRPr="00145818" w:rsidRDefault="00207921" w:rsidP="00CB4919">
            <w:pPr>
              <w:pStyle w:val="zTableText-AlignedLeft"/>
            </w:pPr>
            <w:r w:rsidRPr="00207921">
              <w:t>Documents for approval and information</w:t>
            </w:r>
          </w:p>
        </w:tc>
        <w:tc>
          <w:tcPr>
            <w:tcW w:w="435" w:type="dxa"/>
            <w:tcBorders>
              <w:right w:val="dashed" w:sz="4" w:space="0" w:color="BFBFBF" w:themeColor="background1" w:themeShade="BF"/>
            </w:tcBorders>
          </w:tcPr>
          <w:p w14:paraId="3FA628A1" w14:textId="77777777" w:rsidR="005C5372" w:rsidRPr="00145818" w:rsidRDefault="005C5372"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647186AC" w14:textId="622A9245" w:rsidR="005C5372" w:rsidRPr="00145818" w:rsidRDefault="00207921"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18496" behindDoc="0" locked="0" layoutInCell="1" allowOverlap="1" wp14:anchorId="163A4B2B" wp14:editId="48BAB45E">
                      <wp:simplePos x="0" y="0"/>
                      <wp:positionH relativeFrom="column">
                        <wp:posOffset>-4445</wp:posOffset>
                      </wp:positionH>
                      <wp:positionV relativeFrom="paragraph">
                        <wp:posOffset>81280</wp:posOffset>
                      </wp:positionV>
                      <wp:extent cx="171450" cy="152400"/>
                      <wp:effectExtent l="0" t="0" r="19050" b="19050"/>
                      <wp:wrapNone/>
                      <wp:docPr id="459" name="Isosceles Triangle 45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890066" id="Isosceles Triangle 459" o:spid="_x0000_s1026" type="#_x0000_t5" style="position:absolute;margin-left:-.35pt;margin-top:6.4pt;width:13.5pt;height:12pt;rotation:180;z-index:25181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" fillcolor="#ffc000"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72485AAF" w14:textId="47ADE560" w:rsidR="005C5372" w:rsidRPr="00145818" w:rsidRDefault="00207921" w:rsidP="009D02B8">
            <w:pPr>
              <w:spacing w:before="60" w:after="60"/>
              <w:jc w:val="center"/>
              <w:rPr>
                <w:noProof/>
                <w:sz w:val="13"/>
                <w:szCs w:val="13"/>
                <w:lang w:val="en-AU" w:eastAsia="en-AU"/>
              </w:rPr>
            </w:pPr>
            <w:r w:rsidRPr="00145818">
              <w:rPr>
                <w:noProof/>
                <w:lang w:val="en-US"/>
              </w:rPr>
              <mc:AlternateContent>
                <mc:Choice Requires="wps">
                  <w:drawing>
                    <wp:anchor distT="0" distB="0" distL="114300" distR="114300" simplePos="0" relativeHeight="251820544" behindDoc="0" locked="0" layoutInCell="1" allowOverlap="1" wp14:anchorId="7F2A51CA" wp14:editId="7564E24E">
                      <wp:simplePos x="0" y="0"/>
                      <wp:positionH relativeFrom="column">
                        <wp:posOffset>-1905</wp:posOffset>
                      </wp:positionH>
                      <wp:positionV relativeFrom="paragraph">
                        <wp:posOffset>81280</wp:posOffset>
                      </wp:positionV>
                      <wp:extent cx="171450" cy="152400"/>
                      <wp:effectExtent l="0" t="0" r="19050" b="19050"/>
                      <wp:wrapNone/>
                      <wp:docPr id="460" name="Isosceles Triangle 460"/>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EB0337" id="Isosceles Triangle 460" o:spid="_x0000_s1026" type="#_x0000_t5" style="position:absolute;margin-left:-.15pt;margin-top:6.4pt;width:13.5pt;height:12pt;rotation:180;z-index:25182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4GfQIAAAw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" fillcolor="#ffc000" strokecolor="windowText"/>
                  </w:pict>
                </mc:Fallback>
              </mc:AlternateContent>
            </w:r>
          </w:p>
        </w:tc>
        <w:tc>
          <w:tcPr>
            <w:tcW w:w="435" w:type="dxa"/>
            <w:tcBorders>
              <w:left w:val="dashed" w:sz="4" w:space="0" w:color="BFBFBF" w:themeColor="background1" w:themeShade="BF"/>
              <w:right w:val="dashed" w:sz="4" w:space="0" w:color="BFBFBF" w:themeColor="background1" w:themeShade="BF"/>
            </w:tcBorders>
          </w:tcPr>
          <w:p w14:paraId="5CCBE27C" w14:textId="7D8703DD" w:rsidR="005C5372" w:rsidRPr="00145818" w:rsidRDefault="00207921"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16448" behindDoc="0" locked="0" layoutInCell="1" allowOverlap="1" wp14:anchorId="3FAC3D5B" wp14:editId="70D50270">
                      <wp:simplePos x="0" y="0"/>
                      <wp:positionH relativeFrom="column">
                        <wp:posOffset>-5715</wp:posOffset>
                      </wp:positionH>
                      <wp:positionV relativeFrom="paragraph">
                        <wp:posOffset>81280</wp:posOffset>
                      </wp:positionV>
                      <wp:extent cx="171450" cy="152400"/>
                      <wp:effectExtent l="0" t="0" r="19050" b="19050"/>
                      <wp:wrapNone/>
                      <wp:docPr id="458" name="Isosceles Triangle 45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AA294" id="Isosceles Triangle 458" o:spid="_x0000_s1026" type="#_x0000_t5" style="position:absolute;margin-left:-.45pt;margin-top:6.4pt;width:13.5pt;height:12pt;rotation:180;z-index:25181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14BC9314" w14:textId="5D5CAD66" w:rsidR="005C5372" w:rsidRPr="00145818" w:rsidRDefault="00207921" w:rsidP="009D02B8">
            <w:pPr>
              <w:spacing w:before="60" w:after="60"/>
              <w:rPr>
                <w:sz w:val="13"/>
                <w:szCs w:val="13"/>
              </w:rPr>
            </w:pPr>
            <w:r w:rsidRPr="00145818">
              <w:rPr>
                <w:noProof/>
                <w:sz w:val="13"/>
                <w:szCs w:val="13"/>
                <w:lang w:val="en-US"/>
              </w:rPr>
              <mc:AlternateContent>
                <mc:Choice Requires="wps">
                  <w:drawing>
                    <wp:anchor distT="0" distB="0" distL="114300" distR="114300" simplePos="0" relativeHeight="251834880" behindDoc="0" locked="0" layoutInCell="1" allowOverlap="1" wp14:anchorId="0C197E77" wp14:editId="70B931CA">
                      <wp:simplePos x="0" y="0"/>
                      <wp:positionH relativeFrom="column">
                        <wp:posOffset>75565</wp:posOffset>
                      </wp:positionH>
                      <wp:positionV relativeFrom="paragraph">
                        <wp:posOffset>614680</wp:posOffset>
                      </wp:positionV>
                      <wp:extent cx="279400" cy="0"/>
                      <wp:effectExtent l="0" t="0" r="0" b="0"/>
                      <wp:wrapNone/>
                      <wp:docPr id="466" name="Straight Connector 466"/>
                      <wp:cNvGraphicFramePr/>
                      <a:graphic xmlns:a="http://schemas.openxmlformats.org/drawingml/2006/main">
                        <a:graphicData uri="http://schemas.microsoft.com/office/word/2010/wordprocessingShape">
                          <wps:wsp>
                            <wps:cNvCnPr/>
                            <wps:spPr>
                              <a:xfrm>
                                <a:off x="0" y="0"/>
                                <a:ext cx="2794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19CF" id="Straight Connector 466" o:spid="_x0000_s1026" style="position:absolute;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48.4pt" to="27.9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"/>
                  </w:pict>
                </mc:Fallback>
              </mc:AlternateContent>
            </w:r>
            <w:r w:rsidRPr="00145818">
              <w:rPr>
                <w:noProof/>
                <w:lang w:val="en-US"/>
              </w:rPr>
              <mc:AlternateContent>
                <mc:Choice Requires="wps">
                  <w:drawing>
                    <wp:anchor distT="0" distB="0" distL="114300" distR="114300" simplePos="0" relativeHeight="251832832" behindDoc="0" locked="0" layoutInCell="1" allowOverlap="1" wp14:anchorId="410C56D8" wp14:editId="09E440E6">
                      <wp:simplePos x="0" y="0"/>
                      <wp:positionH relativeFrom="column">
                        <wp:posOffset>-15240</wp:posOffset>
                      </wp:positionH>
                      <wp:positionV relativeFrom="paragraph">
                        <wp:posOffset>81280</wp:posOffset>
                      </wp:positionV>
                      <wp:extent cx="171450" cy="152400"/>
                      <wp:effectExtent l="0" t="0" r="19050" b="19050"/>
                      <wp:wrapNone/>
                      <wp:docPr id="456" name="Isosceles Triangle 45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B5F97" id="Isosceles Triangle 456" o:spid="_x0000_s1026" type="#_x0000_t5" style="position:absolute;margin-left:-1.2pt;margin-top:6.4pt;width:13.5pt;height:12pt;rotation:180;z-index:25183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" fillcolor="#76b900" strokecolor="windowText"/>
                  </w:pict>
                </mc:Fallback>
              </mc:AlternateContent>
            </w:r>
          </w:p>
        </w:tc>
        <w:tc>
          <w:tcPr>
            <w:tcW w:w="437" w:type="dxa"/>
            <w:tcBorders>
              <w:left w:val="dashed" w:sz="4" w:space="0" w:color="BFBFBF" w:themeColor="background1" w:themeShade="BF"/>
            </w:tcBorders>
            <w:shd w:val="clear" w:color="auto" w:fill="auto"/>
          </w:tcPr>
          <w:p w14:paraId="21632C8D" w14:textId="5443EBB9" w:rsidR="005C5372" w:rsidRPr="00145818" w:rsidRDefault="00207921" w:rsidP="009D02B8">
            <w:pPr>
              <w:spacing w:before="60" w:after="60"/>
              <w:rPr>
                <w:noProof/>
                <w:lang w:val="en-AU" w:eastAsia="en-AU"/>
              </w:rPr>
            </w:pPr>
            <w:r w:rsidRPr="00145818">
              <w:rPr>
                <w:noProof/>
                <w:lang w:val="en-US"/>
              </w:rPr>
              <mc:AlternateContent>
                <mc:Choice Requires="wps">
                  <w:drawing>
                    <wp:anchor distT="0" distB="0" distL="114300" distR="114300" simplePos="0" relativeHeight="251814400" behindDoc="0" locked="0" layoutInCell="1" allowOverlap="1" wp14:anchorId="4BE29DEE" wp14:editId="6E48BD2D">
                      <wp:simplePos x="0" y="0"/>
                      <wp:positionH relativeFrom="column">
                        <wp:posOffset>-635</wp:posOffset>
                      </wp:positionH>
                      <wp:positionV relativeFrom="paragraph">
                        <wp:posOffset>87630</wp:posOffset>
                      </wp:positionV>
                      <wp:extent cx="171450" cy="152400"/>
                      <wp:effectExtent l="0" t="0" r="19050" b="19050"/>
                      <wp:wrapNone/>
                      <wp:docPr id="457" name="Isosceles Triangle 457"/>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D3C712" id="Isosceles Triangle 457" o:spid="_x0000_s1026" type="#_x0000_t5" style="position:absolute;margin-left:-.05pt;margin-top:6.9pt;width:13.5pt;height:12pt;rotation:180;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" fillcolor="#ffc000" strokecolor="windowText"/>
                  </w:pict>
                </mc:Fallback>
              </mc:AlternateContent>
            </w:r>
          </w:p>
        </w:tc>
        <w:tc>
          <w:tcPr>
            <w:tcW w:w="4677" w:type="dxa"/>
            <w:shd w:val="clear" w:color="auto" w:fill="auto"/>
          </w:tcPr>
          <w:p w14:paraId="5D18B5C2" w14:textId="77777777" w:rsidR="005C5372" w:rsidRDefault="00207921" w:rsidP="00CB4919">
            <w:pPr>
              <w:pStyle w:val="zTableText-AlignedLeft"/>
            </w:pPr>
            <w:r w:rsidRPr="00207921">
              <w:t>BHGE should confirm compliance to this certification step requirement.</w:t>
            </w:r>
          </w:p>
          <w:p w14:paraId="4888FE92" w14:textId="3DEEAB35" w:rsidR="00207921" w:rsidRDefault="00207921" w:rsidP="00CB4919">
            <w:pPr>
              <w:pStyle w:val="zTableText-AlignedLeft"/>
            </w:pPr>
            <w:r>
              <w:t>‘</w:t>
            </w:r>
            <w:r w:rsidRPr="00207921">
              <w:t>Required design documentation</w:t>
            </w:r>
            <w:r>
              <w:t xml:space="preserve">’ is detailed in </w:t>
            </w:r>
            <w:r w:rsidR="007C52B1" w:rsidRPr="007C52B1">
              <w:t xml:space="preserve">DNVGL-ST-E273 </w:t>
            </w:r>
            <w:r>
              <w:t>Section 2.2.2</w:t>
            </w:r>
          </w:p>
          <w:p w14:paraId="19AB96CD" w14:textId="77777777" w:rsidR="005C0BC5" w:rsidRDefault="005E3CB4" w:rsidP="00CB4919">
            <w:pPr>
              <w:pStyle w:val="zTableText-AlignedLeft"/>
              <w:rPr>
                <w:color w:val="FF0000"/>
              </w:rPr>
            </w:pPr>
            <w:r>
              <w:rPr>
                <w:color w:val="FF0000"/>
              </w:rPr>
              <w:t xml:space="preserve">HOLD </w:t>
            </w:r>
          </w:p>
          <w:p w14:paraId="017E0C00" w14:textId="77777777" w:rsidR="005E3CB4" w:rsidRDefault="005E3CB4" w:rsidP="00CB4919">
            <w:pPr>
              <w:pStyle w:val="zTableText-AlignedLeft"/>
            </w:pPr>
            <w:r w:rsidRPr="005E3CB4">
              <w:t xml:space="preserve">Design approval </w:t>
            </w:r>
            <w:r w:rsidR="005C0BC5">
              <w:t xml:space="preserve">required </w:t>
            </w:r>
            <w:r w:rsidRPr="005E3CB4">
              <w:t>with BHGE Engineering to ensure item is fit for purpose.</w:t>
            </w:r>
          </w:p>
          <w:p w14:paraId="74B0DF3B" w14:textId="004F5D7D" w:rsidR="009535F5" w:rsidRPr="005E3CB4" w:rsidRDefault="009535F5" w:rsidP="00CB4919">
            <w:pPr>
              <w:pStyle w:val="zTableText-AlignedLeft"/>
              <w:rPr>
                <w:color w:val="FF0000"/>
              </w:rPr>
            </w:pPr>
            <w:r>
              <w:t>T</w:t>
            </w:r>
            <w:r w:rsidRPr="009535F5">
              <w:t xml:space="preserve">his represents completion of the full BHGE or Vendor engineering detail design phase </w:t>
            </w:r>
            <w:r>
              <w:t>(</w:t>
            </w:r>
            <w:r w:rsidR="00472736">
              <w:t>i.e. Design</w:t>
            </w:r>
            <w:r>
              <w:t xml:space="preserve"> must be fully complete and</w:t>
            </w:r>
            <w:r w:rsidRPr="009535F5">
              <w:t xml:space="preserve"> DNV</w:t>
            </w:r>
            <w:r>
              <w:t>GL reviewed with</w:t>
            </w:r>
            <w:r w:rsidRPr="009535F5">
              <w:t xml:space="preserve"> comments </w:t>
            </w:r>
            <w:r>
              <w:t>incorporated where appropriate).</w:t>
            </w:r>
          </w:p>
        </w:tc>
      </w:tr>
      <w:tr w:rsidR="005C5372" w:rsidRPr="00145818" w14:paraId="5B1A2A35" w14:textId="77777777" w:rsidTr="00F23297">
        <w:trPr>
          <w:trHeight w:val="288"/>
        </w:trPr>
        <w:tc>
          <w:tcPr>
            <w:tcW w:w="623" w:type="dxa"/>
          </w:tcPr>
          <w:p w14:paraId="06972336" w14:textId="60994B8A" w:rsidR="005C5372" w:rsidRPr="00CB4919" w:rsidRDefault="00207921" w:rsidP="00CB4919">
            <w:pPr>
              <w:jc w:val="center"/>
              <w:rPr>
                <w:sz w:val="20"/>
              </w:rPr>
            </w:pPr>
            <w:r>
              <w:rPr>
                <w:sz w:val="20"/>
              </w:rPr>
              <w:t>2.3</w:t>
            </w:r>
          </w:p>
        </w:tc>
        <w:tc>
          <w:tcPr>
            <w:tcW w:w="2069" w:type="dxa"/>
          </w:tcPr>
          <w:p w14:paraId="6F2E822A" w14:textId="54043DF7" w:rsidR="005C5372" w:rsidRPr="00145818" w:rsidRDefault="00207921" w:rsidP="00CB4919">
            <w:pPr>
              <w:pStyle w:val="zTableText-AlignedLeft"/>
            </w:pPr>
            <w:r>
              <w:t>Issue Design Verification Report</w:t>
            </w:r>
          </w:p>
        </w:tc>
        <w:tc>
          <w:tcPr>
            <w:tcW w:w="435" w:type="dxa"/>
            <w:tcBorders>
              <w:right w:val="dashed" w:sz="4" w:space="0" w:color="BFBFBF" w:themeColor="background1" w:themeShade="BF"/>
            </w:tcBorders>
          </w:tcPr>
          <w:p w14:paraId="66448442" w14:textId="77777777" w:rsidR="005C5372" w:rsidRPr="00145818" w:rsidRDefault="005C5372"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6D92D3AE" w14:textId="77777777" w:rsidR="005C5372" w:rsidRPr="00145818" w:rsidRDefault="005C5372" w:rsidP="009D02B8">
            <w:pPr>
              <w:spacing w:before="60" w:after="60"/>
              <w:jc w:val="center"/>
              <w:rPr>
                <w:noProof/>
                <w:lang w:val="en-AU" w:eastAsia="en-AU"/>
              </w:rPr>
            </w:pPr>
          </w:p>
        </w:tc>
        <w:tc>
          <w:tcPr>
            <w:tcW w:w="436" w:type="dxa"/>
            <w:tcBorders>
              <w:left w:val="dashed" w:sz="4" w:space="0" w:color="BFBFBF" w:themeColor="background1" w:themeShade="BF"/>
              <w:right w:val="dashed" w:sz="4" w:space="0" w:color="BFBFBF" w:themeColor="background1" w:themeShade="BF"/>
            </w:tcBorders>
          </w:tcPr>
          <w:p w14:paraId="34CFB625" w14:textId="512A9600" w:rsidR="005C5372" w:rsidRPr="00145818" w:rsidRDefault="00207921" w:rsidP="009D02B8">
            <w:pPr>
              <w:spacing w:before="60" w:after="60"/>
              <w:jc w:val="center"/>
              <w:rPr>
                <w:noProof/>
                <w:sz w:val="13"/>
                <w:szCs w:val="13"/>
                <w:lang w:val="en-AU" w:eastAsia="en-AU"/>
              </w:rPr>
            </w:pPr>
            <w:r w:rsidRPr="00145818">
              <w:rPr>
                <w:noProof/>
                <w:lang w:val="en-US"/>
              </w:rPr>
              <mc:AlternateContent>
                <mc:Choice Requires="wps">
                  <w:drawing>
                    <wp:anchor distT="0" distB="0" distL="114300" distR="114300" simplePos="0" relativeHeight="251822592" behindDoc="0" locked="0" layoutInCell="1" allowOverlap="1" wp14:anchorId="69C957D6" wp14:editId="4434BCA5">
                      <wp:simplePos x="0" y="0"/>
                      <wp:positionH relativeFrom="column">
                        <wp:posOffset>-1905</wp:posOffset>
                      </wp:positionH>
                      <wp:positionV relativeFrom="paragraph">
                        <wp:posOffset>74930</wp:posOffset>
                      </wp:positionV>
                      <wp:extent cx="171450" cy="152400"/>
                      <wp:effectExtent l="0" t="0" r="19050" b="19050"/>
                      <wp:wrapNone/>
                      <wp:docPr id="461" name="Isosceles Triangle 46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74737C" id="Isosceles Triangle 461" o:spid="_x0000_s1026" type="#_x0000_t5" style="position:absolute;margin-left:-.15pt;margin-top:5.9pt;width:13.5pt;height:12pt;rotation:180;z-index:25182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" fillcolor="#ffc000" strokecolor="windowText"/>
                  </w:pict>
                </mc:Fallback>
              </mc:AlternateContent>
            </w:r>
          </w:p>
        </w:tc>
        <w:tc>
          <w:tcPr>
            <w:tcW w:w="435" w:type="dxa"/>
            <w:tcBorders>
              <w:left w:val="dashed" w:sz="4" w:space="0" w:color="BFBFBF" w:themeColor="background1" w:themeShade="BF"/>
              <w:right w:val="dashed" w:sz="4" w:space="0" w:color="BFBFBF" w:themeColor="background1" w:themeShade="BF"/>
            </w:tcBorders>
          </w:tcPr>
          <w:p w14:paraId="1F8B6DB4" w14:textId="69B66FC6" w:rsidR="005C5372" w:rsidRPr="00145818" w:rsidRDefault="00207921"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24640" behindDoc="0" locked="0" layoutInCell="1" allowOverlap="1" wp14:anchorId="16EAFCE3" wp14:editId="20520632">
                      <wp:simplePos x="0" y="0"/>
                      <wp:positionH relativeFrom="column">
                        <wp:posOffset>-5715</wp:posOffset>
                      </wp:positionH>
                      <wp:positionV relativeFrom="paragraph">
                        <wp:posOffset>74930</wp:posOffset>
                      </wp:positionV>
                      <wp:extent cx="171450" cy="152400"/>
                      <wp:effectExtent l="0" t="0" r="19050" b="19050"/>
                      <wp:wrapNone/>
                      <wp:docPr id="462" name="Isosceles Triangle 462"/>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C6BB90" id="Isosceles Triangle 462" o:spid="_x0000_s1026" type="#_x0000_t5" style="position:absolute;margin-left:-.45pt;margin-top:5.9pt;width:13.5pt;height:12pt;rotation:180;z-index:25182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jafgIAAAw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42FC5813" w14:textId="47C236ED" w:rsidR="005C5372" w:rsidRPr="00145818" w:rsidRDefault="009535F5" w:rsidP="009D02B8">
            <w:pPr>
              <w:spacing w:before="60" w:after="60"/>
              <w:rPr>
                <w:sz w:val="13"/>
                <w:szCs w:val="13"/>
              </w:rPr>
            </w:pPr>
            <w:r w:rsidRPr="00145818">
              <w:rPr>
                <w:noProof/>
                <w:sz w:val="16"/>
                <w:szCs w:val="16"/>
                <w:lang w:val="en-US"/>
              </w:rPr>
              <mc:AlternateContent>
                <mc:Choice Requires="wps">
                  <w:drawing>
                    <wp:anchor distT="0" distB="0" distL="114300" distR="114300" simplePos="0" relativeHeight="251858432" behindDoc="0" locked="0" layoutInCell="1" allowOverlap="1" wp14:anchorId="799FED3E" wp14:editId="31BA3DD6">
                      <wp:simplePos x="0" y="0"/>
                      <wp:positionH relativeFrom="column">
                        <wp:posOffset>69215</wp:posOffset>
                      </wp:positionH>
                      <wp:positionV relativeFrom="paragraph">
                        <wp:posOffset>316865</wp:posOffset>
                      </wp:positionV>
                      <wp:extent cx="4763" cy="342900"/>
                      <wp:effectExtent l="0" t="0" r="33655" b="19050"/>
                      <wp:wrapNone/>
                      <wp:docPr id="477" name="Straight Connector 477"/>
                      <wp:cNvGraphicFramePr/>
                      <a:graphic xmlns:a="http://schemas.openxmlformats.org/drawingml/2006/main">
                        <a:graphicData uri="http://schemas.microsoft.com/office/word/2010/wordprocessingShape">
                          <wps:wsp>
                            <wps:cNvCnPr/>
                            <wps:spPr>
                              <a:xfrm flipH="1">
                                <a:off x="0" y="0"/>
                                <a:ext cx="4763" cy="3429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D84035" id="Straight Connector 477" o:spid="_x0000_s1026" style="position:absolute;flip:x;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24.95pt" to="5.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"/>
                  </w:pict>
                </mc:Fallback>
              </mc:AlternateContent>
            </w:r>
            <w:r w:rsidR="00207921" w:rsidRPr="00145818">
              <w:rPr>
                <w:noProof/>
                <w:lang w:val="en-US"/>
              </w:rPr>
              <mc:AlternateContent>
                <mc:Choice Requires="wps">
                  <w:drawing>
                    <wp:anchor distT="0" distB="0" distL="114300" distR="114300" simplePos="0" relativeHeight="251826688" behindDoc="0" locked="0" layoutInCell="1" allowOverlap="1" wp14:anchorId="0392F10A" wp14:editId="5633AC6E">
                      <wp:simplePos x="0" y="0"/>
                      <wp:positionH relativeFrom="column">
                        <wp:posOffset>-2540</wp:posOffset>
                      </wp:positionH>
                      <wp:positionV relativeFrom="paragraph">
                        <wp:posOffset>74930</wp:posOffset>
                      </wp:positionV>
                      <wp:extent cx="171450" cy="152400"/>
                      <wp:effectExtent l="0" t="0" r="19050" b="19050"/>
                      <wp:wrapNone/>
                      <wp:docPr id="463" name="Isosceles Triangle 46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C28917" id="Isosceles Triangle 463" o:spid="_x0000_s1026" type="#_x0000_t5" style="position:absolute;margin-left:-.2pt;margin-top:5.9pt;width:13.5pt;height:12pt;rotation:180;z-index:25182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" fillcolor="#ffc000" strokecolor="windowText"/>
                  </w:pict>
                </mc:Fallback>
              </mc:AlternateContent>
            </w:r>
          </w:p>
        </w:tc>
        <w:tc>
          <w:tcPr>
            <w:tcW w:w="437" w:type="dxa"/>
            <w:tcBorders>
              <w:left w:val="dashed" w:sz="4" w:space="0" w:color="BFBFBF" w:themeColor="background1" w:themeShade="BF"/>
            </w:tcBorders>
            <w:shd w:val="clear" w:color="auto" w:fill="auto"/>
          </w:tcPr>
          <w:p w14:paraId="65CBA7E4" w14:textId="3A19D16A" w:rsidR="005C5372" w:rsidRPr="00145818" w:rsidRDefault="0050116B" w:rsidP="009D02B8">
            <w:pPr>
              <w:spacing w:before="60" w:after="60"/>
              <w:rPr>
                <w:noProof/>
                <w:lang w:val="en-AU" w:eastAsia="en-AU"/>
              </w:rPr>
            </w:pPr>
            <w:r w:rsidRPr="00145818">
              <w:rPr>
                <w:noProof/>
                <w:sz w:val="16"/>
                <w:szCs w:val="16"/>
                <w:lang w:val="en-US"/>
              </w:rPr>
              <mc:AlternateContent>
                <mc:Choice Requires="wps">
                  <w:drawing>
                    <wp:anchor distT="0" distB="0" distL="114300" distR="114300" simplePos="0" relativeHeight="251845120" behindDoc="0" locked="0" layoutInCell="1" allowOverlap="1" wp14:anchorId="01BE247F" wp14:editId="4E185679">
                      <wp:simplePos x="0" y="0"/>
                      <wp:positionH relativeFrom="column">
                        <wp:posOffset>67945</wp:posOffset>
                      </wp:positionH>
                      <wp:positionV relativeFrom="paragraph">
                        <wp:posOffset>-1221421</wp:posOffset>
                      </wp:positionV>
                      <wp:extent cx="17145" cy="1528762"/>
                      <wp:effectExtent l="0" t="0" r="20955" b="33655"/>
                      <wp:wrapNone/>
                      <wp:docPr id="471" name="Straight Connector 471"/>
                      <wp:cNvGraphicFramePr/>
                      <a:graphic xmlns:a="http://schemas.openxmlformats.org/drawingml/2006/main">
                        <a:graphicData uri="http://schemas.microsoft.com/office/word/2010/wordprocessingShape">
                          <wps:wsp>
                            <wps:cNvCnPr/>
                            <wps:spPr>
                              <a:xfrm flipH="1">
                                <a:off x="0" y="0"/>
                                <a:ext cx="17145" cy="152876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170F4D5" id="Straight Connector 471" o:spid="_x0000_s1026" style="position:absolute;flip:x;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96.15pt" to="6.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"/>
                  </w:pict>
                </mc:Fallback>
              </mc:AlternateContent>
            </w:r>
            <w:r w:rsidR="00207921" w:rsidRPr="00145818">
              <w:rPr>
                <w:noProof/>
                <w:lang w:val="en-US"/>
              </w:rPr>
              <mc:AlternateContent>
                <mc:Choice Requires="wps">
                  <w:drawing>
                    <wp:anchor distT="0" distB="0" distL="114300" distR="114300" simplePos="0" relativeHeight="251846144" behindDoc="0" locked="0" layoutInCell="1" allowOverlap="1" wp14:anchorId="7EE2C89B" wp14:editId="313699B4">
                      <wp:simplePos x="0" y="0"/>
                      <wp:positionH relativeFrom="column">
                        <wp:posOffset>-13335</wp:posOffset>
                      </wp:positionH>
                      <wp:positionV relativeFrom="paragraph">
                        <wp:posOffset>87630</wp:posOffset>
                      </wp:positionV>
                      <wp:extent cx="171450" cy="152400"/>
                      <wp:effectExtent l="0" t="0" r="19050" b="19050"/>
                      <wp:wrapNone/>
                      <wp:docPr id="464" name="Isosceles Triangle 46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ECBCB" id="Isosceles Triangle 464" o:spid="_x0000_s1026" type="#_x0000_t5" style="position:absolute;margin-left:-1.05pt;margin-top:6.9pt;width:13.5pt;height:12pt;rotation:180;z-index:25184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" fillcolor="#76b900" strokecolor="windowText"/>
                  </w:pict>
                </mc:Fallback>
              </mc:AlternateContent>
            </w:r>
          </w:p>
        </w:tc>
        <w:tc>
          <w:tcPr>
            <w:tcW w:w="4677" w:type="dxa"/>
            <w:shd w:val="clear" w:color="auto" w:fill="auto"/>
          </w:tcPr>
          <w:p w14:paraId="50F4D19C" w14:textId="40137068" w:rsidR="005C5372" w:rsidRPr="001B075F" w:rsidRDefault="00207921" w:rsidP="00CB4919">
            <w:pPr>
              <w:pStyle w:val="zTableText-AlignedLeft"/>
            </w:pPr>
            <w:r w:rsidRPr="00207921">
              <w:t xml:space="preserve">BHGE should </w:t>
            </w:r>
            <w:r>
              <w:t>validate</w:t>
            </w:r>
            <w:r w:rsidRPr="00207921">
              <w:t xml:space="preserve"> compliance to this certification step requirement.</w:t>
            </w:r>
          </w:p>
        </w:tc>
      </w:tr>
    </w:tbl>
    <w:p w14:paraId="577C646B" w14:textId="77777777" w:rsidR="009535F5" w:rsidRDefault="009535F5">
      <w:r>
        <w:br w:type="page"/>
      </w:r>
    </w:p>
    <w:tbl>
      <w:tblPr>
        <w:tblStyle w:val="TableGrid"/>
        <w:tblW w:w="9985" w:type="dxa"/>
        <w:tblLayout w:type="fixed"/>
        <w:tblLook w:val="04A0" w:firstRow="1" w:lastRow="0" w:firstColumn="1" w:lastColumn="0" w:noHBand="0" w:noVBand="1"/>
      </w:tblPr>
      <w:tblGrid>
        <w:gridCol w:w="623"/>
        <w:gridCol w:w="2069"/>
        <w:gridCol w:w="435"/>
        <w:gridCol w:w="436"/>
        <w:gridCol w:w="436"/>
        <w:gridCol w:w="435"/>
        <w:gridCol w:w="437"/>
        <w:gridCol w:w="437"/>
        <w:gridCol w:w="4677"/>
      </w:tblGrid>
      <w:tr w:rsidR="005C5372" w:rsidRPr="00145818" w14:paraId="42359794" w14:textId="77777777" w:rsidTr="00F23297">
        <w:trPr>
          <w:trHeight w:val="288"/>
        </w:trPr>
        <w:tc>
          <w:tcPr>
            <w:tcW w:w="623" w:type="dxa"/>
          </w:tcPr>
          <w:p w14:paraId="269D9FB6" w14:textId="10C7AE74" w:rsidR="005C5372" w:rsidRPr="00CB4919" w:rsidRDefault="00207921" w:rsidP="00CB4919">
            <w:pPr>
              <w:jc w:val="center"/>
              <w:rPr>
                <w:sz w:val="20"/>
              </w:rPr>
            </w:pPr>
            <w:r>
              <w:rPr>
                <w:sz w:val="20"/>
              </w:rPr>
              <w:lastRenderedPageBreak/>
              <w:t>2.4.1</w:t>
            </w:r>
          </w:p>
        </w:tc>
        <w:tc>
          <w:tcPr>
            <w:tcW w:w="2069" w:type="dxa"/>
          </w:tcPr>
          <w:p w14:paraId="0804C849" w14:textId="1A0E70EF" w:rsidR="005C5372" w:rsidRPr="00145818" w:rsidRDefault="00207921" w:rsidP="00CB4919">
            <w:pPr>
              <w:pStyle w:val="zTableText-AlignedLeft"/>
            </w:pPr>
            <w:r w:rsidRPr="00207921">
              <w:t>Production control</w:t>
            </w:r>
          </w:p>
        </w:tc>
        <w:tc>
          <w:tcPr>
            <w:tcW w:w="435" w:type="dxa"/>
            <w:tcBorders>
              <w:right w:val="dashed" w:sz="4" w:space="0" w:color="BFBFBF" w:themeColor="background1" w:themeShade="BF"/>
            </w:tcBorders>
          </w:tcPr>
          <w:p w14:paraId="3A8450B7" w14:textId="77777777" w:rsidR="005C5372" w:rsidRPr="00145818" w:rsidRDefault="005C5372"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01195F2A" w14:textId="3AA4F54A" w:rsidR="005C5372" w:rsidRPr="00145818" w:rsidRDefault="00207921"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36928" behindDoc="0" locked="0" layoutInCell="1" allowOverlap="1" wp14:anchorId="6562EE93" wp14:editId="3D656F3E">
                      <wp:simplePos x="0" y="0"/>
                      <wp:positionH relativeFrom="column">
                        <wp:posOffset>-4445</wp:posOffset>
                      </wp:positionH>
                      <wp:positionV relativeFrom="paragraph">
                        <wp:posOffset>97155</wp:posOffset>
                      </wp:positionV>
                      <wp:extent cx="171450" cy="152400"/>
                      <wp:effectExtent l="0" t="0" r="19050" b="19050"/>
                      <wp:wrapNone/>
                      <wp:docPr id="467" name="Isosceles Triangle 467"/>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B91EBA" id="Isosceles Triangle 467" o:spid="_x0000_s1026" type="#_x0000_t5" style="position:absolute;margin-left:-.35pt;margin-top:7.65pt;width:13.5pt;height:12pt;rotation:180;z-index:251836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c7fgIAAAw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" fillcolor="#ffc000"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45648A33" w14:textId="39916335" w:rsidR="005C5372" w:rsidRPr="00145818" w:rsidRDefault="005C5372" w:rsidP="009D02B8">
            <w:pPr>
              <w:spacing w:before="60" w:after="60"/>
              <w:jc w:val="center"/>
              <w:rPr>
                <w:noProof/>
                <w:sz w:val="13"/>
                <w:szCs w:val="13"/>
                <w:lang w:val="en-AU" w:eastAsia="en-AU"/>
              </w:rPr>
            </w:pPr>
          </w:p>
        </w:tc>
        <w:tc>
          <w:tcPr>
            <w:tcW w:w="435" w:type="dxa"/>
            <w:tcBorders>
              <w:left w:val="dashed" w:sz="4" w:space="0" w:color="BFBFBF" w:themeColor="background1" w:themeShade="BF"/>
              <w:right w:val="dashed" w:sz="4" w:space="0" w:color="BFBFBF" w:themeColor="background1" w:themeShade="BF"/>
            </w:tcBorders>
          </w:tcPr>
          <w:p w14:paraId="3D16AC5B" w14:textId="348371B6" w:rsidR="005C5372" w:rsidRPr="00145818" w:rsidRDefault="00207921"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38976" behindDoc="0" locked="0" layoutInCell="1" allowOverlap="1" wp14:anchorId="03AC0D24" wp14:editId="37E6170B">
                      <wp:simplePos x="0" y="0"/>
                      <wp:positionH relativeFrom="column">
                        <wp:posOffset>-5715</wp:posOffset>
                      </wp:positionH>
                      <wp:positionV relativeFrom="paragraph">
                        <wp:posOffset>100330</wp:posOffset>
                      </wp:positionV>
                      <wp:extent cx="171450" cy="152400"/>
                      <wp:effectExtent l="0" t="0" r="19050" b="19050"/>
                      <wp:wrapNone/>
                      <wp:docPr id="468" name="Isosceles Triangle 46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71F1A4" id="Isosceles Triangle 468" o:spid="_x0000_s1026" type="#_x0000_t5" style="position:absolute;margin-left:-.45pt;margin-top:7.9pt;width:13.5pt;height:12pt;rotation:180;z-index:25183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CfQIAAAw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29DEFE98" w14:textId="7F1A5A04" w:rsidR="005C5372" w:rsidRPr="00145818" w:rsidRDefault="009535F5" w:rsidP="009D02B8">
            <w:pPr>
              <w:spacing w:before="60" w:after="60"/>
              <w:rPr>
                <w:sz w:val="13"/>
                <w:szCs w:val="13"/>
              </w:rPr>
            </w:pPr>
            <w:r w:rsidRPr="00145818">
              <w:rPr>
                <w:noProof/>
                <w:sz w:val="16"/>
                <w:szCs w:val="16"/>
                <w:lang w:val="en-US"/>
              </w:rPr>
              <mc:AlternateContent>
                <mc:Choice Requires="wps">
                  <w:drawing>
                    <wp:anchor distT="0" distB="0" distL="114300" distR="114300" simplePos="0" relativeHeight="251871744" behindDoc="0" locked="0" layoutInCell="1" allowOverlap="1" wp14:anchorId="648E9705" wp14:editId="32F5BB2E">
                      <wp:simplePos x="0" y="0"/>
                      <wp:positionH relativeFrom="column">
                        <wp:posOffset>78740</wp:posOffset>
                      </wp:positionH>
                      <wp:positionV relativeFrom="paragraph">
                        <wp:posOffset>-84455</wp:posOffset>
                      </wp:positionV>
                      <wp:extent cx="4763" cy="1457325"/>
                      <wp:effectExtent l="0" t="0" r="33655" b="28575"/>
                      <wp:wrapNone/>
                      <wp:docPr id="67" name="Straight Connector 67"/>
                      <wp:cNvGraphicFramePr/>
                      <a:graphic xmlns:a="http://schemas.openxmlformats.org/drawingml/2006/main">
                        <a:graphicData uri="http://schemas.microsoft.com/office/word/2010/wordprocessingShape">
                          <wps:wsp>
                            <wps:cNvCnPr/>
                            <wps:spPr>
                              <a:xfrm flipH="1">
                                <a:off x="0" y="0"/>
                                <a:ext cx="4763" cy="14573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A19133" id="Straight Connector 67" o:spid="_x0000_s1026" style="position:absolute;flip:x;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6.65pt" to="6.6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"/>
                  </w:pict>
                </mc:Fallback>
              </mc:AlternateContent>
            </w:r>
            <w:r w:rsidR="00207921" w:rsidRPr="00145818">
              <w:rPr>
                <w:noProof/>
                <w:lang w:val="en-US"/>
              </w:rPr>
              <mc:AlternateContent>
                <mc:Choice Requires="wps">
                  <w:drawing>
                    <wp:anchor distT="0" distB="0" distL="114300" distR="114300" simplePos="0" relativeHeight="251909632" behindDoc="0" locked="0" layoutInCell="1" allowOverlap="1" wp14:anchorId="0A5CC95A" wp14:editId="0CBA347B">
                      <wp:simplePos x="0" y="0"/>
                      <wp:positionH relativeFrom="column">
                        <wp:posOffset>-2540</wp:posOffset>
                      </wp:positionH>
                      <wp:positionV relativeFrom="paragraph">
                        <wp:posOffset>97155</wp:posOffset>
                      </wp:positionV>
                      <wp:extent cx="171450" cy="152400"/>
                      <wp:effectExtent l="0" t="0" r="19050" b="19050"/>
                      <wp:wrapNone/>
                      <wp:docPr id="470" name="Isosceles Triangle 470"/>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9AEE9F" id="Isosceles Triangle 470" o:spid="_x0000_s1026" type="#_x0000_t5" style="position:absolute;margin-left:-.2pt;margin-top:7.65pt;width:13.5pt;height:12pt;rotation:180;z-index:25190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" fillcolor="#76b900" strokecolor="windowText"/>
                  </w:pict>
                </mc:Fallback>
              </mc:AlternateContent>
            </w:r>
          </w:p>
        </w:tc>
        <w:tc>
          <w:tcPr>
            <w:tcW w:w="437" w:type="dxa"/>
            <w:tcBorders>
              <w:left w:val="dashed" w:sz="4" w:space="0" w:color="BFBFBF" w:themeColor="background1" w:themeShade="BF"/>
            </w:tcBorders>
            <w:shd w:val="clear" w:color="auto" w:fill="auto"/>
          </w:tcPr>
          <w:p w14:paraId="6AD9D765" w14:textId="603F7FE5" w:rsidR="005C5372" w:rsidRPr="00145818" w:rsidRDefault="005E3CB4" w:rsidP="009D02B8">
            <w:pPr>
              <w:spacing w:before="60" w:after="60"/>
              <w:rPr>
                <w:noProof/>
                <w:lang w:val="en-AU" w:eastAsia="en-AU"/>
              </w:rPr>
            </w:pPr>
            <w:r w:rsidRPr="00145818">
              <w:rPr>
                <w:noProof/>
                <w:lang w:val="en-US"/>
              </w:rPr>
              <mc:AlternateContent>
                <mc:Choice Requires="wps">
                  <w:drawing>
                    <wp:anchor distT="0" distB="0" distL="114300" distR="114300" simplePos="0" relativeHeight="251841024" behindDoc="0" locked="0" layoutInCell="1" allowOverlap="1" wp14:anchorId="3EB4B9B4" wp14:editId="41F6D14A">
                      <wp:simplePos x="0" y="0"/>
                      <wp:positionH relativeFrom="column">
                        <wp:posOffset>-635</wp:posOffset>
                      </wp:positionH>
                      <wp:positionV relativeFrom="paragraph">
                        <wp:posOffset>97155</wp:posOffset>
                      </wp:positionV>
                      <wp:extent cx="171450" cy="152400"/>
                      <wp:effectExtent l="0" t="0" r="19050" b="19050"/>
                      <wp:wrapNone/>
                      <wp:docPr id="469" name="Isosceles Triangle 46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03B98E" id="Isosceles Triangle 469" o:spid="_x0000_s1026" type="#_x0000_t5" style="position:absolute;margin-left:-.05pt;margin-top:7.65pt;width:13.5pt;height:12pt;rotation:180;z-index:251841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VBfgIAAAw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" fillcolor="#ffc000" strokecolor="windowText"/>
                  </w:pict>
                </mc:Fallback>
              </mc:AlternateContent>
            </w:r>
            <w:r w:rsidR="00DF745E" w:rsidRPr="00145818">
              <w:rPr>
                <w:noProof/>
                <w:sz w:val="13"/>
                <w:szCs w:val="13"/>
                <w:lang w:val="en-US"/>
              </w:rPr>
              <mc:AlternateContent>
                <mc:Choice Requires="wps">
                  <w:drawing>
                    <wp:anchor distT="0" distB="0" distL="114300" distR="114300" simplePos="0" relativeHeight="251861504" behindDoc="0" locked="0" layoutInCell="1" allowOverlap="1" wp14:anchorId="4531BF24" wp14:editId="5D40B908">
                      <wp:simplePos x="0" y="0"/>
                      <wp:positionH relativeFrom="column">
                        <wp:posOffset>-197485</wp:posOffset>
                      </wp:positionH>
                      <wp:positionV relativeFrom="paragraph">
                        <wp:posOffset>1363980</wp:posOffset>
                      </wp:positionV>
                      <wp:extent cx="279400" cy="0"/>
                      <wp:effectExtent l="0" t="0" r="0" b="0"/>
                      <wp:wrapNone/>
                      <wp:docPr id="478" name="Straight Connector 478"/>
                      <wp:cNvGraphicFramePr/>
                      <a:graphic xmlns:a="http://schemas.openxmlformats.org/drawingml/2006/main">
                        <a:graphicData uri="http://schemas.microsoft.com/office/word/2010/wordprocessingShape">
                          <wps:wsp>
                            <wps:cNvCnPr/>
                            <wps:spPr>
                              <a:xfrm>
                                <a:off x="0" y="0"/>
                                <a:ext cx="2794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DE18E9" id="Straight Connector 478" o:spid="_x0000_s1026" style="position:absolute;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07.4pt" to="6.4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"/>
                  </w:pict>
                </mc:Fallback>
              </mc:AlternateContent>
            </w:r>
          </w:p>
        </w:tc>
        <w:tc>
          <w:tcPr>
            <w:tcW w:w="4677" w:type="dxa"/>
            <w:shd w:val="clear" w:color="auto" w:fill="auto"/>
          </w:tcPr>
          <w:p w14:paraId="5633C296" w14:textId="77777777" w:rsidR="005C5372" w:rsidRDefault="00207921" w:rsidP="00CB4919">
            <w:pPr>
              <w:pStyle w:val="zTableText-AlignedLeft"/>
            </w:pPr>
            <w:r>
              <w:t>The Manufacturers Quality Plan (or ITP)</w:t>
            </w:r>
            <w:r w:rsidR="004530B7">
              <w:t xml:space="preserve"> shall be reviewed by DNVGL to ensure both Production control and Production inspection can be properly </w:t>
            </w:r>
            <w:r w:rsidR="00710BF2">
              <w:t>verified/validated.</w:t>
            </w:r>
          </w:p>
          <w:p w14:paraId="68E88225" w14:textId="77777777" w:rsidR="00710BF2" w:rsidRDefault="00710BF2" w:rsidP="00CB4919">
            <w:pPr>
              <w:pStyle w:val="zTableText-AlignedLeft"/>
              <w:rPr>
                <w:color w:val="FF0000"/>
              </w:rPr>
            </w:pPr>
            <w:r>
              <w:rPr>
                <w:color w:val="FF0000"/>
              </w:rPr>
              <w:t>HOLD</w:t>
            </w:r>
          </w:p>
          <w:p w14:paraId="436D825F" w14:textId="236F8DBF" w:rsidR="00710BF2" w:rsidRDefault="00710BF2" w:rsidP="00CB4919">
            <w:pPr>
              <w:pStyle w:val="zTableText-AlignedLeft"/>
            </w:pPr>
            <w:r>
              <w:t>Dependent on supplier maturity, verified capability and risk profile it is recommended that:</w:t>
            </w:r>
          </w:p>
          <w:p w14:paraId="08A7BF75" w14:textId="61094E7E" w:rsidR="00710BF2" w:rsidRDefault="00710BF2" w:rsidP="00710BF2">
            <w:pPr>
              <w:pStyle w:val="zTableText-AlignedLeft"/>
              <w:numPr>
                <w:ilvl w:val="0"/>
                <w:numId w:val="39"/>
              </w:numPr>
            </w:pPr>
            <w:r>
              <w:t xml:space="preserve">BHGE review the ITP </w:t>
            </w:r>
          </w:p>
          <w:p w14:paraId="42293726" w14:textId="131A314B" w:rsidR="00710BF2" w:rsidRPr="00710BF2" w:rsidRDefault="00710638" w:rsidP="00710BF2">
            <w:pPr>
              <w:pStyle w:val="zTableText-AlignedLeft"/>
              <w:numPr>
                <w:ilvl w:val="0"/>
                <w:numId w:val="39"/>
              </w:numPr>
            </w:pPr>
            <w:r>
              <w:t>A PPM is completed (including</w:t>
            </w:r>
            <w:r w:rsidR="00710BF2">
              <w:t xml:space="preserve"> </w:t>
            </w:r>
            <w:r>
              <w:t xml:space="preserve">DNVGL attendance if </w:t>
            </w:r>
            <w:proofErr w:type="spellStart"/>
            <w:r>
              <w:t>applic</w:t>
            </w:r>
            <w:proofErr w:type="spellEnd"/>
            <w:r w:rsidR="00710BF2">
              <w:t>)</w:t>
            </w:r>
            <w:r>
              <w:t xml:space="preserve"> prior to manufacture</w:t>
            </w:r>
            <w:r w:rsidR="00297832">
              <w:t>.</w:t>
            </w:r>
          </w:p>
        </w:tc>
      </w:tr>
      <w:tr w:rsidR="00E85525" w:rsidRPr="00145818" w14:paraId="04C799F7" w14:textId="77777777" w:rsidTr="00F23297">
        <w:trPr>
          <w:trHeight w:val="288"/>
        </w:trPr>
        <w:tc>
          <w:tcPr>
            <w:tcW w:w="623" w:type="dxa"/>
          </w:tcPr>
          <w:p w14:paraId="4671F149" w14:textId="76E23D89" w:rsidR="00E85525" w:rsidRPr="00CB4919" w:rsidRDefault="00DF745E" w:rsidP="00CB4919">
            <w:pPr>
              <w:jc w:val="center"/>
              <w:rPr>
                <w:sz w:val="20"/>
              </w:rPr>
            </w:pPr>
            <w:r>
              <w:rPr>
                <w:sz w:val="20"/>
              </w:rPr>
              <w:t>2.4.2</w:t>
            </w:r>
          </w:p>
        </w:tc>
        <w:tc>
          <w:tcPr>
            <w:tcW w:w="2069" w:type="dxa"/>
          </w:tcPr>
          <w:p w14:paraId="1C425B8F" w14:textId="523B1280" w:rsidR="00E85525" w:rsidRPr="00145818" w:rsidRDefault="00DF745E" w:rsidP="00CB4919">
            <w:pPr>
              <w:pStyle w:val="zTableText-AlignedLeft"/>
            </w:pPr>
            <w:r w:rsidRPr="00DF745E">
              <w:t>Production inspection</w:t>
            </w:r>
          </w:p>
        </w:tc>
        <w:tc>
          <w:tcPr>
            <w:tcW w:w="435" w:type="dxa"/>
            <w:tcBorders>
              <w:right w:val="dashed" w:sz="4" w:space="0" w:color="BFBFBF" w:themeColor="background1" w:themeShade="BF"/>
            </w:tcBorders>
          </w:tcPr>
          <w:p w14:paraId="38BF2EDA" w14:textId="77777777" w:rsidR="00E85525" w:rsidRPr="00145818" w:rsidRDefault="00E85525"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197539FD" w14:textId="5DBB4A6B" w:rsidR="00E85525" w:rsidRPr="00145818" w:rsidRDefault="00DF745E"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50240" behindDoc="0" locked="0" layoutInCell="1" allowOverlap="1" wp14:anchorId="7522DA23" wp14:editId="2D095052">
                      <wp:simplePos x="0" y="0"/>
                      <wp:positionH relativeFrom="column">
                        <wp:posOffset>-4445</wp:posOffset>
                      </wp:positionH>
                      <wp:positionV relativeFrom="paragraph">
                        <wp:posOffset>62865</wp:posOffset>
                      </wp:positionV>
                      <wp:extent cx="171450" cy="152400"/>
                      <wp:effectExtent l="0" t="0" r="19050" b="19050"/>
                      <wp:wrapNone/>
                      <wp:docPr id="473" name="Isosceles Triangle 47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DF289" id="Isosceles Triangle 473" o:spid="_x0000_s1026" type="#_x0000_t5" style="position:absolute;margin-left:-.35pt;margin-top:4.95pt;width:13.5pt;height:12pt;rotation:180;z-index:25185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" fillcolor="#ffc000"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413E5BC1" w14:textId="77777777" w:rsidR="00E85525" w:rsidRPr="00145818" w:rsidRDefault="00E85525" w:rsidP="009D02B8">
            <w:pPr>
              <w:spacing w:before="60" w:after="60"/>
              <w:jc w:val="center"/>
              <w:rPr>
                <w:noProof/>
                <w:sz w:val="13"/>
                <w:szCs w:val="13"/>
                <w:lang w:val="en-AU" w:eastAsia="en-AU"/>
              </w:rPr>
            </w:pPr>
          </w:p>
        </w:tc>
        <w:tc>
          <w:tcPr>
            <w:tcW w:w="435" w:type="dxa"/>
            <w:tcBorders>
              <w:left w:val="dashed" w:sz="4" w:space="0" w:color="BFBFBF" w:themeColor="background1" w:themeShade="BF"/>
              <w:right w:val="dashed" w:sz="4" w:space="0" w:color="BFBFBF" w:themeColor="background1" w:themeShade="BF"/>
            </w:tcBorders>
          </w:tcPr>
          <w:p w14:paraId="1052C179" w14:textId="2EC32EBB" w:rsidR="00E85525" w:rsidRPr="00145818" w:rsidRDefault="00DF745E"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52288" behindDoc="0" locked="0" layoutInCell="1" allowOverlap="1" wp14:anchorId="6684EAE1" wp14:editId="1C370255">
                      <wp:simplePos x="0" y="0"/>
                      <wp:positionH relativeFrom="column">
                        <wp:posOffset>-5715</wp:posOffset>
                      </wp:positionH>
                      <wp:positionV relativeFrom="paragraph">
                        <wp:posOffset>62865</wp:posOffset>
                      </wp:positionV>
                      <wp:extent cx="171450" cy="152400"/>
                      <wp:effectExtent l="0" t="0" r="19050" b="19050"/>
                      <wp:wrapNone/>
                      <wp:docPr id="474" name="Isosceles Triangle 47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1D2397" id="Isosceles Triangle 474" o:spid="_x0000_s1026" type="#_x0000_t5" style="position:absolute;margin-left:-.45pt;margin-top:4.95pt;width:13.5pt;height:12pt;rotation:180;z-index:25185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51D507F0" w14:textId="48FE27BC" w:rsidR="00E85525" w:rsidRPr="00145818" w:rsidRDefault="00710638" w:rsidP="009D02B8">
            <w:pPr>
              <w:spacing w:before="60" w:after="60"/>
              <w:rPr>
                <w:sz w:val="13"/>
                <w:szCs w:val="13"/>
              </w:rPr>
            </w:pPr>
            <w:r w:rsidRPr="00145818">
              <w:rPr>
                <w:noProof/>
                <w:sz w:val="13"/>
                <w:szCs w:val="13"/>
                <w:lang w:val="en-US"/>
              </w:rPr>
              <mc:AlternateContent>
                <mc:Choice Requires="wps">
                  <w:drawing>
                    <wp:anchor distT="0" distB="0" distL="114300" distR="114300" simplePos="0" relativeHeight="251903488" behindDoc="0" locked="0" layoutInCell="1" allowOverlap="1" wp14:anchorId="28C4FD30" wp14:editId="59472F30">
                      <wp:simplePos x="0" y="0"/>
                      <wp:positionH relativeFrom="column">
                        <wp:posOffset>78105</wp:posOffset>
                      </wp:positionH>
                      <wp:positionV relativeFrom="paragraph">
                        <wp:posOffset>318770</wp:posOffset>
                      </wp:positionV>
                      <wp:extent cx="27940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794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A4E8DA" id="Straight Connector 80" o:spid="_x0000_s1026" style="position:absolute;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5.1pt" to="28.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"/>
                  </w:pict>
                </mc:Fallback>
              </mc:AlternateContent>
            </w:r>
            <w:r w:rsidR="00DF745E" w:rsidRPr="00145818">
              <w:rPr>
                <w:noProof/>
                <w:lang w:val="en-US"/>
              </w:rPr>
              <mc:AlternateContent>
                <mc:Choice Requires="wps">
                  <w:drawing>
                    <wp:anchor distT="0" distB="0" distL="114300" distR="114300" simplePos="0" relativeHeight="251854336" behindDoc="0" locked="0" layoutInCell="1" allowOverlap="1" wp14:anchorId="55F07153" wp14:editId="21CD8246">
                      <wp:simplePos x="0" y="0"/>
                      <wp:positionH relativeFrom="column">
                        <wp:posOffset>-2540</wp:posOffset>
                      </wp:positionH>
                      <wp:positionV relativeFrom="paragraph">
                        <wp:posOffset>69215</wp:posOffset>
                      </wp:positionV>
                      <wp:extent cx="171450" cy="152400"/>
                      <wp:effectExtent l="0" t="0" r="19050" b="19050"/>
                      <wp:wrapNone/>
                      <wp:docPr id="475" name="Isosceles Triangle 475"/>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62CF54" id="Isosceles Triangle 475" o:spid="_x0000_s1026" type="#_x0000_t5" style="position:absolute;margin-left:-.2pt;margin-top:5.45pt;width:13.5pt;height:12pt;rotation:180;z-index:25185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" fillcolor="#ffc000" strokecolor="windowText"/>
                  </w:pict>
                </mc:Fallback>
              </mc:AlternateContent>
            </w:r>
          </w:p>
        </w:tc>
        <w:tc>
          <w:tcPr>
            <w:tcW w:w="437" w:type="dxa"/>
            <w:tcBorders>
              <w:left w:val="dashed" w:sz="4" w:space="0" w:color="BFBFBF" w:themeColor="background1" w:themeShade="BF"/>
            </w:tcBorders>
            <w:shd w:val="clear" w:color="auto" w:fill="auto"/>
          </w:tcPr>
          <w:p w14:paraId="749E58E0" w14:textId="720EA957" w:rsidR="00E85525" w:rsidRPr="00145818" w:rsidRDefault="008E1B70" w:rsidP="009D02B8">
            <w:pPr>
              <w:spacing w:before="60" w:after="60"/>
              <w:rPr>
                <w:noProof/>
                <w:lang w:val="en-AU" w:eastAsia="en-AU"/>
              </w:rPr>
            </w:pPr>
            <w:r w:rsidRPr="00145818">
              <w:rPr>
                <w:noProof/>
                <w:sz w:val="16"/>
                <w:szCs w:val="16"/>
                <w:lang w:val="en-US"/>
              </w:rPr>
              <mc:AlternateContent>
                <mc:Choice Requires="wps">
                  <w:drawing>
                    <wp:anchor distT="0" distB="0" distL="114300" distR="114300" simplePos="0" relativeHeight="251907584" behindDoc="0" locked="0" layoutInCell="1" allowOverlap="1" wp14:anchorId="3783564F" wp14:editId="78A7ED39">
                      <wp:simplePos x="0" y="0"/>
                      <wp:positionH relativeFrom="column">
                        <wp:posOffset>88582</wp:posOffset>
                      </wp:positionH>
                      <wp:positionV relativeFrom="paragraph">
                        <wp:posOffset>-319405</wp:posOffset>
                      </wp:positionV>
                      <wp:extent cx="1587" cy="641033"/>
                      <wp:effectExtent l="0" t="0" r="36830" b="26035"/>
                      <wp:wrapNone/>
                      <wp:docPr id="2" name="Straight Connector 2"/>
                      <wp:cNvGraphicFramePr/>
                      <a:graphic xmlns:a="http://schemas.openxmlformats.org/drawingml/2006/main">
                        <a:graphicData uri="http://schemas.microsoft.com/office/word/2010/wordprocessingShape">
                          <wps:wsp>
                            <wps:cNvCnPr/>
                            <wps:spPr>
                              <a:xfrm flipH="1">
                                <a:off x="0" y="0"/>
                                <a:ext cx="1587" cy="641033"/>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F6EF90" id="Straight Connector 2" o:spid="_x0000_s1026" style="position:absolute;flip:x;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25.15pt" to="7.0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"/>
                  </w:pict>
                </mc:Fallback>
              </mc:AlternateContent>
            </w:r>
            <w:r w:rsidR="00DF745E" w:rsidRPr="00145818">
              <w:rPr>
                <w:noProof/>
                <w:lang w:val="en-US"/>
              </w:rPr>
              <mc:AlternateContent>
                <mc:Choice Requires="wps">
                  <w:drawing>
                    <wp:anchor distT="0" distB="0" distL="114300" distR="114300" simplePos="0" relativeHeight="251908608" behindDoc="0" locked="0" layoutInCell="1" allowOverlap="1" wp14:anchorId="0F1DA311" wp14:editId="0A4B7DB2">
                      <wp:simplePos x="0" y="0"/>
                      <wp:positionH relativeFrom="column">
                        <wp:posOffset>-635</wp:posOffset>
                      </wp:positionH>
                      <wp:positionV relativeFrom="paragraph">
                        <wp:posOffset>69215</wp:posOffset>
                      </wp:positionV>
                      <wp:extent cx="171450" cy="152400"/>
                      <wp:effectExtent l="0" t="0" r="19050" b="19050"/>
                      <wp:wrapNone/>
                      <wp:docPr id="476" name="Isosceles Triangle 47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901883" id="Isosceles Triangle 476" o:spid="_x0000_s1026" type="#_x0000_t5" style="position:absolute;margin-left:-.05pt;margin-top:5.45pt;width:13.5pt;height:12pt;rotation:180;z-index:25190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" fillcolor="#76b900" strokecolor="windowText"/>
                  </w:pict>
                </mc:Fallback>
              </mc:AlternateContent>
            </w:r>
          </w:p>
        </w:tc>
        <w:tc>
          <w:tcPr>
            <w:tcW w:w="4677" w:type="dxa"/>
            <w:shd w:val="clear" w:color="auto" w:fill="auto"/>
          </w:tcPr>
          <w:p w14:paraId="79C48FA5" w14:textId="69893CA1" w:rsidR="00E85525" w:rsidRPr="001B075F" w:rsidRDefault="00DF745E" w:rsidP="00CB4919">
            <w:pPr>
              <w:pStyle w:val="zTableText-AlignedLeft"/>
            </w:pPr>
            <w:r w:rsidRPr="00DF745E">
              <w:t>BHGE should validate compliance to this certification step requirement.</w:t>
            </w:r>
          </w:p>
        </w:tc>
      </w:tr>
      <w:tr w:rsidR="00E85525" w:rsidRPr="00145818" w14:paraId="0488A155" w14:textId="77777777" w:rsidTr="00F23297">
        <w:trPr>
          <w:trHeight w:val="288"/>
        </w:trPr>
        <w:tc>
          <w:tcPr>
            <w:tcW w:w="623" w:type="dxa"/>
          </w:tcPr>
          <w:p w14:paraId="0C4674C2" w14:textId="6CF8CAB5" w:rsidR="00E85525" w:rsidRPr="00CB4919" w:rsidRDefault="00DF745E" w:rsidP="00CB4919">
            <w:pPr>
              <w:jc w:val="center"/>
              <w:rPr>
                <w:sz w:val="20"/>
              </w:rPr>
            </w:pPr>
            <w:r>
              <w:rPr>
                <w:sz w:val="20"/>
              </w:rPr>
              <w:t>2.4.3</w:t>
            </w:r>
          </w:p>
        </w:tc>
        <w:tc>
          <w:tcPr>
            <w:tcW w:w="2069" w:type="dxa"/>
          </w:tcPr>
          <w:p w14:paraId="05F9FC3D" w14:textId="5686920A" w:rsidR="00E85525" w:rsidRPr="00145818" w:rsidRDefault="00DF745E" w:rsidP="00CB4919">
            <w:pPr>
              <w:pStyle w:val="zTableText-AlignedLeft"/>
            </w:pPr>
            <w:r>
              <w:t>Testing</w:t>
            </w:r>
          </w:p>
        </w:tc>
        <w:tc>
          <w:tcPr>
            <w:tcW w:w="435" w:type="dxa"/>
            <w:tcBorders>
              <w:right w:val="dashed" w:sz="4" w:space="0" w:color="BFBFBF" w:themeColor="background1" w:themeShade="BF"/>
            </w:tcBorders>
          </w:tcPr>
          <w:p w14:paraId="624E67C1" w14:textId="77777777" w:rsidR="00E85525" w:rsidRPr="00145818" w:rsidRDefault="00E85525"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74EF4EC5" w14:textId="7FEE37B9" w:rsidR="00E85525" w:rsidRPr="00145818" w:rsidRDefault="00DF745E"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63552" behindDoc="0" locked="0" layoutInCell="1" allowOverlap="1" wp14:anchorId="70DCC3B1" wp14:editId="1A8C6027">
                      <wp:simplePos x="0" y="0"/>
                      <wp:positionH relativeFrom="column">
                        <wp:posOffset>-4445</wp:posOffset>
                      </wp:positionH>
                      <wp:positionV relativeFrom="paragraph">
                        <wp:posOffset>88265</wp:posOffset>
                      </wp:positionV>
                      <wp:extent cx="171450" cy="152400"/>
                      <wp:effectExtent l="0" t="0" r="19050" b="19050"/>
                      <wp:wrapNone/>
                      <wp:docPr id="479" name="Isosceles Triangle 47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2E8910" id="Isosceles Triangle 479" o:spid="_x0000_s1026" type="#_x0000_t5" style="position:absolute;margin-left:-.35pt;margin-top:6.95pt;width:13.5pt;height:12pt;rotation:180;z-index:25186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" fillcolor="#ffc000"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1BADDED8" w14:textId="77777777" w:rsidR="00E85525" w:rsidRPr="00145818" w:rsidRDefault="00E85525" w:rsidP="009D02B8">
            <w:pPr>
              <w:spacing w:before="60" w:after="60"/>
              <w:jc w:val="center"/>
              <w:rPr>
                <w:noProof/>
                <w:sz w:val="13"/>
                <w:szCs w:val="13"/>
                <w:lang w:val="en-AU" w:eastAsia="en-AU"/>
              </w:rPr>
            </w:pPr>
          </w:p>
        </w:tc>
        <w:tc>
          <w:tcPr>
            <w:tcW w:w="435" w:type="dxa"/>
            <w:tcBorders>
              <w:left w:val="dashed" w:sz="4" w:space="0" w:color="BFBFBF" w:themeColor="background1" w:themeShade="BF"/>
              <w:right w:val="dashed" w:sz="4" w:space="0" w:color="BFBFBF" w:themeColor="background1" w:themeShade="BF"/>
            </w:tcBorders>
          </w:tcPr>
          <w:p w14:paraId="784AC0EF" w14:textId="4971D888" w:rsidR="00E85525" w:rsidRPr="00145818" w:rsidRDefault="00DF745E"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65600" behindDoc="0" locked="0" layoutInCell="1" allowOverlap="1" wp14:anchorId="2F8CAB61" wp14:editId="0AD6ACBC">
                      <wp:simplePos x="0" y="0"/>
                      <wp:positionH relativeFrom="column">
                        <wp:posOffset>-5715</wp:posOffset>
                      </wp:positionH>
                      <wp:positionV relativeFrom="paragraph">
                        <wp:posOffset>85725</wp:posOffset>
                      </wp:positionV>
                      <wp:extent cx="171450" cy="152400"/>
                      <wp:effectExtent l="0" t="0" r="19050" b="19050"/>
                      <wp:wrapNone/>
                      <wp:docPr id="64" name="Isosceles Triangle 6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4EDF3D" id="Isosceles Triangle 64" o:spid="_x0000_s1026" type="#_x0000_t5" style="position:absolute;margin-left:-.45pt;margin-top:6.75pt;width:13.5pt;height:12pt;rotation:180;z-index:25186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5P/fQIAAAo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66D88111" w14:textId="17D7ACC6" w:rsidR="00E85525" w:rsidRPr="00145818" w:rsidRDefault="008E1B70" w:rsidP="009D02B8">
            <w:pPr>
              <w:spacing w:before="60" w:after="60"/>
              <w:rPr>
                <w:sz w:val="13"/>
                <w:szCs w:val="13"/>
              </w:rPr>
            </w:pPr>
            <w:r w:rsidRPr="00145818">
              <w:rPr>
                <w:noProof/>
                <w:sz w:val="16"/>
                <w:szCs w:val="16"/>
                <w:lang w:val="en-US"/>
              </w:rPr>
              <mc:AlternateContent>
                <mc:Choice Requires="wps">
                  <w:drawing>
                    <wp:anchor distT="0" distB="0" distL="114300" distR="114300" simplePos="0" relativeHeight="251874816" behindDoc="0" locked="0" layoutInCell="1" allowOverlap="1" wp14:anchorId="66E3C150" wp14:editId="667853A3">
                      <wp:simplePos x="0" y="0"/>
                      <wp:positionH relativeFrom="column">
                        <wp:posOffset>78740</wp:posOffset>
                      </wp:positionH>
                      <wp:positionV relativeFrom="paragraph">
                        <wp:posOffset>-43497</wp:posOffset>
                      </wp:positionV>
                      <wp:extent cx="0" cy="379412"/>
                      <wp:effectExtent l="0" t="0" r="38100" b="20955"/>
                      <wp:wrapNone/>
                      <wp:docPr id="68" name="Straight Connector 68"/>
                      <wp:cNvGraphicFramePr/>
                      <a:graphic xmlns:a="http://schemas.openxmlformats.org/drawingml/2006/main">
                        <a:graphicData uri="http://schemas.microsoft.com/office/word/2010/wordprocessingShape">
                          <wps:wsp>
                            <wps:cNvCnPr/>
                            <wps:spPr>
                              <a:xfrm>
                                <a:off x="0" y="0"/>
                                <a:ext cx="0" cy="37941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AFBF98" id="Straight Connector 68" o:spid="_x0000_s1026" style="position:absolute;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3.4pt" to="6.2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"/>
                  </w:pict>
                </mc:Fallback>
              </mc:AlternateContent>
            </w:r>
            <w:r w:rsidR="00516D01" w:rsidRPr="00145818">
              <w:rPr>
                <w:noProof/>
                <w:sz w:val="13"/>
                <w:szCs w:val="13"/>
                <w:lang w:val="en-US"/>
              </w:rPr>
              <mc:AlternateContent>
                <mc:Choice Requires="wps">
                  <w:drawing>
                    <wp:anchor distT="0" distB="0" distL="114300" distR="114300" simplePos="0" relativeHeight="251886080" behindDoc="0" locked="0" layoutInCell="1" allowOverlap="1" wp14:anchorId="09CFA1BD" wp14:editId="69BE0DC6">
                      <wp:simplePos x="0" y="0"/>
                      <wp:positionH relativeFrom="column">
                        <wp:posOffset>80010</wp:posOffset>
                      </wp:positionH>
                      <wp:positionV relativeFrom="paragraph">
                        <wp:posOffset>327025</wp:posOffset>
                      </wp:positionV>
                      <wp:extent cx="2794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2794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89C5F1" id="Straight Connector 73" o:spid="_x0000_s1026" style="position:absolute;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5.75pt" to="28.3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"/>
                  </w:pict>
                </mc:Fallback>
              </mc:AlternateContent>
            </w:r>
            <w:r w:rsidR="00DF745E" w:rsidRPr="00145818">
              <w:rPr>
                <w:noProof/>
                <w:lang w:val="en-US"/>
              </w:rPr>
              <mc:AlternateContent>
                <mc:Choice Requires="wps">
                  <w:drawing>
                    <wp:anchor distT="0" distB="0" distL="114300" distR="114300" simplePos="0" relativeHeight="251875840" behindDoc="0" locked="0" layoutInCell="1" allowOverlap="1" wp14:anchorId="272D6251" wp14:editId="31882E49">
                      <wp:simplePos x="0" y="0"/>
                      <wp:positionH relativeFrom="column">
                        <wp:posOffset>-2540</wp:posOffset>
                      </wp:positionH>
                      <wp:positionV relativeFrom="paragraph">
                        <wp:posOffset>85725</wp:posOffset>
                      </wp:positionV>
                      <wp:extent cx="171450" cy="152400"/>
                      <wp:effectExtent l="0" t="0" r="19050" b="19050"/>
                      <wp:wrapNone/>
                      <wp:docPr id="65" name="Isosceles Triangle 65"/>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C9426" id="Isosceles Triangle 65" o:spid="_x0000_s1026" type="#_x0000_t5" style="position:absolute;margin-left:-.2pt;margin-top:6.75pt;width:13.5pt;height:12pt;rotation:180;z-index:25187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" fillcolor="#76b900" strokecolor="windowText"/>
                  </w:pict>
                </mc:Fallback>
              </mc:AlternateContent>
            </w:r>
          </w:p>
        </w:tc>
        <w:tc>
          <w:tcPr>
            <w:tcW w:w="437" w:type="dxa"/>
            <w:tcBorders>
              <w:left w:val="dashed" w:sz="4" w:space="0" w:color="BFBFBF" w:themeColor="background1" w:themeShade="BF"/>
            </w:tcBorders>
            <w:shd w:val="clear" w:color="auto" w:fill="auto"/>
          </w:tcPr>
          <w:p w14:paraId="1ADC46EA" w14:textId="79FED6C9" w:rsidR="00E85525" w:rsidRPr="00145818" w:rsidRDefault="00336ECE" w:rsidP="009D02B8">
            <w:pPr>
              <w:spacing w:before="60" w:after="60"/>
              <w:rPr>
                <w:noProof/>
                <w:lang w:val="en-AU" w:eastAsia="en-AU"/>
              </w:rPr>
            </w:pPr>
            <w:r w:rsidRPr="00145818">
              <w:rPr>
                <w:noProof/>
                <w:sz w:val="16"/>
                <w:szCs w:val="16"/>
                <w:lang w:val="en-US"/>
              </w:rPr>
              <mc:AlternateContent>
                <mc:Choice Requires="wps">
                  <w:drawing>
                    <wp:anchor distT="0" distB="0" distL="114300" distR="114300" simplePos="0" relativeHeight="251897344" behindDoc="0" locked="0" layoutInCell="1" allowOverlap="1" wp14:anchorId="446C4348" wp14:editId="0B57676A">
                      <wp:simplePos x="0" y="0"/>
                      <wp:positionH relativeFrom="column">
                        <wp:posOffset>83820</wp:posOffset>
                      </wp:positionH>
                      <wp:positionV relativeFrom="paragraph">
                        <wp:posOffset>323215</wp:posOffset>
                      </wp:positionV>
                      <wp:extent cx="6350" cy="349250"/>
                      <wp:effectExtent l="0" t="0" r="31750" b="31750"/>
                      <wp:wrapNone/>
                      <wp:docPr id="77" name="Straight Connector 77"/>
                      <wp:cNvGraphicFramePr/>
                      <a:graphic xmlns:a="http://schemas.openxmlformats.org/drawingml/2006/main">
                        <a:graphicData uri="http://schemas.microsoft.com/office/word/2010/wordprocessingShape">
                          <wps:wsp>
                            <wps:cNvCnPr/>
                            <wps:spPr>
                              <a:xfrm>
                                <a:off x="0" y="0"/>
                                <a:ext cx="6350" cy="3492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FF447B" id="Straight Connector 77" o:spid="_x0000_s1026" style="position:absolute;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5.45pt" to="7.1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"/>
                  </w:pict>
                </mc:Fallback>
              </mc:AlternateContent>
            </w:r>
            <w:r w:rsidR="00DF745E" w:rsidRPr="00145818">
              <w:rPr>
                <w:noProof/>
                <w:lang w:val="en-US"/>
              </w:rPr>
              <mc:AlternateContent>
                <mc:Choice Requires="wps">
                  <w:drawing>
                    <wp:anchor distT="0" distB="0" distL="114300" distR="114300" simplePos="0" relativeHeight="251869696" behindDoc="0" locked="0" layoutInCell="1" allowOverlap="1" wp14:anchorId="798FBEB2" wp14:editId="1D32DFCE">
                      <wp:simplePos x="0" y="0"/>
                      <wp:positionH relativeFrom="column">
                        <wp:posOffset>-635</wp:posOffset>
                      </wp:positionH>
                      <wp:positionV relativeFrom="paragraph">
                        <wp:posOffset>85725</wp:posOffset>
                      </wp:positionV>
                      <wp:extent cx="171450" cy="152400"/>
                      <wp:effectExtent l="0" t="0" r="19050" b="19050"/>
                      <wp:wrapNone/>
                      <wp:docPr id="66" name="Isosceles Triangle 6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0577D7" id="Isosceles Triangle 66" o:spid="_x0000_s1026" type="#_x0000_t5" style="position:absolute;margin-left:-.05pt;margin-top:6.75pt;width:13.5pt;height:12pt;rotation:180;z-index:25186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RJfQIAAAo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" fillcolor="#ffc000" strokecolor="windowText"/>
                  </w:pict>
                </mc:Fallback>
              </mc:AlternateContent>
            </w:r>
          </w:p>
        </w:tc>
        <w:tc>
          <w:tcPr>
            <w:tcW w:w="4677" w:type="dxa"/>
            <w:shd w:val="clear" w:color="auto" w:fill="auto"/>
          </w:tcPr>
          <w:p w14:paraId="0F993B67" w14:textId="72E4D1A7" w:rsidR="00E85525" w:rsidRPr="001B075F" w:rsidRDefault="00DF745E" w:rsidP="00CB4919">
            <w:pPr>
              <w:pStyle w:val="zTableText-AlignedLeft"/>
            </w:pPr>
            <w:r w:rsidRPr="00DF745E">
              <w:t>BHGE should validate compliance to this certification step requirement.</w:t>
            </w:r>
          </w:p>
        </w:tc>
      </w:tr>
      <w:tr w:rsidR="00E85525" w:rsidRPr="00145818" w14:paraId="7970DD50" w14:textId="77777777" w:rsidTr="00F23297">
        <w:trPr>
          <w:trHeight w:val="288"/>
        </w:trPr>
        <w:tc>
          <w:tcPr>
            <w:tcW w:w="623" w:type="dxa"/>
          </w:tcPr>
          <w:p w14:paraId="4EE427BB" w14:textId="463F99D8" w:rsidR="00E85525" w:rsidRPr="00CB4919" w:rsidRDefault="00DF745E" w:rsidP="00CB4919">
            <w:pPr>
              <w:jc w:val="center"/>
              <w:rPr>
                <w:sz w:val="20"/>
              </w:rPr>
            </w:pPr>
            <w:r>
              <w:rPr>
                <w:sz w:val="20"/>
              </w:rPr>
              <w:t>2.4.4</w:t>
            </w:r>
          </w:p>
        </w:tc>
        <w:tc>
          <w:tcPr>
            <w:tcW w:w="2069" w:type="dxa"/>
          </w:tcPr>
          <w:p w14:paraId="21D512DE" w14:textId="6A76E4E8" w:rsidR="00E85525" w:rsidRPr="00145818" w:rsidRDefault="00516D01" w:rsidP="00CB4919">
            <w:pPr>
              <w:pStyle w:val="zTableText-AlignedLeft"/>
            </w:pPr>
            <w:r>
              <w:t>Certificate and DNV</w:t>
            </w:r>
            <w:r w:rsidR="00DF745E" w:rsidRPr="00DF745E">
              <w:t>GL marking</w:t>
            </w:r>
          </w:p>
        </w:tc>
        <w:tc>
          <w:tcPr>
            <w:tcW w:w="435" w:type="dxa"/>
            <w:tcBorders>
              <w:right w:val="dashed" w:sz="4" w:space="0" w:color="BFBFBF" w:themeColor="background1" w:themeShade="BF"/>
            </w:tcBorders>
          </w:tcPr>
          <w:p w14:paraId="064191A3" w14:textId="77777777" w:rsidR="00E85525" w:rsidRPr="00145818" w:rsidRDefault="00E85525"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1C7CDC87" w14:textId="397B5F56" w:rsidR="00E85525" w:rsidRPr="00145818" w:rsidRDefault="00DF745E"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77888" behindDoc="0" locked="0" layoutInCell="1" allowOverlap="1" wp14:anchorId="4D0525B5" wp14:editId="5F94DD37">
                      <wp:simplePos x="0" y="0"/>
                      <wp:positionH relativeFrom="column">
                        <wp:posOffset>-4445</wp:posOffset>
                      </wp:positionH>
                      <wp:positionV relativeFrom="paragraph">
                        <wp:posOffset>85725</wp:posOffset>
                      </wp:positionV>
                      <wp:extent cx="171450" cy="152400"/>
                      <wp:effectExtent l="0" t="0" r="19050" b="19050"/>
                      <wp:wrapNone/>
                      <wp:docPr id="69" name="Isosceles Triangle 6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34ACAE" id="Isosceles Triangle 69" o:spid="_x0000_s1026" type="#_x0000_t5" style="position:absolute;margin-left:-.35pt;margin-top:6.75pt;width:13.5pt;height:12pt;rotation:180;z-index:25187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lIfQIAAAo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" fillcolor="#ffc000"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7D24F75D" w14:textId="77777777" w:rsidR="00E85525" w:rsidRPr="00145818" w:rsidRDefault="00E85525" w:rsidP="009D02B8">
            <w:pPr>
              <w:spacing w:before="60" w:after="60"/>
              <w:jc w:val="center"/>
              <w:rPr>
                <w:noProof/>
                <w:sz w:val="13"/>
                <w:szCs w:val="13"/>
                <w:lang w:val="en-AU" w:eastAsia="en-AU"/>
              </w:rPr>
            </w:pPr>
          </w:p>
        </w:tc>
        <w:tc>
          <w:tcPr>
            <w:tcW w:w="435" w:type="dxa"/>
            <w:tcBorders>
              <w:left w:val="dashed" w:sz="4" w:space="0" w:color="BFBFBF" w:themeColor="background1" w:themeShade="BF"/>
              <w:right w:val="dashed" w:sz="4" w:space="0" w:color="BFBFBF" w:themeColor="background1" w:themeShade="BF"/>
            </w:tcBorders>
          </w:tcPr>
          <w:p w14:paraId="0E32A033" w14:textId="54270220" w:rsidR="00E85525" w:rsidRPr="00145818" w:rsidRDefault="00DF745E"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79936" behindDoc="0" locked="0" layoutInCell="1" allowOverlap="1" wp14:anchorId="7789763D" wp14:editId="66A076DF">
                      <wp:simplePos x="0" y="0"/>
                      <wp:positionH relativeFrom="column">
                        <wp:posOffset>-5715</wp:posOffset>
                      </wp:positionH>
                      <wp:positionV relativeFrom="paragraph">
                        <wp:posOffset>98425</wp:posOffset>
                      </wp:positionV>
                      <wp:extent cx="171450" cy="152400"/>
                      <wp:effectExtent l="0" t="0" r="19050" b="19050"/>
                      <wp:wrapNone/>
                      <wp:docPr id="70" name="Isosceles Triangle 70"/>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65FBCA" id="Isosceles Triangle 70" o:spid="_x0000_s1026" type="#_x0000_t5" style="position:absolute;margin-left:-.45pt;margin-top:7.75pt;width:13.5pt;height:12pt;rotation:180;z-index:25187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47389048" w14:textId="32C1F0CE" w:rsidR="00E85525" w:rsidRPr="00145818" w:rsidRDefault="00336ECE" w:rsidP="009D02B8">
            <w:pPr>
              <w:spacing w:before="60" w:after="60"/>
              <w:rPr>
                <w:sz w:val="13"/>
                <w:szCs w:val="13"/>
              </w:rPr>
            </w:pPr>
            <w:r w:rsidRPr="00145818">
              <w:rPr>
                <w:noProof/>
                <w:sz w:val="16"/>
                <w:szCs w:val="16"/>
                <w:lang w:val="en-US"/>
              </w:rPr>
              <mc:AlternateContent>
                <mc:Choice Requires="wps">
                  <w:drawing>
                    <wp:anchor distT="0" distB="0" distL="114300" distR="114300" simplePos="0" relativeHeight="251900416" behindDoc="0" locked="0" layoutInCell="1" allowOverlap="1" wp14:anchorId="17A31133" wp14:editId="743F6685">
                      <wp:simplePos x="0" y="0"/>
                      <wp:positionH relativeFrom="column">
                        <wp:posOffset>81915</wp:posOffset>
                      </wp:positionH>
                      <wp:positionV relativeFrom="paragraph">
                        <wp:posOffset>304165</wp:posOffset>
                      </wp:positionV>
                      <wp:extent cx="6350" cy="165100"/>
                      <wp:effectExtent l="0" t="0" r="31750" b="25400"/>
                      <wp:wrapNone/>
                      <wp:docPr id="79" name="Straight Connector 79"/>
                      <wp:cNvGraphicFramePr/>
                      <a:graphic xmlns:a="http://schemas.openxmlformats.org/drawingml/2006/main">
                        <a:graphicData uri="http://schemas.microsoft.com/office/word/2010/wordprocessingShape">
                          <wps:wsp>
                            <wps:cNvCnPr/>
                            <wps:spPr>
                              <a:xfrm flipH="1">
                                <a:off x="0" y="0"/>
                                <a:ext cx="6350" cy="1651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08F0317" id="Straight Connector 79" o:spid="_x0000_s1026" style="position:absolute;flip:x;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3.95pt" to="6.9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"/>
                  </w:pict>
                </mc:Fallback>
              </mc:AlternateContent>
            </w:r>
            <w:r w:rsidRPr="00145818">
              <w:rPr>
                <w:noProof/>
                <w:sz w:val="13"/>
                <w:szCs w:val="13"/>
                <w:lang w:val="en-US"/>
              </w:rPr>
              <mc:AlternateContent>
                <mc:Choice Requires="wps">
                  <w:drawing>
                    <wp:anchor distT="0" distB="0" distL="114300" distR="114300" simplePos="0" relativeHeight="251896320" behindDoc="0" locked="0" layoutInCell="1" allowOverlap="1" wp14:anchorId="15930669" wp14:editId="059025A3">
                      <wp:simplePos x="0" y="0"/>
                      <wp:positionH relativeFrom="column">
                        <wp:posOffset>86360</wp:posOffset>
                      </wp:positionH>
                      <wp:positionV relativeFrom="paragraph">
                        <wp:posOffset>307975</wp:posOffset>
                      </wp:positionV>
                      <wp:extent cx="2794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2794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466F5E4" id="Straight Connector 78" o:spid="_x0000_s1026" style="position:absolute;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24.25pt" to="28.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"/>
                  </w:pict>
                </mc:Fallback>
              </mc:AlternateContent>
            </w:r>
            <w:r w:rsidR="00DF745E" w:rsidRPr="00145818">
              <w:rPr>
                <w:noProof/>
                <w:lang w:val="en-US"/>
              </w:rPr>
              <mc:AlternateContent>
                <mc:Choice Requires="wps">
                  <w:drawing>
                    <wp:anchor distT="0" distB="0" distL="114300" distR="114300" simplePos="0" relativeHeight="251881984" behindDoc="0" locked="0" layoutInCell="1" allowOverlap="1" wp14:anchorId="56C1E77C" wp14:editId="10CAC21B">
                      <wp:simplePos x="0" y="0"/>
                      <wp:positionH relativeFrom="column">
                        <wp:posOffset>-2540</wp:posOffset>
                      </wp:positionH>
                      <wp:positionV relativeFrom="paragraph">
                        <wp:posOffset>98425</wp:posOffset>
                      </wp:positionV>
                      <wp:extent cx="171450" cy="152400"/>
                      <wp:effectExtent l="0" t="0" r="19050" b="19050"/>
                      <wp:wrapNone/>
                      <wp:docPr id="71" name="Isosceles Triangle 7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8373DC" id="Isosceles Triangle 71" o:spid="_x0000_s1026" type="#_x0000_t5" style="position:absolute;margin-left:-.2pt;margin-top:7.75pt;width:13.5pt;height:12pt;rotation:180;z-index:25188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" fillcolor="#ffc000" strokecolor="windowText"/>
                  </w:pict>
                </mc:Fallback>
              </mc:AlternateContent>
            </w:r>
          </w:p>
        </w:tc>
        <w:tc>
          <w:tcPr>
            <w:tcW w:w="437" w:type="dxa"/>
            <w:tcBorders>
              <w:left w:val="dashed" w:sz="4" w:space="0" w:color="BFBFBF" w:themeColor="background1" w:themeShade="BF"/>
            </w:tcBorders>
            <w:shd w:val="clear" w:color="auto" w:fill="auto"/>
          </w:tcPr>
          <w:p w14:paraId="6003E622" w14:textId="27B66F64" w:rsidR="00E85525" w:rsidRPr="00145818" w:rsidRDefault="00516D01" w:rsidP="009D02B8">
            <w:pPr>
              <w:spacing w:before="60" w:after="60"/>
              <w:rPr>
                <w:noProof/>
                <w:lang w:val="en-AU" w:eastAsia="en-AU"/>
              </w:rPr>
            </w:pPr>
            <w:r w:rsidRPr="00145818">
              <w:rPr>
                <w:noProof/>
                <w:lang w:val="en-US"/>
              </w:rPr>
              <mc:AlternateContent>
                <mc:Choice Requires="wps">
                  <w:drawing>
                    <wp:anchor distT="0" distB="0" distL="114300" distR="114300" simplePos="0" relativeHeight="251898368" behindDoc="0" locked="0" layoutInCell="1" allowOverlap="1" wp14:anchorId="461E4C1D" wp14:editId="474224E2">
                      <wp:simplePos x="0" y="0"/>
                      <wp:positionH relativeFrom="column">
                        <wp:posOffset>-635</wp:posOffset>
                      </wp:positionH>
                      <wp:positionV relativeFrom="paragraph">
                        <wp:posOffset>98425</wp:posOffset>
                      </wp:positionV>
                      <wp:extent cx="171450" cy="152400"/>
                      <wp:effectExtent l="0" t="0" r="19050" b="19050"/>
                      <wp:wrapNone/>
                      <wp:docPr id="72" name="Isosceles Triangle 72"/>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B19D74" id="Isosceles Triangle 72" o:spid="_x0000_s1026" type="#_x0000_t5" style="position:absolute;margin-left:-.05pt;margin-top:7.75pt;width:13.5pt;height:12pt;rotation:180;z-index:25189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" fillcolor="#76b900" strokecolor="windowText"/>
                  </w:pict>
                </mc:Fallback>
              </mc:AlternateContent>
            </w:r>
          </w:p>
        </w:tc>
        <w:tc>
          <w:tcPr>
            <w:tcW w:w="4677" w:type="dxa"/>
            <w:shd w:val="clear" w:color="auto" w:fill="auto"/>
          </w:tcPr>
          <w:p w14:paraId="10A0873D" w14:textId="70BCA120" w:rsidR="00E85525" w:rsidRPr="001B075F" w:rsidRDefault="00336ECE" w:rsidP="00CB4919">
            <w:pPr>
              <w:pStyle w:val="zTableText-AlignedLeft"/>
            </w:pPr>
            <w:r w:rsidRPr="00336ECE">
              <w:t>BHGE should validate compliance to this certification step requirement.</w:t>
            </w:r>
          </w:p>
        </w:tc>
      </w:tr>
      <w:tr w:rsidR="00DF745E" w:rsidRPr="00145818" w14:paraId="4DE5CE9B" w14:textId="77777777" w:rsidTr="00F23297">
        <w:trPr>
          <w:trHeight w:val="288"/>
        </w:trPr>
        <w:tc>
          <w:tcPr>
            <w:tcW w:w="623" w:type="dxa"/>
          </w:tcPr>
          <w:p w14:paraId="09B7914A" w14:textId="405CB2BD" w:rsidR="00DF745E" w:rsidRPr="00CB4919" w:rsidRDefault="00336ECE" w:rsidP="00CB4919">
            <w:pPr>
              <w:jc w:val="center"/>
              <w:rPr>
                <w:sz w:val="20"/>
              </w:rPr>
            </w:pPr>
            <w:r>
              <w:rPr>
                <w:sz w:val="20"/>
              </w:rPr>
              <w:t>d</w:t>
            </w:r>
          </w:p>
        </w:tc>
        <w:tc>
          <w:tcPr>
            <w:tcW w:w="2069" w:type="dxa"/>
          </w:tcPr>
          <w:p w14:paraId="624D891E" w14:textId="200C62F9" w:rsidR="00DF745E" w:rsidRPr="00145818" w:rsidRDefault="00336ECE" w:rsidP="00CB4919">
            <w:pPr>
              <w:pStyle w:val="zTableText-AlignedLeft"/>
            </w:pPr>
            <w:r>
              <w:t>Issue MRB</w:t>
            </w:r>
          </w:p>
        </w:tc>
        <w:tc>
          <w:tcPr>
            <w:tcW w:w="435" w:type="dxa"/>
            <w:tcBorders>
              <w:right w:val="dashed" w:sz="4" w:space="0" w:color="BFBFBF" w:themeColor="background1" w:themeShade="BF"/>
            </w:tcBorders>
          </w:tcPr>
          <w:p w14:paraId="539222F2" w14:textId="77777777" w:rsidR="00DF745E" w:rsidRPr="00145818" w:rsidRDefault="00DF745E" w:rsidP="009D02B8">
            <w:pPr>
              <w:spacing w:before="60" w:after="60"/>
              <w:jc w:val="center"/>
              <w:rPr>
                <w:noProof/>
                <w:sz w:val="16"/>
                <w:szCs w:val="16"/>
                <w:lang w:val="en-AU" w:eastAsia="en-AU"/>
              </w:rPr>
            </w:pPr>
          </w:p>
        </w:tc>
        <w:tc>
          <w:tcPr>
            <w:tcW w:w="436" w:type="dxa"/>
            <w:tcBorders>
              <w:left w:val="dashed" w:sz="4" w:space="0" w:color="BFBFBF" w:themeColor="background1" w:themeShade="BF"/>
              <w:right w:val="dashed" w:sz="4" w:space="0" w:color="BFBFBF" w:themeColor="background1" w:themeShade="BF"/>
            </w:tcBorders>
          </w:tcPr>
          <w:p w14:paraId="28537462" w14:textId="01A8B359" w:rsidR="00DF745E" w:rsidRPr="00145818" w:rsidRDefault="00336ECE"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92224" behindDoc="0" locked="0" layoutInCell="1" allowOverlap="1" wp14:anchorId="3FF50100" wp14:editId="6F95FE5D">
                      <wp:simplePos x="0" y="0"/>
                      <wp:positionH relativeFrom="column">
                        <wp:posOffset>-4445</wp:posOffset>
                      </wp:positionH>
                      <wp:positionV relativeFrom="paragraph">
                        <wp:posOffset>79375</wp:posOffset>
                      </wp:positionV>
                      <wp:extent cx="171450" cy="152400"/>
                      <wp:effectExtent l="0" t="0" r="19050" b="19050"/>
                      <wp:wrapNone/>
                      <wp:docPr id="76" name="Isosceles Triangle 7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FE3C08" id="Isosceles Triangle 76" o:spid="_x0000_s1026" type="#_x0000_t5" style="position:absolute;margin-left:-.35pt;margin-top:6.25pt;width:13.5pt;height:12pt;rotation:180;z-index:251892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" fillcolor="#ffc000" strokecolor="windowText"/>
                  </w:pict>
                </mc:Fallback>
              </mc:AlternateContent>
            </w:r>
          </w:p>
        </w:tc>
        <w:tc>
          <w:tcPr>
            <w:tcW w:w="436" w:type="dxa"/>
            <w:tcBorders>
              <w:left w:val="dashed" w:sz="4" w:space="0" w:color="BFBFBF" w:themeColor="background1" w:themeShade="BF"/>
              <w:right w:val="dashed" w:sz="4" w:space="0" w:color="BFBFBF" w:themeColor="background1" w:themeShade="BF"/>
            </w:tcBorders>
          </w:tcPr>
          <w:p w14:paraId="24A49E9B" w14:textId="77777777" w:rsidR="00DF745E" w:rsidRPr="00145818" w:rsidRDefault="00DF745E" w:rsidP="009D02B8">
            <w:pPr>
              <w:spacing w:before="60" w:after="60"/>
              <w:jc w:val="center"/>
              <w:rPr>
                <w:noProof/>
                <w:sz w:val="13"/>
                <w:szCs w:val="13"/>
                <w:lang w:val="en-AU" w:eastAsia="en-AU"/>
              </w:rPr>
            </w:pPr>
          </w:p>
        </w:tc>
        <w:tc>
          <w:tcPr>
            <w:tcW w:w="435" w:type="dxa"/>
            <w:tcBorders>
              <w:left w:val="dashed" w:sz="4" w:space="0" w:color="BFBFBF" w:themeColor="background1" w:themeShade="BF"/>
              <w:right w:val="dashed" w:sz="4" w:space="0" w:color="BFBFBF" w:themeColor="background1" w:themeShade="BF"/>
            </w:tcBorders>
          </w:tcPr>
          <w:p w14:paraId="5A657354" w14:textId="0FE6F24A" w:rsidR="00DF745E" w:rsidRPr="00145818" w:rsidRDefault="00336ECE" w:rsidP="009D02B8">
            <w:pPr>
              <w:spacing w:before="60" w:after="60"/>
              <w:jc w:val="center"/>
              <w:rPr>
                <w:noProof/>
                <w:lang w:val="en-AU" w:eastAsia="en-AU"/>
              </w:rPr>
            </w:pPr>
            <w:r w:rsidRPr="00145818">
              <w:rPr>
                <w:noProof/>
                <w:lang w:val="en-US"/>
              </w:rPr>
              <mc:AlternateContent>
                <mc:Choice Requires="wps">
                  <w:drawing>
                    <wp:anchor distT="0" distB="0" distL="114300" distR="114300" simplePos="0" relativeHeight="251890176" behindDoc="0" locked="0" layoutInCell="1" allowOverlap="1" wp14:anchorId="29E9A79F" wp14:editId="4F99E301">
                      <wp:simplePos x="0" y="0"/>
                      <wp:positionH relativeFrom="column">
                        <wp:posOffset>-5715</wp:posOffset>
                      </wp:positionH>
                      <wp:positionV relativeFrom="paragraph">
                        <wp:posOffset>79375</wp:posOffset>
                      </wp:positionV>
                      <wp:extent cx="171450" cy="152400"/>
                      <wp:effectExtent l="0" t="0" r="19050" b="19050"/>
                      <wp:wrapNone/>
                      <wp:docPr id="75" name="Isosceles Triangle 75"/>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8CDCD5" id="Isosceles Triangle 75" o:spid="_x0000_s1026" type="#_x0000_t5" style="position:absolute;margin-left:-.45pt;margin-top:6.25pt;width:13.5pt;height:12pt;rotation:180;z-index:25189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" fillcolor="#ffc000" strokecolor="windowText"/>
                  </w:pict>
                </mc:Fallback>
              </mc:AlternateContent>
            </w:r>
          </w:p>
        </w:tc>
        <w:tc>
          <w:tcPr>
            <w:tcW w:w="437" w:type="dxa"/>
            <w:tcBorders>
              <w:left w:val="dashed" w:sz="4" w:space="0" w:color="BFBFBF" w:themeColor="background1" w:themeShade="BF"/>
              <w:right w:val="dashed" w:sz="4" w:space="0" w:color="BFBFBF" w:themeColor="background1" w:themeShade="BF"/>
            </w:tcBorders>
            <w:shd w:val="clear" w:color="auto" w:fill="auto"/>
          </w:tcPr>
          <w:p w14:paraId="01064140" w14:textId="627161CD" w:rsidR="00DF745E" w:rsidRPr="00145818" w:rsidRDefault="00336ECE" w:rsidP="009D02B8">
            <w:pPr>
              <w:spacing w:before="60" w:after="60"/>
              <w:rPr>
                <w:sz w:val="13"/>
                <w:szCs w:val="13"/>
              </w:rPr>
            </w:pPr>
            <w:r w:rsidRPr="00145818">
              <w:rPr>
                <w:noProof/>
                <w:lang w:val="en-US"/>
              </w:rPr>
              <mc:AlternateContent>
                <mc:Choice Requires="wps">
                  <w:drawing>
                    <wp:anchor distT="0" distB="0" distL="114300" distR="114300" simplePos="0" relativeHeight="251901440" behindDoc="0" locked="0" layoutInCell="1" allowOverlap="1" wp14:anchorId="5A12D69B" wp14:editId="7FE87488">
                      <wp:simplePos x="0" y="0"/>
                      <wp:positionH relativeFrom="column">
                        <wp:posOffset>-2540</wp:posOffset>
                      </wp:positionH>
                      <wp:positionV relativeFrom="paragraph">
                        <wp:posOffset>85725</wp:posOffset>
                      </wp:positionV>
                      <wp:extent cx="171450" cy="152400"/>
                      <wp:effectExtent l="0" t="0" r="19050" b="19050"/>
                      <wp:wrapNone/>
                      <wp:docPr id="74" name="Isosceles Triangle 7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5ACFC9" id="Isosceles Triangle 74" o:spid="_x0000_s1026" type="#_x0000_t5" style="position:absolute;margin-left:-.2pt;margin-top:6.75pt;width:13.5pt;height:12pt;rotation:180;z-index:25190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" fillcolor="#76b900" strokecolor="windowText"/>
                  </w:pict>
                </mc:Fallback>
              </mc:AlternateContent>
            </w:r>
          </w:p>
        </w:tc>
        <w:tc>
          <w:tcPr>
            <w:tcW w:w="437" w:type="dxa"/>
            <w:tcBorders>
              <w:left w:val="dashed" w:sz="4" w:space="0" w:color="BFBFBF" w:themeColor="background1" w:themeShade="BF"/>
            </w:tcBorders>
            <w:shd w:val="clear" w:color="auto" w:fill="auto"/>
          </w:tcPr>
          <w:p w14:paraId="6801DEA8" w14:textId="7248F335" w:rsidR="00DF745E" w:rsidRPr="00145818" w:rsidRDefault="00DF745E" w:rsidP="009D02B8">
            <w:pPr>
              <w:spacing w:before="60" w:after="60"/>
              <w:rPr>
                <w:noProof/>
                <w:lang w:val="en-AU" w:eastAsia="en-AU"/>
              </w:rPr>
            </w:pPr>
          </w:p>
        </w:tc>
        <w:tc>
          <w:tcPr>
            <w:tcW w:w="4677" w:type="dxa"/>
            <w:shd w:val="clear" w:color="auto" w:fill="auto"/>
          </w:tcPr>
          <w:p w14:paraId="3AA3210B" w14:textId="77777777" w:rsidR="00DF745E" w:rsidRDefault="00336ECE" w:rsidP="00CB4919">
            <w:pPr>
              <w:pStyle w:val="zTableText-AlignedLeft"/>
            </w:pPr>
            <w:r>
              <w:t>The MRB shall meet the BHGE Sourcing requirements for vendor documentation.</w:t>
            </w:r>
          </w:p>
          <w:p w14:paraId="2011B45F" w14:textId="77777777" w:rsidR="00336ECE" w:rsidRDefault="00336ECE" w:rsidP="00CB4919">
            <w:pPr>
              <w:pStyle w:val="zTableText-AlignedLeft"/>
            </w:pPr>
            <w:r>
              <w:t>The MRB shall meet any project or customer specified requirements.</w:t>
            </w:r>
          </w:p>
          <w:p w14:paraId="2AC7CBE5" w14:textId="7F739659" w:rsidR="00336ECE" w:rsidRPr="001B075F" w:rsidRDefault="00336ECE" w:rsidP="00CB4919">
            <w:pPr>
              <w:pStyle w:val="zTableText-AlignedLeft"/>
            </w:pPr>
            <w:r>
              <w:t xml:space="preserve">The MRB shall include all evidence of DNVGL approval and certification for </w:t>
            </w:r>
            <w:r w:rsidR="00C65E92">
              <w:t xml:space="preserve">a </w:t>
            </w:r>
            <w:r>
              <w:t>2.7-3 POU</w:t>
            </w:r>
          </w:p>
        </w:tc>
      </w:tr>
    </w:tbl>
    <w:p w14:paraId="2D4313EB" w14:textId="13E5F458" w:rsidR="00D47229" w:rsidRPr="00CE5973" w:rsidRDefault="00996CF1" w:rsidP="00CE5973">
      <w:pPr>
        <w:rPr>
          <w:b/>
        </w:rPr>
      </w:pPr>
      <w:r w:rsidRPr="00145818">
        <w:br w:type="page"/>
      </w:r>
    </w:p>
    <w:p w14:paraId="015FEFF9" w14:textId="70CC3802" w:rsidR="005863D2" w:rsidRPr="00145818" w:rsidRDefault="007565B3" w:rsidP="00CB6910">
      <w:pPr>
        <w:pStyle w:val="Heading1"/>
      </w:pPr>
      <w:bookmarkStart w:id="19" w:name="_Toc493606415"/>
      <w:r w:rsidRPr="00145818">
        <w:lastRenderedPageBreak/>
        <w:t xml:space="preserve">Roles &amp; </w:t>
      </w:r>
      <w:r w:rsidR="00E93A62">
        <w:t>r</w:t>
      </w:r>
      <w:r w:rsidR="005863D2" w:rsidRPr="00145818">
        <w:t>esponsibilities</w:t>
      </w:r>
      <w:bookmarkEnd w:id="19"/>
    </w:p>
    <w:tbl>
      <w:tblPr>
        <w:tblStyle w:val="TableGrid"/>
        <w:tblW w:w="10080" w:type="dxa"/>
        <w:tblInd w:w="-5" w:type="dxa"/>
        <w:tblCellMar>
          <w:top w:w="72" w:type="dxa"/>
          <w:left w:w="115" w:type="dxa"/>
          <w:bottom w:w="72" w:type="dxa"/>
          <w:right w:w="115" w:type="dxa"/>
        </w:tblCellMar>
        <w:tblLook w:val="04A0" w:firstRow="1" w:lastRow="0" w:firstColumn="1" w:lastColumn="0" w:noHBand="0" w:noVBand="1"/>
      </w:tblPr>
      <w:tblGrid>
        <w:gridCol w:w="2258"/>
        <w:gridCol w:w="7822"/>
      </w:tblGrid>
      <w:tr w:rsidR="001A2F94" w:rsidRPr="00145818" w14:paraId="36E6EE69" w14:textId="77777777" w:rsidTr="00681BAF">
        <w:trPr>
          <w:trHeight w:val="21"/>
          <w:tblHeader/>
        </w:trPr>
        <w:tc>
          <w:tcPr>
            <w:tcW w:w="2258" w:type="dxa"/>
            <w:shd w:val="clear" w:color="auto" w:fill="005EB8"/>
          </w:tcPr>
          <w:p w14:paraId="2076CD4E" w14:textId="77777777" w:rsidR="001A2F94" w:rsidRPr="00E93A62" w:rsidRDefault="001A2F94" w:rsidP="00681BAF">
            <w:pPr>
              <w:pStyle w:val="zTableTitle-Centered"/>
            </w:pPr>
            <w:r w:rsidRPr="00E93A62">
              <w:t>Key Role</w:t>
            </w:r>
          </w:p>
        </w:tc>
        <w:tc>
          <w:tcPr>
            <w:tcW w:w="7822" w:type="dxa"/>
            <w:shd w:val="clear" w:color="auto" w:fill="005EB8"/>
          </w:tcPr>
          <w:p w14:paraId="08AED9D1" w14:textId="77777777" w:rsidR="001A2F94" w:rsidRPr="00E93A62" w:rsidRDefault="001A2F94" w:rsidP="00681BAF">
            <w:pPr>
              <w:pStyle w:val="zTableTitle-Centered"/>
            </w:pPr>
            <w:r w:rsidRPr="00E93A62">
              <w:t>Responsibility</w:t>
            </w:r>
          </w:p>
        </w:tc>
      </w:tr>
      <w:tr w:rsidR="001A2F94" w:rsidRPr="00145818" w14:paraId="0ACC9DC1" w14:textId="77777777" w:rsidTr="00681BAF">
        <w:trPr>
          <w:trHeight w:val="21"/>
        </w:trPr>
        <w:tc>
          <w:tcPr>
            <w:tcW w:w="2258" w:type="dxa"/>
          </w:tcPr>
          <w:p w14:paraId="5454F08F" w14:textId="37B63FE2" w:rsidR="001A2F94" w:rsidRPr="00145818" w:rsidRDefault="00131B83" w:rsidP="00681BAF">
            <w:pPr>
              <w:pStyle w:val="zTableText-AlignedLeft"/>
            </w:pPr>
            <w:r>
              <w:t>Sourcing</w:t>
            </w:r>
          </w:p>
        </w:tc>
        <w:tc>
          <w:tcPr>
            <w:tcW w:w="7822" w:type="dxa"/>
          </w:tcPr>
          <w:p w14:paraId="49C4EC8E" w14:textId="77777777" w:rsidR="001A2F94" w:rsidRDefault="00131B83" w:rsidP="00681BAF">
            <w:pPr>
              <w:pStyle w:val="zTableText-AlignedLeft"/>
            </w:pPr>
            <w:r>
              <w:t>Communicate manufacturing requirements.</w:t>
            </w:r>
          </w:p>
          <w:p w14:paraId="396FDA7D" w14:textId="77777777" w:rsidR="00131B83" w:rsidRDefault="00131B83" w:rsidP="00681BAF">
            <w:pPr>
              <w:pStyle w:val="zTableText-AlignedLeft"/>
            </w:pPr>
            <w:r>
              <w:t>Facilitate PPM.</w:t>
            </w:r>
          </w:p>
          <w:p w14:paraId="599D838D" w14:textId="0FCD5FDB" w:rsidR="00131B83" w:rsidRPr="00145818" w:rsidRDefault="00131B83" w:rsidP="00681BAF">
            <w:pPr>
              <w:pStyle w:val="zTableText-AlignedLeft"/>
            </w:pPr>
            <w:r>
              <w:t>Validate certification compliance with Quality.</w:t>
            </w:r>
          </w:p>
        </w:tc>
      </w:tr>
      <w:tr w:rsidR="001A2F94" w:rsidRPr="00145818" w14:paraId="03F9758C" w14:textId="77777777" w:rsidTr="00681BAF">
        <w:trPr>
          <w:trHeight w:val="21"/>
        </w:trPr>
        <w:tc>
          <w:tcPr>
            <w:tcW w:w="2258" w:type="dxa"/>
          </w:tcPr>
          <w:p w14:paraId="66CCAD4F" w14:textId="529A3FFA" w:rsidR="001A2F94" w:rsidRPr="00145818" w:rsidRDefault="00131B83" w:rsidP="00681BAF">
            <w:pPr>
              <w:pStyle w:val="zTableText-AlignedLeft"/>
              <w:rPr>
                <w:noProof/>
              </w:rPr>
            </w:pPr>
            <w:r>
              <w:rPr>
                <w:noProof/>
              </w:rPr>
              <w:t>Quality</w:t>
            </w:r>
          </w:p>
        </w:tc>
        <w:tc>
          <w:tcPr>
            <w:tcW w:w="7822" w:type="dxa"/>
          </w:tcPr>
          <w:p w14:paraId="427F5484" w14:textId="77777777" w:rsidR="001A2F94" w:rsidRDefault="00131B83" w:rsidP="00681BAF">
            <w:pPr>
              <w:pStyle w:val="zTableText-AlignedLeft"/>
              <w:rPr>
                <w:noProof/>
              </w:rPr>
            </w:pPr>
            <w:r>
              <w:rPr>
                <w:noProof/>
              </w:rPr>
              <w:t>Oversight in-process compliance (risk dependent).</w:t>
            </w:r>
          </w:p>
          <w:p w14:paraId="55219261" w14:textId="56CB31A6" w:rsidR="00131B83" w:rsidRPr="00145818" w:rsidRDefault="00131B83" w:rsidP="00681BAF">
            <w:pPr>
              <w:pStyle w:val="zTableText-AlignedLeft"/>
              <w:rPr>
                <w:noProof/>
              </w:rPr>
            </w:pPr>
            <w:r>
              <w:rPr>
                <w:noProof/>
              </w:rPr>
              <w:t>Verify / validate documentation.</w:t>
            </w:r>
          </w:p>
        </w:tc>
      </w:tr>
      <w:tr w:rsidR="001A2F94" w:rsidRPr="00145818" w14:paraId="136F63E8" w14:textId="77777777" w:rsidTr="00E93A62">
        <w:trPr>
          <w:trHeight w:val="24"/>
        </w:trPr>
        <w:tc>
          <w:tcPr>
            <w:tcW w:w="2258" w:type="dxa"/>
          </w:tcPr>
          <w:p w14:paraId="141F3B54" w14:textId="71734605" w:rsidR="001A2F94" w:rsidRPr="00145818" w:rsidRDefault="00131B83" w:rsidP="00681BAF">
            <w:pPr>
              <w:pStyle w:val="zTableText-AlignedLeft"/>
              <w:rPr>
                <w:noProof/>
              </w:rPr>
            </w:pPr>
            <w:r>
              <w:rPr>
                <w:noProof/>
              </w:rPr>
              <w:t>Engineering</w:t>
            </w:r>
          </w:p>
        </w:tc>
        <w:tc>
          <w:tcPr>
            <w:tcW w:w="7822" w:type="dxa"/>
          </w:tcPr>
          <w:p w14:paraId="0D33B33A" w14:textId="59326F4A" w:rsidR="001A2F94" w:rsidRPr="00145818" w:rsidRDefault="00131B83" w:rsidP="00681BAF">
            <w:pPr>
              <w:pStyle w:val="zTableText-AlignedLeft"/>
              <w:rPr>
                <w:noProof/>
              </w:rPr>
            </w:pPr>
            <w:r>
              <w:rPr>
                <w:noProof/>
              </w:rPr>
              <w:t>Part requirement specification.</w:t>
            </w:r>
          </w:p>
        </w:tc>
      </w:tr>
    </w:tbl>
    <w:p w14:paraId="4C86D80A" w14:textId="3E7790BC" w:rsidR="00595B6E" w:rsidRPr="00145818" w:rsidRDefault="00595B6E" w:rsidP="00CB6910">
      <w:pPr>
        <w:pStyle w:val="Heading1"/>
      </w:pPr>
      <w:bookmarkStart w:id="20" w:name="_Toc493606416"/>
      <w:r w:rsidRPr="00145818">
        <w:t xml:space="preserve">Quality </w:t>
      </w:r>
      <w:r w:rsidR="00E93A62">
        <w:t>r</w:t>
      </w:r>
      <w:r w:rsidRPr="00145818">
        <w:t>ecords</w:t>
      </w:r>
      <w:bookmarkEnd w:id="20"/>
    </w:p>
    <w:p w14:paraId="3B1A87DE" w14:textId="45D2572D" w:rsidR="0097415E" w:rsidRDefault="0097415E" w:rsidP="004E2CEE">
      <w:pPr>
        <w:pStyle w:val="TextBody1"/>
      </w:pPr>
    </w:p>
    <w:p w14:paraId="316731C4" w14:textId="77777777" w:rsidR="0097415E" w:rsidRPr="00681BAF" w:rsidRDefault="0097415E" w:rsidP="004E2CEE">
      <w:pPr>
        <w:pStyle w:val="TextBody1"/>
      </w:pPr>
      <w:bookmarkStart w:id="21" w:name="_GoBack"/>
      <w:bookmarkEnd w:id="21"/>
    </w:p>
    <w:tbl>
      <w:tblPr>
        <w:tblStyle w:val="TableGrid"/>
        <w:tblW w:w="9773" w:type="dxa"/>
        <w:jc w:val="center"/>
        <w:tblLook w:val="04A0" w:firstRow="1" w:lastRow="0" w:firstColumn="1" w:lastColumn="0" w:noHBand="0" w:noVBand="1"/>
      </w:tblPr>
      <w:tblGrid>
        <w:gridCol w:w="3257"/>
        <w:gridCol w:w="3258"/>
        <w:gridCol w:w="3258"/>
      </w:tblGrid>
      <w:tr w:rsidR="006B39A1" w:rsidRPr="00033A8E" w14:paraId="6D04916C" w14:textId="77777777" w:rsidTr="00711F71">
        <w:trPr>
          <w:trHeight w:val="434"/>
          <w:tblHeader/>
          <w:jc w:val="center"/>
        </w:trPr>
        <w:tc>
          <w:tcPr>
            <w:tcW w:w="3257" w:type="dxa"/>
            <w:shd w:val="clear" w:color="auto" w:fill="005EB8"/>
            <w:vAlign w:val="center"/>
          </w:tcPr>
          <w:p w14:paraId="35D543DF" w14:textId="77777777" w:rsidR="006B39A1" w:rsidRPr="00033A8E" w:rsidRDefault="006B39A1" w:rsidP="00681BAF">
            <w:pPr>
              <w:pStyle w:val="zTableTitle-AlignedLeft"/>
            </w:pPr>
            <w:r w:rsidRPr="00033A8E">
              <w:t>Record</w:t>
            </w:r>
          </w:p>
        </w:tc>
        <w:tc>
          <w:tcPr>
            <w:tcW w:w="3258" w:type="dxa"/>
            <w:shd w:val="clear" w:color="auto" w:fill="005EB8"/>
            <w:vAlign w:val="center"/>
          </w:tcPr>
          <w:p w14:paraId="519994BB" w14:textId="77777777" w:rsidR="006B39A1" w:rsidRPr="00033A8E" w:rsidRDefault="006B39A1" w:rsidP="00681BAF">
            <w:pPr>
              <w:pStyle w:val="zTableTitle-AlignedLeft"/>
            </w:pPr>
            <w:r w:rsidRPr="00033A8E">
              <w:t>Owner</w:t>
            </w:r>
          </w:p>
        </w:tc>
        <w:tc>
          <w:tcPr>
            <w:tcW w:w="3258" w:type="dxa"/>
            <w:shd w:val="clear" w:color="auto" w:fill="005EB8"/>
            <w:vAlign w:val="center"/>
          </w:tcPr>
          <w:p w14:paraId="0BEBB828" w14:textId="77777777" w:rsidR="006B39A1" w:rsidRPr="00033A8E" w:rsidRDefault="006B39A1" w:rsidP="00681BAF">
            <w:pPr>
              <w:pStyle w:val="zTableTitle-AlignedLeft"/>
            </w:pPr>
            <w:r w:rsidRPr="00033A8E">
              <w:t>Storage location</w:t>
            </w:r>
          </w:p>
        </w:tc>
      </w:tr>
      <w:tr w:rsidR="006B39A1" w:rsidRPr="00145818" w14:paraId="64497BC0" w14:textId="77777777" w:rsidTr="001A2F94">
        <w:trPr>
          <w:trHeight w:val="543"/>
          <w:jc w:val="center"/>
        </w:trPr>
        <w:tc>
          <w:tcPr>
            <w:tcW w:w="3257" w:type="dxa"/>
            <w:vAlign w:val="center"/>
          </w:tcPr>
          <w:p w14:paraId="52FCBEC3" w14:textId="77777777" w:rsidR="006B39A1" w:rsidRDefault="005C5372" w:rsidP="00681BAF">
            <w:pPr>
              <w:pStyle w:val="zTableText-AlignedLeft"/>
              <w:rPr>
                <w:rFonts w:eastAsiaTheme="minorEastAsia"/>
                <w:noProof/>
                <w:lang w:val="en-US"/>
              </w:rPr>
            </w:pPr>
            <w:r>
              <w:rPr>
                <w:rFonts w:eastAsiaTheme="minorEastAsia"/>
                <w:noProof/>
                <w:lang w:val="en-US"/>
              </w:rPr>
              <w:t>Not applicable to this information guideline.</w:t>
            </w:r>
          </w:p>
          <w:p w14:paraId="5192AC03" w14:textId="77777777" w:rsidR="00131B83" w:rsidRDefault="00131B83" w:rsidP="00681BAF">
            <w:pPr>
              <w:pStyle w:val="zTableText-AlignedLeft"/>
              <w:rPr>
                <w:rFonts w:eastAsiaTheme="minorEastAsia"/>
                <w:noProof/>
                <w:lang w:val="en-US"/>
              </w:rPr>
            </w:pPr>
            <w:r>
              <w:rPr>
                <w:rFonts w:eastAsiaTheme="minorEastAsia"/>
                <w:noProof/>
                <w:lang w:val="en-US"/>
              </w:rPr>
              <w:t>Note  - Quality Records (e.g. MRB) mentioned in this document are defined as a requirement in applicable procedures and/or work instructions.</w:t>
            </w:r>
          </w:p>
          <w:p w14:paraId="634BD398" w14:textId="4798F242" w:rsidR="0097415E" w:rsidRPr="00033A8E" w:rsidRDefault="0097415E" w:rsidP="00681BAF">
            <w:pPr>
              <w:pStyle w:val="zTableText-AlignedLeft"/>
              <w:rPr>
                <w:rFonts w:eastAsiaTheme="minorEastAsia"/>
                <w:noProof/>
                <w:lang w:val="en-US"/>
              </w:rPr>
            </w:pPr>
          </w:p>
        </w:tc>
        <w:tc>
          <w:tcPr>
            <w:tcW w:w="3258" w:type="dxa"/>
          </w:tcPr>
          <w:p w14:paraId="6F0155B1" w14:textId="45608662" w:rsidR="006B39A1" w:rsidRPr="00033A8E" w:rsidRDefault="006B39A1" w:rsidP="00681BAF">
            <w:pPr>
              <w:pStyle w:val="zTableText-AlignedLeft"/>
              <w:rPr>
                <w:rFonts w:eastAsiaTheme="minorEastAsia"/>
                <w:noProof/>
                <w:lang w:val="en-US"/>
              </w:rPr>
            </w:pPr>
          </w:p>
        </w:tc>
        <w:tc>
          <w:tcPr>
            <w:tcW w:w="3258" w:type="dxa"/>
          </w:tcPr>
          <w:p w14:paraId="21416196" w14:textId="6E2610D4" w:rsidR="006B39A1" w:rsidRPr="00033A8E" w:rsidRDefault="006B39A1" w:rsidP="00681BAF">
            <w:pPr>
              <w:pStyle w:val="zTableText-AlignedLeft"/>
              <w:rPr>
                <w:rFonts w:eastAsiaTheme="minorEastAsia"/>
                <w:noProof/>
                <w:lang w:val="en-US"/>
              </w:rPr>
            </w:pPr>
          </w:p>
        </w:tc>
      </w:tr>
    </w:tbl>
    <w:p w14:paraId="788BC693" w14:textId="67DF11C8" w:rsidR="00935185" w:rsidRDefault="00935185">
      <w:pPr>
        <w:rPr>
          <w:b/>
        </w:rPr>
      </w:pPr>
    </w:p>
    <w:p w14:paraId="1435F168" w14:textId="4B618DDA" w:rsidR="0047067E" w:rsidRPr="00145818" w:rsidRDefault="0047067E" w:rsidP="00CB6910">
      <w:pPr>
        <w:pStyle w:val="Heading1"/>
      </w:pPr>
      <w:bookmarkStart w:id="22" w:name="_Toc493606417"/>
      <w:r w:rsidRPr="00145818">
        <w:t>Re</w:t>
      </w:r>
      <w:r w:rsidR="00D54934" w:rsidRPr="00145818">
        <w:t xml:space="preserve">ferences, </w:t>
      </w:r>
      <w:r w:rsidR="00E93A62">
        <w:t>t</w:t>
      </w:r>
      <w:r w:rsidR="00D54934" w:rsidRPr="00145818">
        <w:t xml:space="preserve">erms, </w:t>
      </w:r>
      <w:r w:rsidR="00E93A62">
        <w:t>d</w:t>
      </w:r>
      <w:r w:rsidR="00D54934" w:rsidRPr="00145818">
        <w:t>efinitions &amp;</w:t>
      </w:r>
      <w:r w:rsidRPr="00145818">
        <w:t xml:space="preserve"> </w:t>
      </w:r>
      <w:r w:rsidR="00E93A62">
        <w:t>a</w:t>
      </w:r>
      <w:r w:rsidRPr="00145818">
        <w:t>cronyms</w:t>
      </w:r>
      <w:bookmarkEnd w:id="22"/>
    </w:p>
    <w:p w14:paraId="279CF219" w14:textId="24AB0C37" w:rsidR="005863D2" w:rsidRPr="00DC1E63" w:rsidRDefault="00595B6E" w:rsidP="009049D0">
      <w:pPr>
        <w:pStyle w:val="Heading2"/>
      </w:pPr>
      <w:bookmarkStart w:id="23" w:name="_Toc493606418"/>
      <w:r w:rsidRPr="00145818">
        <w:t>References</w:t>
      </w:r>
      <w:bookmarkEnd w:id="23"/>
    </w:p>
    <w:tbl>
      <w:tblPr>
        <w:tblStyle w:val="TableGrid"/>
        <w:tblW w:w="9759" w:type="dxa"/>
        <w:jc w:val="center"/>
        <w:tblLook w:val="04A0" w:firstRow="1" w:lastRow="0" w:firstColumn="1" w:lastColumn="0" w:noHBand="0" w:noVBand="1"/>
      </w:tblPr>
      <w:tblGrid>
        <w:gridCol w:w="2070"/>
        <w:gridCol w:w="4374"/>
        <w:gridCol w:w="3315"/>
      </w:tblGrid>
      <w:tr w:rsidR="006B39A1" w:rsidRPr="00033A8E" w14:paraId="36AC8B77" w14:textId="77777777" w:rsidTr="00711F71">
        <w:trPr>
          <w:trHeight w:val="432"/>
          <w:tblHeader/>
          <w:jc w:val="center"/>
        </w:trPr>
        <w:tc>
          <w:tcPr>
            <w:tcW w:w="2070" w:type="dxa"/>
            <w:shd w:val="clear" w:color="auto" w:fill="005EB8"/>
            <w:vAlign w:val="center"/>
          </w:tcPr>
          <w:p w14:paraId="4B007788" w14:textId="77777777" w:rsidR="006B39A1" w:rsidRPr="00033A8E" w:rsidRDefault="006B39A1" w:rsidP="00681BAF">
            <w:pPr>
              <w:pStyle w:val="zTableTitle-AlignedLeft"/>
            </w:pPr>
            <w:r w:rsidRPr="00033A8E">
              <w:t>Number</w:t>
            </w:r>
          </w:p>
        </w:tc>
        <w:tc>
          <w:tcPr>
            <w:tcW w:w="4374" w:type="dxa"/>
            <w:shd w:val="clear" w:color="auto" w:fill="005EB8"/>
            <w:vAlign w:val="center"/>
          </w:tcPr>
          <w:p w14:paraId="6BF67D10" w14:textId="77777777" w:rsidR="006B39A1" w:rsidRPr="00033A8E" w:rsidRDefault="006B39A1" w:rsidP="00681BAF">
            <w:pPr>
              <w:pStyle w:val="zTableTitle-AlignedLeft"/>
            </w:pPr>
            <w:r w:rsidRPr="00033A8E">
              <w:t>Name</w:t>
            </w:r>
          </w:p>
        </w:tc>
        <w:tc>
          <w:tcPr>
            <w:tcW w:w="3315" w:type="dxa"/>
            <w:shd w:val="clear" w:color="auto" w:fill="005EB8"/>
            <w:vAlign w:val="center"/>
          </w:tcPr>
          <w:p w14:paraId="6A28B4CA" w14:textId="27A549A7" w:rsidR="006B39A1" w:rsidRPr="00033A8E" w:rsidRDefault="006B39A1" w:rsidP="00681BAF">
            <w:pPr>
              <w:pStyle w:val="zTableTitle-AlignedLeft"/>
            </w:pPr>
            <w:r w:rsidRPr="00033A8E">
              <w:t xml:space="preserve">Training </w:t>
            </w:r>
            <w:r w:rsidR="00681BAF">
              <w:t>m</w:t>
            </w:r>
            <w:r w:rsidRPr="00033A8E">
              <w:t xml:space="preserve">aterial &amp; </w:t>
            </w:r>
            <w:r w:rsidR="00681BAF">
              <w:t>q</w:t>
            </w:r>
            <w:r w:rsidRPr="00033A8E">
              <w:t>uiz</w:t>
            </w:r>
          </w:p>
        </w:tc>
      </w:tr>
      <w:tr w:rsidR="006B39A1" w:rsidRPr="00145818" w14:paraId="60B3E9D2" w14:textId="77777777" w:rsidTr="001602E5">
        <w:trPr>
          <w:trHeight w:val="161"/>
          <w:jc w:val="center"/>
        </w:trPr>
        <w:tc>
          <w:tcPr>
            <w:tcW w:w="2070" w:type="dxa"/>
          </w:tcPr>
          <w:p w14:paraId="146F2528" w14:textId="77777777" w:rsidR="006B39A1" w:rsidRPr="006F3093" w:rsidRDefault="006B39A1" w:rsidP="00681BAF">
            <w:pPr>
              <w:pStyle w:val="zTableText-AlignedLeft"/>
              <w:rPr>
                <w:rStyle w:val="Hyperlink"/>
                <w:lang w:val="en-AU" w:eastAsia="en-AU"/>
              </w:rPr>
            </w:pPr>
            <w:r w:rsidRPr="006F3093">
              <w:rPr>
                <w:rFonts w:eastAsiaTheme="minorEastAsia"/>
                <w:noProof/>
                <w:lang w:val="en-US"/>
              </w:rPr>
              <w:t>n/a</w:t>
            </w:r>
          </w:p>
        </w:tc>
        <w:tc>
          <w:tcPr>
            <w:tcW w:w="4374" w:type="dxa"/>
          </w:tcPr>
          <w:p w14:paraId="06F1299B" w14:textId="5A9F8936" w:rsidR="006B39A1" w:rsidRPr="006F3093" w:rsidRDefault="006F3093" w:rsidP="00681BAF">
            <w:pPr>
              <w:pStyle w:val="zTableText-AlignedLeft"/>
              <w:rPr>
                <w:rStyle w:val="Hyperlink"/>
              </w:rPr>
            </w:pPr>
            <w:r w:rsidRPr="006F3093">
              <w:rPr>
                <w:rStyle w:val="Hyperlink"/>
                <w:szCs w:val="24"/>
              </w:rPr>
              <w:t>BH</w:t>
            </w:r>
            <w:hyperlink r:id="rId14" w:history="1">
              <w:r w:rsidR="006B39A1" w:rsidRPr="00033A8E">
                <w:rPr>
                  <w:rStyle w:val="Hyperlink"/>
                  <w:szCs w:val="24"/>
                </w:rPr>
                <w:t>GE O&amp;G QMS Lexicon</w:t>
              </w:r>
            </w:hyperlink>
          </w:p>
        </w:tc>
        <w:tc>
          <w:tcPr>
            <w:tcW w:w="3315" w:type="dxa"/>
          </w:tcPr>
          <w:p w14:paraId="6CD5CA04" w14:textId="77777777" w:rsidR="006B39A1" w:rsidRPr="00033A8E" w:rsidRDefault="006B39A1" w:rsidP="00681BAF">
            <w:pPr>
              <w:pStyle w:val="zTableText-AlignedLeft"/>
              <w:rPr>
                <w:rFonts w:cs="Arial"/>
              </w:rPr>
            </w:pPr>
            <w:r w:rsidRPr="00033A8E">
              <w:rPr>
                <w:rFonts w:eastAsiaTheme="minorEastAsia"/>
                <w:noProof/>
                <w:lang w:val="en-US"/>
              </w:rPr>
              <w:t>n/a</w:t>
            </w:r>
          </w:p>
        </w:tc>
      </w:tr>
      <w:tr w:rsidR="006B39A1" w:rsidRPr="00145818" w14:paraId="6049713C" w14:textId="77777777" w:rsidTr="001602E5">
        <w:trPr>
          <w:trHeight w:val="70"/>
          <w:jc w:val="center"/>
        </w:trPr>
        <w:tc>
          <w:tcPr>
            <w:tcW w:w="2070" w:type="dxa"/>
          </w:tcPr>
          <w:p w14:paraId="711E0C8E" w14:textId="77777777" w:rsidR="006B39A1" w:rsidRPr="00033A8E" w:rsidRDefault="006B39A1" w:rsidP="00681BAF">
            <w:pPr>
              <w:pStyle w:val="zTableText-AlignedLeft"/>
            </w:pPr>
            <w:r w:rsidRPr="00033A8E">
              <w:rPr>
                <w:rFonts w:eastAsiaTheme="minorEastAsia"/>
                <w:noProof/>
                <w:lang w:val="en-US"/>
              </w:rPr>
              <w:t>n/a</w:t>
            </w:r>
          </w:p>
        </w:tc>
        <w:tc>
          <w:tcPr>
            <w:tcW w:w="4374" w:type="dxa"/>
          </w:tcPr>
          <w:p w14:paraId="28D499AD" w14:textId="77777777" w:rsidR="006B39A1" w:rsidRPr="00033A8E" w:rsidRDefault="00500753" w:rsidP="00681BAF">
            <w:pPr>
              <w:pStyle w:val="zTableText-AlignedLeft"/>
            </w:pPr>
            <w:hyperlink r:id="rId15" w:history="1">
              <w:r w:rsidR="006B39A1" w:rsidRPr="00033A8E">
                <w:rPr>
                  <w:rStyle w:val="Hyperlink"/>
                  <w:szCs w:val="24"/>
                </w:rPr>
                <w:t>Subsea Systems &amp; Drilling QMS Lexicon</w:t>
              </w:r>
            </w:hyperlink>
          </w:p>
        </w:tc>
        <w:tc>
          <w:tcPr>
            <w:tcW w:w="3315" w:type="dxa"/>
          </w:tcPr>
          <w:p w14:paraId="7F183F83" w14:textId="77777777" w:rsidR="006B39A1" w:rsidRPr="00033A8E" w:rsidRDefault="006B39A1" w:rsidP="00681BAF">
            <w:pPr>
              <w:pStyle w:val="zTableText-AlignedLeft"/>
            </w:pPr>
            <w:r w:rsidRPr="00033A8E">
              <w:rPr>
                <w:rFonts w:eastAsiaTheme="minorEastAsia"/>
                <w:noProof/>
                <w:lang w:val="en-US"/>
              </w:rPr>
              <w:t>n/a</w:t>
            </w:r>
          </w:p>
        </w:tc>
      </w:tr>
      <w:tr w:rsidR="006B39A1" w:rsidRPr="00145818" w14:paraId="69C7A31E" w14:textId="77777777" w:rsidTr="009049D0">
        <w:trPr>
          <w:trHeight w:val="288"/>
          <w:jc w:val="center"/>
        </w:trPr>
        <w:tc>
          <w:tcPr>
            <w:tcW w:w="2070" w:type="dxa"/>
          </w:tcPr>
          <w:p w14:paraId="7B001634" w14:textId="77777777" w:rsidR="006B39A1" w:rsidRDefault="004E2CEE" w:rsidP="00681BAF">
            <w:pPr>
              <w:pStyle w:val="zTableText-AlignedLeft"/>
              <w:rPr>
                <w:rFonts w:cs="Arial"/>
                <w:color w:val="000000"/>
              </w:rPr>
            </w:pPr>
            <w:r w:rsidRPr="004E2CEE">
              <w:rPr>
                <w:rFonts w:cs="Arial"/>
                <w:color w:val="000000"/>
              </w:rPr>
              <w:t>DNVGL-ST-E273</w:t>
            </w:r>
            <w:r>
              <w:rPr>
                <w:rFonts w:cs="Arial"/>
                <w:color w:val="000000"/>
              </w:rPr>
              <w:t xml:space="preserve"> </w:t>
            </w:r>
            <w:r w:rsidRPr="004E2CEE">
              <w:rPr>
                <w:rFonts w:cs="Arial"/>
                <w:color w:val="000000"/>
              </w:rPr>
              <w:t>Edition April 2016</w:t>
            </w:r>
          </w:p>
          <w:p w14:paraId="70A1879E" w14:textId="7952DD48" w:rsidR="006715D1" w:rsidRPr="00033A8E" w:rsidRDefault="006715D1" w:rsidP="00681BAF">
            <w:pPr>
              <w:pStyle w:val="zTableText-AlignedLeft"/>
              <w:rPr>
                <w:rFonts w:cs="Arial"/>
                <w:color w:val="000000"/>
              </w:rPr>
            </w:pPr>
          </w:p>
        </w:tc>
        <w:tc>
          <w:tcPr>
            <w:tcW w:w="4374" w:type="dxa"/>
          </w:tcPr>
          <w:p w14:paraId="7FDCA74A" w14:textId="0D641EA2" w:rsidR="006B39A1" w:rsidRPr="00033A8E" w:rsidRDefault="004E2CEE" w:rsidP="00681BAF">
            <w:pPr>
              <w:pStyle w:val="zTableText-AlignedLeft"/>
              <w:rPr>
                <w:rFonts w:cs="Arial"/>
                <w:color w:val="000000"/>
              </w:rPr>
            </w:pPr>
            <w:r w:rsidRPr="004E2CEE">
              <w:rPr>
                <w:rFonts w:cs="Arial"/>
                <w:color w:val="000000"/>
              </w:rPr>
              <w:t>2.7-3 Portable offshore units</w:t>
            </w:r>
          </w:p>
        </w:tc>
        <w:tc>
          <w:tcPr>
            <w:tcW w:w="3315" w:type="dxa"/>
          </w:tcPr>
          <w:p w14:paraId="4F0ABB7E" w14:textId="77777777" w:rsidR="006B39A1" w:rsidRPr="00033A8E" w:rsidRDefault="006B39A1" w:rsidP="00681BAF">
            <w:pPr>
              <w:pStyle w:val="zTableText-AlignedLeft"/>
              <w:rPr>
                <w:rFonts w:cs="Arial"/>
                <w:color w:val="000000"/>
              </w:rPr>
            </w:pPr>
          </w:p>
        </w:tc>
      </w:tr>
      <w:tr w:rsidR="006715D1" w:rsidRPr="00145818" w14:paraId="253D90A9" w14:textId="77777777" w:rsidTr="0097415E">
        <w:trPr>
          <w:trHeight w:val="288"/>
          <w:jc w:val="center"/>
        </w:trPr>
        <w:tc>
          <w:tcPr>
            <w:tcW w:w="2070" w:type="dxa"/>
            <w:tcBorders>
              <w:bottom w:val="single" w:sz="4" w:space="0" w:color="auto"/>
            </w:tcBorders>
          </w:tcPr>
          <w:p w14:paraId="13174CEC" w14:textId="6875BEC5" w:rsidR="006715D1" w:rsidRPr="004E2CEE" w:rsidRDefault="006715D1" w:rsidP="00681BAF">
            <w:pPr>
              <w:pStyle w:val="zTableText-AlignedLeft"/>
              <w:rPr>
                <w:rFonts w:cs="Arial"/>
                <w:color w:val="000000"/>
              </w:rPr>
            </w:pPr>
            <w:r w:rsidRPr="006715D1">
              <w:rPr>
                <w:rFonts w:cs="Arial"/>
                <w:color w:val="000000"/>
              </w:rPr>
              <w:t>ITP-U106905</w:t>
            </w:r>
          </w:p>
        </w:tc>
        <w:tc>
          <w:tcPr>
            <w:tcW w:w="4374" w:type="dxa"/>
            <w:tcBorders>
              <w:bottom w:val="single" w:sz="4" w:space="0" w:color="auto"/>
            </w:tcBorders>
          </w:tcPr>
          <w:p w14:paraId="3DFF239F" w14:textId="77777777" w:rsidR="006715D1" w:rsidRDefault="006715D1" w:rsidP="00681BAF">
            <w:pPr>
              <w:pStyle w:val="zTableText-AlignedLeft"/>
              <w:rPr>
                <w:rFonts w:cs="Arial"/>
                <w:color w:val="000000"/>
              </w:rPr>
            </w:pPr>
            <w:r w:rsidRPr="006715D1">
              <w:rPr>
                <w:rFonts w:cs="Arial"/>
                <w:color w:val="000000"/>
              </w:rPr>
              <w:t xml:space="preserve">GENERIC INSPECTION AND TEST PLAN </w:t>
            </w:r>
          </w:p>
          <w:p w14:paraId="7BEDF4DD" w14:textId="77777777" w:rsidR="006715D1" w:rsidRDefault="006715D1" w:rsidP="00681BAF">
            <w:pPr>
              <w:pStyle w:val="zTableText-AlignedLeft"/>
              <w:rPr>
                <w:rFonts w:cs="Arial"/>
                <w:color w:val="000000"/>
              </w:rPr>
            </w:pPr>
            <w:r w:rsidRPr="006715D1">
              <w:rPr>
                <w:rFonts w:cs="Arial"/>
                <w:color w:val="000000"/>
              </w:rPr>
              <w:t>DNVGL-ST-E273 (APRIL 2016) PORTABLE OFFSHORE UNIT</w:t>
            </w:r>
          </w:p>
          <w:p w14:paraId="7FEEC868" w14:textId="16A96755" w:rsidR="006715D1" w:rsidRPr="004E2CEE" w:rsidRDefault="006715D1" w:rsidP="00681BAF">
            <w:pPr>
              <w:pStyle w:val="zTableText-AlignedLeft"/>
              <w:rPr>
                <w:rFonts w:cs="Arial"/>
                <w:color w:val="000000"/>
              </w:rPr>
            </w:pPr>
          </w:p>
        </w:tc>
        <w:tc>
          <w:tcPr>
            <w:tcW w:w="3315" w:type="dxa"/>
            <w:tcBorders>
              <w:bottom w:val="single" w:sz="4" w:space="0" w:color="auto"/>
            </w:tcBorders>
          </w:tcPr>
          <w:p w14:paraId="068B3359" w14:textId="1E2689FA" w:rsidR="006715D1" w:rsidRPr="00033A8E" w:rsidRDefault="006715D1" w:rsidP="00681BAF">
            <w:pPr>
              <w:pStyle w:val="zTableText-AlignedLeft"/>
              <w:rPr>
                <w:rFonts w:cs="Arial"/>
                <w:color w:val="000000"/>
              </w:rPr>
            </w:pPr>
            <w:r>
              <w:rPr>
                <w:rFonts w:cs="Arial"/>
                <w:color w:val="000000"/>
              </w:rPr>
              <w:t>Available in ePIMS</w:t>
            </w:r>
          </w:p>
        </w:tc>
      </w:tr>
      <w:tr w:rsidR="0097415E" w:rsidRPr="00145818" w14:paraId="0B6C0A74" w14:textId="77777777" w:rsidTr="0097415E">
        <w:trPr>
          <w:trHeight w:val="288"/>
          <w:jc w:val="center"/>
        </w:trPr>
        <w:tc>
          <w:tcPr>
            <w:tcW w:w="2070" w:type="dxa"/>
            <w:tcBorders>
              <w:left w:val="nil"/>
              <w:bottom w:val="nil"/>
              <w:right w:val="nil"/>
            </w:tcBorders>
          </w:tcPr>
          <w:p w14:paraId="3F62E8DE" w14:textId="77777777" w:rsidR="0097415E" w:rsidRDefault="0097415E" w:rsidP="00681BAF">
            <w:pPr>
              <w:pStyle w:val="zTableText-AlignedLeft"/>
              <w:rPr>
                <w:rFonts w:cs="Arial"/>
                <w:color w:val="000000"/>
              </w:rPr>
            </w:pPr>
          </w:p>
          <w:p w14:paraId="7F820426" w14:textId="77777777" w:rsidR="0097415E" w:rsidRDefault="0097415E" w:rsidP="00681BAF">
            <w:pPr>
              <w:pStyle w:val="zTableText-AlignedLeft"/>
              <w:rPr>
                <w:rFonts w:cs="Arial"/>
                <w:color w:val="000000"/>
              </w:rPr>
            </w:pPr>
          </w:p>
          <w:p w14:paraId="7372CA65" w14:textId="4F36AC6F" w:rsidR="0097415E" w:rsidRPr="006715D1" w:rsidRDefault="0097415E" w:rsidP="00681BAF">
            <w:pPr>
              <w:pStyle w:val="zTableText-AlignedLeft"/>
              <w:rPr>
                <w:rFonts w:cs="Arial"/>
                <w:color w:val="000000"/>
              </w:rPr>
            </w:pPr>
          </w:p>
        </w:tc>
        <w:tc>
          <w:tcPr>
            <w:tcW w:w="4374" w:type="dxa"/>
            <w:tcBorders>
              <w:left w:val="nil"/>
              <w:bottom w:val="nil"/>
              <w:right w:val="nil"/>
            </w:tcBorders>
          </w:tcPr>
          <w:p w14:paraId="15CB6A26" w14:textId="77777777" w:rsidR="0097415E" w:rsidRPr="006715D1" w:rsidRDefault="0097415E" w:rsidP="00681BAF">
            <w:pPr>
              <w:pStyle w:val="zTableText-AlignedLeft"/>
              <w:rPr>
                <w:rFonts w:cs="Arial"/>
                <w:color w:val="000000"/>
              </w:rPr>
            </w:pPr>
          </w:p>
        </w:tc>
        <w:tc>
          <w:tcPr>
            <w:tcW w:w="3315" w:type="dxa"/>
            <w:tcBorders>
              <w:left w:val="nil"/>
              <w:bottom w:val="nil"/>
              <w:right w:val="nil"/>
            </w:tcBorders>
          </w:tcPr>
          <w:p w14:paraId="37B3E52F" w14:textId="77777777" w:rsidR="0097415E" w:rsidRDefault="0097415E" w:rsidP="00681BAF">
            <w:pPr>
              <w:pStyle w:val="zTableText-AlignedLeft"/>
              <w:rPr>
                <w:rFonts w:cs="Arial"/>
                <w:color w:val="000000"/>
              </w:rPr>
            </w:pPr>
          </w:p>
        </w:tc>
      </w:tr>
    </w:tbl>
    <w:p w14:paraId="2AE71D31" w14:textId="003A6ADA" w:rsidR="0047067E" w:rsidRPr="00145818" w:rsidRDefault="0047067E" w:rsidP="001846C0">
      <w:pPr>
        <w:pStyle w:val="Heading2"/>
      </w:pPr>
      <w:bookmarkStart w:id="24" w:name="_Toc360522984"/>
      <w:bookmarkStart w:id="25" w:name="_Toc360523180"/>
      <w:bookmarkStart w:id="26" w:name="_Toc493606419"/>
      <w:r w:rsidRPr="00145818">
        <w:lastRenderedPageBreak/>
        <w:t xml:space="preserve">Terms, </w:t>
      </w:r>
      <w:r w:rsidR="00AA7F51">
        <w:t>d</w:t>
      </w:r>
      <w:r w:rsidRPr="00145818">
        <w:t>efinitions</w:t>
      </w:r>
      <w:bookmarkEnd w:id="24"/>
      <w:bookmarkEnd w:id="25"/>
      <w:r w:rsidRPr="00145818">
        <w:t xml:space="preserve"> &amp; </w:t>
      </w:r>
      <w:r w:rsidR="00AA7F51">
        <w:t>a</w:t>
      </w:r>
      <w:r w:rsidRPr="00145818">
        <w:t>cronyms</w:t>
      </w:r>
      <w:bookmarkEnd w:id="26"/>
    </w:p>
    <w:p w14:paraId="63A87527" w14:textId="7835F48E" w:rsidR="0047067E" w:rsidRPr="00681BAF" w:rsidRDefault="0047067E" w:rsidP="000D4D5C">
      <w:pPr>
        <w:pStyle w:val="FootnoteText"/>
        <w:rPr>
          <w:color w:val="000000"/>
          <w:szCs w:val="24"/>
        </w:rPr>
      </w:pPr>
      <w:r w:rsidRPr="00681BAF">
        <w:rPr>
          <w:rStyle w:val="FootnoteTextChar"/>
          <w:rFonts w:ascii="GE Inspira Sans" w:hAnsi="GE Inspira Sans"/>
          <w:szCs w:val="24"/>
        </w:rPr>
        <w:t>Italicized terms have been defined in</w:t>
      </w:r>
      <w:r w:rsidRPr="00681BAF">
        <w:rPr>
          <w:szCs w:val="24"/>
        </w:rPr>
        <w:t xml:space="preserve"> </w:t>
      </w:r>
      <w:hyperlink r:id="rId16" w:history="1">
        <w:r w:rsidR="001A2F94" w:rsidRPr="00681BAF">
          <w:rPr>
            <w:rStyle w:val="Hyperlink"/>
            <w:szCs w:val="24"/>
          </w:rPr>
          <w:t>BHGE</w:t>
        </w:r>
        <w:r w:rsidRPr="00681BAF">
          <w:rPr>
            <w:rStyle w:val="Hyperlink"/>
            <w:szCs w:val="24"/>
          </w:rPr>
          <w:t xml:space="preserve"> QMS Lexicon</w:t>
        </w:r>
      </w:hyperlink>
      <w:r w:rsidRPr="00681BAF">
        <w:rPr>
          <w:rStyle w:val="Hyperlink"/>
          <w:szCs w:val="24"/>
        </w:rPr>
        <w:t xml:space="preserve"> </w:t>
      </w:r>
      <w:r w:rsidRPr="00681BAF">
        <w:rPr>
          <w:rStyle w:val="FootnoteTextChar"/>
          <w:rFonts w:ascii="GE Inspira Sans" w:hAnsi="GE Inspira Sans"/>
          <w:szCs w:val="24"/>
        </w:rPr>
        <w:t xml:space="preserve">for Terms, Definitions and Acronyms. </w:t>
      </w:r>
      <w:r w:rsidR="000D4D5C" w:rsidRPr="00681BAF">
        <w:rPr>
          <w:rStyle w:val="FootnoteTextChar"/>
          <w:rFonts w:ascii="GE Inspira Sans" w:hAnsi="GE Inspira Sans"/>
          <w:szCs w:val="24"/>
        </w:rPr>
        <w:t xml:space="preserve">In case of </w:t>
      </w:r>
      <w:r w:rsidRPr="00681BAF">
        <w:rPr>
          <w:rStyle w:val="FootnoteTextChar"/>
          <w:rFonts w:ascii="GE Inspira Sans" w:hAnsi="GE Inspira Sans"/>
          <w:szCs w:val="24"/>
        </w:rPr>
        <w:t>conflict with</w:t>
      </w:r>
      <w:r w:rsidRPr="00681BAF">
        <w:rPr>
          <w:color w:val="000000"/>
          <w:szCs w:val="24"/>
        </w:rPr>
        <w:t xml:space="preserve"> </w:t>
      </w:r>
      <w:hyperlink r:id="rId17" w:history="1">
        <w:r w:rsidR="001A2F94" w:rsidRPr="00681BAF">
          <w:rPr>
            <w:rStyle w:val="Hyperlink"/>
            <w:szCs w:val="24"/>
          </w:rPr>
          <w:t>BHGE</w:t>
        </w:r>
        <w:r w:rsidRPr="00681BAF">
          <w:rPr>
            <w:rStyle w:val="Hyperlink"/>
            <w:szCs w:val="24"/>
          </w:rPr>
          <w:t xml:space="preserve"> QMS Lexicon</w:t>
        </w:r>
      </w:hyperlink>
      <w:r w:rsidR="001602E5" w:rsidRPr="00681BAF">
        <w:rPr>
          <w:rStyle w:val="FootnoteTextChar"/>
          <w:rFonts w:ascii="GE Inspira Sans" w:hAnsi="GE Inspira Sans"/>
          <w:szCs w:val="24"/>
        </w:rPr>
        <w:t>.</w:t>
      </w:r>
      <w:r w:rsidRPr="00681BAF">
        <w:rPr>
          <w:rStyle w:val="FootnoteTextChar"/>
          <w:rFonts w:ascii="GE Inspira Sans" w:hAnsi="GE Inspira Sans"/>
          <w:szCs w:val="24"/>
        </w:rPr>
        <w:t xml:space="preserve"> </w:t>
      </w:r>
      <w:r w:rsidRPr="00131B83">
        <w:rPr>
          <w:rStyle w:val="zzTexttobedeletedChar"/>
          <w:color w:val="auto"/>
          <w:sz w:val="24"/>
          <w:szCs w:val="24"/>
        </w:rPr>
        <w:t>For this document, the below table will take precedence.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14:paraId="5B0D6856" w14:textId="77777777" w:rsidTr="00711F71">
        <w:trPr>
          <w:trHeight w:hRule="exact" w:val="424"/>
          <w:tblHeader/>
        </w:trPr>
        <w:tc>
          <w:tcPr>
            <w:tcW w:w="1598" w:type="dxa"/>
            <w:shd w:val="clear" w:color="auto" w:fill="005EB8"/>
            <w:vAlign w:val="center"/>
          </w:tcPr>
          <w:p w14:paraId="2110B814" w14:textId="77777777" w:rsidR="0047067E" w:rsidRPr="001602E5" w:rsidRDefault="0047067E" w:rsidP="00681BAF">
            <w:pPr>
              <w:pStyle w:val="zTableTitle-AlignedLeft"/>
            </w:pPr>
            <w:r w:rsidRPr="001602E5">
              <w:t>Acronym</w:t>
            </w:r>
          </w:p>
        </w:tc>
        <w:tc>
          <w:tcPr>
            <w:tcW w:w="2267" w:type="dxa"/>
            <w:shd w:val="clear" w:color="auto" w:fill="005EB8"/>
            <w:vAlign w:val="center"/>
          </w:tcPr>
          <w:p w14:paraId="1972AE2F" w14:textId="77777777" w:rsidR="0047067E" w:rsidRPr="001602E5" w:rsidRDefault="0047067E" w:rsidP="00681BAF">
            <w:pPr>
              <w:pStyle w:val="zTableTitle-AlignedLeft"/>
            </w:pPr>
            <w:r w:rsidRPr="001602E5">
              <w:t>Term</w:t>
            </w:r>
          </w:p>
        </w:tc>
        <w:tc>
          <w:tcPr>
            <w:tcW w:w="6120" w:type="dxa"/>
            <w:shd w:val="clear" w:color="auto" w:fill="005EB8"/>
            <w:vAlign w:val="center"/>
          </w:tcPr>
          <w:p w14:paraId="5F910F86" w14:textId="77777777" w:rsidR="0047067E" w:rsidRPr="001602E5" w:rsidRDefault="0047067E" w:rsidP="00681BAF">
            <w:pPr>
              <w:pStyle w:val="zTableTitle-AlignedLeft"/>
            </w:pPr>
            <w:r w:rsidRPr="001602E5">
              <w:t>Definition</w:t>
            </w:r>
          </w:p>
        </w:tc>
      </w:tr>
      <w:tr w:rsidR="00D74122" w:rsidRPr="00145818" w14:paraId="60409B81" w14:textId="77777777" w:rsidTr="00E93A62">
        <w:trPr>
          <w:trHeight w:val="251"/>
        </w:trPr>
        <w:tc>
          <w:tcPr>
            <w:tcW w:w="1598" w:type="dxa"/>
          </w:tcPr>
          <w:p w14:paraId="280B25A3" w14:textId="7820217D" w:rsidR="00D74122" w:rsidRDefault="00D74122" w:rsidP="00681BAF">
            <w:pPr>
              <w:pStyle w:val="zTableText-AlignedLeft"/>
              <w:rPr>
                <w:rFonts w:eastAsiaTheme="minorEastAsia"/>
                <w:noProof/>
                <w:lang w:val="en-US"/>
              </w:rPr>
            </w:pPr>
            <w:r>
              <w:rPr>
                <w:rFonts w:eastAsiaTheme="minorEastAsia"/>
                <w:noProof/>
                <w:lang w:val="en-US"/>
              </w:rPr>
              <w:t>2.7-3</w:t>
            </w:r>
          </w:p>
        </w:tc>
        <w:tc>
          <w:tcPr>
            <w:tcW w:w="2267" w:type="dxa"/>
            <w:shd w:val="clear" w:color="auto" w:fill="auto"/>
            <w:vAlign w:val="center"/>
          </w:tcPr>
          <w:p w14:paraId="4EAF9609" w14:textId="77777777" w:rsidR="00D74122" w:rsidRDefault="00D74122" w:rsidP="00681BAF">
            <w:pPr>
              <w:pStyle w:val="zTableText-AlignedLeft"/>
              <w:rPr>
                <w:rFonts w:eastAsiaTheme="minorEastAsia"/>
                <w:noProof/>
                <w:lang w:val="en-US"/>
              </w:rPr>
            </w:pPr>
          </w:p>
        </w:tc>
        <w:tc>
          <w:tcPr>
            <w:tcW w:w="6120" w:type="dxa"/>
            <w:shd w:val="clear" w:color="auto" w:fill="auto"/>
            <w:vAlign w:val="center"/>
          </w:tcPr>
          <w:p w14:paraId="411BBD79" w14:textId="291104C4" w:rsidR="00D74122" w:rsidRPr="001602E5" w:rsidRDefault="00D74122" w:rsidP="00681BAF">
            <w:pPr>
              <w:pStyle w:val="zTableText-AlignedLeft"/>
              <w:rPr>
                <w:rFonts w:cs="Arial"/>
                <w:szCs w:val="22"/>
              </w:rPr>
            </w:pPr>
            <w:r>
              <w:rPr>
                <w:rFonts w:cs="Arial"/>
                <w:szCs w:val="22"/>
              </w:rPr>
              <w:t xml:space="preserve">Portable Offshore Unit per </w:t>
            </w:r>
            <w:r w:rsidRPr="00D74122">
              <w:rPr>
                <w:rFonts w:cs="Arial"/>
                <w:szCs w:val="22"/>
              </w:rPr>
              <w:t>DNVGL-ST-E273 Edition April 2016</w:t>
            </w:r>
          </w:p>
        </w:tc>
      </w:tr>
      <w:tr w:rsidR="002D6F16" w:rsidRPr="00145818" w14:paraId="744D3D37" w14:textId="77777777" w:rsidTr="00E93A62">
        <w:trPr>
          <w:trHeight w:val="251"/>
        </w:trPr>
        <w:tc>
          <w:tcPr>
            <w:tcW w:w="1598" w:type="dxa"/>
          </w:tcPr>
          <w:p w14:paraId="0EAA9C37" w14:textId="79DD5954" w:rsidR="002D6F16" w:rsidRDefault="002D6F16" w:rsidP="00681BAF">
            <w:pPr>
              <w:pStyle w:val="zTableText-AlignedLeft"/>
              <w:rPr>
                <w:rFonts w:eastAsiaTheme="minorEastAsia"/>
                <w:noProof/>
                <w:lang w:val="en-US"/>
              </w:rPr>
            </w:pPr>
            <w:r>
              <w:rPr>
                <w:rFonts w:eastAsiaTheme="minorEastAsia"/>
                <w:noProof/>
                <w:lang w:val="en-US"/>
              </w:rPr>
              <w:t>APAC</w:t>
            </w:r>
          </w:p>
        </w:tc>
        <w:tc>
          <w:tcPr>
            <w:tcW w:w="2267" w:type="dxa"/>
            <w:shd w:val="clear" w:color="auto" w:fill="auto"/>
            <w:vAlign w:val="center"/>
          </w:tcPr>
          <w:p w14:paraId="4237B1B0" w14:textId="03B57A7D" w:rsidR="002D6F16" w:rsidRDefault="002D6F16" w:rsidP="00681BAF">
            <w:pPr>
              <w:pStyle w:val="zTableText-AlignedLeft"/>
              <w:rPr>
                <w:rFonts w:eastAsiaTheme="minorEastAsia"/>
                <w:noProof/>
                <w:lang w:val="en-US"/>
              </w:rPr>
            </w:pPr>
            <w:r w:rsidRPr="002D6F16">
              <w:rPr>
                <w:rFonts w:eastAsiaTheme="minorEastAsia"/>
                <w:noProof/>
                <w:lang w:val="en-US"/>
              </w:rPr>
              <w:t>Asia Pacific</w:t>
            </w:r>
          </w:p>
        </w:tc>
        <w:tc>
          <w:tcPr>
            <w:tcW w:w="6120" w:type="dxa"/>
            <w:shd w:val="clear" w:color="auto" w:fill="auto"/>
            <w:vAlign w:val="center"/>
          </w:tcPr>
          <w:p w14:paraId="6DA88041" w14:textId="4981D315" w:rsidR="002D6F16" w:rsidRPr="001602E5" w:rsidRDefault="002D6F16" w:rsidP="00681BAF">
            <w:pPr>
              <w:pStyle w:val="zTableText-AlignedLeft"/>
              <w:rPr>
                <w:rFonts w:cs="Arial"/>
                <w:szCs w:val="22"/>
              </w:rPr>
            </w:pPr>
          </w:p>
        </w:tc>
      </w:tr>
      <w:tr w:rsidR="004E2CEE" w:rsidRPr="00145818" w14:paraId="53EC1589" w14:textId="77777777" w:rsidTr="00E93A62">
        <w:trPr>
          <w:trHeight w:val="251"/>
        </w:trPr>
        <w:tc>
          <w:tcPr>
            <w:tcW w:w="1598" w:type="dxa"/>
          </w:tcPr>
          <w:p w14:paraId="6262DEDA" w14:textId="3AD8A9AA" w:rsidR="004E2CEE" w:rsidRPr="004E2CEE" w:rsidRDefault="004E2CEE" w:rsidP="00681BAF">
            <w:pPr>
              <w:pStyle w:val="zTableText-AlignedLeft"/>
              <w:rPr>
                <w:rFonts w:eastAsiaTheme="minorEastAsia"/>
                <w:noProof/>
                <w:lang w:val="en-US"/>
              </w:rPr>
            </w:pPr>
            <w:r>
              <w:rPr>
                <w:rFonts w:eastAsiaTheme="minorEastAsia"/>
                <w:noProof/>
                <w:lang w:val="en-US"/>
              </w:rPr>
              <w:t>BHGE</w:t>
            </w:r>
          </w:p>
        </w:tc>
        <w:tc>
          <w:tcPr>
            <w:tcW w:w="2267" w:type="dxa"/>
            <w:shd w:val="clear" w:color="auto" w:fill="auto"/>
            <w:vAlign w:val="center"/>
          </w:tcPr>
          <w:p w14:paraId="060C2CB0" w14:textId="218C433A" w:rsidR="004E2CEE" w:rsidRDefault="004E2CEE" w:rsidP="00681BAF">
            <w:pPr>
              <w:pStyle w:val="zTableText-AlignedLeft"/>
              <w:rPr>
                <w:rFonts w:eastAsiaTheme="minorEastAsia"/>
                <w:noProof/>
                <w:lang w:val="en-US"/>
              </w:rPr>
            </w:pPr>
            <w:r>
              <w:rPr>
                <w:rFonts w:eastAsiaTheme="minorEastAsia"/>
                <w:noProof/>
                <w:lang w:val="en-US"/>
              </w:rPr>
              <w:t>Baker Hughes a GE Company</w:t>
            </w:r>
          </w:p>
        </w:tc>
        <w:tc>
          <w:tcPr>
            <w:tcW w:w="6120" w:type="dxa"/>
            <w:shd w:val="clear" w:color="auto" w:fill="auto"/>
            <w:vAlign w:val="center"/>
          </w:tcPr>
          <w:p w14:paraId="1C1B0719" w14:textId="77777777" w:rsidR="004E2CEE" w:rsidRPr="001602E5" w:rsidRDefault="004E2CEE" w:rsidP="00681BAF">
            <w:pPr>
              <w:pStyle w:val="zTableText-AlignedLeft"/>
              <w:rPr>
                <w:rFonts w:cs="Arial"/>
                <w:szCs w:val="22"/>
              </w:rPr>
            </w:pPr>
          </w:p>
        </w:tc>
      </w:tr>
      <w:tr w:rsidR="00BC2CA2" w:rsidRPr="00145818" w14:paraId="5FD3DCFA" w14:textId="77777777" w:rsidTr="00E93A62">
        <w:trPr>
          <w:trHeight w:val="251"/>
        </w:trPr>
        <w:tc>
          <w:tcPr>
            <w:tcW w:w="1598" w:type="dxa"/>
          </w:tcPr>
          <w:p w14:paraId="23F287D8" w14:textId="7E6C996F" w:rsidR="00BC2CA2" w:rsidRDefault="00BC2CA2" w:rsidP="00681BAF">
            <w:pPr>
              <w:pStyle w:val="zTableText-AlignedLeft"/>
              <w:rPr>
                <w:rFonts w:eastAsiaTheme="minorEastAsia"/>
                <w:noProof/>
                <w:lang w:val="en-US"/>
              </w:rPr>
            </w:pPr>
          </w:p>
        </w:tc>
        <w:tc>
          <w:tcPr>
            <w:tcW w:w="2267" w:type="dxa"/>
            <w:shd w:val="clear" w:color="auto" w:fill="auto"/>
            <w:vAlign w:val="center"/>
          </w:tcPr>
          <w:p w14:paraId="2A5241E3" w14:textId="0CDD5EC1" w:rsidR="00BC2CA2" w:rsidRDefault="00BB5EDD" w:rsidP="00681BAF">
            <w:pPr>
              <w:pStyle w:val="zTableText-AlignedLeft"/>
              <w:rPr>
                <w:rFonts w:eastAsiaTheme="minorEastAsia"/>
                <w:noProof/>
                <w:lang w:val="en-US"/>
              </w:rPr>
            </w:pPr>
            <w:r>
              <w:rPr>
                <w:rFonts w:eastAsiaTheme="minorEastAsia"/>
                <w:noProof/>
                <w:lang w:val="en-US"/>
              </w:rPr>
              <w:t>C</w:t>
            </w:r>
            <w:r w:rsidRPr="00BC2CA2">
              <w:rPr>
                <w:rFonts w:eastAsiaTheme="minorEastAsia"/>
                <w:noProof/>
                <w:lang w:val="en-US"/>
              </w:rPr>
              <w:t>ertified 2.7-3 POU</w:t>
            </w:r>
          </w:p>
        </w:tc>
        <w:tc>
          <w:tcPr>
            <w:tcW w:w="6120" w:type="dxa"/>
            <w:shd w:val="clear" w:color="auto" w:fill="auto"/>
            <w:vAlign w:val="center"/>
          </w:tcPr>
          <w:p w14:paraId="36FA87FE" w14:textId="77777777" w:rsidR="00BC2CA2" w:rsidRDefault="00BC2CA2" w:rsidP="00681BAF">
            <w:pPr>
              <w:pStyle w:val="zTableText-AlignedLeft"/>
              <w:rPr>
                <w:rFonts w:cs="Arial"/>
                <w:szCs w:val="22"/>
              </w:rPr>
            </w:pPr>
            <w:r>
              <w:rPr>
                <w:rFonts w:cs="Arial"/>
                <w:szCs w:val="22"/>
              </w:rPr>
              <w:t xml:space="preserve">A POU </w:t>
            </w:r>
            <w:r w:rsidRPr="00BC2CA2">
              <w:rPr>
                <w:rFonts w:cs="Arial"/>
                <w:szCs w:val="22"/>
              </w:rPr>
              <w:t>designed, manufactured, tested and marked</w:t>
            </w:r>
            <w:r>
              <w:rPr>
                <w:rFonts w:cs="Arial"/>
                <w:szCs w:val="22"/>
              </w:rPr>
              <w:t xml:space="preserve"> in compliance with </w:t>
            </w:r>
            <w:r w:rsidRPr="00BC2CA2">
              <w:rPr>
                <w:rFonts w:cs="Arial"/>
                <w:szCs w:val="22"/>
              </w:rPr>
              <w:t>DNVGL-ST-E273 Edition April 2016</w:t>
            </w:r>
            <w:r>
              <w:rPr>
                <w:rFonts w:cs="Arial"/>
                <w:szCs w:val="22"/>
              </w:rPr>
              <w:t>.</w:t>
            </w:r>
          </w:p>
          <w:p w14:paraId="30B661D4" w14:textId="016CBCD5" w:rsidR="00BC2CA2" w:rsidRPr="001602E5" w:rsidRDefault="00BC2CA2" w:rsidP="00681BAF">
            <w:pPr>
              <w:pStyle w:val="zTableText-AlignedLeft"/>
              <w:rPr>
                <w:rFonts w:cs="Arial"/>
                <w:szCs w:val="22"/>
              </w:rPr>
            </w:pPr>
            <w:r>
              <w:rPr>
                <w:rFonts w:cs="Arial"/>
                <w:szCs w:val="22"/>
              </w:rPr>
              <w:t>Certification may only be issued by DNVGL</w:t>
            </w:r>
          </w:p>
        </w:tc>
      </w:tr>
      <w:tr w:rsidR="003F6418" w:rsidRPr="00145818" w14:paraId="71A71E21" w14:textId="77777777" w:rsidTr="00E93A62">
        <w:trPr>
          <w:trHeight w:val="251"/>
        </w:trPr>
        <w:tc>
          <w:tcPr>
            <w:tcW w:w="1598" w:type="dxa"/>
          </w:tcPr>
          <w:p w14:paraId="2B2367B8" w14:textId="784920AA" w:rsidR="003F6418" w:rsidRDefault="003F6418" w:rsidP="00681BAF">
            <w:pPr>
              <w:pStyle w:val="zTableText-AlignedLeft"/>
              <w:rPr>
                <w:rFonts w:eastAsiaTheme="minorEastAsia"/>
                <w:noProof/>
                <w:lang w:val="en-US"/>
              </w:rPr>
            </w:pPr>
            <w:r>
              <w:rPr>
                <w:rFonts w:eastAsiaTheme="minorEastAsia"/>
                <w:noProof/>
                <w:lang w:val="en-US"/>
              </w:rPr>
              <w:t>DNVGL</w:t>
            </w:r>
          </w:p>
        </w:tc>
        <w:tc>
          <w:tcPr>
            <w:tcW w:w="2267" w:type="dxa"/>
            <w:shd w:val="clear" w:color="auto" w:fill="auto"/>
            <w:vAlign w:val="center"/>
          </w:tcPr>
          <w:p w14:paraId="084ECCD2" w14:textId="77777777" w:rsidR="003F6418" w:rsidRDefault="003F6418" w:rsidP="00681BAF">
            <w:pPr>
              <w:pStyle w:val="zTableText-AlignedLeft"/>
              <w:rPr>
                <w:rFonts w:eastAsiaTheme="minorEastAsia"/>
                <w:noProof/>
                <w:lang w:val="en-US"/>
              </w:rPr>
            </w:pPr>
          </w:p>
        </w:tc>
        <w:tc>
          <w:tcPr>
            <w:tcW w:w="6120" w:type="dxa"/>
            <w:shd w:val="clear" w:color="auto" w:fill="auto"/>
            <w:vAlign w:val="center"/>
          </w:tcPr>
          <w:p w14:paraId="521458FF" w14:textId="3BFF65E2" w:rsidR="003F6418" w:rsidRDefault="003F6418" w:rsidP="00681BAF">
            <w:pPr>
              <w:pStyle w:val="zTableText-AlignedLeft"/>
              <w:rPr>
                <w:rFonts w:cs="Arial"/>
                <w:szCs w:val="22"/>
              </w:rPr>
            </w:pPr>
            <w:r>
              <w:rPr>
                <w:rFonts w:cs="Arial"/>
                <w:szCs w:val="22"/>
              </w:rPr>
              <w:t xml:space="preserve">Certification authority for POU’s </w:t>
            </w:r>
          </w:p>
        </w:tc>
      </w:tr>
      <w:tr w:rsidR="00BB5EDD" w:rsidRPr="00145818" w14:paraId="2BA24A37" w14:textId="77777777" w:rsidTr="00E93A62">
        <w:trPr>
          <w:trHeight w:val="251"/>
        </w:trPr>
        <w:tc>
          <w:tcPr>
            <w:tcW w:w="1598" w:type="dxa"/>
          </w:tcPr>
          <w:p w14:paraId="7CB91033" w14:textId="672A7E7C" w:rsidR="00BB5EDD" w:rsidRDefault="00BB5EDD" w:rsidP="00681BAF">
            <w:pPr>
              <w:pStyle w:val="zTableText-AlignedLeft"/>
              <w:rPr>
                <w:rFonts w:eastAsiaTheme="minorEastAsia"/>
                <w:noProof/>
                <w:lang w:val="en-US"/>
              </w:rPr>
            </w:pPr>
            <w:r>
              <w:rPr>
                <w:rFonts w:eastAsiaTheme="minorEastAsia"/>
                <w:noProof/>
                <w:lang w:val="en-US"/>
              </w:rPr>
              <w:t>ISL</w:t>
            </w:r>
          </w:p>
        </w:tc>
        <w:tc>
          <w:tcPr>
            <w:tcW w:w="2267" w:type="dxa"/>
            <w:shd w:val="clear" w:color="auto" w:fill="auto"/>
            <w:vAlign w:val="center"/>
          </w:tcPr>
          <w:p w14:paraId="62AF5C4D" w14:textId="1DF72CDE" w:rsidR="00BB5EDD" w:rsidRDefault="00BB5EDD" w:rsidP="00681BAF">
            <w:pPr>
              <w:pStyle w:val="zTableText-AlignedLeft"/>
              <w:rPr>
                <w:rFonts w:eastAsiaTheme="minorEastAsia"/>
                <w:noProof/>
                <w:lang w:val="en-US"/>
              </w:rPr>
            </w:pPr>
            <w:r>
              <w:rPr>
                <w:rFonts w:eastAsiaTheme="minorEastAsia"/>
                <w:noProof/>
                <w:lang w:val="en-US"/>
              </w:rPr>
              <w:t>Integrated Services Lead</w:t>
            </w:r>
          </w:p>
        </w:tc>
        <w:tc>
          <w:tcPr>
            <w:tcW w:w="6120" w:type="dxa"/>
            <w:shd w:val="clear" w:color="auto" w:fill="auto"/>
            <w:vAlign w:val="center"/>
          </w:tcPr>
          <w:p w14:paraId="7C74E5D6" w14:textId="77777777" w:rsidR="00BB5EDD" w:rsidRDefault="00BB5EDD" w:rsidP="00681BAF">
            <w:pPr>
              <w:pStyle w:val="zTableText-AlignedLeft"/>
              <w:rPr>
                <w:rFonts w:cs="Arial"/>
                <w:szCs w:val="22"/>
              </w:rPr>
            </w:pPr>
          </w:p>
        </w:tc>
      </w:tr>
      <w:tr w:rsidR="004E2CEE" w:rsidRPr="00145818" w14:paraId="300E5C4D" w14:textId="77777777" w:rsidTr="00E93A62">
        <w:trPr>
          <w:trHeight w:val="251"/>
        </w:trPr>
        <w:tc>
          <w:tcPr>
            <w:tcW w:w="1598" w:type="dxa"/>
          </w:tcPr>
          <w:p w14:paraId="32795D05" w14:textId="32F1BBD5" w:rsidR="004E2CEE" w:rsidRDefault="0008110A" w:rsidP="00681BAF">
            <w:pPr>
              <w:pStyle w:val="zTableText-AlignedLeft"/>
              <w:rPr>
                <w:rFonts w:eastAsiaTheme="minorEastAsia"/>
                <w:noProof/>
                <w:lang w:val="en-US"/>
              </w:rPr>
            </w:pPr>
            <w:r>
              <w:rPr>
                <w:rFonts w:eastAsiaTheme="minorEastAsia"/>
                <w:noProof/>
                <w:lang w:val="en-US"/>
              </w:rPr>
              <w:t>ITO</w:t>
            </w:r>
          </w:p>
        </w:tc>
        <w:tc>
          <w:tcPr>
            <w:tcW w:w="2267" w:type="dxa"/>
            <w:shd w:val="clear" w:color="auto" w:fill="auto"/>
            <w:vAlign w:val="center"/>
          </w:tcPr>
          <w:p w14:paraId="74F24E6C" w14:textId="18C4495F" w:rsidR="004E2CEE" w:rsidRDefault="0008110A" w:rsidP="00681BAF">
            <w:pPr>
              <w:pStyle w:val="zTableText-AlignedLeft"/>
              <w:rPr>
                <w:rFonts w:eastAsiaTheme="minorEastAsia"/>
                <w:noProof/>
                <w:lang w:val="en-US"/>
              </w:rPr>
            </w:pPr>
            <w:r w:rsidRPr="0008110A">
              <w:rPr>
                <w:rFonts w:eastAsiaTheme="minorEastAsia"/>
                <w:noProof/>
                <w:lang w:val="en-US"/>
              </w:rPr>
              <w:t>Inquiry to Order</w:t>
            </w:r>
          </w:p>
        </w:tc>
        <w:tc>
          <w:tcPr>
            <w:tcW w:w="6120" w:type="dxa"/>
            <w:shd w:val="clear" w:color="auto" w:fill="auto"/>
            <w:vAlign w:val="center"/>
          </w:tcPr>
          <w:p w14:paraId="0EB77BA0" w14:textId="74855C57" w:rsidR="004E2CEE" w:rsidRPr="001602E5" w:rsidRDefault="004E2CEE" w:rsidP="00681BAF">
            <w:pPr>
              <w:pStyle w:val="zTableText-AlignedLeft"/>
              <w:rPr>
                <w:rFonts w:cs="Arial"/>
                <w:szCs w:val="22"/>
              </w:rPr>
            </w:pPr>
          </w:p>
        </w:tc>
      </w:tr>
      <w:tr w:rsidR="00207921" w:rsidRPr="00145818" w14:paraId="3E80E1E4" w14:textId="77777777" w:rsidTr="00E93A62">
        <w:trPr>
          <w:trHeight w:val="251"/>
        </w:trPr>
        <w:tc>
          <w:tcPr>
            <w:tcW w:w="1598" w:type="dxa"/>
          </w:tcPr>
          <w:p w14:paraId="44A8BABC" w14:textId="679C1466" w:rsidR="00207921" w:rsidRDefault="00207921" w:rsidP="00681BAF">
            <w:pPr>
              <w:pStyle w:val="zTableText-AlignedLeft"/>
              <w:rPr>
                <w:rFonts w:eastAsiaTheme="minorEastAsia"/>
                <w:noProof/>
                <w:lang w:val="en-US"/>
              </w:rPr>
            </w:pPr>
            <w:r>
              <w:rPr>
                <w:rFonts w:eastAsiaTheme="minorEastAsia"/>
                <w:noProof/>
                <w:lang w:val="en-US"/>
              </w:rPr>
              <w:t>ITP</w:t>
            </w:r>
          </w:p>
        </w:tc>
        <w:tc>
          <w:tcPr>
            <w:tcW w:w="2267" w:type="dxa"/>
            <w:shd w:val="clear" w:color="auto" w:fill="auto"/>
            <w:vAlign w:val="center"/>
          </w:tcPr>
          <w:p w14:paraId="18108495" w14:textId="1358260C" w:rsidR="00207921" w:rsidRPr="0008110A" w:rsidRDefault="00207921" w:rsidP="00681BAF">
            <w:pPr>
              <w:pStyle w:val="zTableText-AlignedLeft"/>
              <w:rPr>
                <w:rFonts w:eastAsiaTheme="minorEastAsia"/>
                <w:noProof/>
                <w:lang w:val="en-US"/>
              </w:rPr>
            </w:pPr>
            <w:r>
              <w:rPr>
                <w:rFonts w:eastAsiaTheme="minorEastAsia"/>
                <w:noProof/>
                <w:lang w:val="en-US"/>
              </w:rPr>
              <w:t>Inspection &amp; Test Plan</w:t>
            </w:r>
          </w:p>
        </w:tc>
        <w:tc>
          <w:tcPr>
            <w:tcW w:w="6120" w:type="dxa"/>
            <w:shd w:val="clear" w:color="auto" w:fill="auto"/>
            <w:vAlign w:val="center"/>
          </w:tcPr>
          <w:p w14:paraId="4CBB0A24" w14:textId="77777777" w:rsidR="00207921" w:rsidRPr="001602E5" w:rsidRDefault="00207921" w:rsidP="00681BAF">
            <w:pPr>
              <w:pStyle w:val="zTableText-AlignedLeft"/>
              <w:rPr>
                <w:rFonts w:cs="Arial"/>
                <w:szCs w:val="22"/>
              </w:rPr>
            </w:pPr>
          </w:p>
        </w:tc>
      </w:tr>
      <w:tr w:rsidR="00336ECE" w:rsidRPr="00145818" w14:paraId="311CAA29" w14:textId="77777777" w:rsidTr="00E93A62">
        <w:trPr>
          <w:trHeight w:val="251"/>
        </w:trPr>
        <w:tc>
          <w:tcPr>
            <w:tcW w:w="1598" w:type="dxa"/>
          </w:tcPr>
          <w:p w14:paraId="3C87E7D0" w14:textId="5BEA23B2" w:rsidR="00336ECE" w:rsidRDefault="00336ECE" w:rsidP="00681BAF">
            <w:pPr>
              <w:pStyle w:val="zTableText-AlignedLeft"/>
              <w:rPr>
                <w:rFonts w:eastAsiaTheme="minorEastAsia"/>
                <w:noProof/>
                <w:lang w:val="en-US"/>
              </w:rPr>
            </w:pPr>
            <w:r>
              <w:rPr>
                <w:rFonts w:eastAsiaTheme="minorEastAsia"/>
                <w:noProof/>
                <w:lang w:val="en-US"/>
              </w:rPr>
              <w:t>MRB</w:t>
            </w:r>
          </w:p>
        </w:tc>
        <w:tc>
          <w:tcPr>
            <w:tcW w:w="2267" w:type="dxa"/>
            <w:shd w:val="clear" w:color="auto" w:fill="auto"/>
            <w:vAlign w:val="center"/>
          </w:tcPr>
          <w:p w14:paraId="44D4FD24" w14:textId="5905A825" w:rsidR="00336ECE" w:rsidRDefault="00336ECE" w:rsidP="00681BAF">
            <w:pPr>
              <w:pStyle w:val="zTableText-AlignedLeft"/>
              <w:rPr>
                <w:rFonts w:eastAsiaTheme="minorEastAsia"/>
                <w:noProof/>
                <w:lang w:val="en-US"/>
              </w:rPr>
            </w:pPr>
            <w:r>
              <w:rPr>
                <w:rFonts w:eastAsiaTheme="minorEastAsia"/>
                <w:noProof/>
                <w:lang w:val="en-US"/>
              </w:rPr>
              <w:t>Manufacturing Record Book</w:t>
            </w:r>
          </w:p>
        </w:tc>
        <w:tc>
          <w:tcPr>
            <w:tcW w:w="6120" w:type="dxa"/>
            <w:shd w:val="clear" w:color="auto" w:fill="auto"/>
            <w:vAlign w:val="center"/>
          </w:tcPr>
          <w:p w14:paraId="3A001B1B" w14:textId="77777777" w:rsidR="00336ECE" w:rsidRPr="001602E5" w:rsidRDefault="00336ECE" w:rsidP="00681BAF">
            <w:pPr>
              <w:pStyle w:val="zTableText-AlignedLeft"/>
              <w:rPr>
                <w:rFonts w:cs="Arial"/>
                <w:szCs w:val="22"/>
              </w:rPr>
            </w:pPr>
          </w:p>
        </w:tc>
      </w:tr>
      <w:tr w:rsidR="00EE45A0" w:rsidRPr="00145818" w14:paraId="5B849349" w14:textId="77777777" w:rsidTr="00E93A62">
        <w:trPr>
          <w:trHeight w:val="251"/>
        </w:trPr>
        <w:tc>
          <w:tcPr>
            <w:tcW w:w="1598" w:type="dxa"/>
          </w:tcPr>
          <w:p w14:paraId="3D0CE251" w14:textId="67CDBCEE" w:rsidR="00EE45A0" w:rsidRDefault="00EE45A0" w:rsidP="00681BAF">
            <w:pPr>
              <w:pStyle w:val="zTableText-AlignedLeft"/>
              <w:rPr>
                <w:rFonts w:eastAsiaTheme="minorEastAsia"/>
                <w:noProof/>
                <w:lang w:val="en-US"/>
              </w:rPr>
            </w:pPr>
            <w:r>
              <w:rPr>
                <w:rFonts w:eastAsiaTheme="minorEastAsia"/>
                <w:noProof/>
                <w:lang w:val="en-US"/>
              </w:rPr>
              <w:t>ODM</w:t>
            </w:r>
          </w:p>
        </w:tc>
        <w:tc>
          <w:tcPr>
            <w:tcW w:w="2267" w:type="dxa"/>
            <w:shd w:val="clear" w:color="auto" w:fill="auto"/>
            <w:vAlign w:val="center"/>
          </w:tcPr>
          <w:p w14:paraId="3253056F" w14:textId="5981E90B" w:rsidR="00EE45A0" w:rsidRPr="0008110A" w:rsidRDefault="00EE45A0" w:rsidP="00681BAF">
            <w:pPr>
              <w:pStyle w:val="zTableText-AlignedLeft"/>
              <w:rPr>
                <w:rFonts w:eastAsiaTheme="minorEastAsia"/>
                <w:noProof/>
                <w:lang w:val="en-US"/>
              </w:rPr>
            </w:pPr>
            <w:r>
              <w:rPr>
                <w:rFonts w:eastAsiaTheme="minorEastAsia"/>
                <w:noProof/>
                <w:lang w:val="en-US"/>
              </w:rPr>
              <w:t>Operations Delivery Manager</w:t>
            </w:r>
          </w:p>
        </w:tc>
        <w:tc>
          <w:tcPr>
            <w:tcW w:w="6120" w:type="dxa"/>
            <w:shd w:val="clear" w:color="auto" w:fill="auto"/>
            <w:vAlign w:val="center"/>
          </w:tcPr>
          <w:p w14:paraId="36043C28" w14:textId="77777777" w:rsidR="00EE45A0" w:rsidRPr="001602E5" w:rsidRDefault="00EE45A0" w:rsidP="00681BAF">
            <w:pPr>
              <w:pStyle w:val="zTableText-AlignedLeft"/>
              <w:rPr>
                <w:rFonts w:cs="Arial"/>
                <w:szCs w:val="22"/>
              </w:rPr>
            </w:pPr>
          </w:p>
        </w:tc>
      </w:tr>
      <w:tr w:rsidR="002D6F16" w:rsidRPr="00145818" w14:paraId="23FF9BDD" w14:textId="77777777" w:rsidTr="00E93A62">
        <w:trPr>
          <w:trHeight w:val="251"/>
        </w:trPr>
        <w:tc>
          <w:tcPr>
            <w:tcW w:w="1598" w:type="dxa"/>
          </w:tcPr>
          <w:p w14:paraId="02BC92A2" w14:textId="533617CA" w:rsidR="002D6F16" w:rsidRDefault="002D6F16" w:rsidP="00681BAF">
            <w:pPr>
              <w:pStyle w:val="zTableText-AlignedLeft"/>
              <w:rPr>
                <w:rFonts w:eastAsiaTheme="minorEastAsia"/>
                <w:noProof/>
                <w:lang w:val="en-US"/>
              </w:rPr>
            </w:pPr>
            <w:r>
              <w:rPr>
                <w:rFonts w:eastAsiaTheme="minorEastAsia"/>
                <w:noProof/>
                <w:lang w:val="en-US"/>
              </w:rPr>
              <w:t>OFE</w:t>
            </w:r>
          </w:p>
        </w:tc>
        <w:tc>
          <w:tcPr>
            <w:tcW w:w="2267" w:type="dxa"/>
            <w:shd w:val="clear" w:color="auto" w:fill="auto"/>
            <w:vAlign w:val="center"/>
          </w:tcPr>
          <w:p w14:paraId="1752102C" w14:textId="29022F01" w:rsidR="002D6F16" w:rsidRDefault="002D6F16" w:rsidP="00681BAF">
            <w:pPr>
              <w:pStyle w:val="zTableText-AlignedLeft"/>
              <w:rPr>
                <w:rFonts w:eastAsiaTheme="minorEastAsia"/>
                <w:noProof/>
                <w:lang w:val="en-US"/>
              </w:rPr>
            </w:pPr>
            <w:r>
              <w:rPr>
                <w:rFonts w:eastAsiaTheme="minorEastAsia"/>
                <w:noProof/>
                <w:lang w:val="en-US"/>
              </w:rPr>
              <w:t>Oilfield Equipment</w:t>
            </w:r>
          </w:p>
        </w:tc>
        <w:tc>
          <w:tcPr>
            <w:tcW w:w="6120" w:type="dxa"/>
            <w:shd w:val="clear" w:color="auto" w:fill="auto"/>
            <w:vAlign w:val="center"/>
          </w:tcPr>
          <w:p w14:paraId="42431EC1" w14:textId="77777777" w:rsidR="002D6F16" w:rsidRPr="001602E5" w:rsidRDefault="002D6F16" w:rsidP="00681BAF">
            <w:pPr>
              <w:pStyle w:val="zTableText-AlignedLeft"/>
              <w:rPr>
                <w:rFonts w:cs="Arial"/>
                <w:szCs w:val="22"/>
              </w:rPr>
            </w:pPr>
          </w:p>
        </w:tc>
      </w:tr>
      <w:tr w:rsidR="0008110A" w:rsidRPr="00145818" w14:paraId="54969AC8" w14:textId="77777777" w:rsidTr="00E93A62">
        <w:trPr>
          <w:trHeight w:val="251"/>
        </w:trPr>
        <w:tc>
          <w:tcPr>
            <w:tcW w:w="1598" w:type="dxa"/>
          </w:tcPr>
          <w:p w14:paraId="239FB914" w14:textId="244564A6" w:rsidR="0008110A" w:rsidRDefault="0008110A" w:rsidP="00681BAF">
            <w:pPr>
              <w:pStyle w:val="zTableText-AlignedLeft"/>
              <w:rPr>
                <w:rFonts w:eastAsiaTheme="minorEastAsia"/>
                <w:noProof/>
                <w:lang w:val="en-US"/>
              </w:rPr>
            </w:pPr>
            <w:r>
              <w:rPr>
                <w:rFonts w:eastAsiaTheme="minorEastAsia"/>
                <w:noProof/>
                <w:lang w:val="en-US"/>
              </w:rPr>
              <w:t>OTR</w:t>
            </w:r>
          </w:p>
        </w:tc>
        <w:tc>
          <w:tcPr>
            <w:tcW w:w="2267" w:type="dxa"/>
            <w:shd w:val="clear" w:color="auto" w:fill="auto"/>
            <w:vAlign w:val="center"/>
          </w:tcPr>
          <w:p w14:paraId="418BF860" w14:textId="37DFAF37" w:rsidR="0008110A" w:rsidRPr="0008110A" w:rsidRDefault="0008110A" w:rsidP="00681BAF">
            <w:pPr>
              <w:pStyle w:val="zTableText-AlignedLeft"/>
              <w:rPr>
                <w:rFonts w:eastAsiaTheme="minorEastAsia"/>
                <w:noProof/>
                <w:lang w:val="en-US"/>
              </w:rPr>
            </w:pPr>
            <w:r>
              <w:rPr>
                <w:rFonts w:eastAsiaTheme="minorEastAsia"/>
                <w:noProof/>
                <w:lang w:val="en-US"/>
              </w:rPr>
              <w:t>Order to Remittance</w:t>
            </w:r>
          </w:p>
        </w:tc>
        <w:tc>
          <w:tcPr>
            <w:tcW w:w="6120" w:type="dxa"/>
            <w:shd w:val="clear" w:color="auto" w:fill="auto"/>
            <w:vAlign w:val="center"/>
          </w:tcPr>
          <w:p w14:paraId="31C458FC" w14:textId="77777777" w:rsidR="0008110A" w:rsidRPr="001602E5" w:rsidRDefault="0008110A" w:rsidP="00681BAF">
            <w:pPr>
              <w:pStyle w:val="zTableText-AlignedLeft"/>
              <w:rPr>
                <w:rFonts w:cs="Arial"/>
                <w:szCs w:val="22"/>
              </w:rPr>
            </w:pPr>
          </w:p>
        </w:tc>
      </w:tr>
      <w:tr w:rsidR="005B6690" w:rsidRPr="00145818" w14:paraId="75B062AF" w14:textId="77777777" w:rsidTr="00E93A62">
        <w:trPr>
          <w:trHeight w:val="251"/>
        </w:trPr>
        <w:tc>
          <w:tcPr>
            <w:tcW w:w="1598" w:type="dxa"/>
          </w:tcPr>
          <w:p w14:paraId="63C48E58" w14:textId="60D00C5B" w:rsidR="005B6690" w:rsidRDefault="005B6690" w:rsidP="00681BAF">
            <w:pPr>
              <w:pStyle w:val="zTableText-AlignedLeft"/>
              <w:rPr>
                <w:rFonts w:eastAsiaTheme="minorEastAsia"/>
                <w:noProof/>
                <w:lang w:val="en-US"/>
              </w:rPr>
            </w:pPr>
            <w:r>
              <w:rPr>
                <w:rFonts w:eastAsiaTheme="minorEastAsia"/>
                <w:noProof/>
                <w:lang w:val="en-US"/>
              </w:rPr>
              <w:t>PBCS</w:t>
            </w:r>
          </w:p>
        </w:tc>
        <w:tc>
          <w:tcPr>
            <w:tcW w:w="2267" w:type="dxa"/>
            <w:shd w:val="clear" w:color="auto" w:fill="auto"/>
            <w:vAlign w:val="center"/>
          </w:tcPr>
          <w:p w14:paraId="0695A728" w14:textId="40BA5C81" w:rsidR="005B6690" w:rsidRDefault="005B6690" w:rsidP="00681BAF">
            <w:pPr>
              <w:pStyle w:val="zTableText-AlignedLeft"/>
              <w:rPr>
                <w:rFonts w:eastAsiaTheme="minorEastAsia"/>
                <w:noProof/>
                <w:lang w:val="en-US"/>
              </w:rPr>
            </w:pPr>
            <w:r>
              <w:rPr>
                <w:rFonts w:eastAsiaTheme="minorEastAsia"/>
                <w:noProof/>
                <w:lang w:val="en-US"/>
              </w:rPr>
              <w:t xml:space="preserve">Product Baseline </w:t>
            </w:r>
            <w:r w:rsidR="00BC2CA2" w:rsidRPr="00BC2CA2">
              <w:rPr>
                <w:rFonts w:eastAsiaTheme="minorEastAsia"/>
                <w:noProof/>
                <w:lang w:val="en-US"/>
              </w:rPr>
              <w:t>Compliance Specification</w:t>
            </w:r>
          </w:p>
        </w:tc>
        <w:tc>
          <w:tcPr>
            <w:tcW w:w="6120" w:type="dxa"/>
            <w:shd w:val="clear" w:color="auto" w:fill="auto"/>
            <w:vAlign w:val="center"/>
          </w:tcPr>
          <w:p w14:paraId="363A4D33" w14:textId="77777777" w:rsidR="005B6690" w:rsidRPr="001602E5" w:rsidRDefault="005B6690" w:rsidP="00681BAF">
            <w:pPr>
              <w:pStyle w:val="zTableText-AlignedLeft"/>
              <w:rPr>
                <w:rFonts w:cs="Arial"/>
                <w:szCs w:val="22"/>
              </w:rPr>
            </w:pPr>
          </w:p>
        </w:tc>
      </w:tr>
      <w:tr w:rsidR="0047067E" w:rsidRPr="00145818" w14:paraId="461CB19F" w14:textId="77777777" w:rsidTr="00E93A62">
        <w:trPr>
          <w:trHeight w:val="251"/>
        </w:trPr>
        <w:tc>
          <w:tcPr>
            <w:tcW w:w="1598" w:type="dxa"/>
          </w:tcPr>
          <w:p w14:paraId="4297F35A" w14:textId="03F5B153" w:rsidR="0047067E" w:rsidRPr="001602E5" w:rsidRDefault="004E2CEE" w:rsidP="00681BAF">
            <w:pPr>
              <w:pStyle w:val="zTableText-AlignedLeft"/>
              <w:rPr>
                <w:highlight w:val="yellow"/>
              </w:rPr>
            </w:pPr>
            <w:r w:rsidRPr="004E2CEE">
              <w:rPr>
                <w:rFonts w:eastAsiaTheme="minorEastAsia"/>
                <w:noProof/>
                <w:lang w:val="en-US"/>
              </w:rPr>
              <w:t>POU</w:t>
            </w:r>
          </w:p>
        </w:tc>
        <w:tc>
          <w:tcPr>
            <w:tcW w:w="2267" w:type="dxa"/>
            <w:shd w:val="clear" w:color="auto" w:fill="auto"/>
            <w:vAlign w:val="center"/>
          </w:tcPr>
          <w:p w14:paraId="5A5F8DA6" w14:textId="7B455742" w:rsidR="0047067E" w:rsidRPr="001602E5" w:rsidRDefault="004E2CEE" w:rsidP="00681BAF">
            <w:pPr>
              <w:pStyle w:val="zTableText-AlignedLeft"/>
              <w:rPr>
                <w:rFonts w:cs="Arial"/>
              </w:rPr>
            </w:pPr>
            <w:r>
              <w:rPr>
                <w:rFonts w:eastAsiaTheme="minorEastAsia"/>
                <w:noProof/>
                <w:lang w:val="en-US"/>
              </w:rPr>
              <w:t>Portable Offshore Unit</w:t>
            </w:r>
          </w:p>
        </w:tc>
        <w:tc>
          <w:tcPr>
            <w:tcW w:w="6120" w:type="dxa"/>
            <w:shd w:val="clear" w:color="auto" w:fill="auto"/>
            <w:vAlign w:val="center"/>
          </w:tcPr>
          <w:p w14:paraId="1EC9FDDC" w14:textId="2F61260D" w:rsidR="0047067E" w:rsidRPr="001602E5" w:rsidRDefault="0047067E" w:rsidP="00681BAF">
            <w:pPr>
              <w:pStyle w:val="zTableText-AlignedLeft"/>
              <w:rPr>
                <w:rFonts w:cs="Arial"/>
                <w:szCs w:val="22"/>
              </w:rPr>
            </w:pPr>
          </w:p>
        </w:tc>
      </w:tr>
      <w:tr w:rsidR="00710BF2" w:rsidRPr="00145818" w14:paraId="3315FEBB" w14:textId="77777777" w:rsidTr="00E93A62">
        <w:trPr>
          <w:trHeight w:val="251"/>
        </w:trPr>
        <w:tc>
          <w:tcPr>
            <w:tcW w:w="1598" w:type="dxa"/>
          </w:tcPr>
          <w:p w14:paraId="693E4C6D" w14:textId="1221B874" w:rsidR="00710BF2" w:rsidRPr="004E2CEE" w:rsidRDefault="00710BF2" w:rsidP="00681BAF">
            <w:pPr>
              <w:pStyle w:val="zTableText-AlignedLeft"/>
              <w:rPr>
                <w:rFonts w:eastAsiaTheme="minorEastAsia"/>
                <w:noProof/>
                <w:lang w:val="en-US"/>
              </w:rPr>
            </w:pPr>
            <w:r>
              <w:rPr>
                <w:rFonts w:eastAsiaTheme="minorEastAsia"/>
                <w:noProof/>
                <w:lang w:val="en-US"/>
              </w:rPr>
              <w:t>PPM</w:t>
            </w:r>
          </w:p>
        </w:tc>
        <w:tc>
          <w:tcPr>
            <w:tcW w:w="2267" w:type="dxa"/>
            <w:shd w:val="clear" w:color="auto" w:fill="auto"/>
            <w:vAlign w:val="center"/>
          </w:tcPr>
          <w:p w14:paraId="1606DF5F" w14:textId="16E86898" w:rsidR="00710BF2" w:rsidRDefault="00710BF2" w:rsidP="00681BAF">
            <w:pPr>
              <w:pStyle w:val="zTableText-AlignedLeft"/>
              <w:rPr>
                <w:rFonts w:eastAsiaTheme="minorEastAsia"/>
                <w:noProof/>
                <w:lang w:val="en-US"/>
              </w:rPr>
            </w:pPr>
            <w:r>
              <w:rPr>
                <w:rFonts w:eastAsiaTheme="minorEastAsia"/>
                <w:noProof/>
                <w:lang w:val="en-US"/>
              </w:rPr>
              <w:t>Pre-production meeting</w:t>
            </w:r>
          </w:p>
        </w:tc>
        <w:tc>
          <w:tcPr>
            <w:tcW w:w="6120" w:type="dxa"/>
            <w:shd w:val="clear" w:color="auto" w:fill="auto"/>
            <w:vAlign w:val="center"/>
          </w:tcPr>
          <w:p w14:paraId="20B3F6F6" w14:textId="77777777" w:rsidR="00710BF2" w:rsidRPr="001602E5" w:rsidRDefault="00710BF2" w:rsidP="00681BAF">
            <w:pPr>
              <w:pStyle w:val="zTableText-AlignedLeft"/>
              <w:rPr>
                <w:rFonts w:cs="Arial"/>
                <w:szCs w:val="22"/>
              </w:rPr>
            </w:pPr>
          </w:p>
        </w:tc>
      </w:tr>
      <w:tr w:rsidR="00BB5EDD" w:rsidRPr="00145818" w14:paraId="65451EBE" w14:textId="77777777" w:rsidTr="00E93A62">
        <w:trPr>
          <w:trHeight w:val="251"/>
        </w:trPr>
        <w:tc>
          <w:tcPr>
            <w:tcW w:w="1598" w:type="dxa"/>
          </w:tcPr>
          <w:p w14:paraId="054F52D7" w14:textId="77777777" w:rsidR="00BB5EDD" w:rsidRDefault="00BB5EDD" w:rsidP="00681BAF">
            <w:pPr>
              <w:pStyle w:val="zTableText-AlignedLeft"/>
              <w:rPr>
                <w:rFonts w:eastAsiaTheme="minorEastAsia"/>
                <w:noProof/>
                <w:lang w:val="en-US"/>
              </w:rPr>
            </w:pPr>
          </w:p>
        </w:tc>
        <w:tc>
          <w:tcPr>
            <w:tcW w:w="2267" w:type="dxa"/>
            <w:shd w:val="clear" w:color="auto" w:fill="auto"/>
            <w:vAlign w:val="center"/>
          </w:tcPr>
          <w:p w14:paraId="4F29A745" w14:textId="223D9D49" w:rsidR="00BB5EDD" w:rsidRDefault="00BB5EDD" w:rsidP="00681BAF">
            <w:pPr>
              <w:pStyle w:val="zTableText-AlignedLeft"/>
              <w:rPr>
                <w:rFonts w:eastAsiaTheme="minorEastAsia"/>
                <w:noProof/>
                <w:lang w:val="en-US"/>
              </w:rPr>
            </w:pPr>
            <w:r>
              <w:rPr>
                <w:rFonts w:eastAsiaTheme="minorEastAsia"/>
                <w:noProof/>
                <w:lang w:val="en-US"/>
              </w:rPr>
              <w:t>Quote</w:t>
            </w:r>
          </w:p>
        </w:tc>
        <w:tc>
          <w:tcPr>
            <w:tcW w:w="6120" w:type="dxa"/>
            <w:shd w:val="clear" w:color="auto" w:fill="auto"/>
            <w:vAlign w:val="center"/>
          </w:tcPr>
          <w:p w14:paraId="0C02DF81" w14:textId="2A30A7AC" w:rsidR="00BB5EDD" w:rsidRPr="001602E5" w:rsidRDefault="00BB5EDD" w:rsidP="00681BAF">
            <w:pPr>
              <w:pStyle w:val="zTableText-AlignedLeft"/>
              <w:rPr>
                <w:rFonts w:cs="Arial"/>
                <w:szCs w:val="22"/>
              </w:rPr>
            </w:pPr>
            <w:r w:rsidRPr="00BB5EDD">
              <w:rPr>
                <w:rFonts w:cs="Arial"/>
                <w:szCs w:val="22"/>
              </w:rPr>
              <w:t>Process of defining scope related to part, customer and TRS requirements. This activity can be a combination of ODM,</w:t>
            </w:r>
            <w:r>
              <w:rPr>
                <w:rFonts w:cs="Arial"/>
                <w:szCs w:val="22"/>
              </w:rPr>
              <w:t xml:space="preserve"> ISL, ITO, Quality, </w:t>
            </w:r>
            <w:proofErr w:type="gramStart"/>
            <w:r>
              <w:rPr>
                <w:rFonts w:cs="Arial"/>
                <w:szCs w:val="22"/>
              </w:rPr>
              <w:t xml:space="preserve">Engineering </w:t>
            </w:r>
            <w:r w:rsidRPr="00BB5EDD">
              <w:rPr>
                <w:rFonts w:cs="Arial"/>
                <w:szCs w:val="22"/>
              </w:rPr>
              <w:t xml:space="preserve"> and</w:t>
            </w:r>
            <w:proofErr w:type="gramEnd"/>
            <w:r w:rsidRPr="00BB5EDD">
              <w:rPr>
                <w:rFonts w:cs="Arial"/>
                <w:szCs w:val="22"/>
              </w:rPr>
              <w:t xml:space="preserve"> other stakeholders as required.</w:t>
            </w:r>
          </w:p>
        </w:tc>
      </w:tr>
      <w:tr w:rsidR="0047067E" w:rsidRPr="00145818" w14:paraId="462699E1" w14:textId="77777777" w:rsidTr="00E93A62">
        <w:trPr>
          <w:trHeight w:val="53"/>
        </w:trPr>
        <w:tc>
          <w:tcPr>
            <w:tcW w:w="1598" w:type="dxa"/>
          </w:tcPr>
          <w:p w14:paraId="55D6EC4A" w14:textId="232982A7" w:rsidR="0047067E" w:rsidRPr="001602E5" w:rsidRDefault="0008110A" w:rsidP="00681BAF">
            <w:pPr>
              <w:pStyle w:val="zTableText-AlignedLeft"/>
              <w:rPr>
                <w:rFonts w:cs="Arial"/>
                <w:color w:val="000000"/>
              </w:rPr>
            </w:pPr>
            <w:r>
              <w:rPr>
                <w:rFonts w:cs="Arial"/>
                <w:color w:val="000000"/>
              </w:rPr>
              <w:t>RFQ</w:t>
            </w:r>
          </w:p>
        </w:tc>
        <w:tc>
          <w:tcPr>
            <w:tcW w:w="2267" w:type="dxa"/>
            <w:shd w:val="clear" w:color="auto" w:fill="auto"/>
            <w:vAlign w:val="center"/>
          </w:tcPr>
          <w:p w14:paraId="3133B052" w14:textId="29399DB9" w:rsidR="0047067E" w:rsidRPr="001602E5" w:rsidRDefault="0008110A" w:rsidP="00681BAF">
            <w:pPr>
              <w:pStyle w:val="zTableText-AlignedLeft"/>
              <w:rPr>
                <w:rFonts w:cs="Arial"/>
                <w:color w:val="000000"/>
              </w:rPr>
            </w:pPr>
            <w:r>
              <w:rPr>
                <w:rFonts w:cs="Arial"/>
                <w:color w:val="000000"/>
              </w:rPr>
              <w:t>Request for Quotation</w:t>
            </w:r>
          </w:p>
        </w:tc>
        <w:tc>
          <w:tcPr>
            <w:tcW w:w="6120" w:type="dxa"/>
            <w:shd w:val="clear" w:color="auto" w:fill="auto"/>
            <w:vAlign w:val="center"/>
          </w:tcPr>
          <w:p w14:paraId="270000AC" w14:textId="7D879463" w:rsidR="0047067E" w:rsidRPr="001602E5" w:rsidRDefault="0047067E" w:rsidP="00681BAF">
            <w:pPr>
              <w:pStyle w:val="zTableText-AlignedLeft"/>
              <w:rPr>
                <w:rFonts w:cs="Arial"/>
                <w:color w:val="000000"/>
                <w:szCs w:val="22"/>
              </w:rPr>
            </w:pPr>
          </w:p>
        </w:tc>
      </w:tr>
      <w:tr w:rsidR="002D6F16" w:rsidRPr="00145818" w14:paraId="5071A496" w14:textId="77777777" w:rsidTr="00E93A62">
        <w:trPr>
          <w:trHeight w:val="53"/>
        </w:trPr>
        <w:tc>
          <w:tcPr>
            <w:tcW w:w="1598" w:type="dxa"/>
          </w:tcPr>
          <w:p w14:paraId="293A4B70" w14:textId="508A6762" w:rsidR="002D6F16" w:rsidRDefault="002D6F16" w:rsidP="00681BAF">
            <w:pPr>
              <w:pStyle w:val="zTableText-AlignedLeft"/>
              <w:rPr>
                <w:rFonts w:cs="Arial"/>
                <w:color w:val="000000"/>
              </w:rPr>
            </w:pPr>
            <w:r>
              <w:rPr>
                <w:rFonts w:cs="Arial"/>
                <w:color w:val="000000"/>
              </w:rPr>
              <w:t>SPSS</w:t>
            </w:r>
          </w:p>
        </w:tc>
        <w:tc>
          <w:tcPr>
            <w:tcW w:w="2267" w:type="dxa"/>
            <w:shd w:val="clear" w:color="auto" w:fill="auto"/>
            <w:vAlign w:val="center"/>
          </w:tcPr>
          <w:p w14:paraId="3C6CBE16" w14:textId="5E8E65FD" w:rsidR="002D6F16" w:rsidRDefault="002D6F16" w:rsidP="00681BAF">
            <w:pPr>
              <w:pStyle w:val="zTableText-AlignedLeft"/>
              <w:rPr>
                <w:rFonts w:cs="Arial"/>
                <w:color w:val="000000"/>
              </w:rPr>
            </w:pPr>
            <w:r>
              <w:rPr>
                <w:rFonts w:cs="Arial"/>
                <w:color w:val="000000"/>
              </w:rPr>
              <w:t>Subsea Production Systems &amp; Services</w:t>
            </w:r>
          </w:p>
        </w:tc>
        <w:tc>
          <w:tcPr>
            <w:tcW w:w="6120" w:type="dxa"/>
            <w:shd w:val="clear" w:color="auto" w:fill="auto"/>
            <w:vAlign w:val="center"/>
          </w:tcPr>
          <w:p w14:paraId="32C526E3" w14:textId="77777777" w:rsidR="002D6F16" w:rsidRPr="001602E5" w:rsidRDefault="002D6F16" w:rsidP="00681BAF">
            <w:pPr>
              <w:pStyle w:val="zTableText-AlignedLeft"/>
              <w:rPr>
                <w:rFonts w:cs="Arial"/>
                <w:color w:val="000000"/>
                <w:szCs w:val="22"/>
              </w:rPr>
            </w:pPr>
          </w:p>
        </w:tc>
      </w:tr>
      <w:tr w:rsidR="00BB5EDD" w:rsidRPr="00145818" w14:paraId="69A12CC0" w14:textId="77777777" w:rsidTr="00E93A62">
        <w:trPr>
          <w:trHeight w:val="53"/>
        </w:trPr>
        <w:tc>
          <w:tcPr>
            <w:tcW w:w="1598" w:type="dxa"/>
          </w:tcPr>
          <w:p w14:paraId="6D3FAF81" w14:textId="47B19F81" w:rsidR="00BB5EDD" w:rsidRDefault="00BB5EDD" w:rsidP="00681BAF">
            <w:pPr>
              <w:pStyle w:val="zTableText-AlignedLeft"/>
              <w:rPr>
                <w:rFonts w:cs="Arial"/>
                <w:color w:val="000000"/>
              </w:rPr>
            </w:pPr>
            <w:r>
              <w:rPr>
                <w:rFonts w:cs="Arial"/>
                <w:color w:val="000000"/>
              </w:rPr>
              <w:t>TRS</w:t>
            </w:r>
          </w:p>
        </w:tc>
        <w:tc>
          <w:tcPr>
            <w:tcW w:w="2267" w:type="dxa"/>
            <w:shd w:val="clear" w:color="auto" w:fill="auto"/>
            <w:vAlign w:val="center"/>
          </w:tcPr>
          <w:p w14:paraId="3F3CEC69" w14:textId="641D46A9" w:rsidR="00BB5EDD" w:rsidRDefault="00BB5EDD" w:rsidP="00681BAF">
            <w:pPr>
              <w:pStyle w:val="zTableText-AlignedLeft"/>
              <w:rPr>
                <w:rFonts w:cs="Arial"/>
                <w:color w:val="000000"/>
              </w:rPr>
            </w:pPr>
            <w:r>
              <w:rPr>
                <w:rFonts w:cs="Arial"/>
                <w:color w:val="000000"/>
              </w:rPr>
              <w:t>Technical Regulations and Standards</w:t>
            </w:r>
          </w:p>
        </w:tc>
        <w:tc>
          <w:tcPr>
            <w:tcW w:w="6120" w:type="dxa"/>
            <w:shd w:val="clear" w:color="auto" w:fill="auto"/>
            <w:vAlign w:val="center"/>
          </w:tcPr>
          <w:p w14:paraId="1F465E6D" w14:textId="77777777" w:rsidR="00BB5EDD" w:rsidRPr="001602E5" w:rsidRDefault="00BB5EDD" w:rsidP="00681BAF">
            <w:pPr>
              <w:pStyle w:val="zTableText-AlignedLeft"/>
              <w:rPr>
                <w:rFonts w:cs="Arial"/>
                <w:color w:val="000000"/>
                <w:szCs w:val="22"/>
              </w:rPr>
            </w:pPr>
          </w:p>
        </w:tc>
      </w:tr>
    </w:tbl>
    <w:p w14:paraId="6FDB8B4D" w14:textId="1B573669" w:rsidR="00FC6CC8" w:rsidRPr="00145818" w:rsidRDefault="00FC6CC8" w:rsidP="00CB6910">
      <w:pPr>
        <w:pStyle w:val="Heading1"/>
      </w:pPr>
      <w:bookmarkStart w:id="27" w:name="_Toc493606420"/>
      <w:r w:rsidRPr="00145818">
        <w:t>Appendi</w:t>
      </w:r>
      <w:r w:rsidR="007565B3" w:rsidRPr="00145818">
        <w:t>x</w:t>
      </w:r>
      <w:bookmarkEnd w:id="27"/>
    </w:p>
    <w:p w14:paraId="3B6E6CBB" w14:textId="5F3816B3" w:rsidR="00B15C08" w:rsidRPr="00145818" w:rsidRDefault="00131B83" w:rsidP="004E2CEE">
      <w:pPr>
        <w:pStyle w:val="TextBody1"/>
      </w:pPr>
      <w:r>
        <w:t>Not applicable</w:t>
      </w:r>
    </w:p>
    <w:sectPr w:rsidR="00B15C08" w:rsidRPr="00145818" w:rsidSect="0083311C">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637C2" w14:textId="77777777" w:rsidR="00500753" w:rsidRDefault="00500753">
      <w:r>
        <w:separator/>
      </w:r>
    </w:p>
  </w:endnote>
  <w:endnote w:type="continuationSeparator" w:id="0">
    <w:p w14:paraId="56B94F3B" w14:textId="77777777" w:rsidR="00500753" w:rsidRDefault="0050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 Inspira Sans">
    <w:altName w:val="MS UI Gothic"/>
    <w:panose1 w:val="020B0503060000000003"/>
    <w:charset w:val="00"/>
    <w:family w:val="swiss"/>
    <w:pitch w:val="variable"/>
    <w:sig w:usb0="A000006F" w:usb1="40002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GE Inspira">
    <w:altName w:val="Calibri"/>
    <w:panose1 w:val="020F0603030400020203"/>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eiryo"/>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7AAC" w14:textId="77777777" w:rsidR="004530B7" w:rsidRDefault="004530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55DE">
      <w:rPr>
        <w:rStyle w:val="PageNumber"/>
        <w:noProof/>
      </w:rPr>
      <w:t>8</w:t>
    </w:r>
    <w:r>
      <w:rPr>
        <w:rStyle w:val="PageNumber"/>
      </w:rPr>
      <w:fldChar w:fldCharType="end"/>
    </w:r>
  </w:p>
  <w:p w14:paraId="075E0489" w14:textId="77777777" w:rsidR="004530B7" w:rsidRDefault="004530B7">
    <w:pPr>
      <w:pStyle w:val="Footer"/>
    </w:pPr>
  </w:p>
  <w:p w14:paraId="3CE0AC66" w14:textId="77777777" w:rsidR="004530B7" w:rsidRDefault="004530B7"/>
  <w:p w14:paraId="12429A7A" w14:textId="77777777" w:rsidR="004530B7" w:rsidRDefault="004530B7" w:rsidP="006A7C66"/>
  <w:p w14:paraId="202CF07F" w14:textId="77777777" w:rsidR="004530B7" w:rsidRDefault="004530B7" w:rsidP="00944AF5"/>
  <w:p w14:paraId="7712F81F" w14:textId="77777777" w:rsidR="004530B7" w:rsidRDefault="004530B7" w:rsidP="00944AF5"/>
  <w:p w14:paraId="2DC5C21C" w14:textId="77777777" w:rsidR="004530B7" w:rsidRDefault="004530B7" w:rsidP="00FD4704"/>
  <w:p w14:paraId="16B487F6" w14:textId="77777777" w:rsidR="004530B7" w:rsidRDefault="004530B7" w:rsidP="00FD4704"/>
  <w:p w14:paraId="26D0AF67" w14:textId="77777777" w:rsidR="004530B7" w:rsidRDefault="004530B7"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insideH w:val="single" w:sz="4" w:space="0" w:color="auto"/>
      </w:tblBorders>
      <w:tblLook w:val="0000" w:firstRow="0" w:lastRow="0" w:firstColumn="0" w:lastColumn="0" w:noHBand="0" w:noVBand="0"/>
    </w:tblPr>
    <w:tblGrid>
      <w:gridCol w:w="3317"/>
      <w:gridCol w:w="3947"/>
      <w:gridCol w:w="2627"/>
    </w:tblGrid>
    <w:tr w:rsidR="004530B7" w14:paraId="45FA4CEF" w14:textId="77777777" w:rsidTr="00437A1E">
      <w:trPr>
        <w:trHeight w:val="555"/>
        <w:jc w:val="center"/>
      </w:trPr>
      <w:tc>
        <w:tcPr>
          <w:tcW w:w="3351" w:type="dxa"/>
          <w:tcBorders>
            <w:top w:val="single" w:sz="4" w:space="0" w:color="auto"/>
            <w:bottom w:val="nil"/>
          </w:tcBorders>
          <w:vAlign w:val="center"/>
        </w:tcPr>
        <w:p w14:paraId="3E9F56EE" w14:textId="6E1AD01D" w:rsidR="004530B7" w:rsidRPr="00437A1E" w:rsidRDefault="004530B7" w:rsidP="00437A1E">
          <w:pPr>
            <w:jc w:val="left"/>
            <w:rPr>
              <w:b/>
              <w:sz w:val="18"/>
              <w:szCs w:val="18"/>
            </w:rPr>
          </w:pPr>
          <w:r w:rsidRPr="00437A1E">
            <w:rPr>
              <w:sz w:val="18"/>
              <w:szCs w:val="18"/>
            </w:rPr>
            <w:t>BHGE PROPRIETARY</w:t>
          </w:r>
        </w:p>
        <w:p w14:paraId="01D6CBBF" w14:textId="77777777" w:rsidR="004530B7" w:rsidRPr="00437A1E" w:rsidRDefault="004530B7" w:rsidP="00437A1E">
          <w:pPr>
            <w:spacing w:after="0"/>
            <w:jc w:val="left"/>
            <w:rPr>
              <w:b/>
              <w:color w:val="808080" w:themeColor="background1" w:themeShade="80"/>
              <w:sz w:val="18"/>
              <w:szCs w:val="18"/>
            </w:rPr>
          </w:pPr>
          <w:r w:rsidRPr="00437A1E">
            <w:rPr>
              <w:color w:val="808080" w:themeColor="background1" w:themeShade="80"/>
              <w:sz w:val="18"/>
              <w:szCs w:val="18"/>
            </w:rPr>
            <w:t>Template used:</w:t>
          </w:r>
        </w:p>
        <w:p w14:paraId="2853055A" w14:textId="37FB6F96" w:rsidR="004530B7" w:rsidRPr="00081A12" w:rsidRDefault="004530B7" w:rsidP="00437A1E">
          <w:pPr>
            <w:spacing w:after="0"/>
            <w:jc w:val="left"/>
            <w:rPr>
              <w:b/>
            </w:rPr>
          </w:pPr>
          <w:r w:rsidRPr="00437A1E">
            <w:rPr>
              <w:color w:val="808080" w:themeColor="background1" w:themeShade="80"/>
              <w:sz w:val="18"/>
              <w:szCs w:val="18"/>
            </w:rPr>
            <w:t>QT-OFE-GLO-001 / Rev 1.0</w:t>
          </w:r>
        </w:p>
      </w:tc>
      <w:tc>
        <w:tcPr>
          <w:tcW w:w="3987" w:type="dxa"/>
          <w:tcBorders>
            <w:top w:val="single" w:sz="4" w:space="0" w:color="auto"/>
            <w:bottom w:val="nil"/>
          </w:tcBorders>
          <w:vAlign w:val="bottom"/>
        </w:tcPr>
        <w:p w14:paraId="1401128F" w14:textId="77777777" w:rsidR="004530B7" w:rsidRDefault="004530B7" w:rsidP="00145818">
          <w:pPr>
            <w:pStyle w:val="Footer"/>
            <w:spacing w:before="60"/>
            <w:ind w:left="38"/>
            <w:jc w:val="center"/>
            <w:rPr>
              <w:rFonts w:ascii="GE Inspira" w:hAnsi="GE Inspira"/>
              <w:b w:val="0"/>
              <w:bCs/>
              <w:sz w:val="18"/>
            </w:rPr>
          </w:pPr>
          <w:r w:rsidRPr="00D8281F">
            <w:rPr>
              <w:rFonts w:ascii="GE Inspira" w:hAnsi="GE Inspira"/>
              <w:b w:val="0"/>
              <w:bCs/>
              <w:sz w:val="18"/>
            </w:rPr>
            <w:t>UNCONTROLLED WHEN PRINTED OR TRANSMITTED ELECTRONICALLY</w:t>
          </w:r>
        </w:p>
        <w:p w14:paraId="0831BFA9" w14:textId="52BFA5B5" w:rsidR="004530B7" w:rsidRPr="00D8281F" w:rsidRDefault="004530B7" w:rsidP="008C5571">
          <w:pPr>
            <w:pStyle w:val="Footer"/>
            <w:spacing w:before="60"/>
            <w:jc w:val="center"/>
            <w:rPr>
              <w:rFonts w:ascii="GE Inspira" w:hAnsi="GE Inspira"/>
              <w:b w:val="0"/>
              <w:bCs/>
              <w:sz w:val="18"/>
            </w:rPr>
          </w:pPr>
          <w:r>
            <w:rPr>
              <w:rFonts w:ascii="GE Inspira" w:hAnsi="GE Inspira"/>
              <w:b w:val="0"/>
              <w:bCs/>
              <w:sz w:val="18"/>
            </w:rPr>
            <w:t xml:space="preserve">Current version available in </w:t>
          </w:r>
          <w:r w:rsidRPr="004E2CEE">
            <w:rPr>
              <w:rFonts w:ascii="GE Inspira" w:hAnsi="GE Inspira"/>
              <w:b w:val="0"/>
              <w:bCs/>
              <w:sz w:val="18"/>
            </w:rPr>
            <w:t>Documentum</w:t>
          </w:r>
        </w:p>
      </w:tc>
      <w:tc>
        <w:tcPr>
          <w:tcW w:w="2659" w:type="dxa"/>
          <w:tcBorders>
            <w:top w:val="single" w:sz="4" w:space="0" w:color="auto"/>
            <w:bottom w:val="nil"/>
          </w:tcBorders>
          <w:vAlign w:val="center"/>
        </w:tcPr>
        <w:p w14:paraId="77926359" w14:textId="6F4D0259" w:rsidR="004530B7" w:rsidRPr="00081A12" w:rsidRDefault="004530B7" w:rsidP="008C5571">
          <w:pPr>
            <w:pStyle w:val="Footer"/>
            <w:spacing w:before="0"/>
            <w:ind w:left="165" w:firstLine="15"/>
            <w:jc w:val="right"/>
            <w:rPr>
              <w:rFonts w:ascii="GE Inspira" w:hAnsi="GE Inspira"/>
              <w:b w:val="0"/>
              <w:bCs/>
              <w:sz w:val="16"/>
            </w:rPr>
          </w:pPr>
          <w:r w:rsidRPr="00081A12">
            <w:rPr>
              <w:rFonts w:ascii="GE Inspira" w:hAnsi="GE Inspira"/>
              <w:b w:val="0"/>
              <w:bCs/>
              <w:sz w:val="16"/>
            </w:rPr>
            <w:t xml:space="preserve"> </w:t>
          </w:r>
          <w:r>
            <w:rPr>
              <w:rFonts w:ascii="GE Inspira" w:hAnsi="GE Inspira"/>
              <w:b w:val="0"/>
              <w:bCs/>
              <w:sz w:val="16"/>
            </w:rPr>
            <w:t xml:space="preserve">                       </w:t>
          </w: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97415E">
            <w:rPr>
              <w:rStyle w:val="PageNumber"/>
              <w:rFonts w:ascii="GE Inspira" w:hAnsi="GE Inspira"/>
              <w:b w:val="0"/>
              <w:bCs/>
              <w:noProof/>
              <w:sz w:val="16"/>
            </w:rPr>
            <w:t>8</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97415E">
            <w:rPr>
              <w:rStyle w:val="PageNumber"/>
              <w:rFonts w:ascii="GE Inspira" w:hAnsi="GE Inspira"/>
              <w:b w:val="0"/>
              <w:noProof/>
              <w:sz w:val="16"/>
            </w:rPr>
            <w:t>8</w:t>
          </w:r>
          <w:r w:rsidRPr="00081A12">
            <w:rPr>
              <w:rStyle w:val="PageNumber"/>
              <w:rFonts w:ascii="GE Inspira" w:hAnsi="GE Inspira"/>
              <w:b w:val="0"/>
              <w:sz w:val="16"/>
            </w:rPr>
            <w:fldChar w:fldCharType="end"/>
          </w:r>
        </w:p>
      </w:tc>
    </w:tr>
  </w:tbl>
  <w:p w14:paraId="2E66538D" w14:textId="77777777" w:rsidR="004530B7" w:rsidRPr="00402B92" w:rsidRDefault="004530B7"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6024F" w14:textId="77777777" w:rsidR="00500753" w:rsidRDefault="00500753">
      <w:r>
        <w:separator/>
      </w:r>
    </w:p>
  </w:footnote>
  <w:footnote w:type="continuationSeparator" w:id="0">
    <w:p w14:paraId="6D3F3173" w14:textId="77777777" w:rsidR="00500753" w:rsidRDefault="00500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1546B" w14:textId="77777777" w:rsidR="004530B7" w:rsidRPr="00105D5B" w:rsidRDefault="004530B7" w:rsidP="00061270">
    <w:pPr>
      <w:tabs>
        <w:tab w:val="left" w:pos="720"/>
        <w:tab w:val="right" w:pos="9000"/>
      </w:tabs>
      <w:rPr>
        <w:b/>
        <w:color w:val="003399"/>
        <w:sz w:val="4"/>
        <w:szCs w:val="4"/>
      </w:rPr>
    </w:pPr>
    <w:r>
      <w:rPr>
        <w:b/>
        <w:color w:val="003399"/>
        <w:sz w:val="28"/>
      </w:rPr>
      <w:t xml:space="preserve">          </w:t>
    </w:r>
  </w:p>
  <w:tbl>
    <w:tblPr>
      <w:tblStyle w:val="TableGrid"/>
      <w:tblW w:w="11160"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4530B7" w:rsidRPr="00A65CDB" w14:paraId="753481CD" w14:textId="77777777" w:rsidTr="008B1862">
      <w:trPr>
        <w:trHeight w:val="448"/>
        <w:jc w:val="center"/>
      </w:trPr>
      <w:tc>
        <w:tcPr>
          <w:tcW w:w="2880" w:type="dxa"/>
          <w:vMerge w:val="restart"/>
        </w:tcPr>
        <w:p w14:paraId="4BE08BCD" w14:textId="77777777" w:rsidR="004530B7" w:rsidRPr="00A65CDB" w:rsidRDefault="004530B7" w:rsidP="00F4429A">
          <w:pPr>
            <w:tabs>
              <w:tab w:val="left" w:pos="851"/>
              <w:tab w:val="right" w:pos="9781"/>
            </w:tabs>
            <w:spacing w:after="0"/>
            <w:rPr>
              <w:rFonts w:ascii="GE Inspira" w:hAnsi="GE Inspira"/>
              <w:b/>
              <w:color w:val="003399"/>
              <w:sz w:val="10"/>
              <w:szCs w:val="10"/>
            </w:rPr>
          </w:pPr>
          <w:r w:rsidRPr="00A65CDB">
            <w:rPr>
              <w:rFonts w:ascii="GE Inspira" w:hAnsi="GE Inspira"/>
              <w:noProof/>
              <w:color w:val="003399"/>
              <w:sz w:val="10"/>
              <w:szCs w:val="10"/>
              <w:lang w:val="en-US"/>
            </w:rPr>
            <w:drawing>
              <wp:anchor distT="0" distB="0" distL="114300" distR="114300" simplePos="0" relativeHeight="251657216"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EEB554F" w14:textId="6F864895" w:rsidR="004530B7" w:rsidRPr="006D1532" w:rsidRDefault="004530B7" w:rsidP="004B3FB0">
          <w:pPr>
            <w:tabs>
              <w:tab w:val="left" w:pos="1635"/>
              <w:tab w:val="right" w:pos="8640"/>
            </w:tabs>
            <w:spacing w:after="0"/>
            <w:jc w:val="right"/>
            <w:rPr>
              <w:b/>
              <w:color w:val="63666A"/>
            </w:rPr>
          </w:pPr>
          <w:r w:rsidRPr="006D1532">
            <w:rPr>
              <w:b/>
              <w:color w:val="005EB8"/>
              <w:sz w:val="28"/>
            </w:rPr>
            <w:t xml:space="preserve">Oilfield Equipment – </w:t>
          </w:r>
          <w:r>
            <w:rPr>
              <w:b/>
              <w:color w:val="005EB8"/>
              <w:sz w:val="28"/>
            </w:rPr>
            <w:t>Subsea Services</w:t>
          </w:r>
          <w:r w:rsidRPr="006D1532">
            <w:rPr>
              <w:b/>
              <w:color w:val="005EB8"/>
              <w:sz w:val="28"/>
            </w:rPr>
            <w:t xml:space="preserve"> / </w:t>
          </w:r>
          <w:r>
            <w:rPr>
              <w:b/>
              <w:color w:val="005EB8"/>
              <w:sz w:val="28"/>
            </w:rPr>
            <w:t>Jandakot</w:t>
          </w:r>
        </w:p>
      </w:tc>
    </w:tr>
    <w:tr w:rsidR="004530B7" w14:paraId="7D430898" w14:textId="77777777" w:rsidTr="008B1862">
      <w:trPr>
        <w:trHeight w:val="349"/>
        <w:jc w:val="center"/>
      </w:trPr>
      <w:tc>
        <w:tcPr>
          <w:tcW w:w="2880" w:type="dxa"/>
          <w:vMerge/>
        </w:tcPr>
        <w:p w14:paraId="7A1A712B" w14:textId="77777777" w:rsidR="004530B7" w:rsidRDefault="004530B7" w:rsidP="009D02B8">
          <w:pPr>
            <w:tabs>
              <w:tab w:val="left" w:pos="851"/>
              <w:tab w:val="right" w:pos="9781"/>
            </w:tabs>
            <w:jc w:val="center"/>
            <w:rPr>
              <w:rFonts w:ascii="GE Inspira" w:hAnsi="GE Inspira"/>
              <w:b/>
              <w:color w:val="003399"/>
              <w:sz w:val="28"/>
            </w:rPr>
          </w:pPr>
        </w:p>
      </w:tc>
      <w:tc>
        <w:tcPr>
          <w:tcW w:w="8280" w:type="dxa"/>
        </w:tcPr>
        <w:p w14:paraId="7513DBAD" w14:textId="6436C599" w:rsidR="004530B7" w:rsidRPr="00F862A6" w:rsidRDefault="004530B7" w:rsidP="004B3FB0">
          <w:pPr>
            <w:tabs>
              <w:tab w:val="left" w:pos="851"/>
              <w:tab w:val="right" w:pos="9781"/>
            </w:tabs>
            <w:jc w:val="right"/>
            <w:rPr>
              <w:b/>
              <w:color w:val="63666A"/>
              <w:sz w:val="26"/>
              <w:szCs w:val="26"/>
            </w:rPr>
          </w:pPr>
          <w:r w:rsidRPr="00F862A6">
            <w:rPr>
              <w:b/>
              <w:color w:val="63666A"/>
              <w:sz w:val="26"/>
              <w:szCs w:val="26"/>
            </w:rPr>
            <w:t>Information Guideline DNVGL-ST-E273 POU Certification Process</w:t>
          </w:r>
        </w:p>
        <w:p w14:paraId="0640C144" w14:textId="09E7C3E8" w:rsidR="004530B7" w:rsidRPr="00145818" w:rsidRDefault="004530B7" w:rsidP="004B3FB0">
          <w:pPr>
            <w:tabs>
              <w:tab w:val="left" w:pos="851"/>
              <w:tab w:val="right" w:pos="9781"/>
            </w:tabs>
            <w:jc w:val="right"/>
            <w:rPr>
              <w:b/>
              <w:color w:val="003399"/>
              <w:sz w:val="28"/>
            </w:rPr>
          </w:pPr>
          <w:r w:rsidRPr="00F862A6">
            <w:rPr>
              <w:color w:val="63666A"/>
            </w:rPr>
            <w:t>QO-PER-051</w:t>
          </w:r>
          <w:r>
            <w:rPr>
              <w:color w:val="63666A"/>
            </w:rPr>
            <w:t xml:space="preserve"> r</w:t>
          </w:r>
          <w:r w:rsidRPr="00F4429A">
            <w:rPr>
              <w:color w:val="63666A"/>
            </w:rPr>
            <w:t xml:space="preserve">ev: </w:t>
          </w:r>
          <w:r w:rsidR="002D6F16">
            <w:rPr>
              <w:color w:val="63666A"/>
            </w:rPr>
            <w:t>2</w:t>
          </w:r>
          <w:r>
            <w:rPr>
              <w:color w:val="63666A"/>
            </w:rPr>
            <w:t>.0</w:t>
          </w:r>
        </w:p>
      </w:tc>
    </w:tr>
  </w:tbl>
  <w:p w14:paraId="0FADA695" w14:textId="3B60A508" w:rsidR="004530B7" w:rsidRPr="00F4429A" w:rsidRDefault="004530B7" w:rsidP="00F4429A">
    <w:pPr>
      <w:tabs>
        <w:tab w:val="left" w:pos="851"/>
        <w:tab w:val="right" w:pos="9781"/>
      </w:tabs>
      <w:rPr>
        <w:rFonts w:ascii="GE Inspira" w:hAnsi="GE Inspira"/>
        <w:b/>
        <w:color w:val="003399"/>
        <w:sz w:val="2"/>
        <w:szCs w:val="28"/>
      </w:rPr>
    </w:pPr>
    <w:r w:rsidRPr="00F4429A">
      <w:rPr>
        <w:rFonts w:ascii="GE Inspira" w:hAnsi="GE Inspira"/>
        <w:b/>
        <w:color w:val="003399"/>
        <w:sz w:val="2"/>
      </w:rPr>
      <w:t xml:space="preserve">         </w:t>
    </w:r>
  </w:p>
  <w:p w14:paraId="13DC633F" w14:textId="77777777" w:rsidR="004530B7" w:rsidRPr="00FC6CC8" w:rsidRDefault="004530B7" w:rsidP="00FC6CC8">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7AAF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42C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F6F8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06EA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DCC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FA20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886F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6004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B6B4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0E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3AC"/>
    <w:multiLevelType w:val="multilevel"/>
    <w:tmpl w:val="16ECC930"/>
    <w:lvl w:ilvl="0">
      <w:start w:val="1"/>
      <w:numFmt w:val="decimal"/>
      <w:pStyle w:val="Heading1"/>
      <w:lvlText w:val="%1"/>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1440"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304" w:hanging="864"/>
      </w:pPr>
      <w:rPr>
        <w:rFonts w:hint="default"/>
        <w:b w:val="0"/>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2105D6A"/>
    <w:multiLevelType w:val="multilevel"/>
    <w:tmpl w:val="B8C01FD4"/>
    <w:styleLink w:val="ListStyle1"/>
    <w:lvl w:ilvl="0">
      <w:start w:val="1"/>
      <w:numFmt w:val="lowerLetter"/>
      <w:pStyle w:val="zAlpha1"/>
      <w:lvlText w:val="%1."/>
      <w:lvlJc w:val="left"/>
      <w:pPr>
        <w:ind w:left="936" w:hanging="360"/>
      </w:pPr>
      <w:rPr>
        <w:rFonts w:ascii="GE Inspira Sans" w:hAnsi="GE Inspira Sans" w:hint="default"/>
        <w:sz w:val="24"/>
      </w:rPr>
    </w:lvl>
    <w:lvl w:ilvl="1">
      <w:start w:val="1"/>
      <w:numFmt w:val="lowerLetter"/>
      <w:lvlText w:val="%2."/>
      <w:lvlJc w:val="left"/>
      <w:pPr>
        <w:ind w:left="1987" w:hanging="360"/>
      </w:pPr>
      <w:rPr>
        <w:rFonts w:hint="default"/>
      </w:rPr>
    </w:lvl>
    <w:lvl w:ilvl="2">
      <w:start w:val="1"/>
      <w:numFmt w:val="lowerRoman"/>
      <w:lvlText w:val="%3."/>
      <w:lvlJc w:val="right"/>
      <w:pPr>
        <w:ind w:left="2707" w:hanging="180"/>
      </w:pPr>
      <w:rPr>
        <w:rFonts w:hint="default"/>
      </w:rPr>
    </w:lvl>
    <w:lvl w:ilvl="3">
      <w:start w:val="1"/>
      <w:numFmt w:val="decimal"/>
      <w:lvlText w:val="%4."/>
      <w:lvlJc w:val="left"/>
      <w:pPr>
        <w:ind w:left="3427" w:hanging="360"/>
      </w:pPr>
      <w:rPr>
        <w:rFonts w:hint="default"/>
      </w:rPr>
    </w:lvl>
    <w:lvl w:ilvl="4">
      <w:start w:val="1"/>
      <w:numFmt w:val="lowerLetter"/>
      <w:lvlText w:val="%5."/>
      <w:lvlJc w:val="left"/>
      <w:pPr>
        <w:ind w:left="4147" w:hanging="360"/>
      </w:pPr>
      <w:rPr>
        <w:rFonts w:hint="default"/>
      </w:rPr>
    </w:lvl>
    <w:lvl w:ilvl="5">
      <w:start w:val="1"/>
      <w:numFmt w:val="lowerRoman"/>
      <w:lvlText w:val="%6."/>
      <w:lvlJc w:val="right"/>
      <w:pPr>
        <w:ind w:left="4867" w:hanging="180"/>
      </w:pPr>
      <w:rPr>
        <w:rFonts w:hint="default"/>
      </w:rPr>
    </w:lvl>
    <w:lvl w:ilvl="6">
      <w:start w:val="1"/>
      <w:numFmt w:val="decimal"/>
      <w:lvlText w:val="%7."/>
      <w:lvlJc w:val="left"/>
      <w:pPr>
        <w:ind w:left="5587" w:hanging="360"/>
      </w:pPr>
      <w:rPr>
        <w:rFonts w:hint="default"/>
      </w:rPr>
    </w:lvl>
    <w:lvl w:ilvl="7">
      <w:start w:val="1"/>
      <w:numFmt w:val="lowerLetter"/>
      <w:lvlText w:val="%8."/>
      <w:lvlJc w:val="left"/>
      <w:pPr>
        <w:ind w:left="6307" w:hanging="360"/>
      </w:pPr>
      <w:rPr>
        <w:rFonts w:hint="default"/>
      </w:rPr>
    </w:lvl>
    <w:lvl w:ilvl="8">
      <w:start w:val="1"/>
      <w:numFmt w:val="lowerRoman"/>
      <w:lvlText w:val="%9."/>
      <w:lvlJc w:val="right"/>
      <w:pPr>
        <w:ind w:left="7027" w:hanging="180"/>
      </w:pPr>
      <w:rPr>
        <w:rFonts w:hint="default"/>
      </w:rPr>
    </w:lvl>
  </w:abstractNum>
  <w:abstractNum w:abstractNumId="12" w15:restartNumberingAfterBreak="0">
    <w:nsid w:val="047F38A6"/>
    <w:multiLevelType w:val="hybridMultilevel"/>
    <w:tmpl w:val="A970E054"/>
    <w:lvl w:ilvl="0" w:tplc="A4060D22">
      <w:start w:val="1"/>
      <w:numFmt w:val="bullet"/>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13" w15:restartNumberingAfterBreak="0">
    <w:nsid w:val="0A3364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702385"/>
    <w:multiLevelType w:val="hybridMultilevel"/>
    <w:tmpl w:val="00422772"/>
    <w:lvl w:ilvl="0" w:tplc="C5469DC2">
      <w:start w:val="1"/>
      <w:numFmt w:val="bullet"/>
      <w:pStyle w:val="zBullets2"/>
      <w:lvlText w:val=""/>
      <w:lvlJc w:val="left"/>
      <w:pPr>
        <w:ind w:left="187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5D06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3346CD"/>
    <w:multiLevelType w:val="hybridMultilevel"/>
    <w:tmpl w:val="C8840876"/>
    <w:lvl w:ilvl="0" w:tplc="F008EA7A">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7" w15:restartNumberingAfterBreak="0">
    <w:nsid w:val="2108608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5363B10"/>
    <w:multiLevelType w:val="hybridMultilevel"/>
    <w:tmpl w:val="1394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64161C"/>
    <w:multiLevelType w:val="hybridMultilevel"/>
    <w:tmpl w:val="A99095DA"/>
    <w:lvl w:ilvl="0" w:tplc="3CAE35D4">
      <w:start w:val="1"/>
      <w:numFmt w:val="bullet"/>
      <w:pStyle w:val="zBullets3"/>
      <w:lvlText w:val=""/>
      <w:lvlJc w:val="left"/>
      <w:pPr>
        <w:ind w:left="2736" w:hanging="432"/>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0" w15:restartNumberingAfterBreak="0">
    <w:nsid w:val="29AF6093"/>
    <w:multiLevelType w:val="multilevel"/>
    <w:tmpl w:val="B8C01FD4"/>
    <w:numStyleLink w:val="ListStyle1"/>
  </w:abstractNum>
  <w:abstractNum w:abstractNumId="21" w15:restartNumberingAfterBreak="0">
    <w:nsid w:val="29F308FE"/>
    <w:multiLevelType w:val="hybridMultilevel"/>
    <w:tmpl w:val="627453F4"/>
    <w:lvl w:ilvl="0" w:tplc="75221EEA">
      <w:start w:val="1"/>
      <w:numFmt w:val="bullet"/>
      <w:pStyle w:val="zBullets1"/>
      <w:lvlText w:val=""/>
      <w:lvlJc w:val="left"/>
      <w:pPr>
        <w:ind w:left="1008" w:hanging="432"/>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2" w15:restartNumberingAfterBreak="0">
    <w:nsid w:val="38E7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2958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4827A11"/>
    <w:multiLevelType w:val="multilevel"/>
    <w:tmpl w:val="673490DC"/>
    <w:styleLink w:val="ListStyle3"/>
    <w:lvl w:ilvl="0">
      <w:start w:val="1"/>
      <w:numFmt w:val="lowerLetter"/>
      <w:pStyle w:val="zAlpha3"/>
      <w:lvlText w:val="%1."/>
      <w:lvlJc w:val="left"/>
      <w:pPr>
        <w:ind w:left="2664" w:hanging="360"/>
      </w:pPr>
      <w:rPr>
        <w:rFonts w:ascii="GE Inspira Sans" w:hAnsi="GE Inspira Sans" w:hint="default"/>
        <w:sz w:val="24"/>
      </w:rPr>
    </w:lvl>
    <w:lvl w:ilvl="1">
      <w:start w:val="1"/>
      <w:numFmt w:val="lowerLetter"/>
      <w:lvlText w:val="%2."/>
      <w:lvlJc w:val="left"/>
      <w:pPr>
        <w:ind w:left="4559" w:hanging="360"/>
      </w:pPr>
      <w:rPr>
        <w:rFonts w:hint="default"/>
      </w:rPr>
    </w:lvl>
    <w:lvl w:ilvl="2">
      <w:start w:val="1"/>
      <w:numFmt w:val="lowerRoman"/>
      <w:lvlText w:val="%3."/>
      <w:lvlJc w:val="right"/>
      <w:pPr>
        <w:ind w:left="5279" w:hanging="180"/>
      </w:pPr>
      <w:rPr>
        <w:rFonts w:hint="default"/>
      </w:rPr>
    </w:lvl>
    <w:lvl w:ilvl="3">
      <w:start w:val="1"/>
      <w:numFmt w:val="decimal"/>
      <w:lvlText w:val="%4."/>
      <w:lvlJc w:val="left"/>
      <w:pPr>
        <w:ind w:left="5999" w:hanging="360"/>
      </w:pPr>
      <w:rPr>
        <w:rFonts w:hint="default"/>
      </w:rPr>
    </w:lvl>
    <w:lvl w:ilvl="4">
      <w:start w:val="1"/>
      <w:numFmt w:val="lowerLetter"/>
      <w:lvlText w:val="%5."/>
      <w:lvlJc w:val="left"/>
      <w:pPr>
        <w:ind w:left="6719" w:hanging="360"/>
      </w:pPr>
      <w:rPr>
        <w:rFonts w:hint="default"/>
      </w:rPr>
    </w:lvl>
    <w:lvl w:ilvl="5">
      <w:start w:val="1"/>
      <w:numFmt w:val="lowerRoman"/>
      <w:lvlText w:val="%6."/>
      <w:lvlJc w:val="right"/>
      <w:pPr>
        <w:ind w:left="7439" w:hanging="180"/>
      </w:pPr>
      <w:rPr>
        <w:rFonts w:hint="default"/>
      </w:rPr>
    </w:lvl>
    <w:lvl w:ilvl="6">
      <w:start w:val="1"/>
      <w:numFmt w:val="decimal"/>
      <w:lvlText w:val="%7."/>
      <w:lvlJc w:val="left"/>
      <w:pPr>
        <w:ind w:left="8159" w:hanging="360"/>
      </w:pPr>
      <w:rPr>
        <w:rFonts w:hint="default"/>
      </w:rPr>
    </w:lvl>
    <w:lvl w:ilvl="7">
      <w:start w:val="1"/>
      <w:numFmt w:val="lowerLetter"/>
      <w:lvlText w:val="%8."/>
      <w:lvlJc w:val="left"/>
      <w:pPr>
        <w:ind w:left="8879" w:hanging="360"/>
      </w:pPr>
      <w:rPr>
        <w:rFonts w:hint="default"/>
      </w:rPr>
    </w:lvl>
    <w:lvl w:ilvl="8">
      <w:start w:val="1"/>
      <w:numFmt w:val="lowerRoman"/>
      <w:lvlText w:val="%9."/>
      <w:lvlJc w:val="right"/>
      <w:pPr>
        <w:ind w:left="9599" w:hanging="180"/>
      </w:pPr>
      <w:rPr>
        <w:rFonts w:hint="default"/>
      </w:rPr>
    </w:lvl>
  </w:abstractNum>
  <w:abstractNum w:abstractNumId="25" w15:restartNumberingAfterBreak="0">
    <w:nsid w:val="4B541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8403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6DC04C1"/>
    <w:multiLevelType w:val="multilevel"/>
    <w:tmpl w:val="3D24209C"/>
    <w:styleLink w:val="ListStyle2"/>
    <w:lvl w:ilvl="0">
      <w:start w:val="1"/>
      <w:numFmt w:val="lowerLetter"/>
      <w:pStyle w:val="zAlpha2"/>
      <w:lvlText w:val="%1."/>
      <w:lvlJc w:val="left"/>
      <w:pPr>
        <w:ind w:left="1800" w:hanging="360"/>
      </w:pPr>
      <w:rPr>
        <w:rFonts w:ascii="GE Inspira Sans" w:hAnsi="GE Inspira Sans" w:hint="default"/>
        <w:sz w:val="24"/>
      </w:rPr>
    </w:lvl>
    <w:lvl w:ilvl="1">
      <w:start w:val="1"/>
      <w:numFmt w:val="lowerLetter"/>
      <w:lvlText w:val="%2."/>
      <w:lvlJc w:val="left"/>
      <w:pPr>
        <w:ind w:left="3708" w:hanging="360"/>
      </w:pPr>
      <w:rPr>
        <w:rFonts w:hint="default"/>
      </w:rPr>
    </w:lvl>
    <w:lvl w:ilvl="2">
      <w:start w:val="1"/>
      <w:numFmt w:val="lowerRoman"/>
      <w:lvlText w:val="%3."/>
      <w:lvlJc w:val="right"/>
      <w:pPr>
        <w:ind w:left="4428" w:hanging="180"/>
      </w:pPr>
      <w:rPr>
        <w:rFonts w:hint="default"/>
      </w:rPr>
    </w:lvl>
    <w:lvl w:ilvl="3">
      <w:start w:val="1"/>
      <w:numFmt w:val="decimal"/>
      <w:lvlText w:val="%4."/>
      <w:lvlJc w:val="left"/>
      <w:pPr>
        <w:ind w:left="5148" w:hanging="360"/>
      </w:pPr>
      <w:rPr>
        <w:rFonts w:hint="default"/>
      </w:rPr>
    </w:lvl>
    <w:lvl w:ilvl="4">
      <w:start w:val="1"/>
      <w:numFmt w:val="lowerLetter"/>
      <w:lvlText w:val="%5."/>
      <w:lvlJc w:val="left"/>
      <w:pPr>
        <w:ind w:left="5868" w:hanging="360"/>
      </w:pPr>
      <w:rPr>
        <w:rFonts w:hint="default"/>
      </w:rPr>
    </w:lvl>
    <w:lvl w:ilvl="5">
      <w:start w:val="1"/>
      <w:numFmt w:val="lowerRoman"/>
      <w:lvlText w:val="%6."/>
      <w:lvlJc w:val="right"/>
      <w:pPr>
        <w:ind w:left="6588" w:hanging="180"/>
      </w:pPr>
      <w:rPr>
        <w:rFonts w:hint="default"/>
      </w:rPr>
    </w:lvl>
    <w:lvl w:ilvl="6">
      <w:start w:val="1"/>
      <w:numFmt w:val="decimal"/>
      <w:lvlText w:val="%7."/>
      <w:lvlJc w:val="left"/>
      <w:pPr>
        <w:ind w:left="7308" w:hanging="360"/>
      </w:pPr>
      <w:rPr>
        <w:rFonts w:hint="default"/>
      </w:rPr>
    </w:lvl>
    <w:lvl w:ilvl="7">
      <w:start w:val="1"/>
      <w:numFmt w:val="lowerLetter"/>
      <w:lvlText w:val="%8."/>
      <w:lvlJc w:val="left"/>
      <w:pPr>
        <w:ind w:left="8028" w:hanging="360"/>
      </w:pPr>
      <w:rPr>
        <w:rFonts w:hint="default"/>
      </w:rPr>
    </w:lvl>
    <w:lvl w:ilvl="8">
      <w:start w:val="1"/>
      <w:numFmt w:val="lowerRoman"/>
      <w:lvlText w:val="%9."/>
      <w:lvlJc w:val="right"/>
      <w:pPr>
        <w:ind w:left="8748" w:hanging="180"/>
      </w:pPr>
      <w:rPr>
        <w:rFonts w:hint="default"/>
      </w:rPr>
    </w:lvl>
  </w:abstractNum>
  <w:abstractNum w:abstractNumId="28" w15:restartNumberingAfterBreak="0">
    <w:nsid w:val="585D3F2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C2C550C"/>
    <w:multiLevelType w:val="hybridMultilevel"/>
    <w:tmpl w:val="481851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17505FF"/>
    <w:multiLevelType w:val="hybridMultilevel"/>
    <w:tmpl w:val="7C2634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964542D"/>
    <w:multiLevelType w:val="multilevel"/>
    <w:tmpl w:val="A3325942"/>
    <w:lvl w:ilvl="0">
      <w:start w:val="1"/>
      <w:numFmt w:val="decimal"/>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21"/>
  </w:num>
  <w:num w:numId="3">
    <w:abstractNumId w:val="19"/>
  </w:num>
  <w:num w:numId="4">
    <w:abstractNumId w:val="12"/>
  </w:num>
  <w:num w:numId="5">
    <w:abstractNumId w:val="16"/>
  </w:num>
  <w:num w:numId="6">
    <w:abstractNumId w:val="18"/>
  </w:num>
  <w:num w:numId="7">
    <w:abstractNumId w:val="14"/>
  </w:num>
  <w:num w:numId="8">
    <w:abstractNumId w:val="11"/>
  </w:num>
  <w:num w:numId="9">
    <w:abstractNumId w:val="20"/>
  </w:num>
  <w:num w:numId="10">
    <w:abstractNumId w:val="27"/>
  </w:num>
  <w:num w:numId="11">
    <w:abstractNumId w:val="24"/>
  </w:num>
  <w:num w:numId="12">
    <w:abstractNumId w:val="31"/>
  </w:num>
  <w:num w:numId="13">
    <w:abstractNumId w:val="9"/>
  </w:num>
  <w:num w:numId="14">
    <w:abstractNumId w:val="7"/>
  </w:num>
  <w:num w:numId="15">
    <w:abstractNumId w:val="6"/>
  </w:num>
  <w:num w:numId="16">
    <w:abstractNumId w:val="5"/>
  </w:num>
  <w:num w:numId="17">
    <w:abstractNumId w:val="8"/>
  </w:num>
  <w:num w:numId="18">
    <w:abstractNumId w:val="3"/>
  </w:num>
  <w:num w:numId="19">
    <w:abstractNumId w:val="2"/>
  </w:num>
  <w:num w:numId="20">
    <w:abstractNumId w:val="1"/>
  </w:num>
  <w:num w:numId="21">
    <w:abstractNumId w:val="0"/>
  </w:num>
  <w:num w:numId="22">
    <w:abstractNumId w:val="25"/>
  </w:num>
  <w:num w:numId="23">
    <w:abstractNumId w:val="15"/>
  </w:num>
  <w:num w:numId="24">
    <w:abstractNumId w:val="23"/>
  </w:num>
  <w:num w:numId="25">
    <w:abstractNumId w:val="13"/>
  </w:num>
  <w:num w:numId="26">
    <w:abstractNumId w:val="22"/>
  </w:num>
  <w:num w:numId="27">
    <w:abstractNumId w:val="26"/>
  </w:num>
  <w:num w:numId="28">
    <w:abstractNumId w:val="28"/>
  </w:num>
  <w:num w:numId="29">
    <w:abstractNumId w:val="4"/>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7"/>
  </w:num>
  <w:num w:numId="38">
    <w:abstractNumId w:val="30"/>
  </w:num>
  <w:num w:numId="39">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3E"/>
    <w:rsid w:val="00023417"/>
    <w:rsid w:val="00027599"/>
    <w:rsid w:val="00027E9C"/>
    <w:rsid w:val="000328F3"/>
    <w:rsid w:val="000334DD"/>
    <w:rsid w:val="00033A8E"/>
    <w:rsid w:val="00037F36"/>
    <w:rsid w:val="00045D8A"/>
    <w:rsid w:val="000530E7"/>
    <w:rsid w:val="00057738"/>
    <w:rsid w:val="00061270"/>
    <w:rsid w:val="00062B13"/>
    <w:rsid w:val="00071D88"/>
    <w:rsid w:val="00074AF9"/>
    <w:rsid w:val="0008110A"/>
    <w:rsid w:val="0008180A"/>
    <w:rsid w:val="00081A12"/>
    <w:rsid w:val="00091A61"/>
    <w:rsid w:val="00094BF8"/>
    <w:rsid w:val="000A0E24"/>
    <w:rsid w:val="000B2BC1"/>
    <w:rsid w:val="000B4202"/>
    <w:rsid w:val="000B7956"/>
    <w:rsid w:val="000C0485"/>
    <w:rsid w:val="000D4D5C"/>
    <w:rsid w:val="000E0857"/>
    <w:rsid w:val="000E0E3E"/>
    <w:rsid w:val="000E5B05"/>
    <w:rsid w:val="000F6016"/>
    <w:rsid w:val="000F6849"/>
    <w:rsid w:val="0010088D"/>
    <w:rsid w:val="0011062F"/>
    <w:rsid w:val="00115D04"/>
    <w:rsid w:val="00116710"/>
    <w:rsid w:val="00123416"/>
    <w:rsid w:val="001234D2"/>
    <w:rsid w:val="00124CE4"/>
    <w:rsid w:val="001270BD"/>
    <w:rsid w:val="00131B83"/>
    <w:rsid w:val="00136FCC"/>
    <w:rsid w:val="00140D93"/>
    <w:rsid w:val="00145818"/>
    <w:rsid w:val="001542D5"/>
    <w:rsid w:val="001602E5"/>
    <w:rsid w:val="00161A12"/>
    <w:rsid w:val="00163138"/>
    <w:rsid w:val="00165C4B"/>
    <w:rsid w:val="001662FE"/>
    <w:rsid w:val="00166A64"/>
    <w:rsid w:val="00170337"/>
    <w:rsid w:val="00172ED4"/>
    <w:rsid w:val="00176E2A"/>
    <w:rsid w:val="001846C0"/>
    <w:rsid w:val="0019082D"/>
    <w:rsid w:val="00190DB5"/>
    <w:rsid w:val="00191494"/>
    <w:rsid w:val="001936D6"/>
    <w:rsid w:val="001A2F94"/>
    <w:rsid w:val="001A4B27"/>
    <w:rsid w:val="001A5169"/>
    <w:rsid w:val="001B075F"/>
    <w:rsid w:val="001C6D55"/>
    <w:rsid w:val="001C7834"/>
    <w:rsid w:val="001D0A8F"/>
    <w:rsid w:val="001D30B0"/>
    <w:rsid w:val="001D4673"/>
    <w:rsid w:val="001D6B3D"/>
    <w:rsid w:val="001E136C"/>
    <w:rsid w:val="001E65A7"/>
    <w:rsid w:val="001F4560"/>
    <w:rsid w:val="001F56CD"/>
    <w:rsid w:val="001F7AE2"/>
    <w:rsid w:val="00203F7D"/>
    <w:rsid w:val="0020540C"/>
    <w:rsid w:val="00207921"/>
    <w:rsid w:val="00212EA5"/>
    <w:rsid w:val="0022080E"/>
    <w:rsid w:val="00222243"/>
    <w:rsid w:val="00232D8C"/>
    <w:rsid w:val="00236473"/>
    <w:rsid w:val="00236CF9"/>
    <w:rsid w:val="0023721B"/>
    <w:rsid w:val="00237569"/>
    <w:rsid w:val="00243E51"/>
    <w:rsid w:val="00250470"/>
    <w:rsid w:val="00253393"/>
    <w:rsid w:val="00254856"/>
    <w:rsid w:val="00261C19"/>
    <w:rsid w:val="00271A76"/>
    <w:rsid w:val="00271E95"/>
    <w:rsid w:val="00274C1B"/>
    <w:rsid w:val="00282EE9"/>
    <w:rsid w:val="00292DA0"/>
    <w:rsid w:val="00297832"/>
    <w:rsid w:val="002A09CC"/>
    <w:rsid w:val="002A0E1B"/>
    <w:rsid w:val="002B0663"/>
    <w:rsid w:val="002B5100"/>
    <w:rsid w:val="002C1733"/>
    <w:rsid w:val="002C3373"/>
    <w:rsid w:val="002D6ABD"/>
    <w:rsid w:val="002D6F16"/>
    <w:rsid w:val="002E5291"/>
    <w:rsid w:val="002F1C67"/>
    <w:rsid w:val="003034F6"/>
    <w:rsid w:val="00310105"/>
    <w:rsid w:val="003145FC"/>
    <w:rsid w:val="00320841"/>
    <w:rsid w:val="003220F6"/>
    <w:rsid w:val="003229CC"/>
    <w:rsid w:val="00322F51"/>
    <w:rsid w:val="00325D78"/>
    <w:rsid w:val="003265EA"/>
    <w:rsid w:val="00336ECE"/>
    <w:rsid w:val="00342FD4"/>
    <w:rsid w:val="00350336"/>
    <w:rsid w:val="0036170C"/>
    <w:rsid w:val="003650AA"/>
    <w:rsid w:val="0036545F"/>
    <w:rsid w:val="003721BB"/>
    <w:rsid w:val="003746D2"/>
    <w:rsid w:val="0038461E"/>
    <w:rsid w:val="003B70AC"/>
    <w:rsid w:val="003C1A79"/>
    <w:rsid w:val="003C3561"/>
    <w:rsid w:val="003C76C5"/>
    <w:rsid w:val="003E03DA"/>
    <w:rsid w:val="003E6230"/>
    <w:rsid w:val="003F1736"/>
    <w:rsid w:val="003F6418"/>
    <w:rsid w:val="0040094C"/>
    <w:rsid w:val="00402B92"/>
    <w:rsid w:val="004048EB"/>
    <w:rsid w:val="00405483"/>
    <w:rsid w:val="00407F9E"/>
    <w:rsid w:val="00410F26"/>
    <w:rsid w:val="004150E1"/>
    <w:rsid w:val="004158FF"/>
    <w:rsid w:val="00422667"/>
    <w:rsid w:val="00423314"/>
    <w:rsid w:val="0042626B"/>
    <w:rsid w:val="00427F9B"/>
    <w:rsid w:val="0043173E"/>
    <w:rsid w:val="0043663C"/>
    <w:rsid w:val="00437A1E"/>
    <w:rsid w:val="00442B8D"/>
    <w:rsid w:val="004530B7"/>
    <w:rsid w:val="00462D88"/>
    <w:rsid w:val="0047067E"/>
    <w:rsid w:val="00471779"/>
    <w:rsid w:val="00472736"/>
    <w:rsid w:val="00476D08"/>
    <w:rsid w:val="00477AFC"/>
    <w:rsid w:val="00482C7E"/>
    <w:rsid w:val="00485768"/>
    <w:rsid w:val="004864FA"/>
    <w:rsid w:val="004904D5"/>
    <w:rsid w:val="00490985"/>
    <w:rsid w:val="00492044"/>
    <w:rsid w:val="004942D1"/>
    <w:rsid w:val="004964F9"/>
    <w:rsid w:val="004A1C9C"/>
    <w:rsid w:val="004A7132"/>
    <w:rsid w:val="004B3FB0"/>
    <w:rsid w:val="004C5B6C"/>
    <w:rsid w:val="004C65C3"/>
    <w:rsid w:val="004D74FD"/>
    <w:rsid w:val="004E2CEE"/>
    <w:rsid w:val="004F175E"/>
    <w:rsid w:val="00500753"/>
    <w:rsid w:val="00500F06"/>
    <w:rsid w:val="0050116B"/>
    <w:rsid w:val="00507B11"/>
    <w:rsid w:val="00510DCD"/>
    <w:rsid w:val="00513515"/>
    <w:rsid w:val="00515F9D"/>
    <w:rsid w:val="00516D01"/>
    <w:rsid w:val="00521611"/>
    <w:rsid w:val="00522337"/>
    <w:rsid w:val="0053120C"/>
    <w:rsid w:val="00532897"/>
    <w:rsid w:val="00532B56"/>
    <w:rsid w:val="005333AF"/>
    <w:rsid w:val="00534A89"/>
    <w:rsid w:val="0053773D"/>
    <w:rsid w:val="00540810"/>
    <w:rsid w:val="005408AB"/>
    <w:rsid w:val="00552994"/>
    <w:rsid w:val="00552E10"/>
    <w:rsid w:val="00563365"/>
    <w:rsid w:val="005645A4"/>
    <w:rsid w:val="00573F41"/>
    <w:rsid w:val="00584636"/>
    <w:rsid w:val="005863D2"/>
    <w:rsid w:val="005867C1"/>
    <w:rsid w:val="005906FA"/>
    <w:rsid w:val="00595B6E"/>
    <w:rsid w:val="005969E7"/>
    <w:rsid w:val="00597891"/>
    <w:rsid w:val="005A6734"/>
    <w:rsid w:val="005A6D32"/>
    <w:rsid w:val="005B2031"/>
    <w:rsid w:val="005B6690"/>
    <w:rsid w:val="005B7825"/>
    <w:rsid w:val="005C0BC5"/>
    <w:rsid w:val="005C5372"/>
    <w:rsid w:val="005D3FF1"/>
    <w:rsid w:val="005D78B3"/>
    <w:rsid w:val="005E0C61"/>
    <w:rsid w:val="005E3CB4"/>
    <w:rsid w:val="005F1202"/>
    <w:rsid w:val="005F49F6"/>
    <w:rsid w:val="005F4BCA"/>
    <w:rsid w:val="00600ACE"/>
    <w:rsid w:val="0060119C"/>
    <w:rsid w:val="00616B86"/>
    <w:rsid w:val="0062213B"/>
    <w:rsid w:val="00627053"/>
    <w:rsid w:val="006435F0"/>
    <w:rsid w:val="00643AE2"/>
    <w:rsid w:val="006440D7"/>
    <w:rsid w:val="0064640E"/>
    <w:rsid w:val="00650BE0"/>
    <w:rsid w:val="0065393E"/>
    <w:rsid w:val="006558D5"/>
    <w:rsid w:val="006565A3"/>
    <w:rsid w:val="00657043"/>
    <w:rsid w:val="006617BA"/>
    <w:rsid w:val="0066291E"/>
    <w:rsid w:val="006631C5"/>
    <w:rsid w:val="006634DC"/>
    <w:rsid w:val="00663B33"/>
    <w:rsid w:val="00670630"/>
    <w:rsid w:val="006715D1"/>
    <w:rsid w:val="00672A13"/>
    <w:rsid w:val="00681B35"/>
    <w:rsid w:val="00681BAF"/>
    <w:rsid w:val="00681DE0"/>
    <w:rsid w:val="0068230B"/>
    <w:rsid w:val="0068238D"/>
    <w:rsid w:val="00683B9A"/>
    <w:rsid w:val="00684305"/>
    <w:rsid w:val="00697BE7"/>
    <w:rsid w:val="006A7C66"/>
    <w:rsid w:val="006B0ABC"/>
    <w:rsid w:val="006B369D"/>
    <w:rsid w:val="006B39A1"/>
    <w:rsid w:val="006B4C17"/>
    <w:rsid w:val="006B6624"/>
    <w:rsid w:val="006C0B62"/>
    <w:rsid w:val="006C628F"/>
    <w:rsid w:val="006D047A"/>
    <w:rsid w:val="006D1532"/>
    <w:rsid w:val="006D3852"/>
    <w:rsid w:val="006D69F6"/>
    <w:rsid w:val="006D74DA"/>
    <w:rsid w:val="006E4265"/>
    <w:rsid w:val="006E5308"/>
    <w:rsid w:val="006E66EE"/>
    <w:rsid w:val="006F3093"/>
    <w:rsid w:val="00701F9A"/>
    <w:rsid w:val="00710638"/>
    <w:rsid w:val="00710BF2"/>
    <w:rsid w:val="00711F71"/>
    <w:rsid w:val="0071251A"/>
    <w:rsid w:val="00726CDD"/>
    <w:rsid w:val="00732690"/>
    <w:rsid w:val="00746946"/>
    <w:rsid w:val="00747045"/>
    <w:rsid w:val="007472EB"/>
    <w:rsid w:val="0075211B"/>
    <w:rsid w:val="00753DFD"/>
    <w:rsid w:val="00754314"/>
    <w:rsid w:val="007565B3"/>
    <w:rsid w:val="00757A1E"/>
    <w:rsid w:val="00764BF9"/>
    <w:rsid w:val="00775B92"/>
    <w:rsid w:val="00797097"/>
    <w:rsid w:val="007A2254"/>
    <w:rsid w:val="007A57DE"/>
    <w:rsid w:val="007A7A6B"/>
    <w:rsid w:val="007B4E04"/>
    <w:rsid w:val="007C2C25"/>
    <w:rsid w:val="007C378C"/>
    <w:rsid w:val="007C5015"/>
    <w:rsid w:val="007C52B1"/>
    <w:rsid w:val="007C6DF6"/>
    <w:rsid w:val="007D2961"/>
    <w:rsid w:val="007E7D35"/>
    <w:rsid w:val="008102D6"/>
    <w:rsid w:val="00812B9A"/>
    <w:rsid w:val="00815312"/>
    <w:rsid w:val="008166C0"/>
    <w:rsid w:val="00832EBE"/>
    <w:rsid w:val="0083311C"/>
    <w:rsid w:val="00833470"/>
    <w:rsid w:val="00841577"/>
    <w:rsid w:val="00842B38"/>
    <w:rsid w:val="008445BD"/>
    <w:rsid w:val="00844F32"/>
    <w:rsid w:val="00850E32"/>
    <w:rsid w:val="00851B55"/>
    <w:rsid w:val="00862B47"/>
    <w:rsid w:val="00863565"/>
    <w:rsid w:val="00874498"/>
    <w:rsid w:val="00876A8A"/>
    <w:rsid w:val="00881531"/>
    <w:rsid w:val="00881607"/>
    <w:rsid w:val="00886497"/>
    <w:rsid w:val="00891A13"/>
    <w:rsid w:val="008959A1"/>
    <w:rsid w:val="008966B7"/>
    <w:rsid w:val="008A1FA2"/>
    <w:rsid w:val="008A58B8"/>
    <w:rsid w:val="008B1862"/>
    <w:rsid w:val="008B50E0"/>
    <w:rsid w:val="008C5571"/>
    <w:rsid w:val="008C6292"/>
    <w:rsid w:val="008D1A84"/>
    <w:rsid w:val="008D66C4"/>
    <w:rsid w:val="008D7F51"/>
    <w:rsid w:val="008E1B70"/>
    <w:rsid w:val="008E58C4"/>
    <w:rsid w:val="008F273D"/>
    <w:rsid w:val="009049D0"/>
    <w:rsid w:val="00905E85"/>
    <w:rsid w:val="00910D8D"/>
    <w:rsid w:val="0091212A"/>
    <w:rsid w:val="0091538B"/>
    <w:rsid w:val="00920ED4"/>
    <w:rsid w:val="00927D09"/>
    <w:rsid w:val="00935185"/>
    <w:rsid w:val="00943174"/>
    <w:rsid w:val="00944AF5"/>
    <w:rsid w:val="00947897"/>
    <w:rsid w:val="009535F5"/>
    <w:rsid w:val="00955656"/>
    <w:rsid w:val="00965962"/>
    <w:rsid w:val="0097078D"/>
    <w:rsid w:val="00973810"/>
    <w:rsid w:val="0097415E"/>
    <w:rsid w:val="00975E2E"/>
    <w:rsid w:val="00981DBC"/>
    <w:rsid w:val="009820AD"/>
    <w:rsid w:val="00985C67"/>
    <w:rsid w:val="009860AA"/>
    <w:rsid w:val="00996CF1"/>
    <w:rsid w:val="009A14B6"/>
    <w:rsid w:val="009A2294"/>
    <w:rsid w:val="009A394A"/>
    <w:rsid w:val="009A4FCD"/>
    <w:rsid w:val="009A6F16"/>
    <w:rsid w:val="009B0943"/>
    <w:rsid w:val="009B5F88"/>
    <w:rsid w:val="009C0E80"/>
    <w:rsid w:val="009C1097"/>
    <w:rsid w:val="009C1371"/>
    <w:rsid w:val="009C1618"/>
    <w:rsid w:val="009C4E25"/>
    <w:rsid w:val="009D02B8"/>
    <w:rsid w:val="009D1438"/>
    <w:rsid w:val="009D3632"/>
    <w:rsid w:val="009D4521"/>
    <w:rsid w:val="009D690A"/>
    <w:rsid w:val="009E1E36"/>
    <w:rsid w:val="009F7B30"/>
    <w:rsid w:val="00A018D8"/>
    <w:rsid w:val="00A0592B"/>
    <w:rsid w:val="00A13A7C"/>
    <w:rsid w:val="00A14125"/>
    <w:rsid w:val="00A20533"/>
    <w:rsid w:val="00A25538"/>
    <w:rsid w:val="00A32DC9"/>
    <w:rsid w:val="00A4391D"/>
    <w:rsid w:val="00A43FEA"/>
    <w:rsid w:val="00A47042"/>
    <w:rsid w:val="00A47F4C"/>
    <w:rsid w:val="00A5194C"/>
    <w:rsid w:val="00A64D90"/>
    <w:rsid w:val="00A65CDB"/>
    <w:rsid w:val="00A7211E"/>
    <w:rsid w:val="00A74730"/>
    <w:rsid w:val="00A81F69"/>
    <w:rsid w:val="00A83C9E"/>
    <w:rsid w:val="00A86D6D"/>
    <w:rsid w:val="00A91986"/>
    <w:rsid w:val="00AA2547"/>
    <w:rsid w:val="00AA7F51"/>
    <w:rsid w:val="00AB114A"/>
    <w:rsid w:val="00AB36E5"/>
    <w:rsid w:val="00AC1546"/>
    <w:rsid w:val="00AD1B0D"/>
    <w:rsid w:val="00AD3256"/>
    <w:rsid w:val="00AE249D"/>
    <w:rsid w:val="00AE381B"/>
    <w:rsid w:val="00AF3675"/>
    <w:rsid w:val="00AF7C4F"/>
    <w:rsid w:val="00B0031D"/>
    <w:rsid w:val="00B02042"/>
    <w:rsid w:val="00B06B71"/>
    <w:rsid w:val="00B1250F"/>
    <w:rsid w:val="00B15C08"/>
    <w:rsid w:val="00B21934"/>
    <w:rsid w:val="00B24F09"/>
    <w:rsid w:val="00B24F8D"/>
    <w:rsid w:val="00B444D3"/>
    <w:rsid w:val="00B50565"/>
    <w:rsid w:val="00B52B28"/>
    <w:rsid w:val="00B55653"/>
    <w:rsid w:val="00B5635F"/>
    <w:rsid w:val="00B575BE"/>
    <w:rsid w:val="00B70204"/>
    <w:rsid w:val="00B70B68"/>
    <w:rsid w:val="00B768CF"/>
    <w:rsid w:val="00B80157"/>
    <w:rsid w:val="00B81E06"/>
    <w:rsid w:val="00B83EFB"/>
    <w:rsid w:val="00B840DF"/>
    <w:rsid w:val="00B85BBE"/>
    <w:rsid w:val="00B86518"/>
    <w:rsid w:val="00B93F67"/>
    <w:rsid w:val="00BA5014"/>
    <w:rsid w:val="00BB11E6"/>
    <w:rsid w:val="00BB1E33"/>
    <w:rsid w:val="00BB3C9C"/>
    <w:rsid w:val="00BB5EDD"/>
    <w:rsid w:val="00BB6B91"/>
    <w:rsid w:val="00BC2CA2"/>
    <w:rsid w:val="00BC7AF8"/>
    <w:rsid w:val="00BE74B7"/>
    <w:rsid w:val="00BF29EA"/>
    <w:rsid w:val="00C138CA"/>
    <w:rsid w:val="00C22926"/>
    <w:rsid w:val="00C236A4"/>
    <w:rsid w:val="00C26C87"/>
    <w:rsid w:val="00C32281"/>
    <w:rsid w:val="00C44497"/>
    <w:rsid w:val="00C45394"/>
    <w:rsid w:val="00C47FD9"/>
    <w:rsid w:val="00C53E23"/>
    <w:rsid w:val="00C618BB"/>
    <w:rsid w:val="00C65E92"/>
    <w:rsid w:val="00C73F7B"/>
    <w:rsid w:val="00C8194A"/>
    <w:rsid w:val="00C82E4D"/>
    <w:rsid w:val="00C8540F"/>
    <w:rsid w:val="00C865EA"/>
    <w:rsid w:val="00CA71EB"/>
    <w:rsid w:val="00CB4919"/>
    <w:rsid w:val="00CB6910"/>
    <w:rsid w:val="00CC125A"/>
    <w:rsid w:val="00CC1276"/>
    <w:rsid w:val="00CC23E2"/>
    <w:rsid w:val="00CC5DCF"/>
    <w:rsid w:val="00CC7B09"/>
    <w:rsid w:val="00CD23B5"/>
    <w:rsid w:val="00CD32E1"/>
    <w:rsid w:val="00CD79C0"/>
    <w:rsid w:val="00CE3E58"/>
    <w:rsid w:val="00CE5973"/>
    <w:rsid w:val="00CE6564"/>
    <w:rsid w:val="00CF0449"/>
    <w:rsid w:val="00CF1036"/>
    <w:rsid w:val="00D02970"/>
    <w:rsid w:val="00D03ACE"/>
    <w:rsid w:val="00D068FB"/>
    <w:rsid w:val="00D10BF2"/>
    <w:rsid w:val="00D1322E"/>
    <w:rsid w:val="00D166F3"/>
    <w:rsid w:val="00D2446B"/>
    <w:rsid w:val="00D41EB1"/>
    <w:rsid w:val="00D47229"/>
    <w:rsid w:val="00D47A10"/>
    <w:rsid w:val="00D47A4C"/>
    <w:rsid w:val="00D51F81"/>
    <w:rsid w:val="00D544ED"/>
    <w:rsid w:val="00D54934"/>
    <w:rsid w:val="00D5493E"/>
    <w:rsid w:val="00D55605"/>
    <w:rsid w:val="00D6315B"/>
    <w:rsid w:val="00D70363"/>
    <w:rsid w:val="00D74122"/>
    <w:rsid w:val="00D75B78"/>
    <w:rsid w:val="00D8281F"/>
    <w:rsid w:val="00D8328C"/>
    <w:rsid w:val="00D86C7E"/>
    <w:rsid w:val="00D931B3"/>
    <w:rsid w:val="00DA6F04"/>
    <w:rsid w:val="00DB1567"/>
    <w:rsid w:val="00DB3EDD"/>
    <w:rsid w:val="00DB433F"/>
    <w:rsid w:val="00DC1E63"/>
    <w:rsid w:val="00DC4893"/>
    <w:rsid w:val="00DC4AA2"/>
    <w:rsid w:val="00DC6601"/>
    <w:rsid w:val="00DD59F7"/>
    <w:rsid w:val="00DE0619"/>
    <w:rsid w:val="00DF3DBD"/>
    <w:rsid w:val="00DF62E9"/>
    <w:rsid w:val="00DF745E"/>
    <w:rsid w:val="00E00076"/>
    <w:rsid w:val="00E0011C"/>
    <w:rsid w:val="00E04064"/>
    <w:rsid w:val="00E0635C"/>
    <w:rsid w:val="00E066E1"/>
    <w:rsid w:val="00E10CD8"/>
    <w:rsid w:val="00E11535"/>
    <w:rsid w:val="00E11FFC"/>
    <w:rsid w:val="00E214D1"/>
    <w:rsid w:val="00E23504"/>
    <w:rsid w:val="00E24998"/>
    <w:rsid w:val="00E25E46"/>
    <w:rsid w:val="00E363C0"/>
    <w:rsid w:val="00E400D7"/>
    <w:rsid w:val="00E4397C"/>
    <w:rsid w:val="00E46C9D"/>
    <w:rsid w:val="00E47AD2"/>
    <w:rsid w:val="00E64992"/>
    <w:rsid w:val="00E657BC"/>
    <w:rsid w:val="00E70F46"/>
    <w:rsid w:val="00E712D2"/>
    <w:rsid w:val="00E71CF1"/>
    <w:rsid w:val="00E74E7D"/>
    <w:rsid w:val="00E84405"/>
    <w:rsid w:val="00E85525"/>
    <w:rsid w:val="00E86A0F"/>
    <w:rsid w:val="00E90079"/>
    <w:rsid w:val="00E93A62"/>
    <w:rsid w:val="00E93ADC"/>
    <w:rsid w:val="00EB06C8"/>
    <w:rsid w:val="00EB331C"/>
    <w:rsid w:val="00EC130F"/>
    <w:rsid w:val="00EC676A"/>
    <w:rsid w:val="00ED245E"/>
    <w:rsid w:val="00ED5AFE"/>
    <w:rsid w:val="00EE45A0"/>
    <w:rsid w:val="00EE68E2"/>
    <w:rsid w:val="00EF4734"/>
    <w:rsid w:val="00F03E9D"/>
    <w:rsid w:val="00F03EE2"/>
    <w:rsid w:val="00F059D5"/>
    <w:rsid w:val="00F13D36"/>
    <w:rsid w:val="00F21ADD"/>
    <w:rsid w:val="00F23297"/>
    <w:rsid w:val="00F255DE"/>
    <w:rsid w:val="00F361EE"/>
    <w:rsid w:val="00F4429A"/>
    <w:rsid w:val="00F63F52"/>
    <w:rsid w:val="00F64C56"/>
    <w:rsid w:val="00F71C23"/>
    <w:rsid w:val="00F7577E"/>
    <w:rsid w:val="00F75B8B"/>
    <w:rsid w:val="00F76526"/>
    <w:rsid w:val="00F862A6"/>
    <w:rsid w:val="00F93C83"/>
    <w:rsid w:val="00F974CD"/>
    <w:rsid w:val="00FA5C5B"/>
    <w:rsid w:val="00FA5C8B"/>
    <w:rsid w:val="00FB365A"/>
    <w:rsid w:val="00FB3B73"/>
    <w:rsid w:val="00FC2311"/>
    <w:rsid w:val="00FC4D2E"/>
    <w:rsid w:val="00FC503A"/>
    <w:rsid w:val="00FC6CC8"/>
    <w:rsid w:val="00FC6E03"/>
    <w:rsid w:val="00FC7ECC"/>
    <w:rsid w:val="00FD4704"/>
    <w:rsid w:val="00FE4FC8"/>
    <w:rsid w:val="00FE64DF"/>
    <w:rsid w:val="00FF27FC"/>
    <w:rsid w:val="00FF6C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0F005"/>
  <w15:docId w15:val="{CEA506F0-B93C-4D04-BA29-E84B593E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532"/>
    <w:pPr>
      <w:ind w:left="0" w:firstLine="0"/>
    </w:pPr>
    <w:rPr>
      <w:rFonts w:ascii="GE Inspira Sans" w:hAnsi="GE Inspira Sans"/>
      <w:sz w:val="24"/>
      <w:lang w:val="en-GB" w:eastAsia="en-US"/>
    </w:rPr>
  </w:style>
  <w:style w:type="paragraph" w:styleId="Heading1">
    <w:name w:val="heading 1"/>
    <w:basedOn w:val="Normal"/>
    <w:autoRedefine/>
    <w:qFormat/>
    <w:rsid w:val="00CB6910"/>
    <w:pPr>
      <w:numPr>
        <w:numId w:val="1"/>
      </w:numPr>
      <w:tabs>
        <w:tab w:val="left" w:pos="567"/>
      </w:tabs>
      <w:spacing w:before="360"/>
      <w:outlineLvl w:val="0"/>
    </w:pPr>
    <w:rPr>
      <w:b/>
    </w:rPr>
  </w:style>
  <w:style w:type="paragraph" w:styleId="Heading2">
    <w:name w:val="heading 2"/>
    <w:basedOn w:val="Normal"/>
    <w:autoRedefine/>
    <w:qFormat/>
    <w:rsid w:val="001846C0"/>
    <w:pPr>
      <w:numPr>
        <w:ilvl w:val="1"/>
        <w:numId w:val="1"/>
      </w:numPr>
      <w:spacing w:before="240"/>
      <w:outlineLvl w:val="1"/>
    </w:pPr>
    <w:rPr>
      <w:b/>
    </w:rPr>
  </w:style>
  <w:style w:type="paragraph" w:styleId="Heading3">
    <w:name w:val="heading 3"/>
    <w:basedOn w:val="Normal"/>
    <w:autoRedefine/>
    <w:qFormat/>
    <w:rsid w:val="00A5194C"/>
    <w:pPr>
      <w:numPr>
        <w:ilvl w:val="2"/>
        <w:numId w:val="1"/>
      </w:numPr>
      <w:tabs>
        <w:tab w:val="left" w:pos="900"/>
      </w:tabs>
      <w:outlineLvl w:val="2"/>
    </w:pPr>
  </w:style>
  <w:style w:type="paragraph" w:styleId="Heading4">
    <w:name w:val="heading 4"/>
    <w:basedOn w:val="Normal"/>
    <w:link w:val="Heading4Char"/>
    <w:autoRedefine/>
    <w:qFormat/>
    <w:rsid w:val="00A5194C"/>
    <w:pPr>
      <w:numPr>
        <w:ilvl w:val="3"/>
        <w:numId w:val="1"/>
      </w:numPr>
      <w:outlineLvl w:val="3"/>
    </w:pPr>
  </w:style>
  <w:style w:type="paragraph" w:styleId="Heading5">
    <w:name w:val="heading 5"/>
    <w:basedOn w:val="Normal"/>
    <w:autoRedefine/>
    <w:rsid w:val="005D78B3"/>
    <w:pPr>
      <w:numPr>
        <w:ilvl w:val="4"/>
        <w:numId w:val="1"/>
      </w:numPr>
      <w:outlineLvl w:val="4"/>
    </w:pPr>
    <w:rPr>
      <w:rFonts w:ascii="GE Inspira" w:hAnsi="GE Inspira"/>
    </w:rPr>
  </w:style>
  <w:style w:type="paragraph" w:styleId="Heading6">
    <w:name w:val="heading 6"/>
    <w:basedOn w:val="Normal"/>
    <w:next w:val="NormalIndent"/>
    <w:pPr>
      <w:numPr>
        <w:ilvl w:val="5"/>
        <w:numId w:val="1"/>
      </w:numPr>
      <w:spacing w:after="240"/>
      <w:outlineLvl w:val="5"/>
    </w:pPr>
    <w:rPr>
      <w:b/>
      <w:sz w:val="20"/>
      <w:u w:val="single"/>
    </w:rPr>
  </w:style>
  <w:style w:type="paragraph" w:styleId="Heading7">
    <w:name w:val="heading 7"/>
    <w:basedOn w:val="Normal"/>
    <w:next w:val="NormalIndent"/>
    <w:pPr>
      <w:numPr>
        <w:ilvl w:val="6"/>
        <w:numId w:val="1"/>
      </w:numPr>
      <w:spacing w:after="240"/>
      <w:outlineLvl w:val="6"/>
    </w:pPr>
    <w:rPr>
      <w:sz w:val="20"/>
      <w:u w:val="single"/>
    </w:rPr>
  </w:style>
  <w:style w:type="paragraph" w:styleId="Heading8">
    <w:name w:val="heading 8"/>
    <w:basedOn w:val="Normal"/>
    <w:next w:val="NormalIndent"/>
    <w:pPr>
      <w:numPr>
        <w:ilvl w:val="7"/>
        <w:numId w:val="1"/>
      </w:numPr>
      <w:spacing w:after="240"/>
      <w:outlineLvl w:val="7"/>
    </w:pPr>
    <w:rPr>
      <w:i/>
      <w:sz w:val="20"/>
      <w:u w:val="single"/>
    </w:rPr>
  </w:style>
  <w:style w:type="paragraph" w:styleId="Heading9">
    <w:name w:val="heading 9"/>
    <w:basedOn w:val="Normal"/>
    <w:next w:val="NormalIndent"/>
    <w:pPr>
      <w:numPr>
        <w:ilvl w:val="8"/>
        <w:numId w:val="1"/>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zTableText-AlignedLeft">
    <w:name w:val="zTable Text - Aligned Left"/>
    <w:basedOn w:val="Normal"/>
    <w:link w:val="zTableText-AlignedLeftChar"/>
    <w:qFormat/>
    <w:rsid w:val="00057738"/>
    <w:pPr>
      <w:spacing w:before="40" w:after="40"/>
      <w:jc w:val="left"/>
    </w:pPr>
    <w:rPr>
      <w:sz w:val="20"/>
    </w:rPr>
  </w:style>
  <w:style w:type="paragraph" w:customStyle="1" w:styleId="zTableText-Centered">
    <w:name w:val="zTable Text - Centered"/>
    <w:basedOn w:val="Normal"/>
    <w:link w:val="zTableText-CenteredChar"/>
    <w:qFormat/>
    <w:rsid w:val="008A1FA2"/>
    <w:pPr>
      <w:spacing w:before="40" w:after="40"/>
      <w:jc w:val="center"/>
    </w:pPr>
    <w:rPr>
      <w:bCs/>
      <w:sz w:val="20"/>
      <w:szCs w:val="22"/>
    </w:rPr>
  </w:style>
  <w:style w:type="character" w:customStyle="1" w:styleId="zTableText-AlignedLeftChar">
    <w:name w:val="zTable Text - Aligned Left Char"/>
    <w:basedOn w:val="DefaultParagraphFont"/>
    <w:link w:val="zTableText-AlignedLeft"/>
    <w:rsid w:val="00057738"/>
    <w:rPr>
      <w:rFonts w:ascii="GE Inspira Sans" w:hAnsi="GE Inspira Sans"/>
      <w:lang w:val="en-GB" w:eastAsia="en-US"/>
    </w:rPr>
  </w:style>
  <w:style w:type="paragraph" w:customStyle="1" w:styleId="zTableTitle-Centered">
    <w:name w:val="zTable Title - Centered"/>
    <w:basedOn w:val="Normal"/>
    <w:link w:val="zTableTitle-CenteredChar"/>
    <w:qFormat/>
    <w:rsid w:val="003220F6"/>
    <w:pPr>
      <w:spacing w:before="60" w:after="60"/>
      <w:jc w:val="center"/>
    </w:pPr>
    <w:rPr>
      <w:b/>
      <w:color w:val="FFFFFF" w:themeColor="background1"/>
      <w:sz w:val="20"/>
    </w:rPr>
  </w:style>
  <w:style w:type="character" w:customStyle="1" w:styleId="HeaderChar">
    <w:name w:val="Header Char"/>
    <w:basedOn w:val="DefaultParagraphFont"/>
    <w:link w:val="Header"/>
    <w:semiHidden/>
    <w:rsid w:val="00FC6E03"/>
    <w:rPr>
      <w:rFonts w:ascii="Arial" w:hAnsi="Arial"/>
      <w:b/>
      <w:sz w:val="28"/>
      <w:lang w:val="en-GB" w:eastAsia="en-US"/>
    </w:rPr>
  </w:style>
  <w:style w:type="character" w:customStyle="1" w:styleId="zTableText-CenteredChar">
    <w:name w:val="zTable Text - Centered Char"/>
    <w:basedOn w:val="HeaderChar"/>
    <w:link w:val="zTableText-Centered"/>
    <w:rsid w:val="008A1FA2"/>
    <w:rPr>
      <w:rFonts w:ascii="GE Inspira Sans" w:hAnsi="GE Inspira Sans"/>
      <w:b w:val="0"/>
      <w:bCs/>
      <w:sz w:val="28"/>
      <w:szCs w:val="22"/>
      <w:lang w:val="en-GB" w:eastAsia="en-US"/>
    </w:rPr>
  </w:style>
  <w:style w:type="paragraph" w:styleId="NoSpacing">
    <w:name w:val="No Spacing"/>
    <w:uiPriority w:val="1"/>
    <w:rsid w:val="00DC4AA2"/>
    <w:pPr>
      <w:spacing w:after="0"/>
      <w:ind w:left="0" w:firstLine="0"/>
    </w:pPr>
    <w:rPr>
      <w:rFonts w:ascii="GE Inspira Sans" w:hAnsi="GE Inspira Sans"/>
      <w:sz w:val="24"/>
      <w:lang w:val="en-GB" w:eastAsia="en-US"/>
    </w:rPr>
  </w:style>
  <w:style w:type="character" w:customStyle="1" w:styleId="zTableTitle-AlignedLeftChar">
    <w:name w:val="zTable Title - Aligned Left Char"/>
    <w:basedOn w:val="DefaultParagraphFont"/>
    <w:link w:val="zTableTitle-AlignedLeft"/>
    <w:rsid w:val="00CD79C0"/>
    <w:rPr>
      <w:rFonts w:ascii="GE Inspira Sans" w:hAnsi="GE Inspira Sans"/>
      <w:b/>
      <w:color w:val="FFFFFF" w:themeColor="background1"/>
      <w:lang w:val="en-GB" w:eastAsia="en-US"/>
    </w:rPr>
  </w:style>
  <w:style w:type="character" w:customStyle="1" w:styleId="zTableTitle-CenteredChar">
    <w:name w:val="zTable Title - Centered Char"/>
    <w:basedOn w:val="zTableTitle-AlignedLeftChar"/>
    <w:link w:val="zTableTitle-Centered"/>
    <w:rsid w:val="003220F6"/>
    <w:rPr>
      <w:rFonts w:ascii="GE Inspira Sans" w:hAnsi="GE Inspira Sans"/>
      <w:b/>
      <w:color w:val="FFFFFF" w:themeColor="background1"/>
      <w:lang w:val="en-GB" w:eastAsia="en-US"/>
    </w:rPr>
  </w:style>
  <w:style w:type="paragraph" w:styleId="BodyText">
    <w:name w:val="Body Text"/>
    <w:basedOn w:val="Normal"/>
    <w:link w:val="BodyTextChar"/>
    <w:semiHidden/>
    <w:rsid w:val="00C32281"/>
    <w:pPr>
      <w:tabs>
        <w:tab w:val="left" w:pos="2160"/>
      </w:tabs>
      <w:spacing w:after="240"/>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zTableTitle-AlignedLeft">
    <w:name w:val="zTable Title - Aligned Left"/>
    <w:basedOn w:val="Normal"/>
    <w:link w:val="zTableTitle-AlignedLeftChar"/>
    <w:qFormat/>
    <w:rsid w:val="00CD79C0"/>
    <w:pPr>
      <w:spacing w:before="60" w:after="60"/>
      <w:jc w:val="left"/>
    </w:pPr>
    <w:rPr>
      <w:b/>
      <w:color w:val="FFFFFF" w:themeColor="background1"/>
      <w:sz w:val="20"/>
    </w:rPr>
  </w:style>
  <w:style w:type="paragraph" w:styleId="BodyTextIndent3">
    <w:name w:val="Body Text Indent 3"/>
    <w:basedOn w:val="Normal"/>
    <w:semiHidden/>
    <w:pPr>
      <w:ind w:left="720"/>
    </w:pPr>
    <w:rPr>
      <w:rFonts w:ascii="GE Inspira" w:hAnsi="GE Inspira"/>
    </w:rPr>
  </w:style>
  <w:style w:type="character" w:styleId="FollowedHyperlink">
    <w:name w:val="FollowedHyperlink"/>
    <w:semiHidden/>
    <w:rPr>
      <w:color w:val="800080"/>
      <w:u w:val="single"/>
    </w:rPr>
  </w:style>
  <w:style w:type="paragraph" w:styleId="BodyTextIndent">
    <w:name w:val="Body Text Indent"/>
    <w:basedOn w:val="Normal"/>
    <w:link w:val="BodyTextIndentChar"/>
    <w:semiHidden/>
    <w:pPr>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6D1532"/>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82D"/>
    <w:pPr>
      <w:tabs>
        <w:tab w:val="right" w:leader="dot" w:pos="9781"/>
      </w:tabs>
      <w:autoSpaceDE w:val="0"/>
      <w:autoSpaceDN w:val="0"/>
      <w:spacing w:before="120"/>
      <w:ind w:left="432" w:right="144" w:hanging="432"/>
    </w:pPr>
    <w:rPr>
      <w:b/>
      <w:bCs/>
      <w:caps/>
      <w:noProof/>
      <w:szCs w:val="24"/>
    </w:rPr>
  </w:style>
  <w:style w:type="paragraph" w:styleId="TOC2">
    <w:name w:val="toc 2"/>
    <w:basedOn w:val="Normal"/>
    <w:next w:val="Normal"/>
    <w:autoRedefine/>
    <w:uiPriority w:val="39"/>
    <w:rsid w:val="00CF1036"/>
    <w:pPr>
      <w:tabs>
        <w:tab w:val="right" w:leader="dot" w:pos="9778"/>
      </w:tabs>
      <w:ind w:left="1008" w:right="144" w:hanging="576"/>
    </w:pPr>
    <w:rPr>
      <w: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customStyle="1" w:styleId="TextBody2">
    <w:name w:val="TextBody2"/>
    <w:basedOn w:val="Normal"/>
    <w:link w:val="TextBody2Char"/>
    <w:qFormat/>
    <w:rsid w:val="001846C0"/>
    <w:pPr>
      <w:ind w:left="576"/>
    </w:pPr>
    <w:rPr>
      <w:rFonts w:cs="Arial"/>
    </w:rPr>
  </w:style>
  <w:style w:type="paragraph" w:customStyle="1" w:styleId="TextBody3">
    <w:name w:val="TextBody3"/>
    <w:basedOn w:val="Normal"/>
    <w:link w:val="TextBody3Char"/>
    <w:qFormat/>
    <w:rsid w:val="00310105"/>
    <w:pPr>
      <w:ind w:left="1440"/>
    </w:p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TextBody2Char">
    <w:name w:val="TextBody2 Char"/>
    <w:basedOn w:val="FootnoteTextChar"/>
    <w:link w:val="TextBody2"/>
    <w:rsid w:val="001846C0"/>
    <w:rPr>
      <w:rFonts w:ascii="GE Inspira Sans" w:hAnsi="GE Inspira Sans" w:cs="Arial"/>
      <w:sz w:val="24"/>
      <w:lang w:val="en-GB" w:eastAsia="en-US"/>
    </w:rPr>
  </w:style>
  <w:style w:type="character" w:customStyle="1" w:styleId="TextBody3Char">
    <w:name w:val="TextBody3 Char"/>
    <w:basedOn w:val="DefaultParagraphFont"/>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1846C0"/>
    <w:pPr>
      <w:numPr>
        <w:numId w:val="9"/>
      </w:numPr>
      <w:spacing w:after="60"/>
      <w:ind w:left="1008" w:hanging="432"/>
    </w:pPr>
  </w:style>
  <w:style w:type="paragraph" w:customStyle="1" w:styleId="zAlpha2">
    <w:name w:val="zAlpha2"/>
    <w:basedOn w:val="Normal"/>
    <w:link w:val="zAlpha2Char"/>
    <w:autoRedefine/>
    <w:qFormat/>
    <w:rsid w:val="001846C0"/>
    <w:pPr>
      <w:numPr>
        <w:numId w:val="10"/>
      </w:numPr>
      <w:ind w:left="1872" w:hanging="432"/>
    </w:pPr>
  </w:style>
  <w:style w:type="character" w:customStyle="1" w:styleId="zAlpha1Char">
    <w:name w:val="zAlpha1 Char"/>
    <w:basedOn w:val="DefaultParagraphFont"/>
    <w:link w:val="zAlpha1"/>
    <w:rsid w:val="001846C0"/>
    <w:rPr>
      <w:rFonts w:ascii="GE Inspira Sans" w:hAnsi="GE Inspira Sans"/>
      <w:sz w:val="24"/>
      <w:lang w:val="en-GB" w:eastAsia="en-US"/>
    </w:rPr>
  </w:style>
  <w:style w:type="paragraph" w:customStyle="1" w:styleId="zAlpha3">
    <w:name w:val="zAlpha3"/>
    <w:basedOn w:val="Normal"/>
    <w:link w:val="zAlpha3Char"/>
    <w:autoRedefine/>
    <w:qFormat/>
    <w:rsid w:val="001846C0"/>
    <w:pPr>
      <w:numPr>
        <w:numId w:val="11"/>
      </w:numPr>
      <w:ind w:left="2736" w:hanging="432"/>
    </w:pPr>
  </w:style>
  <w:style w:type="character" w:customStyle="1" w:styleId="zAlpha2Char">
    <w:name w:val="zAlpha2 Char"/>
    <w:basedOn w:val="zAlpha1Char"/>
    <w:link w:val="zAlpha2"/>
    <w:rsid w:val="001846C0"/>
    <w:rPr>
      <w:rFonts w:ascii="GE Inspira Sans" w:hAnsi="GE Inspira Sans"/>
      <w:sz w:val="24"/>
      <w:lang w:val="en-GB" w:eastAsia="en-US"/>
    </w:rPr>
  </w:style>
  <w:style w:type="paragraph" w:customStyle="1" w:styleId="TextBody1">
    <w:name w:val="TextBody1"/>
    <w:basedOn w:val="Normal"/>
    <w:link w:val="TextBody1Char"/>
    <w:autoRedefine/>
    <w:qFormat/>
    <w:rsid w:val="004E2CEE"/>
    <w:rPr>
      <w:szCs w:val="24"/>
    </w:rPr>
  </w:style>
  <w:style w:type="character" w:customStyle="1" w:styleId="zAlpha3Char">
    <w:name w:val="zAlpha3 Char"/>
    <w:basedOn w:val="zAlpha2Char"/>
    <w:link w:val="zAlpha3"/>
    <w:rsid w:val="001846C0"/>
    <w:rPr>
      <w:rFonts w:ascii="GE Inspira Sans" w:hAnsi="GE Inspira Sans"/>
      <w:sz w:val="24"/>
      <w:lang w:val="en-GB" w:eastAsia="en-US"/>
    </w:rPr>
  </w:style>
  <w:style w:type="character" w:customStyle="1" w:styleId="TextBody1Char">
    <w:name w:val="TextBody1 Char"/>
    <w:basedOn w:val="TextBody2Char"/>
    <w:link w:val="TextBody1"/>
    <w:rsid w:val="004E2CEE"/>
    <w:rPr>
      <w:rFonts w:ascii="GE Inspira Sans" w:hAnsi="GE Inspira Sans" w:cs="Arial"/>
      <w:sz w:val="24"/>
      <w:szCs w:val="24"/>
      <w:lang w:val="en-GB" w:eastAsia="en-US"/>
    </w:rPr>
  </w:style>
  <w:style w:type="paragraph" w:customStyle="1" w:styleId="zBullets2">
    <w:name w:val="zBullets2"/>
    <w:basedOn w:val="Normal"/>
    <w:link w:val="zBullets2Char"/>
    <w:autoRedefine/>
    <w:qFormat/>
    <w:rsid w:val="00A5194C"/>
    <w:pPr>
      <w:numPr>
        <w:numId w:val="7"/>
      </w:numPr>
      <w:tabs>
        <w:tab w:val="left" w:pos="425"/>
      </w:tabs>
      <w:spacing w:after="60"/>
    </w:pPr>
  </w:style>
  <w:style w:type="character" w:customStyle="1" w:styleId="zBullets2Char">
    <w:name w:val="zBullets2 Char"/>
    <w:basedOn w:val="DefaultParagraphFont"/>
    <w:link w:val="zBullets2"/>
    <w:rsid w:val="00A5194C"/>
    <w:rPr>
      <w:rFonts w:ascii="GE Inspira Sans" w:hAnsi="GE Inspira Sans"/>
      <w:sz w:val="24"/>
      <w:lang w:val="en-GB" w:eastAsia="en-US"/>
    </w:rPr>
  </w:style>
  <w:style w:type="paragraph" w:customStyle="1" w:styleId="zBullets1">
    <w:name w:val="zBullets1"/>
    <w:basedOn w:val="Normal"/>
    <w:link w:val="zBullets1Char"/>
    <w:qFormat/>
    <w:rsid w:val="001846C0"/>
    <w:pPr>
      <w:numPr>
        <w:numId w:val="2"/>
      </w:numPr>
      <w:spacing w:after="60"/>
    </w:pPr>
  </w:style>
  <w:style w:type="paragraph" w:customStyle="1" w:styleId="zBullets3">
    <w:name w:val="zBullets3"/>
    <w:basedOn w:val="Normal"/>
    <w:link w:val="zBullets3Char"/>
    <w:autoRedefine/>
    <w:qFormat/>
    <w:rsid w:val="00D86C7E"/>
    <w:pPr>
      <w:numPr>
        <w:numId w:val="3"/>
      </w:numPr>
      <w:spacing w:after="60"/>
    </w:pPr>
  </w:style>
  <w:style w:type="character" w:customStyle="1" w:styleId="zBullets1Char">
    <w:name w:val="zBullets1 Char"/>
    <w:basedOn w:val="TextBody2Char"/>
    <w:link w:val="zBullets1"/>
    <w:rsid w:val="001846C0"/>
    <w:rPr>
      <w:rFonts w:ascii="GE Inspira Sans" w:hAnsi="GE Inspira Sans" w:cs="Arial"/>
      <w:sz w:val="24"/>
      <w:lang w:val="en-GB" w:eastAsia="en-US"/>
    </w:rPr>
  </w:style>
  <w:style w:type="character" w:customStyle="1" w:styleId="zBullets3Char">
    <w:name w:val="zBullets3 Char"/>
    <w:basedOn w:val="TextBody3Char"/>
    <w:link w:val="zBullets3"/>
    <w:rsid w:val="00D86C7E"/>
    <w:rPr>
      <w:rFonts w:ascii="GE Inspira Sans" w:hAnsi="GE Inspira Sans"/>
      <w:sz w:val="24"/>
      <w:lang w:val="en-GB" w:eastAsia="en-US"/>
    </w:rPr>
  </w:style>
  <w:style w:type="character" w:customStyle="1" w:styleId="Heading4Char">
    <w:name w:val="Heading 4 Char"/>
    <w:basedOn w:val="DefaultParagraphFont"/>
    <w:link w:val="Heading4"/>
    <w:rsid w:val="00A5194C"/>
    <w:rPr>
      <w:rFonts w:ascii="GE Inspira Sans" w:hAnsi="GE Inspira Sans"/>
      <w:sz w:val="24"/>
      <w:lang w:val="en-GB" w:eastAsia="en-US"/>
    </w:rPr>
  </w:style>
  <w:style w:type="paragraph" w:styleId="TOC3">
    <w:name w:val="toc 3"/>
    <w:basedOn w:val="Normal"/>
    <w:next w:val="Normal"/>
    <w:autoRedefine/>
    <w:uiPriority w:val="39"/>
    <w:unhideWhenUsed/>
    <w:rsid w:val="00CF1036"/>
    <w:pPr>
      <w:tabs>
        <w:tab w:val="right" w:leader="dot" w:pos="9771"/>
      </w:tabs>
      <w:ind w:left="1728" w:hanging="720"/>
    </w:pPr>
    <w:rPr>
      <w:caps/>
    </w:rPr>
  </w:style>
  <w:style w:type="table" w:customStyle="1" w:styleId="TableGrid1">
    <w:name w:val="Table Grid1"/>
    <w:basedOn w:val="TableNormal"/>
    <w:next w:val="TableGrid"/>
    <w:uiPriority w:val="59"/>
    <w:rsid w:val="00E64992"/>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styleId="Caption">
    <w:name w:val="caption"/>
    <w:basedOn w:val="Normal"/>
    <w:next w:val="Normal"/>
    <w:uiPriority w:val="35"/>
    <w:unhideWhenUsed/>
    <w:qFormat/>
    <w:rsid w:val="00C32281"/>
    <w:pPr>
      <w:spacing w:before="60" w:after="60"/>
      <w:ind w:left="1418"/>
      <w:jc w:val="left"/>
    </w:pPr>
    <w:rPr>
      <w:rFonts w:cs="Arial"/>
      <w:b/>
      <w:bCs/>
      <w:sz w:val="18"/>
      <w:szCs w:val="18"/>
      <w:lang w:val="en-AU" w:eastAsia="en-AU"/>
    </w:rPr>
  </w:style>
  <w:style w:type="paragraph" w:styleId="CommentSubject">
    <w:name w:val="annotation subject"/>
    <w:basedOn w:val="CommentText"/>
    <w:next w:val="CommentText"/>
    <w:link w:val="CommentSubjectChar"/>
    <w:uiPriority w:val="99"/>
    <w:semiHidden/>
    <w:unhideWhenUsed/>
    <w:rsid w:val="00E70F4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E70F46"/>
    <w:rPr>
      <w:rFonts w:ascii="Times New Roman" w:hAnsi="Times New Roman"/>
      <w:b/>
      <w:bCs/>
      <w:lang w:val="en-GB" w:eastAsia="en-US"/>
    </w:rPr>
  </w:style>
  <w:style w:type="character" w:customStyle="1" w:styleId="Mention1">
    <w:name w:val="Mention1"/>
    <w:basedOn w:val="DefaultParagraphFont"/>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qFormat/>
    <w:rsid w:val="00947897"/>
    <w:rPr>
      <w:rFonts w:cs="Arial"/>
      <w:color w:val="FF0000"/>
      <w:sz w:val="22"/>
    </w:rPr>
  </w:style>
  <w:style w:type="character" w:customStyle="1" w:styleId="zzTexttobedeletedChar">
    <w:name w:val="zzText to be deleted Char"/>
    <w:basedOn w:val="DefaultParagraphFont"/>
    <w:link w:val="zzTexttobedeleted"/>
    <w:rsid w:val="00947897"/>
    <w:rPr>
      <w:rFonts w:ascii="GE Inspira Sans" w:hAnsi="GE Inspira Sans" w:cs="Arial"/>
      <w:color w:val="FF0000"/>
      <w:sz w:val="22"/>
      <w:lang w:val="en-GB" w:eastAsia="en-US"/>
    </w:rPr>
  </w:style>
  <w:style w:type="numbering" w:customStyle="1" w:styleId="ListStyle1">
    <w:name w:val="ListStyle1"/>
    <w:uiPriority w:val="99"/>
    <w:rsid w:val="00C47FD9"/>
    <w:pPr>
      <w:numPr>
        <w:numId w:val="8"/>
      </w:numPr>
    </w:pPr>
  </w:style>
  <w:style w:type="numbering" w:customStyle="1" w:styleId="ListStyle2">
    <w:name w:val="ListStyle2"/>
    <w:uiPriority w:val="99"/>
    <w:rsid w:val="008166C0"/>
    <w:pPr>
      <w:numPr>
        <w:numId w:val="10"/>
      </w:numPr>
    </w:pPr>
  </w:style>
  <w:style w:type="numbering" w:customStyle="1" w:styleId="ListStyle3">
    <w:name w:val="ListStyle3"/>
    <w:uiPriority w:val="99"/>
    <w:rsid w:val="00115D04"/>
    <w:pPr>
      <w:numPr>
        <w:numId w:val="11"/>
      </w:numPr>
    </w:pPr>
  </w:style>
  <w:style w:type="character" w:customStyle="1" w:styleId="BodyTextChar">
    <w:name w:val="Body Text Char"/>
    <w:basedOn w:val="DefaultParagraphFont"/>
    <w:link w:val="BodyText"/>
    <w:semiHidden/>
    <w:rsid w:val="00BB3C9C"/>
    <w:rPr>
      <w:rFonts w:ascii="GE Inspira Sans" w:hAnsi="GE Inspira Sans"/>
      <w:sz w:val="24"/>
      <w:lang w:val="en-GB" w:eastAsia="en-US"/>
    </w:rPr>
  </w:style>
  <w:style w:type="character" w:customStyle="1" w:styleId="UnresolvedMention1">
    <w:name w:val="Unresolved Mention1"/>
    <w:basedOn w:val="DefaultParagraphFont"/>
    <w:uiPriority w:val="99"/>
    <w:semiHidden/>
    <w:unhideWhenUsed/>
    <w:rsid w:val="00597891"/>
    <w:rPr>
      <w:color w:val="808080"/>
      <w:shd w:val="clear" w:color="auto" w:fill="E6E6E6"/>
    </w:rPr>
  </w:style>
  <w:style w:type="character" w:styleId="UnresolvedMention">
    <w:name w:val="Unresolved Mention"/>
    <w:basedOn w:val="DefaultParagraphFont"/>
    <w:uiPriority w:val="99"/>
    <w:semiHidden/>
    <w:unhideWhenUsed/>
    <w:rsid w:val="001914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nt.box.com/folder/49795229279"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upportcentral.ge.com/@lexicon" TargetMode="External"/><Relationship Id="rId2" Type="http://schemas.openxmlformats.org/officeDocument/2006/relationships/numbering" Target="numbering.xml"/><Relationship Id="rId16" Type="http://schemas.openxmlformats.org/officeDocument/2006/relationships/hyperlink" Target="http://supportcentral.ge.com/@lexi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ibraries.ge.com/download?fileid=697340101101&amp;entity_id=55721334101&amp;sid=101"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e.ent.box.com/folder/49795229279" TargetMode="External"/><Relationship Id="rId14" Type="http://schemas.openxmlformats.org/officeDocument/2006/relationships/hyperlink" Target="http://supportcentral.ge.com/@lexic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A857D-21D3-459B-9C25-BBD0B4FC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36</TotalTime>
  <Pages>8</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10294</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Sims, Timothy (GE Oil &amp; Gas)</cp:lastModifiedBy>
  <cp:revision>13</cp:revision>
  <cp:lastPrinted>2017-09-19T09:51:00Z</cp:lastPrinted>
  <dcterms:created xsi:type="dcterms:W3CDTF">2018-05-28T07:19:00Z</dcterms:created>
  <dcterms:modified xsi:type="dcterms:W3CDTF">2018-06-13T09:20:00Z</dcterms:modified>
</cp:coreProperties>
</file>