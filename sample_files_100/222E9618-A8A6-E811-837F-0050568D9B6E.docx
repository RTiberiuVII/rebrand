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85B" w:rsidRPr="00190481" w:rsidRDefault="0055085B" w:rsidP="00537F99">
      <w:pPr>
        <w:jc w:val="both"/>
        <w:rPr>
          <w:rFonts w:ascii="GE Inspira Sans" w:hAnsi="GE Inspira Sans"/>
          <w:b/>
          <w:sz w:val="22"/>
          <w:szCs w:val="22"/>
          <w:u w:val="single"/>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p>
    <w:p w:rsidR="0055085B" w:rsidRPr="00190481" w:rsidRDefault="0055085B" w:rsidP="00537F99">
      <w:pPr>
        <w:jc w:val="both"/>
        <w:rPr>
          <w:rFonts w:ascii="GE Inspira Sans" w:hAnsi="GE Inspira Sans"/>
          <w:b/>
          <w:sz w:val="22"/>
          <w:szCs w:val="22"/>
          <w:u w:val="single"/>
        </w:rPr>
      </w:pPr>
    </w:p>
    <w:p w:rsidR="00FC6CC8" w:rsidRPr="00ED0220" w:rsidRDefault="00FC6CC8" w:rsidP="00537F99">
      <w:pPr>
        <w:jc w:val="both"/>
        <w:rPr>
          <w:rFonts w:ascii="GE Inspira Sans" w:hAnsi="GE Inspira Sans"/>
          <w:b/>
          <w:sz w:val="22"/>
          <w:szCs w:val="22"/>
          <w:u w:val="single"/>
        </w:rPr>
      </w:pPr>
      <w:r w:rsidRPr="00ED0220">
        <w:rPr>
          <w:rFonts w:ascii="GE Inspira Sans" w:hAnsi="GE Inspira Sans"/>
          <w:b/>
          <w:sz w:val="22"/>
          <w:szCs w:val="22"/>
          <w:u w:val="single"/>
        </w:rPr>
        <w:t>Approved By:</w:t>
      </w:r>
      <w:bookmarkEnd w:id="0"/>
      <w:bookmarkEnd w:id="1"/>
      <w:bookmarkEnd w:id="2"/>
      <w:bookmarkEnd w:id="3"/>
      <w:bookmarkEnd w:id="4"/>
      <w:bookmarkEnd w:id="5"/>
      <w:bookmarkEnd w:id="6"/>
      <w:bookmarkEnd w:id="7"/>
      <w:bookmarkEnd w:id="8"/>
    </w:p>
    <w:p w:rsidR="00FC6CC8" w:rsidRPr="00ED0220" w:rsidRDefault="00FC6CC8" w:rsidP="00537F99">
      <w:pPr>
        <w:jc w:val="both"/>
        <w:rPr>
          <w:rFonts w:ascii="GE Inspira Sans" w:hAnsi="GE Inspira Sans"/>
          <w:b/>
          <w:sz w:val="22"/>
          <w:szCs w:val="22"/>
          <w:u w:val="single"/>
        </w:rPr>
      </w:pPr>
    </w:p>
    <w:tbl>
      <w:tblPr>
        <w:tblW w:w="9900" w:type="dxa"/>
        <w:tblLook w:val="0000" w:firstRow="0" w:lastRow="0" w:firstColumn="0" w:lastColumn="0" w:noHBand="0" w:noVBand="0"/>
      </w:tblPr>
      <w:tblGrid>
        <w:gridCol w:w="2970"/>
        <w:gridCol w:w="270"/>
        <w:gridCol w:w="3330"/>
        <w:gridCol w:w="270"/>
        <w:gridCol w:w="3060"/>
      </w:tblGrid>
      <w:tr w:rsidR="00EC7177" w:rsidRPr="00ED0220" w:rsidTr="00AA5BA1">
        <w:trPr>
          <w:trHeight w:hRule="exact" w:val="618"/>
        </w:trPr>
        <w:tc>
          <w:tcPr>
            <w:tcW w:w="2970" w:type="dxa"/>
            <w:tcBorders>
              <w:bottom w:val="single" w:sz="4" w:space="0" w:color="auto"/>
            </w:tcBorders>
          </w:tcPr>
          <w:p w:rsidR="00EC7177" w:rsidRPr="00ED0220" w:rsidRDefault="00EC7177" w:rsidP="00537F99">
            <w:pPr>
              <w:pStyle w:val="BodyText"/>
              <w:spacing w:after="120"/>
              <w:jc w:val="both"/>
              <w:rPr>
                <w:rFonts w:ascii="GE Inspira Sans" w:hAnsi="GE Inspira Sans" w:cs="Arial"/>
                <w:sz w:val="22"/>
                <w:szCs w:val="22"/>
              </w:rPr>
            </w:pPr>
          </w:p>
        </w:tc>
        <w:tc>
          <w:tcPr>
            <w:tcW w:w="270" w:type="dxa"/>
          </w:tcPr>
          <w:p w:rsidR="00EC7177" w:rsidRPr="00ED0220" w:rsidRDefault="00EC7177" w:rsidP="00537F99">
            <w:pPr>
              <w:pStyle w:val="BodyText"/>
              <w:spacing w:after="120"/>
              <w:jc w:val="both"/>
              <w:rPr>
                <w:rFonts w:ascii="GE Inspira Sans" w:hAnsi="GE Inspira Sans" w:cs="Arial"/>
                <w:sz w:val="22"/>
                <w:szCs w:val="22"/>
              </w:rPr>
            </w:pPr>
          </w:p>
        </w:tc>
        <w:tc>
          <w:tcPr>
            <w:tcW w:w="3330" w:type="dxa"/>
            <w:tcBorders>
              <w:bottom w:val="single" w:sz="4" w:space="0" w:color="auto"/>
            </w:tcBorders>
          </w:tcPr>
          <w:p w:rsidR="00EC7177" w:rsidRPr="00ED0220" w:rsidRDefault="00EC7177" w:rsidP="00537F99">
            <w:pPr>
              <w:pStyle w:val="BodyText"/>
              <w:spacing w:after="120"/>
              <w:jc w:val="both"/>
              <w:rPr>
                <w:rFonts w:ascii="GE Inspira Sans" w:hAnsi="GE Inspira Sans" w:cs="Arial"/>
                <w:sz w:val="22"/>
                <w:szCs w:val="22"/>
              </w:rPr>
            </w:pPr>
          </w:p>
        </w:tc>
        <w:tc>
          <w:tcPr>
            <w:tcW w:w="270" w:type="dxa"/>
          </w:tcPr>
          <w:p w:rsidR="00EC7177" w:rsidRPr="00ED0220" w:rsidRDefault="00EC7177" w:rsidP="00537F99">
            <w:pPr>
              <w:pStyle w:val="BodyText"/>
              <w:spacing w:after="120"/>
              <w:jc w:val="both"/>
              <w:rPr>
                <w:rFonts w:ascii="GE Inspira Sans" w:hAnsi="GE Inspira Sans" w:cs="Arial"/>
                <w:sz w:val="22"/>
                <w:szCs w:val="22"/>
              </w:rPr>
            </w:pPr>
          </w:p>
        </w:tc>
        <w:tc>
          <w:tcPr>
            <w:tcW w:w="3060" w:type="dxa"/>
            <w:tcBorders>
              <w:bottom w:val="single" w:sz="4" w:space="0" w:color="auto"/>
            </w:tcBorders>
          </w:tcPr>
          <w:p w:rsidR="00EC7177" w:rsidRPr="00ED0220" w:rsidRDefault="00EC7177" w:rsidP="00537F99">
            <w:pPr>
              <w:pStyle w:val="BodyText"/>
              <w:spacing w:after="120"/>
              <w:jc w:val="both"/>
              <w:rPr>
                <w:rFonts w:ascii="GE Inspira Sans" w:hAnsi="GE Inspira Sans" w:cs="Arial"/>
                <w:sz w:val="22"/>
                <w:szCs w:val="22"/>
              </w:rPr>
            </w:pPr>
          </w:p>
        </w:tc>
      </w:tr>
      <w:tr w:rsidR="00EC7177" w:rsidRPr="00ED0220" w:rsidTr="00A16836">
        <w:trPr>
          <w:trHeight w:val="1112"/>
        </w:trPr>
        <w:tc>
          <w:tcPr>
            <w:tcW w:w="2970" w:type="dxa"/>
            <w:tcBorders>
              <w:top w:val="single" w:sz="4" w:space="0" w:color="auto"/>
            </w:tcBorders>
          </w:tcPr>
          <w:p w:rsidR="00EC7177" w:rsidRPr="00ED0220" w:rsidRDefault="009625C5" w:rsidP="00FD0919">
            <w:pPr>
              <w:pStyle w:val="BodyText"/>
              <w:spacing w:after="120"/>
              <w:rPr>
                <w:rFonts w:ascii="GE Inspira Sans" w:hAnsi="GE Inspira Sans" w:cs="Arial"/>
                <w:sz w:val="20"/>
              </w:rPr>
            </w:pPr>
            <w:r>
              <w:rPr>
                <w:rFonts w:ascii="GE Inspira Sans" w:hAnsi="GE Inspira Sans" w:cs="Arial"/>
                <w:b/>
                <w:sz w:val="20"/>
              </w:rPr>
              <w:t>David Bennet</w:t>
            </w:r>
          </w:p>
          <w:p w:rsidR="00EC7177" w:rsidRDefault="00A16836" w:rsidP="00FD0919">
            <w:pPr>
              <w:pStyle w:val="BodyText"/>
              <w:spacing w:after="120"/>
              <w:rPr>
                <w:rFonts w:ascii="GE Inspira Sans" w:hAnsi="GE Inspira Sans" w:cs="Arial"/>
                <w:sz w:val="20"/>
              </w:rPr>
            </w:pPr>
            <w:r>
              <w:rPr>
                <w:rFonts w:ascii="GE Inspira Sans" w:hAnsi="GE Inspira Sans" w:cs="Arial"/>
                <w:sz w:val="20"/>
              </w:rPr>
              <w:t>Senior Proposals Staff Director</w:t>
            </w:r>
          </w:p>
          <w:p w:rsidR="00A16836" w:rsidRPr="00ED0220" w:rsidRDefault="00A16836" w:rsidP="00FD0919">
            <w:pPr>
              <w:pStyle w:val="BodyText"/>
              <w:spacing w:after="120"/>
              <w:rPr>
                <w:rFonts w:ascii="GE Inspira Sans" w:hAnsi="GE Inspira Sans" w:cs="Arial"/>
                <w:sz w:val="20"/>
              </w:rPr>
            </w:pPr>
            <w:r>
              <w:rPr>
                <w:rFonts w:ascii="GE Inspira Sans" w:hAnsi="GE Inspira Sans" w:cs="Arial"/>
                <w:sz w:val="20"/>
              </w:rPr>
              <w:t>SPS</w:t>
            </w:r>
          </w:p>
        </w:tc>
        <w:tc>
          <w:tcPr>
            <w:tcW w:w="270" w:type="dxa"/>
          </w:tcPr>
          <w:p w:rsidR="00EC7177" w:rsidRPr="00ED0220" w:rsidRDefault="00EC7177" w:rsidP="00537F99">
            <w:pPr>
              <w:pStyle w:val="BodyText"/>
              <w:spacing w:after="120"/>
              <w:jc w:val="both"/>
              <w:rPr>
                <w:rFonts w:ascii="GE Inspira Sans" w:hAnsi="GE Inspira Sans" w:cs="Arial"/>
                <w:sz w:val="20"/>
              </w:rPr>
            </w:pPr>
          </w:p>
        </w:tc>
        <w:tc>
          <w:tcPr>
            <w:tcW w:w="3330" w:type="dxa"/>
            <w:tcBorders>
              <w:top w:val="single" w:sz="4" w:space="0" w:color="auto"/>
            </w:tcBorders>
          </w:tcPr>
          <w:p w:rsidR="00EC7177" w:rsidRPr="00ED0220" w:rsidRDefault="00EC7177" w:rsidP="00A16836">
            <w:pPr>
              <w:pStyle w:val="BodyText"/>
              <w:spacing w:after="120"/>
              <w:rPr>
                <w:rFonts w:ascii="GE Inspira Sans" w:hAnsi="GE Inspira Sans" w:cs="Arial"/>
                <w:sz w:val="20"/>
              </w:rPr>
            </w:pPr>
            <w:r w:rsidRPr="00ED0220">
              <w:rPr>
                <w:rFonts w:ascii="GE Inspira Sans" w:hAnsi="GE Inspira Sans" w:cs="Arial"/>
                <w:b/>
                <w:sz w:val="20"/>
              </w:rPr>
              <w:t>Will Acworth</w:t>
            </w:r>
          </w:p>
          <w:p w:rsidR="00EC7177" w:rsidRPr="00ED0220" w:rsidRDefault="00EC7177" w:rsidP="00A16836">
            <w:pPr>
              <w:pStyle w:val="BodyText"/>
              <w:spacing w:after="120"/>
              <w:rPr>
                <w:rFonts w:ascii="GE Inspira Sans" w:hAnsi="GE Inspira Sans" w:cs="Arial"/>
                <w:sz w:val="20"/>
              </w:rPr>
            </w:pPr>
            <w:r w:rsidRPr="00ED0220">
              <w:rPr>
                <w:rFonts w:ascii="GE Inspira Sans" w:hAnsi="GE Inspira Sans" w:cs="Arial"/>
                <w:sz w:val="20"/>
              </w:rPr>
              <w:t>PCS ITO Commercial Leader</w:t>
            </w:r>
            <w:r w:rsidR="00A16836">
              <w:rPr>
                <w:rFonts w:ascii="GE Inspira Sans" w:hAnsi="GE Inspira Sans" w:cs="Arial"/>
                <w:sz w:val="20"/>
              </w:rPr>
              <w:br/>
              <w:t>SPS</w:t>
            </w:r>
          </w:p>
        </w:tc>
        <w:tc>
          <w:tcPr>
            <w:tcW w:w="270" w:type="dxa"/>
          </w:tcPr>
          <w:p w:rsidR="00EC7177" w:rsidRPr="00ED0220" w:rsidRDefault="00EC7177" w:rsidP="00537F99">
            <w:pPr>
              <w:pStyle w:val="BodyText"/>
              <w:spacing w:after="120"/>
              <w:jc w:val="both"/>
              <w:rPr>
                <w:rFonts w:ascii="GE Inspira Sans" w:hAnsi="GE Inspira Sans" w:cs="Arial"/>
                <w:sz w:val="20"/>
              </w:rPr>
            </w:pPr>
          </w:p>
        </w:tc>
        <w:tc>
          <w:tcPr>
            <w:tcW w:w="3060" w:type="dxa"/>
            <w:tcBorders>
              <w:top w:val="single" w:sz="4" w:space="0" w:color="auto"/>
            </w:tcBorders>
          </w:tcPr>
          <w:p w:rsidR="00EC7177" w:rsidRPr="00ED0220" w:rsidRDefault="00EC7177" w:rsidP="00A16836">
            <w:pPr>
              <w:pStyle w:val="BodyText"/>
              <w:spacing w:after="120"/>
              <w:rPr>
                <w:rFonts w:ascii="GE Inspira Sans" w:hAnsi="GE Inspira Sans" w:cs="Arial"/>
                <w:sz w:val="20"/>
              </w:rPr>
            </w:pPr>
            <w:r w:rsidRPr="00ED0220">
              <w:rPr>
                <w:rFonts w:ascii="GE Inspira Sans" w:hAnsi="GE Inspira Sans" w:cs="Arial"/>
                <w:b/>
                <w:sz w:val="20"/>
              </w:rPr>
              <w:t>James Holroyd</w:t>
            </w:r>
          </w:p>
          <w:p w:rsidR="00A16836" w:rsidRPr="00ED0220" w:rsidRDefault="00EC7177" w:rsidP="00A16836">
            <w:pPr>
              <w:pStyle w:val="BodyText"/>
              <w:spacing w:after="120"/>
              <w:rPr>
                <w:rFonts w:ascii="GE Inspira Sans" w:hAnsi="GE Inspira Sans" w:cs="Arial"/>
                <w:sz w:val="20"/>
              </w:rPr>
            </w:pPr>
            <w:r w:rsidRPr="00ED0220">
              <w:rPr>
                <w:rFonts w:ascii="GE Inspira Sans" w:hAnsi="GE Inspira Sans" w:cs="Arial"/>
                <w:sz w:val="20"/>
              </w:rPr>
              <w:t>XT ITO Commercial Leader</w:t>
            </w:r>
            <w:r w:rsidR="00A16836">
              <w:rPr>
                <w:rFonts w:ascii="GE Inspira Sans" w:hAnsi="GE Inspira Sans" w:cs="Arial"/>
                <w:sz w:val="20"/>
              </w:rPr>
              <w:br/>
              <w:t>SPS</w:t>
            </w:r>
          </w:p>
        </w:tc>
      </w:tr>
    </w:tbl>
    <w:p w:rsidR="00EC7177" w:rsidRPr="00ED0220" w:rsidRDefault="00EC7177" w:rsidP="00537F99">
      <w:pPr>
        <w:jc w:val="both"/>
        <w:rPr>
          <w:rFonts w:ascii="GE Inspira Sans" w:hAnsi="GE Inspira Sans"/>
          <w:sz w:val="22"/>
          <w:szCs w:val="22"/>
        </w:rPr>
      </w:pPr>
      <w:bookmarkStart w:id="9" w:name="_Toc315430085"/>
      <w:bookmarkStart w:id="10" w:name="_Toc315430626"/>
    </w:p>
    <w:tbl>
      <w:tblPr>
        <w:tblW w:w="9846" w:type="dxa"/>
        <w:tblLook w:val="0000" w:firstRow="0" w:lastRow="0" w:firstColumn="0" w:lastColumn="0" w:noHBand="0" w:noVBand="0"/>
      </w:tblPr>
      <w:tblGrid>
        <w:gridCol w:w="2970"/>
        <w:gridCol w:w="270"/>
        <w:gridCol w:w="3330"/>
        <w:gridCol w:w="270"/>
        <w:gridCol w:w="3006"/>
      </w:tblGrid>
      <w:tr w:rsidR="00EC7177" w:rsidRPr="00EC7177" w:rsidTr="00737013">
        <w:trPr>
          <w:trHeight w:hRule="exact" w:val="793"/>
        </w:trPr>
        <w:tc>
          <w:tcPr>
            <w:tcW w:w="2970" w:type="dxa"/>
            <w:tcBorders>
              <w:bottom w:val="single" w:sz="4" w:space="0" w:color="auto"/>
            </w:tcBorders>
          </w:tcPr>
          <w:p w:rsidR="00EC7177" w:rsidRPr="00EC7177" w:rsidRDefault="00EC7177" w:rsidP="00EC7177">
            <w:pPr>
              <w:tabs>
                <w:tab w:val="left" w:pos="2160"/>
              </w:tabs>
              <w:spacing w:after="120"/>
              <w:jc w:val="center"/>
              <w:rPr>
                <w:rFonts w:ascii="GE Inspira Sans" w:hAnsi="GE Inspira Sans" w:cs="Arial"/>
                <w:sz w:val="22"/>
                <w:szCs w:val="22"/>
              </w:rPr>
            </w:pPr>
          </w:p>
        </w:tc>
        <w:tc>
          <w:tcPr>
            <w:tcW w:w="270" w:type="dxa"/>
          </w:tcPr>
          <w:p w:rsidR="00EC7177" w:rsidRPr="00EC7177" w:rsidRDefault="00EC7177" w:rsidP="00EC7177">
            <w:pPr>
              <w:tabs>
                <w:tab w:val="left" w:pos="2160"/>
              </w:tabs>
              <w:spacing w:after="120"/>
              <w:jc w:val="center"/>
              <w:rPr>
                <w:rFonts w:ascii="GE Inspira Sans" w:hAnsi="GE Inspira Sans" w:cs="Arial"/>
                <w:sz w:val="22"/>
                <w:szCs w:val="22"/>
              </w:rPr>
            </w:pPr>
          </w:p>
        </w:tc>
        <w:tc>
          <w:tcPr>
            <w:tcW w:w="3330" w:type="dxa"/>
            <w:tcBorders>
              <w:bottom w:val="single" w:sz="4" w:space="0" w:color="auto"/>
            </w:tcBorders>
          </w:tcPr>
          <w:p w:rsidR="00EC7177" w:rsidRPr="00EC7177" w:rsidRDefault="00EC7177" w:rsidP="00EC7177">
            <w:pPr>
              <w:tabs>
                <w:tab w:val="left" w:pos="2160"/>
              </w:tabs>
              <w:spacing w:after="120"/>
              <w:jc w:val="center"/>
              <w:rPr>
                <w:rFonts w:ascii="GE Inspira Sans" w:hAnsi="GE Inspira Sans" w:cs="Arial"/>
                <w:sz w:val="22"/>
                <w:szCs w:val="22"/>
              </w:rPr>
            </w:pPr>
          </w:p>
        </w:tc>
        <w:tc>
          <w:tcPr>
            <w:tcW w:w="270" w:type="dxa"/>
          </w:tcPr>
          <w:p w:rsidR="00EC7177" w:rsidRPr="00EC7177" w:rsidRDefault="00EC7177" w:rsidP="00EC7177">
            <w:pPr>
              <w:tabs>
                <w:tab w:val="left" w:pos="2160"/>
              </w:tabs>
              <w:spacing w:after="120"/>
              <w:jc w:val="center"/>
              <w:rPr>
                <w:rFonts w:ascii="GE Inspira Sans" w:hAnsi="GE Inspira Sans" w:cs="Arial"/>
                <w:sz w:val="22"/>
                <w:szCs w:val="22"/>
              </w:rPr>
            </w:pPr>
          </w:p>
        </w:tc>
        <w:tc>
          <w:tcPr>
            <w:tcW w:w="3006" w:type="dxa"/>
            <w:tcBorders>
              <w:bottom w:val="single" w:sz="4" w:space="0" w:color="auto"/>
            </w:tcBorders>
          </w:tcPr>
          <w:p w:rsidR="00EC7177" w:rsidRPr="00EC7177" w:rsidRDefault="00EC7177" w:rsidP="00EC7177">
            <w:pPr>
              <w:tabs>
                <w:tab w:val="left" w:pos="2160"/>
              </w:tabs>
              <w:spacing w:after="120"/>
              <w:jc w:val="center"/>
              <w:rPr>
                <w:rFonts w:ascii="GE Inspira Sans" w:hAnsi="GE Inspira Sans" w:cs="Arial"/>
                <w:sz w:val="22"/>
                <w:szCs w:val="22"/>
              </w:rPr>
            </w:pPr>
          </w:p>
        </w:tc>
      </w:tr>
      <w:tr w:rsidR="00EC7177" w:rsidRPr="00EC7177" w:rsidTr="00A16836">
        <w:trPr>
          <w:trHeight w:val="1427"/>
        </w:trPr>
        <w:tc>
          <w:tcPr>
            <w:tcW w:w="2970" w:type="dxa"/>
            <w:tcBorders>
              <w:top w:val="single" w:sz="4" w:space="0" w:color="auto"/>
            </w:tcBorders>
          </w:tcPr>
          <w:p w:rsidR="00FD0919" w:rsidRPr="00ED0220" w:rsidRDefault="00FD0919" w:rsidP="00FD0919">
            <w:pPr>
              <w:tabs>
                <w:tab w:val="left" w:pos="2160"/>
              </w:tabs>
              <w:spacing w:after="120"/>
              <w:rPr>
                <w:rFonts w:ascii="GE Inspira Sans" w:hAnsi="GE Inspira Sans" w:cs="Arial"/>
                <w:b/>
                <w:sz w:val="20"/>
              </w:rPr>
            </w:pPr>
            <w:r w:rsidRPr="00ED0220">
              <w:rPr>
                <w:rFonts w:ascii="GE Inspira Sans" w:hAnsi="GE Inspira Sans" w:cs="Arial"/>
                <w:b/>
                <w:sz w:val="20"/>
              </w:rPr>
              <w:t xml:space="preserve">Muthu </w:t>
            </w:r>
            <w:proofErr w:type="spellStart"/>
            <w:r w:rsidRPr="00ED0220">
              <w:rPr>
                <w:rFonts w:ascii="GE Inspira Sans" w:hAnsi="GE Inspira Sans" w:cs="Arial"/>
                <w:b/>
                <w:sz w:val="20"/>
              </w:rPr>
              <w:t>Palaniappan</w:t>
            </w:r>
            <w:proofErr w:type="spellEnd"/>
            <w:r w:rsidRPr="00ED0220">
              <w:rPr>
                <w:rFonts w:ascii="GE Inspira Sans" w:hAnsi="GE Inspira Sans" w:cs="Arial"/>
                <w:b/>
                <w:sz w:val="20"/>
              </w:rPr>
              <w:t xml:space="preserve"> </w:t>
            </w:r>
          </w:p>
          <w:p w:rsidR="00EC7177" w:rsidRPr="00EC7177" w:rsidRDefault="00FD0919" w:rsidP="00FD0919">
            <w:pPr>
              <w:tabs>
                <w:tab w:val="left" w:pos="2160"/>
              </w:tabs>
              <w:spacing w:after="120"/>
              <w:rPr>
                <w:rFonts w:ascii="GE Inspira Sans" w:hAnsi="GE Inspira Sans" w:cs="Arial"/>
                <w:sz w:val="20"/>
              </w:rPr>
            </w:pPr>
            <w:r w:rsidRPr="00ED0220">
              <w:rPr>
                <w:rFonts w:ascii="GE Inspira Sans" w:hAnsi="GE Inspira Sans" w:cs="Arial"/>
                <w:sz w:val="20"/>
              </w:rPr>
              <w:t>ITO Commercial Leader</w:t>
            </w:r>
            <w:r w:rsidRPr="00ED0220">
              <w:rPr>
                <w:rFonts w:ascii="GE Inspira Sans" w:hAnsi="GE Inspira Sans" w:cs="Arial"/>
                <w:sz w:val="20"/>
              </w:rPr>
              <w:br/>
              <w:t>SPS Asia</w:t>
            </w:r>
            <w:r w:rsidRPr="00ED0220">
              <w:rPr>
                <w:rFonts w:ascii="GE Inspira Sans" w:hAnsi="GE Inspira Sans"/>
                <w:sz w:val="22"/>
                <w:szCs w:val="22"/>
              </w:rPr>
              <w:t xml:space="preserve">  </w:t>
            </w:r>
            <w:r w:rsidR="00EC7177" w:rsidRPr="00EC7177">
              <w:rPr>
                <w:rFonts w:ascii="GE Inspira Sans" w:hAnsi="GE Inspira Sans" w:cs="Arial"/>
                <w:color w:val="FF0000"/>
                <w:sz w:val="20"/>
              </w:rPr>
              <w:br/>
            </w:r>
          </w:p>
        </w:tc>
        <w:tc>
          <w:tcPr>
            <w:tcW w:w="270" w:type="dxa"/>
          </w:tcPr>
          <w:p w:rsidR="00EC7177" w:rsidRPr="00EC7177" w:rsidRDefault="00EC7177" w:rsidP="00EC7177">
            <w:pPr>
              <w:tabs>
                <w:tab w:val="left" w:pos="2160"/>
              </w:tabs>
              <w:spacing w:after="120"/>
              <w:jc w:val="both"/>
              <w:rPr>
                <w:rFonts w:ascii="GE Inspira Sans" w:hAnsi="GE Inspira Sans" w:cs="Arial"/>
                <w:sz w:val="20"/>
              </w:rPr>
            </w:pPr>
          </w:p>
        </w:tc>
        <w:tc>
          <w:tcPr>
            <w:tcW w:w="3330" w:type="dxa"/>
            <w:tcBorders>
              <w:top w:val="single" w:sz="4" w:space="0" w:color="auto"/>
            </w:tcBorders>
          </w:tcPr>
          <w:p w:rsidR="00EC7177" w:rsidRPr="00ED0220" w:rsidRDefault="00EC7177" w:rsidP="00EC7177">
            <w:pPr>
              <w:tabs>
                <w:tab w:val="left" w:pos="2160"/>
              </w:tabs>
              <w:spacing w:after="120"/>
              <w:jc w:val="both"/>
              <w:rPr>
                <w:rFonts w:ascii="GE Inspira Sans" w:hAnsi="GE Inspira Sans" w:cs="Arial"/>
                <w:b/>
                <w:sz w:val="20"/>
              </w:rPr>
            </w:pPr>
            <w:r w:rsidRPr="00ED0220">
              <w:rPr>
                <w:rFonts w:ascii="GE Inspira Sans" w:hAnsi="GE Inspira Sans" w:cs="Arial"/>
                <w:b/>
                <w:sz w:val="20"/>
              </w:rPr>
              <w:t>Kris Krishna</w:t>
            </w:r>
          </w:p>
          <w:p w:rsidR="00EC7177" w:rsidRPr="00EC7177" w:rsidRDefault="00EC7177" w:rsidP="00EC7177">
            <w:pPr>
              <w:tabs>
                <w:tab w:val="left" w:pos="2160"/>
              </w:tabs>
              <w:spacing w:after="120"/>
              <w:rPr>
                <w:rFonts w:ascii="GE Inspira Sans" w:hAnsi="GE Inspira Sans" w:cs="Arial"/>
                <w:sz w:val="20"/>
              </w:rPr>
            </w:pPr>
            <w:r w:rsidRPr="00ED0220">
              <w:rPr>
                <w:rFonts w:ascii="GE Inspira Sans" w:hAnsi="GE Inspira Sans" w:cs="Arial"/>
                <w:sz w:val="20"/>
              </w:rPr>
              <w:t>Global ITO Quality Leader</w:t>
            </w:r>
            <w:r w:rsidR="00A16836">
              <w:rPr>
                <w:rFonts w:ascii="GE Inspira Sans" w:hAnsi="GE Inspira Sans" w:cs="Arial"/>
                <w:sz w:val="20"/>
              </w:rPr>
              <w:br/>
              <w:t>Oilfield Equipment</w:t>
            </w:r>
            <w:r w:rsidRPr="00EC7177">
              <w:rPr>
                <w:rFonts w:ascii="GE Inspira Sans" w:hAnsi="GE Inspira Sans" w:cs="Arial"/>
                <w:color w:val="FF0000"/>
                <w:sz w:val="20"/>
              </w:rPr>
              <w:br/>
            </w:r>
          </w:p>
        </w:tc>
        <w:tc>
          <w:tcPr>
            <w:tcW w:w="270" w:type="dxa"/>
          </w:tcPr>
          <w:p w:rsidR="00EC7177" w:rsidRPr="00EC7177" w:rsidRDefault="00EC7177" w:rsidP="00EC7177">
            <w:pPr>
              <w:tabs>
                <w:tab w:val="left" w:pos="2160"/>
              </w:tabs>
              <w:spacing w:after="120"/>
              <w:jc w:val="both"/>
              <w:rPr>
                <w:rFonts w:ascii="GE Inspira Sans" w:hAnsi="GE Inspira Sans" w:cs="Arial"/>
                <w:sz w:val="20"/>
              </w:rPr>
            </w:pPr>
          </w:p>
        </w:tc>
        <w:tc>
          <w:tcPr>
            <w:tcW w:w="3006" w:type="dxa"/>
            <w:tcBorders>
              <w:top w:val="single" w:sz="4" w:space="0" w:color="auto"/>
            </w:tcBorders>
          </w:tcPr>
          <w:p w:rsidR="00EC7177" w:rsidRPr="00ED0220" w:rsidRDefault="00EC7177" w:rsidP="00A16836">
            <w:pPr>
              <w:tabs>
                <w:tab w:val="left" w:pos="2160"/>
              </w:tabs>
              <w:spacing w:after="120"/>
              <w:rPr>
                <w:rFonts w:ascii="GE Inspira Sans" w:hAnsi="GE Inspira Sans" w:cs="Arial"/>
                <w:b/>
                <w:sz w:val="20"/>
              </w:rPr>
            </w:pPr>
            <w:r w:rsidRPr="00ED0220">
              <w:rPr>
                <w:rFonts w:ascii="GE Inspira Sans" w:hAnsi="GE Inspira Sans" w:cs="Arial"/>
                <w:b/>
                <w:sz w:val="20"/>
              </w:rPr>
              <w:t xml:space="preserve">Mohan </w:t>
            </w:r>
            <w:proofErr w:type="spellStart"/>
            <w:r w:rsidRPr="00ED0220">
              <w:rPr>
                <w:rFonts w:ascii="GE Inspira Sans" w:hAnsi="GE Inspira Sans" w:cs="Arial"/>
                <w:b/>
                <w:sz w:val="20"/>
              </w:rPr>
              <w:t>Teagarajan</w:t>
            </w:r>
            <w:proofErr w:type="spellEnd"/>
          </w:p>
          <w:p w:rsidR="00A16836" w:rsidRPr="00EC7177" w:rsidRDefault="00A16836" w:rsidP="00A16836">
            <w:pPr>
              <w:pStyle w:val="BodyText"/>
              <w:spacing w:after="120"/>
              <w:rPr>
                <w:rFonts w:ascii="GE Inspira Sans" w:hAnsi="GE Inspira Sans" w:cs="Arial"/>
                <w:sz w:val="20"/>
              </w:rPr>
            </w:pPr>
            <w:r>
              <w:rPr>
                <w:rFonts w:ascii="GE Inspira Sans" w:hAnsi="GE Inspira Sans" w:cs="Arial"/>
                <w:sz w:val="20"/>
              </w:rPr>
              <w:t>MCS ITO Commercial Leader</w:t>
            </w:r>
            <w:r>
              <w:rPr>
                <w:rFonts w:ascii="GE Inspira Sans" w:hAnsi="GE Inspira Sans" w:cs="Arial"/>
                <w:sz w:val="20"/>
              </w:rPr>
              <w:br/>
              <w:t>SPS</w:t>
            </w:r>
          </w:p>
        </w:tc>
      </w:tr>
    </w:tbl>
    <w:p w:rsidR="00EC7177" w:rsidRPr="00ED0220" w:rsidRDefault="00EC7177" w:rsidP="00537F99">
      <w:pPr>
        <w:jc w:val="both"/>
        <w:rPr>
          <w:rFonts w:ascii="GE Inspira Sans" w:hAnsi="GE Inspira Sans"/>
          <w:sz w:val="22"/>
          <w:szCs w:val="22"/>
        </w:rPr>
      </w:pPr>
    </w:p>
    <w:p w:rsidR="00EC7177" w:rsidRPr="00ED0220" w:rsidRDefault="00EC7177" w:rsidP="00537F99">
      <w:pPr>
        <w:jc w:val="both"/>
        <w:rPr>
          <w:rFonts w:ascii="GE Inspira Sans" w:hAnsi="GE Inspira Sans"/>
          <w:sz w:val="22"/>
          <w:szCs w:val="22"/>
        </w:rPr>
      </w:pPr>
    </w:p>
    <w:p w:rsidR="00715703" w:rsidRPr="00ED0220" w:rsidRDefault="00DB3EDD" w:rsidP="00537F99">
      <w:pPr>
        <w:jc w:val="both"/>
        <w:rPr>
          <w:rFonts w:ascii="GE Inspira Sans" w:hAnsi="GE Inspira Sans"/>
          <w:sz w:val="22"/>
          <w:szCs w:val="22"/>
        </w:rPr>
      </w:pPr>
      <w:r w:rsidRPr="00ED0220">
        <w:rPr>
          <w:rFonts w:ascii="GE Inspira Sans" w:hAnsi="GE Inspira Sans"/>
          <w:sz w:val="22"/>
          <w:szCs w:val="22"/>
        </w:rPr>
        <w:t>For any feedback to the process, or the document, please contact the process owner</w:t>
      </w:r>
      <w:r w:rsidR="004E458C" w:rsidRPr="00ED0220">
        <w:rPr>
          <w:rFonts w:ascii="GE Inspira Sans" w:hAnsi="GE Inspira Sans"/>
          <w:sz w:val="22"/>
          <w:szCs w:val="22"/>
        </w:rPr>
        <w:t>,</w:t>
      </w:r>
      <w:r w:rsidR="004E458C" w:rsidRPr="00ED0220">
        <w:rPr>
          <w:rFonts w:ascii="GE Inspira Sans" w:hAnsi="GE Inspira Sans" w:cs="Arial"/>
          <w:sz w:val="20"/>
        </w:rPr>
        <w:t xml:space="preserve"> </w:t>
      </w:r>
      <w:r w:rsidR="004E458C" w:rsidRPr="00ED0220">
        <w:rPr>
          <w:rFonts w:ascii="GE Inspira Sans" w:hAnsi="GE Inspira Sans"/>
          <w:sz w:val="22"/>
          <w:szCs w:val="22"/>
        </w:rPr>
        <w:t xml:space="preserve">ITO Commercial Leader SPS Asia.  </w:t>
      </w:r>
    </w:p>
    <w:p w:rsidR="00FB7836" w:rsidRPr="00ED0220" w:rsidRDefault="00FB7836" w:rsidP="00537F99">
      <w:pPr>
        <w:jc w:val="both"/>
        <w:rPr>
          <w:rFonts w:ascii="GE Inspira Sans" w:hAnsi="GE Inspira Sans"/>
          <w:b/>
          <w:sz w:val="22"/>
          <w:szCs w:val="22"/>
        </w:rPr>
      </w:pPr>
    </w:p>
    <w:p w:rsidR="001270BD" w:rsidRPr="00ED0220" w:rsidRDefault="00684305" w:rsidP="00537F99">
      <w:pPr>
        <w:spacing w:before="120"/>
        <w:jc w:val="both"/>
        <w:rPr>
          <w:rFonts w:ascii="GE Inspira Sans" w:hAnsi="GE Inspira Sans"/>
          <w:b/>
          <w:sz w:val="22"/>
          <w:szCs w:val="22"/>
          <w:u w:val="single"/>
        </w:rPr>
      </w:pPr>
      <w:r w:rsidRPr="00ED0220">
        <w:rPr>
          <w:rFonts w:ascii="GE Inspira Sans" w:hAnsi="GE Inspira Sans"/>
          <w:b/>
          <w:sz w:val="22"/>
          <w:szCs w:val="22"/>
          <w:u w:val="single"/>
        </w:rPr>
        <w:t>Applicability:</w:t>
      </w:r>
    </w:p>
    <w:p w:rsidR="00684305" w:rsidRPr="00ED0220" w:rsidRDefault="00684305" w:rsidP="00537F99">
      <w:pPr>
        <w:spacing w:before="120"/>
        <w:jc w:val="both"/>
        <w:rPr>
          <w:rFonts w:ascii="GE Inspira Sans" w:hAnsi="GE Inspira Sans"/>
          <w:b/>
          <w:sz w:val="22"/>
          <w:szCs w:val="22"/>
          <w:u w:val="single"/>
        </w:rPr>
      </w:pPr>
    </w:p>
    <w:tbl>
      <w:tblPr>
        <w:tblStyle w:val="TableGrid1"/>
        <w:tblW w:w="9839" w:type="dxa"/>
        <w:tblInd w:w="-34" w:type="dxa"/>
        <w:tblBorders>
          <w:insideH w:val="none" w:sz="0" w:space="0" w:color="auto"/>
        </w:tblBorders>
        <w:tblLook w:val="04A0" w:firstRow="1" w:lastRow="0" w:firstColumn="1" w:lastColumn="0" w:noHBand="0" w:noVBand="1"/>
      </w:tblPr>
      <w:tblGrid>
        <w:gridCol w:w="3899"/>
        <w:gridCol w:w="2790"/>
        <w:gridCol w:w="3150"/>
      </w:tblGrid>
      <w:tr w:rsidR="002E50A4" w:rsidRPr="00ED0220" w:rsidTr="00ED0220">
        <w:trPr>
          <w:trHeight w:val="296"/>
        </w:trPr>
        <w:tc>
          <w:tcPr>
            <w:tcW w:w="9839" w:type="dxa"/>
            <w:gridSpan w:val="3"/>
            <w:tcBorders>
              <w:top w:val="single" w:sz="4" w:space="0" w:color="auto"/>
              <w:left w:val="single" w:sz="4" w:space="0" w:color="auto"/>
              <w:bottom w:val="single" w:sz="4" w:space="0" w:color="auto"/>
              <w:right w:val="single" w:sz="4" w:space="0" w:color="auto"/>
            </w:tcBorders>
            <w:shd w:val="clear" w:color="auto" w:fill="005EB8"/>
          </w:tcPr>
          <w:p w:rsidR="002E50A4" w:rsidRPr="00ED0220" w:rsidRDefault="002E50A4" w:rsidP="00EC7177">
            <w:pPr>
              <w:pStyle w:val="Tabletitle"/>
              <w:spacing w:before="60" w:after="60"/>
              <w:rPr>
                <w:rFonts w:cs="Arial"/>
                <w:bCs/>
                <w:sz w:val="20"/>
              </w:rPr>
            </w:pPr>
            <w:r w:rsidRPr="00ED0220">
              <w:rPr>
                <w:rFonts w:eastAsiaTheme="minorEastAsia"/>
                <w:sz w:val="20"/>
                <w:lang w:val="en-US"/>
              </w:rPr>
              <w:t>APPLICABLE PRODUCT LINES</w:t>
            </w:r>
          </w:p>
        </w:tc>
      </w:tr>
      <w:tr w:rsidR="002E50A4" w:rsidRPr="00ED0220" w:rsidTr="00ED0220">
        <w:trPr>
          <w:trHeight w:val="319"/>
        </w:trPr>
        <w:tc>
          <w:tcPr>
            <w:tcW w:w="3899" w:type="dxa"/>
            <w:tcBorders>
              <w:top w:val="nil"/>
              <w:left w:val="single" w:sz="4" w:space="0" w:color="auto"/>
              <w:bottom w:val="nil"/>
              <w:right w:val="nil"/>
            </w:tcBorders>
            <w:shd w:val="clear" w:color="auto" w:fill="FFFFFF" w:themeFill="background1"/>
          </w:tcPr>
          <w:p w:rsidR="002E50A4" w:rsidRPr="00ED0220" w:rsidRDefault="00CE19DC" w:rsidP="00537F99">
            <w:pPr>
              <w:ind w:right="879" w:firstLine="6"/>
              <w:jc w:val="both"/>
              <w:rPr>
                <w:rFonts w:ascii="GE Inspira Sans" w:hAnsi="GE Inspira Sans"/>
                <w:sz w:val="20"/>
              </w:rPr>
            </w:pPr>
            <w:sdt>
              <w:sdtPr>
                <w:rPr>
                  <w:rFonts w:ascii="GE Inspira Sans" w:eastAsia="MS Gothic" w:hAnsi="GE Inspira Sans" w:cs="MS Gothic"/>
                  <w:bCs/>
                  <w:sz w:val="20"/>
                  <w:shd w:val="clear" w:color="auto" w:fill="FFFFFF" w:themeFill="background1"/>
                </w:rPr>
                <w:id w:val="105553582"/>
                <w14:checkbox>
                  <w14:checked w14:val="0"/>
                  <w14:checkedState w14:val="2612" w14:font="Meiryo"/>
                  <w14:uncheckedState w14:val="2610" w14:font="Meiryo"/>
                </w14:checkbox>
              </w:sdtPr>
              <w:sdtEndPr/>
              <w:sdtContent>
                <w:r w:rsidR="000A3800">
                  <w:rPr>
                    <w:rFonts w:ascii="Meiryo" w:eastAsia="Meiryo" w:hAnsi="Meiryo" w:cs="Meiryo" w:hint="eastAsia"/>
                    <w:bCs/>
                    <w:sz w:val="20"/>
                    <w:shd w:val="clear" w:color="auto" w:fill="FFFFFF" w:themeFill="background1"/>
                  </w:rPr>
                  <w:t>☐</w:t>
                </w:r>
              </w:sdtContent>
            </w:sdt>
            <w:r w:rsidR="002E50A4" w:rsidRPr="00ED0220">
              <w:rPr>
                <w:rFonts w:ascii="GE Inspira Sans" w:hAnsi="GE Inspira Sans"/>
                <w:bCs/>
                <w:sz w:val="20"/>
              </w:rPr>
              <w:t xml:space="preserve"> Subsea Drilling Systems</w:t>
            </w:r>
          </w:p>
        </w:tc>
        <w:tc>
          <w:tcPr>
            <w:tcW w:w="5940" w:type="dxa"/>
            <w:gridSpan w:val="2"/>
            <w:tcBorders>
              <w:top w:val="nil"/>
              <w:left w:val="single" w:sz="4" w:space="0" w:color="auto"/>
              <w:bottom w:val="nil"/>
              <w:right w:val="single" w:sz="4" w:space="0" w:color="auto"/>
            </w:tcBorders>
            <w:shd w:val="clear" w:color="auto" w:fill="FFFFFF" w:themeFill="background1"/>
            <w:vAlign w:val="center"/>
          </w:tcPr>
          <w:p w:rsidR="002E50A4" w:rsidRPr="00ED0220" w:rsidRDefault="00CE19DC" w:rsidP="00F843B2">
            <w:pPr>
              <w:ind w:left="-44" w:firstLine="90"/>
              <w:jc w:val="both"/>
              <w:rPr>
                <w:rFonts w:ascii="GE Inspira Sans" w:hAnsi="GE Inspira Sans"/>
                <w:sz w:val="20"/>
              </w:rPr>
            </w:pPr>
            <w:sdt>
              <w:sdtPr>
                <w:rPr>
                  <w:rFonts w:ascii="GE Inspira Sans" w:eastAsia="MS Gothic" w:hAnsi="GE Inspira Sans" w:cs="MS Gothic"/>
                  <w:bCs/>
                  <w:sz w:val="20"/>
                  <w:shd w:val="clear" w:color="auto" w:fill="FFFFFF" w:themeFill="background1"/>
                </w:rPr>
                <w:id w:val="1949276256"/>
                <w14:checkbox>
                  <w14:checked w14:val="1"/>
                  <w14:checkedState w14:val="2612" w14:font="Meiryo"/>
                  <w14:uncheckedState w14:val="2610" w14:font="Meiryo"/>
                </w14:checkbox>
              </w:sdtPr>
              <w:sdtEndPr/>
              <w:sdtContent>
                <w:r w:rsidR="000A3800">
                  <w:rPr>
                    <w:rFonts w:ascii="Meiryo" w:eastAsia="Meiryo" w:hAnsi="Meiryo" w:cs="Meiryo" w:hint="eastAsia"/>
                    <w:bCs/>
                    <w:sz w:val="20"/>
                    <w:shd w:val="clear" w:color="auto" w:fill="FFFFFF" w:themeFill="background1"/>
                  </w:rPr>
                  <w:t>☒</w:t>
                </w:r>
              </w:sdtContent>
            </w:sdt>
            <w:r w:rsidR="002E50A4" w:rsidRPr="00ED0220">
              <w:rPr>
                <w:rFonts w:ascii="GE Inspira Sans" w:hAnsi="GE Inspira Sans"/>
                <w:bCs/>
                <w:sz w:val="20"/>
              </w:rPr>
              <w:t xml:space="preserve"> Subsea Production Systems (SPS)</w:t>
            </w:r>
          </w:p>
        </w:tc>
      </w:tr>
      <w:tr w:rsidR="002E50A4" w:rsidRPr="00ED0220" w:rsidTr="00ED0220">
        <w:trPr>
          <w:trHeight w:val="336"/>
        </w:trPr>
        <w:tc>
          <w:tcPr>
            <w:tcW w:w="3899" w:type="dxa"/>
            <w:tcBorders>
              <w:top w:val="nil"/>
              <w:left w:val="single" w:sz="4" w:space="0" w:color="auto"/>
              <w:bottom w:val="nil"/>
              <w:right w:val="nil"/>
            </w:tcBorders>
          </w:tcPr>
          <w:p w:rsidR="002E50A4" w:rsidRPr="00ED0220" w:rsidRDefault="00CE19DC" w:rsidP="00537F99">
            <w:pPr>
              <w:ind w:right="-57"/>
              <w:jc w:val="both"/>
              <w:rPr>
                <w:rFonts w:ascii="GE Inspira Sans" w:hAnsi="GE Inspira Sans"/>
                <w:sz w:val="20"/>
              </w:rPr>
            </w:pPr>
            <w:sdt>
              <w:sdtPr>
                <w:rPr>
                  <w:rFonts w:ascii="GE Inspira Sans" w:eastAsia="MS Gothic" w:hAnsi="GE Inspira Sans" w:cs="MS Gothic"/>
                  <w:bCs/>
                  <w:sz w:val="20"/>
                  <w:shd w:val="clear" w:color="auto" w:fill="FFFFFF" w:themeFill="background1"/>
                </w:rPr>
                <w:id w:val="-400359204"/>
                <w14:checkbox>
                  <w14:checked w14:val="0"/>
                  <w14:checkedState w14:val="2612" w14:font="Meiryo"/>
                  <w14:uncheckedState w14:val="2610" w14:font="Meiryo"/>
                </w14:checkbox>
              </w:sdtPr>
              <w:sdtEndPr/>
              <w:sdtContent>
                <w:r w:rsidR="002E50A4" w:rsidRPr="00ED0220">
                  <w:rPr>
                    <w:rFonts w:ascii="Segoe UI Symbol" w:eastAsia="Meiryo" w:hAnsi="Segoe UI Symbol" w:cs="Segoe UI Symbol"/>
                    <w:bCs/>
                    <w:sz w:val="20"/>
                    <w:shd w:val="clear" w:color="auto" w:fill="FFFFFF" w:themeFill="background1"/>
                  </w:rPr>
                  <w:t>☐</w:t>
                </w:r>
              </w:sdtContent>
            </w:sdt>
            <w:r w:rsidR="002E50A4" w:rsidRPr="00ED0220">
              <w:rPr>
                <w:rFonts w:ascii="GE Inspira Sans" w:hAnsi="GE Inspira Sans"/>
                <w:bCs/>
                <w:sz w:val="20"/>
              </w:rPr>
              <w:t xml:space="preserve"> Subsea Services &amp; Offshore Equipment</w:t>
            </w:r>
          </w:p>
        </w:tc>
        <w:tc>
          <w:tcPr>
            <w:tcW w:w="2790" w:type="dxa"/>
            <w:tcBorders>
              <w:top w:val="nil"/>
              <w:left w:val="single" w:sz="4" w:space="0" w:color="auto"/>
              <w:bottom w:val="nil"/>
              <w:right w:val="nil"/>
            </w:tcBorders>
            <w:vAlign w:val="center"/>
          </w:tcPr>
          <w:p w:rsidR="002E50A4" w:rsidRPr="00ED0220" w:rsidRDefault="00CE19DC" w:rsidP="00537F99">
            <w:pPr>
              <w:ind w:firstLine="67"/>
              <w:jc w:val="both"/>
              <w:rPr>
                <w:rFonts w:ascii="GE Inspira Sans" w:hAnsi="GE Inspira Sans"/>
                <w:sz w:val="20"/>
              </w:rPr>
            </w:pPr>
            <w:sdt>
              <w:sdtPr>
                <w:rPr>
                  <w:rFonts w:ascii="GE Inspira Sans" w:eastAsia="MS Gothic" w:hAnsi="GE Inspira Sans" w:cs="MS Gothic"/>
                  <w:bCs/>
                  <w:sz w:val="20"/>
                  <w:shd w:val="clear" w:color="auto" w:fill="FFFFFF" w:themeFill="background1"/>
                </w:rPr>
                <w:id w:val="1280758301"/>
                <w14:checkbox>
                  <w14:checked w14:val="1"/>
                  <w14:checkedState w14:val="2612" w14:font="Meiryo"/>
                  <w14:uncheckedState w14:val="2610" w14:font="Meiryo"/>
                </w14:checkbox>
              </w:sdtPr>
              <w:sdtEndPr/>
              <w:sdtContent>
                <w:r w:rsidR="002E50A4" w:rsidRPr="00ED0220">
                  <w:rPr>
                    <w:rFonts w:ascii="Segoe UI Symbol" w:eastAsia="Meiryo" w:hAnsi="Segoe UI Symbol" w:cs="Segoe UI Symbol"/>
                    <w:bCs/>
                    <w:sz w:val="20"/>
                    <w:shd w:val="clear" w:color="auto" w:fill="FFFFFF" w:themeFill="background1"/>
                  </w:rPr>
                  <w:t>☒</w:t>
                </w:r>
              </w:sdtContent>
            </w:sdt>
            <w:r w:rsidR="002E50A4" w:rsidRPr="00ED0220">
              <w:rPr>
                <w:rFonts w:ascii="GE Inspira Sans" w:hAnsi="GE Inspira Sans"/>
                <w:bCs/>
                <w:sz w:val="20"/>
              </w:rPr>
              <w:t xml:space="preserve"> Trees</w:t>
            </w:r>
          </w:p>
        </w:tc>
        <w:tc>
          <w:tcPr>
            <w:tcW w:w="3150" w:type="dxa"/>
            <w:tcBorders>
              <w:top w:val="nil"/>
              <w:left w:val="nil"/>
              <w:bottom w:val="nil"/>
              <w:right w:val="single" w:sz="4" w:space="0" w:color="auto"/>
            </w:tcBorders>
            <w:vAlign w:val="center"/>
          </w:tcPr>
          <w:p w:rsidR="002E50A4" w:rsidRPr="00ED0220" w:rsidRDefault="00CE19DC" w:rsidP="00537F99">
            <w:pPr>
              <w:ind w:left="-16" w:firstLine="16"/>
              <w:jc w:val="both"/>
              <w:rPr>
                <w:rFonts w:ascii="GE Inspira Sans" w:hAnsi="GE Inspira Sans"/>
                <w:sz w:val="20"/>
              </w:rPr>
            </w:pPr>
            <w:sdt>
              <w:sdtPr>
                <w:rPr>
                  <w:rFonts w:ascii="GE Inspira Sans" w:hAnsi="GE Inspira Sans"/>
                  <w:bCs/>
                  <w:sz w:val="20"/>
                  <w:shd w:val="clear" w:color="auto" w:fill="FFFFFF" w:themeFill="background1"/>
                </w:rPr>
                <w:id w:val="116807076"/>
                <w14:checkbox>
                  <w14:checked w14:val="1"/>
                  <w14:checkedState w14:val="2612" w14:font="Meiryo"/>
                  <w14:uncheckedState w14:val="2610" w14:font="Meiryo"/>
                </w14:checkbox>
              </w:sdtPr>
              <w:sdtEndPr/>
              <w:sdtContent>
                <w:r w:rsidR="002E50A4" w:rsidRPr="00ED0220">
                  <w:rPr>
                    <w:rFonts w:ascii="Segoe UI Symbol" w:eastAsia="Meiryo" w:hAnsi="Segoe UI Symbol" w:cs="Segoe UI Symbol"/>
                    <w:bCs/>
                    <w:sz w:val="20"/>
                    <w:shd w:val="clear" w:color="auto" w:fill="FFFFFF" w:themeFill="background1"/>
                  </w:rPr>
                  <w:t>☒</w:t>
                </w:r>
              </w:sdtContent>
            </w:sdt>
            <w:r w:rsidR="002E50A4" w:rsidRPr="00ED0220">
              <w:rPr>
                <w:rFonts w:ascii="GE Inspira Sans" w:hAnsi="GE Inspira Sans"/>
                <w:bCs/>
                <w:sz w:val="20"/>
              </w:rPr>
              <w:t xml:space="preserve"> Controls</w:t>
            </w:r>
          </w:p>
        </w:tc>
      </w:tr>
      <w:tr w:rsidR="002E50A4" w:rsidRPr="00ED0220" w:rsidTr="00ED0220">
        <w:trPr>
          <w:trHeight w:val="143"/>
        </w:trPr>
        <w:tc>
          <w:tcPr>
            <w:tcW w:w="3899" w:type="dxa"/>
            <w:tcBorders>
              <w:top w:val="nil"/>
              <w:left w:val="single" w:sz="4" w:space="0" w:color="auto"/>
              <w:bottom w:val="nil"/>
              <w:right w:val="dashed" w:sz="4" w:space="0" w:color="A6A6A6" w:themeColor="background1" w:themeShade="A6"/>
            </w:tcBorders>
          </w:tcPr>
          <w:p w:rsidR="002E50A4" w:rsidRPr="00ED0220" w:rsidRDefault="00CE19DC" w:rsidP="00537F99">
            <w:pPr>
              <w:ind w:left="6"/>
              <w:jc w:val="both"/>
              <w:rPr>
                <w:rFonts w:ascii="GE Inspira Sans" w:hAnsi="GE Inspira Sans"/>
                <w:sz w:val="20"/>
              </w:rPr>
            </w:pPr>
            <w:sdt>
              <w:sdtPr>
                <w:rPr>
                  <w:rFonts w:ascii="GE Inspira Sans" w:eastAsia="MS Gothic" w:hAnsi="GE Inspira Sans" w:cs="MS Gothic"/>
                  <w:bCs/>
                  <w:sz w:val="20"/>
                  <w:shd w:val="clear" w:color="auto" w:fill="FFFFFF" w:themeFill="background1"/>
                </w:rPr>
                <w:id w:val="-874775036"/>
                <w14:checkbox>
                  <w14:checked w14:val="0"/>
                  <w14:checkedState w14:val="2612" w14:font="Meiryo"/>
                  <w14:uncheckedState w14:val="2610" w14:font="Meiryo"/>
                </w14:checkbox>
              </w:sdtPr>
              <w:sdtEndPr/>
              <w:sdtContent>
                <w:r w:rsidR="002E50A4" w:rsidRPr="00ED0220">
                  <w:rPr>
                    <w:rFonts w:ascii="Segoe UI Symbol" w:eastAsia="Meiryo" w:hAnsi="Segoe UI Symbol" w:cs="Segoe UI Symbol"/>
                    <w:bCs/>
                    <w:sz w:val="20"/>
                    <w:shd w:val="clear" w:color="auto" w:fill="FFFFFF" w:themeFill="background1"/>
                  </w:rPr>
                  <w:t>☐</w:t>
                </w:r>
              </w:sdtContent>
            </w:sdt>
            <w:r w:rsidR="002E50A4" w:rsidRPr="00ED0220">
              <w:rPr>
                <w:rFonts w:ascii="GE Inspira Sans" w:hAnsi="GE Inspira Sans"/>
                <w:bCs/>
                <w:sz w:val="20"/>
              </w:rPr>
              <w:t xml:space="preserve"> Flexible Pipe Systems</w:t>
            </w:r>
          </w:p>
        </w:tc>
        <w:tc>
          <w:tcPr>
            <w:tcW w:w="2790" w:type="dxa"/>
            <w:tcBorders>
              <w:top w:val="nil"/>
              <w:left w:val="single" w:sz="4" w:space="0" w:color="auto"/>
              <w:bottom w:val="nil"/>
              <w:right w:val="nil"/>
            </w:tcBorders>
            <w:vAlign w:val="center"/>
          </w:tcPr>
          <w:p w:rsidR="002E50A4" w:rsidRPr="00ED0220" w:rsidRDefault="00CE19DC" w:rsidP="00537F99">
            <w:pPr>
              <w:ind w:firstLine="67"/>
              <w:jc w:val="both"/>
              <w:rPr>
                <w:rFonts w:ascii="GE Inspira Sans" w:hAnsi="GE Inspira Sans"/>
                <w:sz w:val="20"/>
              </w:rPr>
            </w:pPr>
            <w:sdt>
              <w:sdtPr>
                <w:rPr>
                  <w:rFonts w:ascii="GE Inspira Sans" w:eastAsia="MS Gothic" w:hAnsi="GE Inspira Sans" w:cs="MS Gothic"/>
                  <w:bCs/>
                  <w:sz w:val="20"/>
                  <w:shd w:val="clear" w:color="auto" w:fill="FFFFFF" w:themeFill="background1"/>
                </w:rPr>
                <w:id w:val="1384681900"/>
                <w14:checkbox>
                  <w14:checked w14:val="1"/>
                  <w14:checkedState w14:val="2612" w14:font="Meiryo"/>
                  <w14:uncheckedState w14:val="2610" w14:font="Meiryo"/>
                </w14:checkbox>
              </w:sdtPr>
              <w:sdtEndPr/>
              <w:sdtContent>
                <w:r w:rsidR="002E50A4" w:rsidRPr="00ED0220">
                  <w:rPr>
                    <w:rFonts w:ascii="Segoe UI Symbol" w:eastAsia="Meiryo" w:hAnsi="Segoe UI Symbol" w:cs="Segoe UI Symbol"/>
                    <w:bCs/>
                    <w:sz w:val="20"/>
                    <w:shd w:val="clear" w:color="auto" w:fill="FFFFFF" w:themeFill="background1"/>
                  </w:rPr>
                  <w:t>☒</w:t>
                </w:r>
              </w:sdtContent>
            </w:sdt>
            <w:r w:rsidR="002E50A4" w:rsidRPr="00ED0220">
              <w:rPr>
                <w:rFonts w:ascii="GE Inspira Sans" w:hAnsi="GE Inspira Sans"/>
                <w:bCs/>
                <w:sz w:val="20"/>
              </w:rPr>
              <w:t xml:space="preserve"> MCS</w:t>
            </w:r>
          </w:p>
        </w:tc>
        <w:tc>
          <w:tcPr>
            <w:tcW w:w="3150" w:type="dxa"/>
            <w:tcBorders>
              <w:top w:val="nil"/>
              <w:left w:val="nil"/>
              <w:right w:val="single" w:sz="4" w:space="0" w:color="auto"/>
            </w:tcBorders>
            <w:vAlign w:val="center"/>
          </w:tcPr>
          <w:p w:rsidR="002E50A4" w:rsidRPr="00ED0220" w:rsidRDefault="00CE19DC" w:rsidP="00537F99">
            <w:pPr>
              <w:ind w:left="-74" w:firstLine="74"/>
              <w:jc w:val="both"/>
              <w:rPr>
                <w:rFonts w:ascii="GE Inspira Sans" w:hAnsi="GE Inspira Sans"/>
                <w:sz w:val="20"/>
              </w:rPr>
            </w:pPr>
            <w:sdt>
              <w:sdtPr>
                <w:rPr>
                  <w:rFonts w:ascii="GE Inspira Sans" w:hAnsi="GE Inspira Sans"/>
                  <w:bCs/>
                  <w:sz w:val="20"/>
                  <w:shd w:val="clear" w:color="auto" w:fill="FFFFFF" w:themeFill="background1"/>
                </w:rPr>
                <w:id w:val="-1011835366"/>
                <w14:checkbox>
                  <w14:checked w14:val="1"/>
                  <w14:checkedState w14:val="2612" w14:font="Meiryo"/>
                  <w14:uncheckedState w14:val="2610" w14:font="Meiryo"/>
                </w14:checkbox>
              </w:sdtPr>
              <w:sdtEndPr/>
              <w:sdtContent>
                <w:r w:rsidR="002E50A4" w:rsidRPr="00ED0220">
                  <w:rPr>
                    <w:rFonts w:ascii="Segoe UI Symbol" w:eastAsia="Meiryo" w:hAnsi="Segoe UI Symbol" w:cs="Segoe UI Symbol"/>
                    <w:bCs/>
                    <w:sz w:val="20"/>
                    <w:shd w:val="clear" w:color="auto" w:fill="FFFFFF" w:themeFill="background1"/>
                  </w:rPr>
                  <w:t>☒</w:t>
                </w:r>
              </w:sdtContent>
            </w:sdt>
            <w:r w:rsidR="002E50A4" w:rsidRPr="00ED0220">
              <w:rPr>
                <w:rFonts w:ascii="GE Inspira Sans" w:hAnsi="GE Inspira Sans"/>
                <w:bCs/>
                <w:sz w:val="20"/>
              </w:rPr>
              <w:t xml:space="preserve"> Projects</w:t>
            </w:r>
          </w:p>
        </w:tc>
      </w:tr>
      <w:tr w:rsidR="002E50A4" w:rsidRPr="00ED0220" w:rsidTr="00ED0220">
        <w:trPr>
          <w:trHeight w:val="143"/>
        </w:trPr>
        <w:tc>
          <w:tcPr>
            <w:tcW w:w="3899" w:type="dxa"/>
            <w:tcBorders>
              <w:top w:val="nil"/>
              <w:left w:val="single" w:sz="4" w:space="0" w:color="auto"/>
              <w:bottom w:val="single" w:sz="4" w:space="0" w:color="auto"/>
              <w:right w:val="dashed" w:sz="4" w:space="0" w:color="A6A6A6" w:themeColor="background1" w:themeShade="A6"/>
            </w:tcBorders>
          </w:tcPr>
          <w:p w:rsidR="002E50A4" w:rsidRPr="00ED0220" w:rsidRDefault="00CE19DC" w:rsidP="00537F99">
            <w:pPr>
              <w:ind w:left="6" w:hanging="6"/>
              <w:jc w:val="both"/>
              <w:rPr>
                <w:rFonts w:ascii="GE Inspira Sans" w:hAnsi="GE Inspira Sans"/>
                <w:bCs/>
                <w:sz w:val="20"/>
              </w:rPr>
            </w:pPr>
            <w:sdt>
              <w:sdtPr>
                <w:rPr>
                  <w:rFonts w:ascii="GE Inspira Sans" w:eastAsia="MS Gothic" w:hAnsi="GE Inspira Sans" w:cs="MS Gothic"/>
                  <w:bCs/>
                  <w:sz w:val="20"/>
                  <w:shd w:val="clear" w:color="auto" w:fill="FFFFFF" w:themeFill="background1"/>
                </w:rPr>
                <w:id w:val="-285817409"/>
                <w14:checkbox>
                  <w14:checked w14:val="0"/>
                  <w14:checkedState w14:val="2612" w14:font="Meiryo"/>
                  <w14:uncheckedState w14:val="2610" w14:font="Meiryo"/>
                </w14:checkbox>
              </w:sdtPr>
              <w:sdtEndPr/>
              <w:sdtContent>
                <w:r w:rsidR="002E50A4" w:rsidRPr="00ED0220">
                  <w:rPr>
                    <w:rFonts w:ascii="Segoe UI Symbol" w:eastAsia="Meiryo" w:hAnsi="Segoe UI Symbol" w:cs="Segoe UI Symbol"/>
                    <w:bCs/>
                    <w:sz w:val="20"/>
                    <w:shd w:val="clear" w:color="auto" w:fill="FFFFFF" w:themeFill="background1"/>
                  </w:rPr>
                  <w:t>☐</w:t>
                </w:r>
              </w:sdtContent>
            </w:sdt>
            <w:r w:rsidR="002E50A4" w:rsidRPr="00ED0220">
              <w:rPr>
                <w:rFonts w:ascii="GE Inspira Sans" w:hAnsi="GE Inspira Sans"/>
                <w:bCs/>
                <w:sz w:val="20"/>
              </w:rPr>
              <w:t xml:space="preserve"> Surface Pressure Control</w:t>
            </w:r>
          </w:p>
          <w:p w:rsidR="002E50A4" w:rsidRPr="00ED0220" w:rsidRDefault="00CE19DC" w:rsidP="00537F99">
            <w:pPr>
              <w:ind w:left="6" w:hanging="6"/>
              <w:jc w:val="both"/>
              <w:rPr>
                <w:rFonts w:ascii="GE Inspira Sans" w:hAnsi="GE Inspira Sans"/>
                <w:bCs/>
                <w:sz w:val="20"/>
              </w:rPr>
            </w:pPr>
            <w:sdt>
              <w:sdtPr>
                <w:rPr>
                  <w:rFonts w:ascii="GE Inspira Sans" w:eastAsia="MS Gothic" w:hAnsi="GE Inspira Sans" w:cs="MS Gothic"/>
                  <w:bCs/>
                  <w:sz w:val="20"/>
                  <w:shd w:val="clear" w:color="auto" w:fill="FFFFFF" w:themeFill="background1"/>
                </w:rPr>
                <w:id w:val="1556662390"/>
                <w14:checkbox>
                  <w14:checked w14:val="1"/>
                  <w14:checkedState w14:val="2612" w14:font="Meiryo"/>
                  <w14:uncheckedState w14:val="2610" w14:font="Meiryo"/>
                </w14:checkbox>
              </w:sdtPr>
              <w:sdtEndPr/>
              <w:sdtContent>
                <w:r w:rsidR="000A3800">
                  <w:rPr>
                    <w:rFonts w:ascii="Meiryo" w:eastAsia="Meiryo" w:hAnsi="Meiryo" w:cs="Meiryo" w:hint="eastAsia"/>
                    <w:bCs/>
                    <w:sz w:val="20"/>
                    <w:shd w:val="clear" w:color="auto" w:fill="FFFFFF" w:themeFill="background1"/>
                  </w:rPr>
                  <w:t>☒</w:t>
                </w:r>
              </w:sdtContent>
            </w:sdt>
            <w:r w:rsidR="002E50A4" w:rsidRPr="00ED0220">
              <w:rPr>
                <w:rFonts w:ascii="GE Inspira Sans" w:hAnsi="GE Inspira Sans"/>
                <w:bCs/>
                <w:sz w:val="20"/>
              </w:rPr>
              <w:t xml:space="preserve"> Subsea Production Systems (SPS)</w:t>
            </w:r>
          </w:p>
        </w:tc>
        <w:tc>
          <w:tcPr>
            <w:tcW w:w="2790" w:type="dxa"/>
            <w:tcBorders>
              <w:top w:val="nil"/>
              <w:left w:val="single" w:sz="4" w:space="0" w:color="auto"/>
              <w:bottom w:val="single" w:sz="4" w:space="0" w:color="auto"/>
              <w:right w:val="nil"/>
            </w:tcBorders>
            <w:vAlign w:val="center"/>
          </w:tcPr>
          <w:p w:rsidR="002E50A4" w:rsidRPr="00ED0220" w:rsidRDefault="002E50A4" w:rsidP="00537F99">
            <w:pPr>
              <w:ind w:firstLine="90"/>
              <w:jc w:val="both"/>
              <w:rPr>
                <w:rFonts w:ascii="GE Inspira Sans" w:hAnsi="GE Inspira Sans"/>
                <w:sz w:val="20"/>
              </w:rPr>
            </w:pPr>
          </w:p>
        </w:tc>
        <w:tc>
          <w:tcPr>
            <w:tcW w:w="3150" w:type="dxa"/>
            <w:tcBorders>
              <w:left w:val="nil"/>
              <w:bottom w:val="single" w:sz="4" w:space="0" w:color="auto"/>
              <w:right w:val="single" w:sz="4" w:space="0" w:color="auto"/>
            </w:tcBorders>
            <w:vAlign w:val="center"/>
          </w:tcPr>
          <w:p w:rsidR="002E50A4" w:rsidRPr="00ED0220" w:rsidRDefault="002E50A4" w:rsidP="00537F99">
            <w:pPr>
              <w:ind w:firstLine="90"/>
              <w:jc w:val="both"/>
              <w:rPr>
                <w:rFonts w:ascii="GE Inspira Sans" w:hAnsi="GE Inspira Sans"/>
                <w:sz w:val="20"/>
              </w:rPr>
            </w:pPr>
          </w:p>
        </w:tc>
      </w:tr>
    </w:tbl>
    <w:p w:rsidR="00F843B2" w:rsidRPr="00ED0220" w:rsidRDefault="00F843B2" w:rsidP="00537F99">
      <w:pPr>
        <w:spacing w:before="120"/>
        <w:jc w:val="both"/>
        <w:rPr>
          <w:rFonts w:ascii="GE Inspira Sans" w:hAnsi="GE Inspira Sans"/>
          <w:b/>
          <w:sz w:val="22"/>
          <w:szCs w:val="22"/>
          <w:u w:val="single"/>
        </w:rPr>
      </w:pPr>
    </w:p>
    <w:p w:rsidR="00F843B2" w:rsidRPr="00ED0220" w:rsidRDefault="00F843B2">
      <w:pPr>
        <w:rPr>
          <w:rFonts w:ascii="GE Inspira Sans" w:hAnsi="GE Inspira Sans"/>
          <w:b/>
          <w:sz w:val="22"/>
          <w:szCs w:val="22"/>
          <w:u w:val="single"/>
        </w:rPr>
      </w:pPr>
      <w:r w:rsidRPr="00ED0220">
        <w:rPr>
          <w:rFonts w:ascii="GE Inspira Sans" w:hAnsi="GE Inspira Sans"/>
          <w:b/>
          <w:sz w:val="22"/>
          <w:szCs w:val="22"/>
          <w:u w:val="single"/>
        </w:rPr>
        <w:br w:type="page"/>
      </w:r>
    </w:p>
    <w:p w:rsidR="00305C2E" w:rsidRPr="00ED0220" w:rsidRDefault="00305C2E" w:rsidP="00537F99">
      <w:pPr>
        <w:spacing w:before="120"/>
        <w:jc w:val="both"/>
        <w:rPr>
          <w:rFonts w:ascii="GE Inspira Sans" w:hAnsi="GE Inspira Sans"/>
          <w:b/>
          <w:sz w:val="22"/>
          <w:szCs w:val="22"/>
          <w:u w:val="single"/>
        </w:rPr>
      </w:pPr>
    </w:p>
    <w:p w:rsidR="00595B6E" w:rsidRPr="00ED0220" w:rsidRDefault="00595B6E" w:rsidP="00537F99">
      <w:pPr>
        <w:spacing w:before="120" w:after="120"/>
        <w:jc w:val="both"/>
        <w:rPr>
          <w:rFonts w:ascii="GE Inspira Sans" w:hAnsi="GE Inspira Sans"/>
          <w:b/>
          <w:sz w:val="22"/>
          <w:szCs w:val="22"/>
        </w:rPr>
      </w:pPr>
      <w:r w:rsidRPr="00ED0220">
        <w:rPr>
          <w:rFonts w:ascii="GE Inspira Sans" w:hAnsi="GE Inspira Sans"/>
          <w:b/>
          <w:sz w:val="22"/>
          <w:szCs w:val="22"/>
        </w:rPr>
        <w:t>Document Revision Chart</w:t>
      </w:r>
      <w:bookmarkEnd w:id="9"/>
      <w:bookmarkEnd w:id="10"/>
      <w:r w:rsidR="00D02970" w:rsidRPr="00ED0220">
        <w:rPr>
          <w:rFonts w:ascii="GE Inspira Sans" w:hAnsi="GE Inspira Sans"/>
          <w:b/>
          <w:sz w:val="22"/>
          <w:szCs w:val="22"/>
        </w:rPr>
        <w:t>:</w:t>
      </w:r>
    </w:p>
    <w:p w:rsidR="00595B6E" w:rsidRPr="00ED0220" w:rsidRDefault="00595B6E" w:rsidP="00537F99">
      <w:pPr>
        <w:jc w:val="both"/>
        <w:rPr>
          <w:rFonts w:ascii="GE Inspira Sans" w:hAnsi="GE Inspira Sans"/>
          <w:sz w:val="22"/>
          <w:szCs w:val="22"/>
        </w:rPr>
      </w:pPr>
    </w:p>
    <w:tbl>
      <w:tblPr>
        <w:tblStyle w:val="TableGrid"/>
        <w:tblW w:w="9634" w:type="dxa"/>
        <w:tblLook w:val="04A0" w:firstRow="1" w:lastRow="0" w:firstColumn="1" w:lastColumn="0" w:noHBand="0" w:noVBand="1"/>
      </w:tblPr>
      <w:tblGrid>
        <w:gridCol w:w="792"/>
        <w:gridCol w:w="4203"/>
        <w:gridCol w:w="1414"/>
        <w:gridCol w:w="1275"/>
        <w:gridCol w:w="1950"/>
      </w:tblGrid>
      <w:tr w:rsidR="00D41EB1" w:rsidRPr="00ED0220" w:rsidTr="00F843B2">
        <w:tc>
          <w:tcPr>
            <w:tcW w:w="800" w:type="dxa"/>
            <w:shd w:val="clear" w:color="auto" w:fill="005EB8"/>
            <w:vAlign w:val="center"/>
          </w:tcPr>
          <w:p w:rsidR="00D41EB1" w:rsidRPr="00ED0220" w:rsidRDefault="00D41EB1" w:rsidP="00F843B2">
            <w:pPr>
              <w:pStyle w:val="TableTitle-Centered"/>
              <w:rPr>
                <w:rFonts w:eastAsiaTheme="minorEastAsia"/>
              </w:rPr>
            </w:pPr>
            <w:r w:rsidRPr="00ED0220">
              <w:rPr>
                <w:rFonts w:eastAsiaTheme="minorEastAsia"/>
              </w:rPr>
              <w:t>Rev</w:t>
            </w:r>
          </w:p>
        </w:tc>
        <w:tc>
          <w:tcPr>
            <w:tcW w:w="4292" w:type="dxa"/>
            <w:shd w:val="clear" w:color="auto" w:fill="005EB8"/>
            <w:vAlign w:val="center"/>
          </w:tcPr>
          <w:p w:rsidR="00532897" w:rsidRPr="00ED0220" w:rsidRDefault="00D41EB1" w:rsidP="00F843B2">
            <w:pPr>
              <w:pStyle w:val="TableTitle-Centered"/>
              <w:rPr>
                <w:rFonts w:eastAsiaTheme="minorEastAsia"/>
              </w:rPr>
            </w:pPr>
            <w:r w:rsidRPr="00ED0220">
              <w:rPr>
                <w:rFonts w:eastAsiaTheme="minorEastAsia"/>
              </w:rPr>
              <w:t xml:space="preserve">Section modified and </w:t>
            </w:r>
            <w:r w:rsidR="0040094C" w:rsidRPr="00ED0220">
              <w:rPr>
                <w:rFonts w:eastAsiaTheme="minorEastAsia"/>
              </w:rPr>
              <w:t>r</w:t>
            </w:r>
            <w:r w:rsidRPr="00ED0220">
              <w:rPr>
                <w:rFonts w:eastAsiaTheme="minorEastAsia"/>
              </w:rPr>
              <w:t xml:space="preserve">evision </w:t>
            </w:r>
            <w:r w:rsidR="0040094C" w:rsidRPr="00ED0220">
              <w:rPr>
                <w:rFonts w:eastAsiaTheme="minorEastAsia"/>
              </w:rPr>
              <w:t>d</w:t>
            </w:r>
            <w:r w:rsidRPr="00ED0220">
              <w:rPr>
                <w:rFonts w:eastAsiaTheme="minorEastAsia"/>
              </w:rPr>
              <w:t>escription</w:t>
            </w:r>
          </w:p>
        </w:tc>
        <w:tc>
          <w:tcPr>
            <w:tcW w:w="1418" w:type="dxa"/>
            <w:shd w:val="clear" w:color="auto" w:fill="005EB8"/>
            <w:vAlign w:val="center"/>
          </w:tcPr>
          <w:p w:rsidR="00D41EB1" w:rsidRPr="00ED0220" w:rsidRDefault="00D41EB1" w:rsidP="00F843B2">
            <w:pPr>
              <w:pStyle w:val="TableTitle-Centered"/>
              <w:rPr>
                <w:rFonts w:eastAsiaTheme="minorEastAsia"/>
              </w:rPr>
            </w:pPr>
            <w:r w:rsidRPr="00ED0220">
              <w:rPr>
                <w:rFonts w:eastAsiaTheme="minorEastAsia"/>
              </w:rPr>
              <w:t xml:space="preserve">Issue </w:t>
            </w:r>
            <w:r w:rsidR="0040094C" w:rsidRPr="00ED0220">
              <w:rPr>
                <w:rFonts w:eastAsiaTheme="minorEastAsia"/>
              </w:rPr>
              <w:t>d</w:t>
            </w:r>
            <w:r w:rsidRPr="00ED0220">
              <w:rPr>
                <w:rFonts w:eastAsiaTheme="minorEastAsia"/>
              </w:rPr>
              <w:t>ate</w:t>
            </w:r>
          </w:p>
        </w:tc>
        <w:tc>
          <w:tcPr>
            <w:tcW w:w="1166" w:type="dxa"/>
            <w:shd w:val="clear" w:color="auto" w:fill="005EB8"/>
            <w:vAlign w:val="center"/>
          </w:tcPr>
          <w:p w:rsidR="00D41EB1" w:rsidRPr="00ED0220" w:rsidRDefault="00D41EB1" w:rsidP="00F843B2">
            <w:pPr>
              <w:pStyle w:val="TableTitle-Centered"/>
              <w:rPr>
                <w:rFonts w:eastAsiaTheme="minorEastAsia"/>
              </w:rPr>
            </w:pPr>
            <w:r w:rsidRPr="00ED0220">
              <w:rPr>
                <w:rFonts w:eastAsiaTheme="minorEastAsia"/>
              </w:rPr>
              <w:t xml:space="preserve">Expiry </w:t>
            </w:r>
            <w:r w:rsidR="0040094C" w:rsidRPr="00ED0220">
              <w:rPr>
                <w:rFonts w:eastAsiaTheme="minorEastAsia"/>
              </w:rPr>
              <w:t>d</w:t>
            </w:r>
            <w:r w:rsidRPr="00ED0220">
              <w:rPr>
                <w:rFonts w:eastAsiaTheme="minorEastAsia"/>
              </w:rPr>
              <w:t>ate</w:t>
            </w:r>
          </w:p>
        </w:tc>
        <w:tc>
          <w:tcPr>
            <w:tcW w:w="1958" w:type="dxa"/>
            <w:shd w:val="clear" w:color="auto" w:fill="005EB8"/>
            <w:vAlign w:val="center"/>
          </w:tcPr>
          <w:p w:rsidR="00D41EB1" w:rsidRPr="00ED0220" w:rsidRDefault="00D41EB1" w:rsidP="00F843B2">
            <w:pPr>
              <w:pStyle w:val="TableTitle-Centered"/>
              <w:rPr>
                <w:rFonts w:eastAsiaTheme="minorEastAsia"/>
              </w:rPr>
            </w:pPr>
            <w:r w:rsidRPr="00ED0220">
              <w:rPr>
                <w:rFonts w:eastAsiaTheme="minorEastAsia"/>
              </w:rPr>
              <w:t>Author(s)</w:t>
            </w:r>
          </w:p>
        </w:tc>
      </w:tr>
      <w:tr w:rsidR="00D41EB1" w:rsidRPr="00ED0220" w:rsidTr="002E50A4">
        <w:tc>
          <w:tcPr>
            <w:tcW w:w="800" w:type="dxa"/>
          </w:tcPr>
          <w:p w:rsidR="00D41EB1" w:rsidRPr="00ED0220" w:rsidRDefault="006D6C87" w:rsidP="00537F99">
            <w:pPr>
              <w:pStyle w:val="Documenttitle"/>
              <w:jc w:val="both"/>
              <w:rPr>
                <w:rFonts w:ascii="GE Inspira Sans" w:hAnsi="GE Inspira Sans"/>
                <w:bCs/>
                <w:i w:val="0"/>
                <w:sz w:val="20"/>
              </w:rPr>
            </w:pPr>
            <w:r w:rsidRPr="00ED0220">
              <w:rPr>
                <w:rFonts w:ascii="GE Inspira Sans" w:hAnsi="GE Inspira Sans"/>
                <w:bCs/>
                <w:i w:val="0"/>
                <w:sz w:val="20"/>
              </w:rPr>
              <w:t>1.0</w:t>
            </w:r>
          </w:p>
        </w:tc>
        <w:tc>
          <w:tcPr>
            <w:tcW w:w="4292" w:type="dxa"/>
          </w:tcPr>
          <w:p w:rsidR="00D41EB1" w:rsidRPr="001352F3" w:rsidRDefault="00275D7C" w:rsidP="00537F99">
            <w:pPr>
              <w:pStyle w:val="Documenttitle"/>
              <w:jc w:val="both"/>
              <w:rPr>
                <w:rFonts w:ascii="GE Inspira Sans" w:hAnsi="GE Inspira Sans" w:cs="Tahoma"/>
                <w:i w:val="0"/>
                <w:sz w:val="20"/>
              </w:rPr>
            </w:pPr>
            <w:r w:rsidRPr="001352F3">
              <w:rPr>
                <w:rFonts w:ascii="GE Inspira Sans" w:hAnsi="GE Inspira Sans" w:cs="Tahoma"/>
                <w:i w:val="0"/>
                <w:sz w:val="20"/>
              </w:rPr>
              <w:t>Updated to reflect latest process and organizational changes.</w:t>
            </w:r>
          </w:p>
          <w:p w:rsidR="00275D7C" w:rsidRPr="001352F3" w:rsidRDefault="00275D7C" w:rsidP="00537F99">
            <w:pPr>
              <w:pStyle w:val="Documenttitle"/>
              <w:jc w:val="both"/>
              <w:rPr>
                <w:rFonts w:ascii="GE Inspira Sans" w:hAnsi="GE Inspira Sans" w:cs="Tahoma"/>
                <w:i w:val="0"/>
                <w:sz w:val="20"/>
              </w:rPr>
            </w:pPr>
          </w:p>
          <w:p w:rsidR="00275D7C" w:rsidRPr="001352F3" w:rsidRDefault="00275D7C" w:rsidP="00537F99">
            <w:pPr>
              <w:pStyle w:val="Documenttitle"/>
              <w:jc w:val="both"/>
              <w:rPr>
                <w:rFonts w:ascii="GE Inspira Sans" w:hAnsi="GE Inspira Sans" w:cs="Tahoma"/>
                <w:i w:val="0"/>
                <w:sz w:val="20"/>
              </w:rPr>
            </w:pPr>
            <w:r w:rsidRPr="001352F3">
              <w:rPr>
                <w:rFonts w:ascii="GE Inspira Sans" w:hAnsi="GE Inspira Sans" w:cs="Tahoma"/>
                <w:i w:val="0"/>
                <w:sz w:val="20"/>
              </w:rPr>
              <w:t>This procedure supersedes previous version QP-P&amp;P -GLO-ITO-001</w:t>
            </w:r>
            <w:r w:rsidR="008C32E2" w:rsidRPr="001352F3">
              <w:rPr>
                <w:rFonts w:ascii="GE Inspira Sans" w:hAnsi="GE Inspira Sans" w:cs="Tahoma"/>
                <w:i w:val="0"/>
                <w:sz w:val="20"/>
              </w:rPr>
              <w:t>. Template QT-SPS-GLO-ITO 001 supersedes QT-P&amp;P-GLO-ITO-001.</w:t>
            </w:r>
          </w:p>
          <w:p w:rsidR="00275D7C" w:rsidRPr="001352F3" w:rsidRDefault="00275D7C" w:rsidP="00537F99">
            <w:pPr>
              <w:pStyle w:val="Documenttitle"/>
              <w:jc w:val="both"/>
              <w:rPr>
                <w:rFonts w:ascii="GE Inspira Sans" w:hAnsi="GE Inspira Sans"/>
                <w:bCs/>
                <w:i w:val="0"/>
                <w:sz w:val="20"/>
              </w:rPr>
            </w:pPr>
          </w:p>
        </w:tc>
        <w:tc>
          <w:tcPr>
            <w:tcW w:w="1418" w:type="dxa"/>
          </w:tcPr>
          <w:p w:rsidR="00D41EB1" w:rsidRPr="001352F3" w:rsidRDefault="001352F3" w:rsidP="00537F99">
            <w:pPr>
              <w:pStyle w:val="Documenttitle"/>
              <w:jc w:val="both"/>
              <w:rPr>
                <w:rFonts w:ascii="GE Inspira Sans" w:hAnsi="GE Inspira Sans" w:cs="Tahoma"/>
                <w:i w:val="0"/>
                <w:sz w:val="20"/>
              </w:rPr>
            </w:pPr>
            <w:r w:rsidRPr="001352F3">
              <w:rPr>
                <w:rFonts w:ascii="GE Inspira Sans" w:hAnsi="GE Inspira Sans" w:cs="Tahoma"/>
                <w:i w:val="0"/>
                <w:sz w:val="20"/>
              </w:rPr>
              <w:t>14</w:t>
            </w:r>
            <w:r w:rsidR="00A16836" w:rsidRPr="001352F3">
              <w:rPr>
                <w:rFonts w:ascii="GE Inspira Sans" w:hAnsi="GE Inspira Sans" w:cs="Tahoma"/>
                <w:i w:val="0"/>
                <w:sz w:val="20"/>
              </w:rPr>
              <w:t>/Aug</w:t>
            </w:r>
            <w:r w:rsidR="00A667F3" w:rsidRPr="001352F3">
              <w:rPr>
                <w:rFonts w:ascii="GE Inspira Sans" w:hAnsi="GE Inspira Sans" w:cs="Tahoma"/>
                <w:i w:val="0"/>
                <w:sz w:val="20"/>
              </w:rPr>
              <w:t>/2017</w:t>
            </w:r>
          </w:p>
        </w:tc>
        <w:tc>
          <w:tcPr>
            <w:tcW w:w="1166" w:type="dxa"/>
          </w:tcPr>
          <w:p w:rsidR="00D41EB1" w:rsidRPr="001352F3" w:rsidRDefault="001352F3" w:rsidP="00537F99">
            <w:pPr>
              <w:pStyle w:val="Documenttitle"/>
              <w:jc w:val="both"/>
              <w:rPr>
                <w:rFonts w:ascii="GE Inspira Sans" w:hAnsi="GE Inspira Sans" w:cs="Tahoma"/>
                <w:i w:val="0"/>
                <w:sz w:val="20"/>
              </w:rPr>
            </w:pPr>
            <w:r w:rsidRPr="001352F3">
              <w:rPr>
                <w:rFonts w:ascii="GE Inspira Sans" w:hAnsi="GE Inspira Sans" w:cs="Tahoma"/>
                <w:i w:val="0"/>
                <w:sz w:val="20"/>
              </w:rPr>
              <w:t>14</w:t>
            </w:r>
            <w:r w:rsidR="00A667F3" w:rsidRPr="001352F3">
              <w:rPr>
                <w:rFonts w:ascii="GE Inspira Sans" w:hAnsi="GE Inspira Sans" w:cs="Tahoma"/>
                <w:i w:val="0"/>
                <w:sz w:val="20"/>
              </w:rPr>
              <w:t>/</w:t>
            </w:r>
            <w:r w:rsidR="00A16836" w:rsidRPr="001352F3">
              <w:rPr>
                <w:rFonts w:ascii="GE Inspira Sans" w:hAnsi="GE Inspira Sans" w:cs="Tahoma"/>
                <w:i w:val="0"/>
                <w:sz w:val="20"/>
              </w:rPr>
              <w:t>Aug</w:t>
            </w:r>
            <w:r w:rsidR="00A667F3" w:rsidRPr="001352F3">
              <w:rPr>
                <w:rFonts w:ascii="GE Inspira Sans" w:hAnsi="GE Inspira Sans" w:cs="Tahoma"/>
                <w:i w:val="0"/>
                <w:sz w:val="20"/>
              </w:rPr>
              <w:t>/2020</w:t>
            </w:r>
          </w:p>
        </w:tc>
        <w:tc>
          <w:tcPr>
            <w:tcW w:w="1958" w:type="dxa"/>
          </w:tcPr>
          <w:p w:rsidR="00D41EB1" w:rsidRPr="00ED0220" w:rsidRDefault="00EC7177" w:rsidP="00537F99">
            <w:pPr>
              <w:pStyle w:val="Documenttitle"/>
              <w:ind w:right="459"/>
              <w:jc w:val="both"/>
              <w:rPr>
                <w:rFonts w:ascii="GE Inspira Sans" w:hAnsi="GE Inspira Sans" w:cs="Tahoma"/>
                <w:i w:val="0"/>
                <w:sz w:val="20"/>
              </w:rPr>
            </w:pPr>
            <w:r w:rsidRPr="00ED0220">
              <w:rPr>
                <w:rFonts w:ascii="GE Inspira Sans" w:hAnsi="GE Inspira Sans" w:cs="Tahoma"/>
                <w:i w:val="0"/>
                <w:sz w:val="20"/>
              </w:rPr>
              <w:t xml:space="preserve">M. </w:t>
            </w:r>
            <w:proofErr w:type="spellStart"/>
            <w:r w:rsidR="00275D7C" w:rsidRPr="00ED0220">
              <w:rPr>
                <w:rFonts w:ascii="GE Inspira Sans" w:hAnsi="GE Inspira Sans" w:cs="Tahoma"/>
                <w:i w:val="0"/>
                <w:sz w:val="20"/>
              </w:rPr>
              <w:t>Palaniappan</w:t>
            </w:r>
            <w:proofErr w:type="spellEnd"/>
          </w:p>
        </w:tc>
      </w:tr>
    </w:tbl>
    <w:p w:rsidR="00E066E1" w:rsidRPr="00ED0220" w:rsidRDefault="00E066E1" w:rsidP="00537F99">
      <w:pPr>
        <w:pStyle w:val="Documenttitle"/>
        <w:jc w:val="both"/>
        <w:rPr>
          <w:rFonts w:ascii="GE Inspira Sans" w:hAnsi="GE Inspira Sans"/>
          <w:b/>
          <w:bCs/>
          <w:i w:val="0"/>
          <w:sz w:val="20"/>
        </w:rPr>
      </w:pPr>
    </w:p>
    <w:p w:rsidR="00864D14" w:rsidRPr="00ED0220" w:rsidRDefault="00864D14" w:rsidP="00537F99">
      <w:pPr>
        <w:pStyle w:val="Documenttitle"/>
        <w:jc w:val="both"/>
        <w:rPr>
          <w:rFonts w:ascii="GE Inspira Sans" w:hAnsi="GE Inspira Sans"/>
          <w:b/>
          <w:bCs/>
          <w:i w:val="0"/>
          <w:sz w:val="22"/>
          <w:szCs w:val="22"/>
        </w:rPr>
      </w:pPr>
    </w:p>
    <w:p w:rsidR="00864D14" w:rsidRPr="00ED0220" w:rsidRDefault="00864D14" w:rsidP="00537F99">
      <w:pPr>
        <w:pStyle w:val="Documenttitle"/>
        <w:jc w:val="both"/>
        <w:rPr>
          <w:rFonts w:ascii="GE Inspira Sans" w:hAnsi="GE Inspira Sans"/>
          <w:b/>
          <w:bCs/>
          <w:i w:val="0"/>
          <w:sz w:val="22"/>
          <w:szCs w:val="22"/>
        </w:rPr>
      </w:pPr>
    </w:p>
    <w:p w:rsidR="002E50A4" w:rsidRPr="00ED0220" w:rsidRDefault="002E50A4" w:rsidP="00537F99">
      <w:pPr>
        <w:pStyle w:val="Documenttitle"/>
        <w:tabs>
          <w:tab w:val="left" w:pos="3478"/>
        </w:tabs>
        <w:jc w:val="both"/>
        <w:rPr>
          <w:rFonts w:ascii="GE Inspira Sans" w:hAnsi="GE Inspira Sans"/>
          <w:b/>
          <w:bCs/>
          <w:i w:val="0"/>
          <w:sz w:val="22"/>
          <w:szCs w:val="22"/>
        </w:rPr>
      </w:pPr>
      <w:r w:rsidRPr="00ED0220">
        <w:rPr>
          <w:rFonts w:ascii="GE Inspira Sans" w:hAnsi="GE Inspira Sans"/>
          <w:b/>
          <w:bCs/>
          <w:i w:val="0"/>
          <w:sz w:val="22"/>
          <w:szCs w:val="22"/>
        </w:rPr>
        <w:tab/>
      </w: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bookmarkStart w:id="11" w:name="_GoBack"/>
      <w:bookmarkEnd w:id="11"/>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2E50A4" w:rsidRPr="00ED0220" w:rsidRDefault="002E50A4" w:rsidP="00537F99">
      <w:pPr>
        <w:pStyle w:val="Documenttitle"/>
        <w:jc w:val="both"/>
        <w:rPr>
          <w:rFonts w:ascii="GE Inspira Sans" w:hAnsi="GE Inspira Sans"/>
          <w:b/>
          <w:bCs/>
          <w:i w:val="0"/>
          <w:sz w:val="22"/>
          <w:szCs w:val="22"/>
        </w:rPr>
      </w:pPr>
    </w:p>
    <w:p w:rsidR="001D30B0" w:rsidRPr="00ED0220" w:rsidRDefault="00482C7E" w:rsidP="00FB7836">
      <w:pPr>
        <w:pStyle w:val="Documenttitle"/>
        <w:rPr>
          <w:rFonts w:ascii="GE Inspira Sans" w:hAnsi="GE Inspira Sans" w:cs="Arial"/>
          <w:i w:val="0"/>
          <w:szCs w:val="32"/>
        </w:rPr>
      </w:pPr>
      <w:r w:rsidRPr="00ED0220">
        <w:rPr>
          <w:rFonts w:ascii="GE Inspira Sans" w:hAnsi="GE Inspira Sans" w:cs="Arial"/>
          <w:i w:val="0"/>
          <w:szCs w:val="32"/>
        </w:rPr>
        <w:lastRenderedPageBreak/>
        <w:t>Table of Contents</w:t>
      </w:r>
    </w:p>
    <w:p w:rsidR="00482C7E" w:rsidRPr="00ED0220" w:rsidRDefault="00482C7E" w:rsidP="00537F99">
      <w:pPr>
        <w:pStyle w:val="Documenttitle"/>
        <w:jc w:val="both"/>
        <w:rPr>
          <w:rFonts w:ascii="GE Inspira Sans" w:hAnsi="GE Inspira Sans" w:cs="Arial"/>
          <w:i w:val="0"/>
          <w:color w:val="FF0000"/>
          <w:sz w:val="28"/>
          <w:szCs w:val="28"/>
        </w:rPr>
      </w:pPr>
    </w:p>
    <w:p w:rsidR="00ED0220" w:rsidRPr="00ED0220" w:rsidRDefault="00ED0220">
      <w:pPr>
        <w:pStyle w:val="TOC1"/>
        <w:rPr>
          <w:rFonts w:ascii="GE Inspira Sans" w:eastAsiaTheme="minorEastAsia" w:hAnsi="GE Inspira Sans" w:cstheme="minorBidi"/>
          <w:b w:val="0"/>
          <w:bCs w:val="0"/>
          <w:caps w:val="0"/>
          <w:sz w:val="22"/>
          <w:szCs w:val="22"/>
          <w:lang w:eastAsia="en-GB"/>
        </w:rPr>
      </w:pPr>
      <w:r>
        <w:rPr>
          <w:rFonts w:ascii="GE Inspira Sans" w:hAnsi="GE Inspira Sans" w:cs="Arial"/>
        </w:rPr>
        <w:fldChar w:fldCharType="begin"/>
      </w:r>
      <w:r>
        <w:rPr>
          <w:rFonts w:ascii="GE Inspira Sans" w:hAnsi="GE Inspira Sans" w:cs="Arial"/>
        </w:rPr>
        <w:instrText xml:space="preserve"> TOC \o "1-2" \h \z \u </w:instrText>
      </w:r>
      <w:r>
        <w:rPr>
          <w:rFonts w:ascii="GE Inspira Sans" w:hAnsi="GE Inspira Sans" w:cs="Arial"/>
        </w:rPr>
        <w:fldChar w:fldCharType="separate"/>
      </w:r>
      <w:hyperlink w:anchor="_Toc490205192" w:history="1">
        <w:r w:rsidRPr="00ED0220">
          <w:rPr>
            <w:rStyle w:val="Hyperlink"/>
            <w:rFonts w:ascii="GE Inspira Sans" w:hAnsi="GE Inspira Sans"/>
            <w14:scene3d>
              <w14:camera w14:prst="orthographicFront"/>
              <w14:lightRig w14:rig="threePt" w14:dir="t">
                <w14:rot w14:lat="0" w14:lon="0" w14:rev="0"/>
              </w14:lightRig>
            </w14:scene3d>
          </w:rPr>
          <w:t>1</w:t>
        </w:r>
        <w:r w:rsidRPr="00ED0220">
          <w:rPr>
            <w:rFonts w:ascii="GE Inspira Sans" w:eastAsiaTheme="minorEastAsia" w:hAnsi="GE Inspira Sans" w:cstheme="minorBidi"/>
            <w:b w:val="0"/>
            <w:bCs w:val="0"/>
            <w:caps w:val="0"/>
            <w:sz w:val="22"/>
            <w:szCs w:val="22"/>
            <w:lang w:eastAsia="en-GB"/>
          </w:rPr>
          <w:tab/>
        </w:r>
        <w:r w:rsidRPr="00ED0220">
          <w:rPr>
            <w:rStyle w:val="Hyperlink"/>
            <w:rFonts w:ascii="GE Inspira Sans" w:hAnsi="GE Inspira Sans"/>
          </w:rPr>
          <w:t>Purpose / Outcome</w:t>
        </w:r>
        <w:r w:rsidRPr="00ED0220">
          <w:rPr>
            <w:rFonts w:ascii="GE Inspira Sans" w:hAnsi="GE Inspira Sans"/>
            <w:webHidden/>
          </w:rPr>
          <w:tab/>
        </w:r>
        <w:r w:rsidRPr="00ED0220">
          <w:rPr>
            <w:rFonts w:ascii="GE Inspira Sans" w:hAnsi="GE Inspira Sans"/>
            <w:webHidden/>
          </w:rPr>
          <w:fldChar w:fldCharType="begin"/>
        </w:r>
        <w:r w:rsidRPr="00ED0220">
          <w:rPr>
            <w:rFonts w:ascii="GE Inspira Sans" w:hAnsi="GE Inspira Sans"/>
            <w:webHidden/>
          </w:rPr>
          <w:instrText xml:space="preserve"> PAGEREF _Toc490205192 \h </w:instrText>
        </w:r>
        <w:r w:rsidRPr="00ED0220">
          <w:rPr>
            <w:rFonts w:ascii="GE Inspira Sans" w:hAnsi="GE Inspira Sans"/>
            <w:webHidden/>
          </w:rPr>
        </w:r>
        <w:r w:rsidRPr="00ED0220">
          <w:rPr>
            <w:rFonts w:ascii="GE Inspira Sans" w:hAnsi="GE Inspira Sans"/>
            <w:webHidden/>
          </w:rPr>
          <w:fldChar w:fldCharType="separate"/>
        </w:r>
        <w:r w:rsidRPr="00ED0220">
          <w:rPr>
            <w:rFonts w:ascii="GE Inspira Sans" w:hAnsi="GE Inspira Sans"/>
            <w:webHidden/>
          </w:rPr>
          <w:t>4</w:t>
        </w:r>
        <w:r w:rsidRPr="00ED0220">
          <w:rPr>
            <w:rFonts w:ascii="GE Inspira Sans" w:hAnsi="GE Inspira Sans"/>
            <w:webHidden/>
          </w:rPr>
          <w:fldChar w:fldCharType="end"/>
        </w:r>
      </w:hyperlink>
    </w:p>
    <w:p w:rsidR="00ED0220" w:rsidRPr="00ED0220" w:rsidRDefault="00CE19DC">
      <w:pPr>
        <w:pStyle w:val="TOC1"/>
        <w:rPr>
          <w:rFonts w:ascii="GE Inspira Sans" w:eastAsiaTheme="minorEastAsia" w:hAnsi="GE Inspira Sans" w:cstheme="minorBidi"/>
          <w:b w:val="0"/>
          <w:bCs w:val="0"/>
          <w:caps w:val="0"/>
          <w:sz w:val="22"/>
          <w:szCs w:val="22"/>
          <w:lang w:eastAsia="en-GB"/>
        </w:rPr>
      </w:pPr>
      <w:hyperlink w:anchor="_Toc490205193" w:history="1">
        <w:r w:rsidR="00ED0220" w:rsidRPr="00ED0220">
          <w:rPr>
            <w:rStyle w:val="Hyperlink"/>
            <w:rFonts w:ascii="GE Inspira Sans" w:hAnsi="GE Inspira Sans"/>
            <w14:scene3d>
              <w14:camera w14:prst="orthographicFront"/>
              <w14:lightRig w14:rig="threePt" w14:dir="t">
                <w14:rot w14:lat="0" w14:lon="0" w14:rev="0"/>
              </w14:lightRig>
            </w14:scene3d>
          </w:rPr>
          <w:t>2</w:t>
        </w:r>
        <w:r w:rsidR="00ED0220" w:rsidRPr="00ED0220">
          <w:rPr>
            <w:rFonts w:ascii="GE Inspira Sans" w:eastAsiaTheme="minorEastAsia" w:hAnsi="GE Inspira Sans" w:cstheme="minorBidi"/>
            <w:b w:val="0"/>
            <w:bCs w:val="0"/>
            <w:caps w:val="0"/>
            <w:sz w:val="22"/>
            <w:szCs w:val="22"/>
            <w:lang w:eastAsia="en-GB"/>
          </w:rPr>
          <w:tab/>
        </w:r>
        <w:r w:rsidR="00ED0220" w:rsidRPr="00ED0220">
          <w:rPr>
            <w:rStyle w:val="Hyperlink"/>
            <w:rFonts w:ascii="GE Inspira Sans" w:hAnsi="GE Inspira Sans"/>
          </w:rPr>
          <w:t>Scope &amp; Applicability</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_Toc490205193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4</w:t>
        </w:r>
        <w:r w:rsidR="00ED0220" w:rsidRPr="00ED0220">
          <w:rPr>
            <w:rFonts w:ascii="GE Inspira Sans" w:hAnsi="GE Inspira Sans"/>
            <w:webHidden/>
          </w:rPr>
          <w:fldChar w:fldCharType="end"/>
        </w:r>
      </w:hyperlink>
    </w:p>
    <w:p w:rsidR="00ED0220" w:rsidRPr="00ED0220" w:rsidRDefault="00CE19DC">
      <w:pPr>
        <w:pStyle w:val="TOC1"/>
        <w:rPr>
          <w:rFonts w:ascii="GE Inspira Sans" w:eastAsiaTheme="minorEastAsia" w:hAnsi="GE Inspira Sans" w:cstheme="minorBidi"/>
          <w:b w:val="0"/>
          <w:bCs w:val="0"/>
          <w:caps w:val="0"/>
          <w:sz w:val="22"/>
          <w:szCs w:val="22"/>
          <w:lang w:eastAsia="en-GB"/>
        </w:rPr>
      </w:pPr>
      <w:hyperlink w:anchor="_Toc490205194" w:history="1">
        <w:r w:rsidR="00ED0220" w:rsidRPr="00ED0220">
          <w:rPr>
            <w:rStyle w:val="Hyperlink"/>
            <w:rFonts w:ascii="GE Inspira Sans" w:hAnsi="GE Inspira Sans"/>
            <w14:scene3d>
              <w14:camera w14:prst="orthographicFront"/>
              <w14:lightRig w14:rig="threePt" w14:dir="t">
                <w14:rot w14:lat="0" w14:lon="0" w14:rev="0"/>
              </w14:lightRig>
            </w14:scene3d>
          </w:rPr>
          <w:t>3</w:t>
        </w:r>
        <w:r w:rsidR="00ED0220" w:rsidRPr="00ED0220">
          <w:rPr>
            <w:rFonts w:ascii="GE Inspira Sans" w:eastAsiaTheme="minorEastAsia" w:hAnsi="GE Inspira Sans" w:cstheme="minorBidi"/>
            <w:b w:val="0"/>
            <w:bCs w:val="0"/>
            <w:caps w:val="0"/>
            <w:sz w:val="22"/>
            <w:szCs w:val="22"/>
            <w:lang w:eastAsia="en-GB"/>
          </w:rPr>
          <w:tab/>
        </w:r>
        <w:r w:rsidR="00ED0220" w:rsidRPr="00ED0220">
          <w:rPr>
            <w:rStyle w:val="Hyperlink"/>
            <w:rFonts w:ascii="GE Inspira Sans" w:hAnsi="GE Inspira Sans"/>
          </w:rPr>
          <w:t>Process Overview / Instruction</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_Toc490205194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4</w:t>
        </w:r>
        <w:r w:rsidR="00ED0220" w:rsidRPr="00ED0220">
          <w:rPr>
            <w:rFonts w:ascii="GE Inspira Sans" w:hAnsi="GE Inspira Sans"/>
            <w:webHidden/>
          </w:rPr>
          <w:fldChar w:fldCharType="end"/>
        </w:r>
      </w:hyperlink>
    </w:p>
    <w:p w:rsidR="00ED0220" w:rsidRPr="00ED0220" w:rsidRDefault="00CE19DC">
      <w:pPr>
        <w:pStyle w:val="TOC2"/>
        <w:rPr>
          <w:rFonts w:ascii="GE Inspira Sans" w:eastAsiaTheme="minorEastAsia" w:hAnsi="GE Inspira Sans" w:cstheme="minorBidi"/>
          <w:bCs w:val="0"/>
          <w:caps w:val="0"/>
          <w:smallCaps w:val="0"/>
          <w:sz w:val="22"/>
          <w:szCs w:val="22"/>
          <w:lang w:val="en-GB" w:eastAsia="en-GB"/>
        </w:rPr>
      </w:pPr>
      <w:hyperlink w:anchor="_Toc490205195" w:history="1">
        <w:r w:rsidR="00ED0220" w:rsidRPr="00ED0220">
          <w:rPr>
            <w:rStyle w:val="Hyperlink"/>
            <w:rFonts w:ascii="GE Inspira Sans" w:hAnsi="GE Inspira Sans"/>
          </w:rPr>
          <w:t>3.1</w:t>
        </w:r>
        <w:r w:rsidR="00ED0220" w:rsidRPr="00ED0220">
          <w:rPr>
            <w:rFonts w:ascii="GE Inspira Sans" w:eastAsiaTheme="minorEastAsia" w:hAnsi="GE Inspira Sans" w:cstheme="minorBidi"/>
            <w:bCs w:val="0"/>
            <w:caps w:val="0"/>
            <w:smallCaps w:val="0"/>
            <w:sz w:val="22"/>
            <w:szCs w:val="22"/>
            <w:lang w:val="en-GB" w:eastAsia="en-GB"/>
          </w:rPr>
          <w:tab/>
        </w:r>
        <w:r w:rsidR="00ED0220" w:rsidRPr="00ED0220">
          <w:rPr>
            <w:rStyle w:val="Hyperlink"/>
            <w:rFonts w:ascii="GE Inspira Sans" w:hAnsi="GE Inspira Sans"/>
          </w:rPr>
          <w:t>Acceptance and Distribution of Proposal Request</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_Toc490205195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4</w:t>
        </w:r>
        <w:r w:rsidR="00ED0220" w:rsidRPr="00ED0220">
          <w:rPr>
            <w:rFonts w:ascii="GE Inspira Sans" w:hAnsi="GE Inspira Sans"/>
            <w:webHidden/>
          </w:rPr>
          <w:fldChar w:fldCharType="end"/>
        </w:r>
      </w:hyperlink>
    </w:p>
    <w:p w:rsidR="00ED0220" w:rsidRPr="00ED0220" w:rsidRDefault="00CE19DC">
      <w:pPr>
        <w:pStyle w:val="TOC2"/>
        <w:rPr>
          <w:rFonts w:ascii="GE Inspira Sans" w:eastAsiaTheme="minorEastAsia" w:hAnsi="GE Inspira Sans" w:cstheme="minorBidi"/>
          <w:bCs w:val="0"/>
          <w:caps w:val="0"/>
          <w:smallCaps w:val="0"/>
          <w:sz w:val="22"/>
          <w:szCs w:val="22"/>
          <w:lang w:val="en-GB" w:eastAsia="en-GB"/>
        </w:rPr>
      </w:pPr>
      <w:hyperlink w:anchor="_Toc490205196" w:history="1">
        <w:r w:rsidR="00ED0220" w:rsidRPr="00ED0220">
          <w:rPr>
            <w:rStyle w:val="Hyperlink"/>
            <w:rFonts w:ascii="GE Inspira Sans" w:hAnsi="GE Inspira Sans"/>
          </w:rPr>
          <w:t>3.2</w:t>
        </w:r>
        <w:r w:rsidR="00ED0220" w:rsidRPr="00ED0220">
          <w:rPr>
            <w:rFonts w:ascii="GE Inspira Sans" w:eastAsiaTheme="minorEastAsia" w:hAnsi="GE Inspira Sans" w:cstheme="minorBidi"/>
            <w:bCs w:val="0"/>
            <w:caps w:val="0"/>
            <w:smallCaps w:val="0"/>
            <w:sz w:val="22"/>
            <w:szCs w:val="22"/>
            <w:lang w:val="en-GB" w:eastAsia="en-GB"/>
          </w:rPr>
          <w:tab/>
        </w:r>
        <w:r w:rsidR="00ED0220" w:rsidRPr="00ED0220">
          <w:rPr>
            <w:rStyle w:val="Hyperlink"/>
            <w:rFonts w:ascii="GE Inspira Sans" w:hAnsi="GE Inspira Sans"/>
          </w:rPr>
          <w:t>Proposal Review and Reference Project Check</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_Toc490205196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5</w:t>
        </w:r>
        <w:r w:rsidR="00ED0220" w:rsidRPr="00ED0220">
          <w:rPr>
            <w:rFonts w:ascii="GE Inspira Sans" w:hAnsi="GE Inspira Sans"/>
            <w:webHidden/>
          </w:rPr>
          <w:fldChar w:fldCharType="end"/>
        </w:r>
      </w:hyperlink>
    </w:p>
    <w:p w:rsidR="00ED0220" w:rsidRPr="00ED0220" w:rsidRDefault="00CE19DC">
      <w:pPr>
        <w:pStyle w:val="TOC2"/>
        <w:rPr>
          <w:rFonts w:ascii="GE Inspira Sans" w:eastAsiaTheme="minorEastAsia" w:hAnsi="GE Inspira Sans" w:cstheme="minorBidi"/>
          <w:bCs w:val="0"/>
          <w:caps w:val="0"/>
          <w:smallCaps w:val="0"/>
          <w:sz w:val="22"/>
          <w:szCs w:val="22"/>
          <w:lang w:val="en-GB" w:eastAsia="en-GB"/>
        </w:rPr>
      </w:pPr>
      <w:hyperlink w:anchor="_Toc490205197" w:history="1">
        <w:r w:rsidR="00ED0220" w:rsidRPr="00ED0220">
          <w:rPr>
            <w:rStyle w:val="Hyperlink"/>
            <w:rFonts w:ascii="GE Inspira Sans" w:hAnsi="GE Inspira Sans"/>
          </w:rPr>
          <w:t>3.3</w:t>
        </w:r>
        <w:r w:rsidR="00ED0220" w:rsidRPr="00ED0220">
          <w:rPr>
            <w:rFonts w:ascii="GE Inspira Sans" w:eastAsiaTheme="minorEastAsia" w:hAnsi="GE Inspira Sans" w:cstheme="minorBidi"/>
            <w:bCs w:val="0"/>
            <w:caps w:val="0"/>
            <w:smallCaps w:val="0"/>
            <w:sz w:val="22"/>
            <w:szCs w:val="22"/>
            <w:lang w:val="en-GB" w:eastAsia="en-GB"/>
          </w:rPr>
          <w:tab/>
        </w:r>
        <w:r w:rsidR="00ED0220" w:rsidRPr="00ED0220">
          <w:rPr>
            <w:rStyle w:val="Hyperlink"/>
            <w:rFonts w:ascii="GE Inspira Sans" w:hAnsi="GE Inspira Sans"/>
          </w:rPr>
          <w:t>Pricing, Delivery, Financial Adjustments and Contingencies</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_Toc490205197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5</w:t>
        </w:r>
        <w:r w:rsidR="00ED0220" w:rsidRPr="00ED0220">
          <w:rPr>
            <w:rFonts w:ascii="GE Inspira Sans" w:hAnsi="GE Inspira Sans"/>
            <w:webHidden/>
          </w:rPr>
          <w:fldChar w:fldCharType="end"/>
        </w:r>
      </w:hyperlink>
    </w:p>
    <w:p w:rsidR="00ED0220" w:rsidRPr="00ED0220" w:rsidRDefault="00CE19DC">
      <w:pPr>
        <w:pStyle w:val="TOC2"/>
        <w:rPr>
          <w:rFonts w:ascii="GE Inspira Sans" w:eastAsiaTheme="minorEastAsia" w:hAnsi="GE Inspira Sans" w:cstheme="minorBidi"/>
          <w:bCs w:val="0"/>
          <w:caps w:val="0"/>
          <w:smallCaps w:val="0"/>
          <w:sz w:val="22"/>
          <w:szCs w:val="22"/>
          <w:lang w:val="en-GB" w:eastAsia="en-GB"/>
        </w:rPr>
      </w:pPr>
      <w:hyperlink w:anchor="_Toc490205198" w:history="1">
        <w:r w:rsidR="00ED0220" w:rsidRPr="00ED0220">
          <w:rPr>
            <w:rStyle w:val="Hyperlink"/>
            <w:rFonts w:ascii="GE Inspira Sans" w:hAnsi="GE Inspira Sans"/>
          </w:rPr>
          <w:t>3.4</w:t>
        </w:r>
        <w:r w:rsidR="00ED0220" w:rsidRPr="00ED0220">
          <w:rPr>
            <w:rFonts w:ascii="GE Inspira Sans" w:eastAsiaTheme="minorEastAsia" w:hAnsi="GE Inspira Sans" w:cstheme="minorBidi"/>
            <w:bCs w:val="0"/>
            <w:caps w:val="0"/>
            <w:smallCaps w:val="0"/>
            <w:sz w:val="22"/>
            <w:szCs w:val="22"/>
            <w:lang w:val="en-GB" w:eastAsia="en-GB"/>
          </w:rPr>
          <w:tab/>
        </w:r>
        <w:r w:rsidR="00ED0220" w:rsidRPr="00ED0220">
          <w:rPr>
            <w:rStyle w:val="Hyperlink"/>
            <w:rFonts w:ascii="GE Inspira Sans" w:hAnsi="GE Inspira Sans"/>
          </w:rPr>
          <w:t>Compilation and Submission</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_Toc490205198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6</w:t>
        </w:r>
        <w:r w:rsidR="00ED0220" w:rsidRPr="00ED0220">
          <w:rPr>
            <w:rFonts w:ascii="GE Inspira Sans" w:hAnsi="GE Inspira Sans"/>
            <w:webHidden/>
          </w:rPr>
          <w:fldChar w:fldCharType="end"/>
        </w:r>
      </w:hyperlink>
    </w:p>
    <w:p w:rsidR="00ED0220" w:rsidRPr="00ED0220" w:rsidRDefault="00CE19DC">
      <w:pPr>
        <w:pStyle w:val="TOC2"/>
        <w:rPr>
          <w:rFonts w:ascii="GE Inspira Sans" w:eastAsiaTheme="minorEastAsia" w:hAnsi="GE Inspira Sans" w:cstheme="minorBidi"/>
          <w:bCs w:val="0"/>
          <w:caps w:val="0"/>
          <w:smallCaps w:val="0"/>
          <w:sz w:val="22"/>
          <w:szCs w:val="22"/>
          <w:lang w:val="en-GB" w:eastAsia="en-GB"/>
        </w:rPr>
      </w:pPr>
      <w:hyperlink w:anchor="_Toc490205199" w:history="1">
        <w:r w:rsidR="00ED0220" w:rsidRPr="00ED0220">
          <w:rPr>
            <w:rStyle w:val="Hyperlink"/>
            <w:rFonts w:ascii="GE Inspira Sans" w:hAnsi="GE Inspira Sans"/>
          </w:rPr>
          <w:t>3.5</w:t>
        </w:r>
        <w:r w:rsidR="00ED0220" w:rsidRPr="00ED0220">
          <w:rPr>
            <w:rFonts w:ascii="GE Inspira Sans" w:eastAsiaTheme="minorEastAsia" w:hAnsi="GE Inspira Sans" w:cstheme="minorBidi"/>
            <w:bCs w:val="0"/>
            <w:caps w:val="0"/>
            <w:smallCaps w:val="0"/>
            <w:sz w:val="22"/>
            <w:szCs w:val="22"/>
            <w:lang w:val="en-GB" w:eastAsia="en-GB"/>
          </w:rPr>
          <w:tab/>
        </w:r>
        <w:r w:rsidR="00ED0220" w:rsidRPr="00ED0220">
          <w:rPr>
            <w:rStyle w:val="Hyperlink"/>
            <w:rFonts w:ascii="GE Inspira Sans" w:hAnsi="GE Inspira Sans"/>
          </w:rPr>
          <w:t>Process definition – Preparation of Budgetary Response</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_Toc490205199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7</w:t>
        </w:r>
        <w:r w:rsidR="00ED0220" w:rsidRPr="00ED0220">
          <w:rPr>
            <w:rFonts w:ascii="GE Inspira Sans" w:hAnsi="GE Inspira Sans"/>
            <w:webHidden/>
          </w:rPr>
          <w:fldChar w:fldCharType="end"/>
        </w:r>
      </w:hyperlink>
    </w:p>
    <w:p w:rsidR="00ED0220" w:rsidRPr="00ED0220" w:rsidRDefault="00CE19DC">
      <w:pPr>
        <w:pStyle w:val="TOC1"/>
        <w:rPr>
          <w:rFonts w:ascii="GE Inspira Sans" w:eastAsiaTheme="minorEastAsia" w:hAnsi="GE Inspira Sans" w:cstheme="minorBidi"/>
          <w:b w:val="0"/>
          <w:bCs w:val="0"/>
          <w:caps w:val="0"/>
          <w:sz w:val="22"/>
          <w:szCs w:val="22"/>
          <w:lang w:eastAsia="en-GB"/>
        </w:rPr>
      </w:pPr>
      <w:hyperlink w:anchor="_Toc490205200" w:history="1">
        <w:r w:rsidR="00ED0220" w:rsidRPr="00ED0220">
          <w:rPr>
            <w:rStyle w:val="Hyperlink"/>
            <w:rFonts w:ascii="GE Inspira Sans" w:hAnsi="GE Inspira Sans"/>
            <w14:scene3d>
              <w14:camera w14:prst="orthographicFront"/>
              <w14:lightRig w14:rig="threePt" w14:dir="t">
                <w14:rot w14:lat="0" w14:lon="0" w14:rev="0"/>
              </w14:lightRig>
            </w14:scene3d>
          </w:rPr>
          <w:t>4</w:t>
        </w:r>
        <w:r w:rsidR="00ED0220" w:rsidRPr="00ED0220">
          <w:rPr>
            <w:rFonts w:ascii="GE Inspira Sans" w:eastAsiaTheme="minorEastAsia" w:hAnsi="GE Inspira Sans" w:cstheme="minorBidi"/>
            <w:b w:val="0"/>
            <w:bCs w:val="0"/>
            <w:caps w:val="0"/>
            <w:sz w:val="22"/>
            <w:szCs w:val="22"/>
            <w:lang w:eastAsia="en-GB"/>
          </w:rPr>
          <w:tab/>
        </w:r>
        <w:r w:rsidR="00ED0220" w:rsidRPr="00ED0220">
          <w:rPr>
            <w:rStyle w:val="Hyperlink"/>
            <w:rFonts w:ascii="GE Inspira Sans" w:hAnsi="GE Inspira Sans"/>
          </w:rPr>
          <w:t>Roles &amp; Responsibilities</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_Toc490205200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8</w:t>
        </w:r>
        <w:r w:rsidR="00ED0220" w:rsidRPr="00ED0220">
          <w:rPr>
            <w:rFonts w:ascii="GE Inspira Sans" w:hAnsi="GE Inspira Sans"/>
            <w:webHidden/>
          </w:rPr>
          <w:fldChar w:fldCharType="end"/>
        </w:r>
      </w:hyperlink>
    </w:p>
    <w:p w:rsidR="00ED0220" w:rsidRPr="00ED0220" w:rsidRDefault="00CE19DC">
      <w:pPr>
        <w:pStyle w:val="TOC1"/>
        <w:rPr>
          <w:rFonts w:ascii="GE Inspira Sans" w:eastAsiaTheme="minorEastAsia" w:hAnsi="GE Inspira Sans" w:cstheme="minorBidi"/>
          <w:b w:val="0"/>
          <w:bCs w:val="0"/>
          <w:caps w:val="0"/>
          <w:sz w:val="22"/>
          <w:szCs w:val="22"/>
          <w:lang w:eastAsia="en-GB"/>
        </w:rPr>
      </w:pPr>
      <w:hyperlink w:anchor="_Toc490205201" w:history="1">
        <w:r w:rsidR="00ED0220" w:rsidRPr="00ED0220">
          <w:rPr>
            <w:rStyle w:val="Hyperlink"/>
            <w:rFonts w:ascii="GE Inspira Sans" w:hAnsi="GE Inspira Sans"/>
            <w14:scene3d>
              <w14:camera w14:prst="orthographicFront"/>
              <w14:lightRig w14:rig="threePt" w14:dir="t">
                <w14:rot w14:lat="0" w14:lon="0" w14:rev="0"/>
              </w14:lightRig>
            </w14:scene3d>
          </w:rPr>
          <w:t>5</w:t>
        </w:r>
        <w:r w:rsidR="00ED0220" w:rsidRPr="00ED0220">
          <w:rPr>
            <w:rFonts w:ascii="GE Inspira Sans" w:eastAsiaTheme="minorEastAsia" w:hAnsi="GE Inspira Sans" w:cstheme="minorBidi"/>
            <w:b w:val="0"/>
            <w:bCs w:val="0"/>
            <w:caps w:val="0"/>
            <w:sz w:val="22"/>
            <w:szCs w:val="22"/>
            <w:lang w:eastAsia="en-GB"/>
          </w:rPr>
          <w:tab/>
        </w:r>
        <w:r w:rsidR="00ED0220" w:rsidRPr="00ED0220">
          <w:rPr>
            <w:rStyle w:val="Hyperlink"/>
            <w:rFonts w:ascii="GE Inspira Sans" w:hAnsi="GE Inspira Sans"/>
          </w:rPr>
          <w:t>Quality Records</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_Toc490205201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8</w:t>
        </w:r>
        <w:r w:rsidR="00ED0220" w:rsidRPr="00ED0220">
          <w:rPr>
            <w:rFonts w:ascii="GE Inspira Sans" w:hAnsi="GE Inspira Sans"/>
            <w:webHidden/>
          </w:rPr>
          <w:fldChar w:fldCharType="end"/>
        </w:r>
      </w:hyperlink>
    </w:p>
    <w:p w:rsidR="00ED0220" w:rsidRPr="00ED0220" w:rsidRDefault="00CE19DC">
      <w:pPr>
        <w:pStyle w:val="TOC1"/>
        <w:rPr>
          <w:rFonts w:ascii="GE Inspira Sans" w:eastAsiaTheme="minorEastAsia" w:hAnsi="GE Inspira Sans" w:cstheme="minorBidi"/>
          <w:b w:val="0"/>
          <w:bCs w:val="0"/>
          <w:caps w:val="0"/>
          <w:sz w:val="22"/>
          <w:szCs w:val="22"/>
          <w:lang w:eastAsia="en-GB"/>
        </w:rPr>
      </w:pPr>
      <w:hyperlink w:anchor="_Toc490205202" w:history="1">
        <w:r w:rsidR="00ED0220" w:rsidRPr="00ED0220">
          <w:rPr>
            <w:rStyle w:val="Hyperlink"/>
            <w:rFonts w:ascii="GE Inspira Sans" w:hAnsi="GE Inspira Sans"/>
            <w14:scene3d>
              <w14:camera w14:prst="orthographicFront"/>
              <w14:lightRig w14:rig="threePt" w14:dir="t">
                <w14:rot w14:lat="0" w14:lon="0" w14:rev="0"/>
              </w14:lightRig>
            </w14:scene3d>
          </w:rPr>
          <w:t>6</w:t>
        </w:r>
        <w:r w:rsidR="00ED0220" w:rsidRPr="00ED0220">
          <w:rPr>
            <w:rFonts w:ascii="GE Inspira Sans" w:eastAsiaTheme="minorEastAsia" w:hAnsi="GE Inspira Sans" w:cstheme="minorBidi"/>
            <w:b w:val="0"/>
            <w:bCs w:val="0"/>
            <w:caps w:val="0"/>
            <w:sz w:val="22"/>
            <w:szCs w:val="22"/>
            <w:lang w:eastAsia="en-GB"/>
          </w:rPr>
          <w:tab/>
        </w:r>
        <w:r w:rsidR="00ED0220" w:rsidRPr="00ED0220">
          <w:rPr>
            <w:rStyle w:val="Hyperlink"/>
            <w:rFonts w:ascii="GE Inspira Sans" w:hAnsi="GE Inspira Sans"/>
          </w:rPr>
          <w:t>References, Terms, Definitions &amp; Acronyms</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_Toc490205202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9</w:t>
        </w:r>
        <w:r w:rsidR="00ED0220" w:rsidRPr="00ED0220">
          <w:rPr>
            <w:rFonts w:ascii="GE Inspira Sans" w:hAnsi="GE Inspira Sans"/>
            <w:webHidden/>
          </w:rPr>
          <w:fldChar w:fldCharType="end"/>
        </w:r>
      </w:hyperlink>
    </w:p>
    <w:p w:rsidR="00ED0220" w:rsidRPr="00ED0220" w:rsidRDefault="00CE19DC">
      <w:pPr>
        <w:pStyle w:val="TOC2"/>
        <w:rPr>
          <w:rFonts w:ascii="GE Inspira Sans" w:eastAsiaTheme="minorEastAsia" w:hAnsi="GE Inspira Sans" w:cstheme="minorBidi"/>
          <w:bCs w:val="0"/>
          <w:caps w:val="0"/>
          <w:smallCaps w:val="0"/>
          <w:sz w:val="22"/>
          <w:szCs w:val="22"/>
          <w:lang w:val="en-GB" w:eastAsia="en-GB"/>
        </w:rPr>
      </w:pPr>
      <w:hyperlink w:anchor="_Toc490205203" w:history="1">
        <w:r w:rsidR="00ED0220" w:rsidRPr="00ED0220">
          <w:rPr>
            <w:rStyle w:val="Hyperlink"/>
            <w:rFonts w:ascii="GE Inspira Sans" w:hAnsi="GE Inspira Sans"/>
          </w:rPr>
          <w:t>6.1</w:t>
        </w:r>
        <w:r w:rsidR="00ED0220" w:rsidRPr="00ED0220">
          <w:rPr>
            <w:rFonts w:ascii="GE Inspira Sans" w:eastAsiaTheme="minorEastAsia" w:hAnsi="GE Inspira Sans" w:cstheme="minorBidi"/>
            <w:bCs w:val="0"/>
            <w:caps w:val="0"/>
            <w:smallCaps w:val="0"/>
            <w:sz w:val="22"/>
            <w:szCs w:val="22"/>
            <w:lang w:val="en-GB" w:eastAsia="en-GB"/>
          </w:rPr>
          <w:tab/>
        </w:r>
        <w:r w:rsidR="00ED0220" w:rsidRPr="00ED0220">
          <w:rPr>
            <w:rStyle w:val="Hyperlink"/>
            <w:rFonts w:ascii="GE Inspira Sans" w:hAnsi="GE Inspira Sans"/>
          </w:rPr>
          <w:t>References</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_Toc490205203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9</w:t>
        </w:r>
        <w:r w:rsidR="00ED0220" w:rsidRPr="00ED0220">
          <w:rPr>
            <w:rFonts w:ascii="GE Inspira Sans" w:hAnsi="GE Inspira Sans"/>
            <w:webHidden/>
          </w:rPr>
          <w:fldChar w:fldCharType="end"/>
        </w:r>
      </w:hyperlink>
    </w:p>
    <w:p w:rsidR="00ED0220" w:rsidRPr="00ED0220" w:rsidRDefault="00CE19DC">
      <w:pPr>
        <w:pStyle w:val="TOC2"/>
        <w:rPr>
          <w:rFonts w:ascii="GE Inspira Sans" w:eastAsiaTheme="minorEastAsia" w:hAnsi="GE Inspira Sans" w:cstheme="minorBidi"/>
          <w:bCs w:val="0"/>
          <w:caps w:val="0"/>
          <w:smallCaps w:val="0"/>
          <w:sz w:val="22"/>
          <w:szCs w:val="22"/>
          <w:lang w:val="en-GB" w:eastAsia="en-GB"/>
        </w:rPr>
      </w:pPr>
      <w:hyperlink w:anchor="_Toc490205204" w:history="1">
        <w:r w:rsidR="00ED0220" w:rsidRPr="00ED0220">
          <w:rPr>
            <w:rStyle w:val="Hyperlink"/>
            <w:rFonts w:ascii="GE Inspira Sans" w:hAnsi="GE Inspira Sans"/>
          </w:rPr>
          <w:t>6.2</w:t>
        </w:r>
        <w:r w:rsidR="00ED0220" w:rsidRPr="00ED0220">
          <w:rPr>
            <w:rFonts w:ascii="GE Inspira Sans" w:eastAsiaTheme="minorEastAsia" w:hAnsi="GE Inspira Sans" w:cstheme="minorBidi"/>
            <w:bCs w:val="0"/>
            <w:caps w:val="0"/>
            <w:smallCaps w:val="0"/>
            <w:sz w:val="22"/>
            <w:szCs w:val="22"/>
            <w:lang w:val="en-GB" w:eastAsia="en-GB"/>
          </w:rPr>
          <w:tab/>
        </w:r>
        <w:r w:rsidR="00ED0220" w:rsidRPr="00ED0220">
          <w:rPr>
            <w:rStyle w:val="Hyperlink"/>
            <w:rFonts w:ascii="GE Inspira Sans" w:hAnsi="GE Inspira Sans"/>
          </w:rPr>
          <w:t>Terms, Definitions &amp; Acronyms</w:t>
        </w:r>
        <w:r w:rsidR="00ED0220" w:rsidRPr="00ED0220">
          <w:rPr>
            <w:rFonts w:ascii="GE Inspira Sans" w:hAnsi="GE Inspira Sans"/>
            <w:webHidden/>
          </w:rPr>
          <w:tab/>
        </w:r>
        <w:r w:rsidR="00ED0220" w:rsidRPr="00ED0220">
          <w:rPr>
            <w:rFonts w:ascii="GE Inspira Sans" w:hAnsi="GE Inspira Sans"/>
            <w:webHidden/>
          </w:rPr>
          <w:fldChar w:fldCharType="begin"/>
        </w:r>
        <w:r w:rsidR="00ED0220" w:rsidRPr="00ED0220">
          <w:rPr>
            <w:rFonts w:ascii="GE Inspira Sans" w:hAnsi="GE Inspira Sans"/>
            <w:webHidden/>
          </w:rPr>
          <w:instrText xml:space="preserve"> PAGEREF _Toc490205204 \h </w:instrText>
        </w:r>
        <w:r w:rsidR="00ED0220" w:rsidRPr="00ED0220">
          <w:rPr>
            <w:rFonts w:ascii="GE Inspira Sans" w:hAnsi="GE Inspira Sans"/>
            <w:webHidden/>
          </w:rPr>
        </w:r>
        <w:r w:rsidR="00ED0220" w:rsidRPr="00ED0220">
          <w:rPr>
            <w:rFonts w:ascii="GE Inspira Sans" w:hAnsi="GE Inspira Sans"/>
            <w:webHidden/>
          </w:rPr>
          <w:fldChar w:fldCharType="separate"/>
        </w:r>
        <w:r w:rsidR="00ED0220" w:rsidRPr="00ED0220">
          <w:rPr>
            <w:rFonts w:ascii="GE Inspira Sans" w:hAnsi="GE Inspira Sans"/>
            <w:webHidden/>
          </w:rPr>
          <w:t>9</w:t>
        </w:r>
        <w:r w:rsidR="00ED0220" w:rsidRPr="00ED0220">
          <w:rPr>
            <w:rFonts w:ascii="GE Inspira Sans" w:hAnsi="GE Inspira Sans"/>
            <w:webHidden/>
          </w:rPr>
          <w:fldChar w:fldCharType="end"/>
        </w:r>
      </w:hyperlink>
    </w:p>
    <w:p w:rsidR="00E066E1" w:rsidRPr="00ED0220" w:rsidRDefault="00ED0220" w:rsidP="00537F99">
      <w:pPr>
        <w:pStyle w:val="TOC1"/>
        <w:jc w:val="both"/>
        <w:rPr>
          <w:rFonts w:ascii="GE Inspira Sans" w:hAnsi="GE Inspira Sans" w:cs="Arial"/>
        </w:rPr>
      </w:pPr>
      <w:r>
        <w:rPr>
          <w:rFonts w:ascii="GE Inspira Sans" w:hAnsi="GE Inspira Sans" w:cs="Arial"/>
        </w:rPr>
        <w:fldChar w:fldCharType="end"/>
      </w:r>
    </w:p>
    <w:p w:rsidR="00EC7177" w:rsidRPr="00EC7177" w:rsidRDefault="00EC7177" w:rsidP="00EC7177">
      <w:pPr>
        <w:autoSpaceDE w:val="0"/>
        <w:autoSpaceDN w:val="0"/>
        <w:adjustRightInd w:val="0"/>
        <w:rPr>
          <w:rFonts w:ascii="GE Inspira Sans" w:hAnsi="GE Inspira Sans" w:cs="GE Inspira"/>
          <w:color w:val="000000"/>
          <w:sz w:val="23"/>
          <w:szCs w:val="23"/>
          <w:lang w:eastAsia="en-AU"/>
        </w:rPr>
      </w:pPr>
      <w:r w:rsidRPr="00EC7177">
        <w:rPr>
          <w:rFonts w:ascii="GE Inspira Sans" w:hAnsi="GE Inspira Sans" w:cs="GE Inspira"/>
          <w:b/>
          <w:bCs/>
          <w:i/>
          <w:iCs/>
          <w:color w:val="000000"/>
          <w:sz w:val="23"/>
          <w:szCs w:val="23"/>
          <w:lang w:eastAsia="en-AU"/>
        </w:rPr>
        <w:t xml:space="preserve">Notice </w:t>
      </w:r>
    </w:p>
    <w:p w:rsidR="00EC7177" w:rsidRPr="00ED0220" w:rsidRDefault="00EC7177" w:rsidP="00EC7177">
      <w:pPr>
        <w:spacing w:after="120"/>
        <w:jc w:val="both"/>
        <w:rPr>
          <w:rFonts w:ascii="GE Inspira Sans" w:hAnsi="GE Inspira Sans" w:cs="Arial"/>
          <w:i/>
          <w:iCs/>
          <w:sz w:val="23"/>
          <w:szCs w:val="23"/>
        </w:rPr>
      </w:pPr>
      <w:r w:rsidRPr="00EC7177">
        <w:rPr>
          <w:rFonts w:ascii="GE Inspira Sans" w:hAnsi="GE Inspira Sans" w:cs="Arial"/>
          <w:i/>
          <w:iCs/>
          <w:sz w:val="23"/>
          <w:szCs w:val="23"/>
        </w:rPr>
        <w:t>This document is strictly confidential and is the property of BHGE, and no person shall have any right to disseminate, reproduce, quote, report or in any manner whatsoever utilise or rely on the contents of this document to any third party (other than Parties to the Contract) without the prior written authorisation of BHGE. In no circumstances shall the use of this document by any person or by BHGE in any presentation, meeting or discussion with any person imply that any such authorisation is given. BHGE retains all rights to any intellectual property that may be contained in this document. The document disclosure if made, is deemed to be made on a without prejudice basis. This document is aimed at providing an insight into BHGE quality processes and procedures. It is not intended and cannot be construed as in any way expanding Parties obligations beyond that set out in the relevant Contract(s) for the Project, and the provisions of such Contract(s) are deemed to prevail over this document at all times.</w:t>
      </w:r>
    </w:p>
    <w:p w:rsidR="00EC7177" w:rsidRPr="00ED0220" w:rsidRDefault="00EC7177">
      <w:pPr>
        <w:rPr>
          <w:rFonts w:ascii="GE Inspira Sans" w:hAnsi="GE Inspira Sans" w:cs="Arial"/>
          <w:i/>
          <w:iCs/>
          <w:sz w:val="23"/>
          <w:szCs w:val="23"/>
        </w:rPr>
      </w:pPr>
      <w:r w:rsidRPr="00ED0220">
        <w:rPr>
          <w:rFonts w:ascii="GE Inspira Sans" w:hAnsi="GE Inspira Sans" w:cs="Arial"/>
          <w:i/>
          <w:iCs/>
          <w:sz w:val="23"/>
          <w:szCs w:val="23"/>
        </w:rPr>
        <w:br w:type="page"/>
      </w:r>
    </w:p>
    <w:p w:rsidR="004D74FD" w:rsidRPr="00ED0220" w:rsidRDefault="003452E5" w:rsidP="00EC7177">
      <w:pPr>
        <w:pStyle w:val="Heading1"/>
      </w:pPr>
      <w:bookmarkStart w:id="12" w:name="_Toc490205192"/>
      <w:r w:rsidRPr="00ED0220">
        <w:lastRenderedPageBreak/>
        <w:t>Purpose /</w:t>
      </w:r>
      <w:r w:rsidR="00F76526" w:rsidRPr="00ED0220">
        <w:t xml:space="preserve"> Outcome</w:t>
      </w:r>
      <w:bookmarkEnd w:id="12"/>
    </w:p>
    <w:p w:rsidR="00BF7FF2" w:rsidRPr="00ED0220" w:rsidRDefault="00BF7FF2" w:rsidP="00537F99">
      <w:pPr>
        <w:pStyle w:val="HHead1-Text"/>
        <w:rPr>
          <w:rFonts w:ascii="GE Inspira Sans" w:hAnsi="GE Inspira Sans"/>
        </w:rPr>
      </w:pPr>
      <w:r w:rsidRPr="00ED0220">
        <w:rPr>
          <w:rFonts w:ascii="GE Inspira Sans" w:hAnsi="GE Inspira Sans"/>
        </w:rPr>
        <w:t xml:space="preserve">The purpose of this Procedure is to outline the process undertaken by </w:t>
      </w:r>
      <w:r w:rsidR="00F15D56" w:rsidRPr="00ED0220">
        <w:rPr>
          <w:rFonts w:ascii="GE Inspira Sans" w:hAnsi="GE Inspira Sans"/>
        </w:rPr>
        <w:t>BH</w:t>
      </w:r>
      <w:r w:rsidRPr="00ED0220">
        <w:rPr>
          <w:rFonts w:ascii="GE Inspira Sans" w:hAnsi="GE Inspira Sans"/>
        </w:rPr>
        <w:t xml:space="preserve">GE after receiving a budgetary proposal request from a customer. </w:t>
      </w:r>
    </w:p>
    <w:p w:rsidR="0047067E" w:rsidRPr="00ED0220" w:rsidRDefault="0047067E" w:rsidP="00537F99">
      <w:pPr>
        <w:pStyle w:val="HHead1-Text"/>
        <w:rPr>
          <w:rFonts w:ascii="GE Inspira Sans" w:hAnsi="GE Inspira Sans"/>
        </w:rPr>
      </w:pPr>
      <w:r w:rsidRPr="00ED0220">
        <w:rPr>
          <w:rFonts w:ascii="GE Inspira Sans" w:hAnsi="GE Inspira Sans"/>
        </w:rPr>
        <w:t>Full compliance to this procedure</w:t>
      </w:r>
      <w:r w:rsidR="003452E5" w:rsidRPr="00ED0220">
        <w:rPr>
          <w:rFonts w:ascii="GE Inspira Sans" w:hAnsi="GE Inspira Sans"/>
        </w:rPr>
        <w:t xml:space="preserve"> is</w:t>
      </w:r>
      <w:r w:rsidRPr="00ED0220">
        <w:rPr>
          <w:rFonts w:ascii="GE Inspira Sans" w:hAnsi="GE Inspira Sans"/>
        </w:rPr>
        <w:t xml:space="preserve"> required </w:t>
      </w:r>
      <w:r w:rsidR="00F624F9" w:rsidRPr="00ED0220">
        <w:rPr>
          <w:rFonts w:ascii="GE Inspira Sans" w:hAnsi="GE Inspira Sans"/>
        </w:rPr>
        <w:t>within</w:t>
      </w:r>
      <w:r w:rsidRPr="00ED0220">
        <w:rPr>
          <w:rFonts w:ascii="GE Inspira Sans" w:hAnsi="GE Inspira Sans"/>
        </w:rPr>
        <w:t xml:space="preserve"> </w:t>
      </w:r>
      <w:r w:rsidR="003452E5" w:rsidRPr="00ED0220">
        <w:rPr>
          <w:rFonts w:ascii="GE Inspira Sans" w:hAnsi="GE Inspira Sans"/>
        </w:rPr>
        <w:t xml:space="preserve">1 month </w:t>
      </w:r>
      <w:r w:rsidR="00F624F9" w:rsidRPr="00ED0220">
        <w:rPr>
          <w:rFonts w:ascii="GE Inspira Sans" w:hAnsi="GE Inspira Sans"/>
        </w:rPr>
        <w:t>of</w:t>
      </w:r>
      <w:r w:rsidR="003452E5" w:rsidRPr="00ED0220">
        <w:rPr>
          <w:rFonts w:ascii="GE Inspira Sans" w:hAnsi="GE Inspira Sans"/>
        </w:rPr>
        <w:t xml:space="preserve"> publishing on the QMS (Documentum).</w:t>
      </w:r>
    </w:p>
    <w:p w:rsidR="00166A64" w:rsidRPr="00ED0220" w:rsidRDefault="007565B3" w:rsidP="00EC7177">
      <w:pPr>
        <w:pStyle w:val="Heading1"/>
      </w:pPr>
      <w:bookmarkStart w:id="13" w:name="_Toc490205193"/>
      <w:r w:rsidRPr="00ED0220">
        <w:t>Scope &amp; Applicability</w:t>
      </w:r>
      <w:bookmarkEnd w:id="13"/>
      <w:r w:rsidR="00166A64" w:rsidRPr="00ED0220">
        <w:t xml:space="preserve"> </w:t>
      </w:r>
    </w:p>
    <w:p w:rsidR="00166A64" w:rsidRPr="00ED0220" w:rsidRDefault="00BF7FF2" w:rsidP="00537F99">
      <w:pPr>
        <w:pStyle w:val="HHead1-Text"/>
        <w:rPr>
          <w:rFonts w:ascii="GE Inspira Sans" w:hAnsi="GE Inspira Sans"/>
        </w:rPr>
      </w:pPr>
      <w:r w:rsidRPr="00ED0220">
        <w:rPr>
          <w:rFonts w:ascii="GE Inspira Sans" w:hAnsi="GE Inspira Sans"/>
        </w:rPr>
        <w:t xml:space="preserve">This Procedure is applicable to the global </w:t>
      </w:r>
      <w:r w:rsidR="00EC428F" w:rsidRPr="00ED0220">
        <w:rPr>
          <w:rFonts w:ascii="GE Inspira Sans" w:hAnsi="GE Inspira Sans"/>
        </w:rPr>
        <w:t>BHGE</w:t>
      </w:r>
      <w:r w:rsidRPr="00ED0220">
        <w:rPr>
          <w:rFonts w:ascii="GE Inspira Sans" w:hAnsi="GE Inspira Sans"/>
        </w:rPr>
        <w:t xml:space="preserve"> subsea systems ITO commercial operations team and shall be used as a process guide for the timely turnaround of budgetary proposal requests.</w:t>
      </w:r>
    </w:p>
    <w:p w:rsidR="00595B6E" w:rsidRPr="00ED0220" w:rsidRDefault="007D2961" w:rsidP="00EC7177">
      <w:pPr>
        <w:pStyle w:val="Heading1"/>
      </w:pPr>
      <w:bookmarkStart w:id="14" w:name="_Toc490205194"/>
      <w:r w:rsidRPr="00ED0220">
        <w:t xml:space="preserve">Process </w:t>
      </w:r>
      <w:r w:rsidR="007565B3" w:rsidRPr="00ED0220">
        <w:t>Overview</w:t>
      </w:r>
      <w:r w:rsidRPr="00ED0220">
        <w:t xml:space="preserve"> / </w:t>
      </w:r>
      <w:r w:rsidR="00595B6E" w:rsidRPr="00ED0220">
        <w:t>Instruction</w:t>
      </w:r>
      <w:bookmarkEnd w:id="14"/>
    </w:p>
    <w:p w:rsidR="006E66EE" w:rsidRPr="00ED0220" w:rsidRDefault="002D68D9" w:rsidP="00EC7177">
      <w:pPr>
        <w:pStyle w:val="Heading2"/>
      </w:pPr>
      <w:bookmarkStart w:id="15" w:name="_Toc490205195"/>
      <w:r w:rsidRPr="00ED0220">
        <w:t>Acceptance and Distribution of Proposal Request</w:t>
      </w:r>
      <w:bookmarkEnd w:id="15"/>
    </w:p>
    <w:p w:rsidR="00C804CC" w:rsidRPr="00ED0220" w:rsidRDefault="00C804CC" w:rsidP="00537F99">
      <w:pPr>
        <w:jc w:val="both"/>
        <w:rPr>
          <w:rFonts w:ascii="GE Inspira Sans" w:hAnsi="GE Inspira Sans" w:cs="Arial"/>
        </w:rPr>
      </w:pPr>
    </w:p>
    <w:p w:rsidR="009C7300" w:rsidRPr="00ED0220" w:rsidRDefault="009C7300" w:rsidP="00537F99">
      <w:pPr>
        <w:pStyle w:val="Heading3"/>
        <w:jc w:val="both"/>
        <w:rPr>
          <w:rFonts w:ascii="GE Inspira Sans" w:hAnsi="GE Inspira Sans"/>
        </w:rPr>
      </w:pPr>
      <w:bookmarkStart w:id="16" w:name="_Toc485803441"/>
      <w:bookmarkStart w:id="17" w:name="_Ref424806270"/>
      <w:r w:rsidRPr="00ED0220">
        <w:rPr>
          <w:rFonts w:ascii="GE Inspira Sans" w:hAnsi="GE Inspira Sans"/>
        </w:rPr>
        <w:t>Budgetary proposal requests will be received by the Sales team from the customer. In case requests come in through other channels then the Sales team shall be engaged to lead the request and follow the process outlined in this document.</w:t>
      </w:r>
      <w:bookmarkEnd w:id="16"/>
    </w:p>
    <w:p w:rsidR="00C804CC" w:rsidRPr="00ED0220" w:rsidRDefault="009C7300" w:rsidP="00537F99">
      <w:pPr>
        <w:pStyle w:val="Heading3"/>
        <w:jc w:val="both"/>
        <w:rPr>
          <w:rFonts w:ascii="GE Inspira Sans" w:hAnsi="GE Inspira Sans"/>
        </w:rPr>
      </w:pPr>
      <w:bookmarkStart w:id="18" w:name="_Toc485803442"/>
      <w:r w:rsidRPr="00ED0220">
        <w:rPr>
          <w:rFonts w:ascii="GE Inspira Sans" w:hAnsi="GE Inspira Sans"/>
        </w:rPr>
        <w:t>The Sales team shall ensure that the On Boarding Policy is completed for the customer/end user and  the opportunity is added to Deal Machine.</w:t>
      </w:r>
      <w:bookmarkEnd w:id="18"/>
    </w:p>
    <w:p w:rsidR="002D68D9" w:rsidRPr="00ED0220" w:rsidRDefault="002D68D9" w:rsidP="00537F99">
      <w:pPr>
        <w:pStyle w:val="Heading3"/>
        <w:jc w:val="both"/>
        <w:rPr>
          <w:rFonts w:ascii="GE Inspira Sans" w:hAnsi="GE Inspira Sans"/>
        </w:rPr>
      </w:pPr>
      <w:bookmarkStart w:id="19" w:name="_Toc485803443"/>
      <w:r w:rsidRPr="00ED0220">
        <w:rPr>
          <w:rFonts w:ascii="GE Inspira Sans" w:hAnsi="GE Inspira Sans"/>
        </w:rPr>
        <w:t>The Sales team shall distribute the proposal request</w:t>
      </w:r>
      <w:r w:rsidR="00F624F9" w:rsidRPr="00ED0220">
        <w:rPr>
          <w:rFonts w:ascii="GE Inspira Sans" w:hAnsi="GE Inspira Sans"/>
        </w:rPr>
        <w:t xml:space="preserve"> including the DEAL MACHINE reference number</w:t>
      </w:r>
      <w:r w:rsidRPr="00ED0220">
        <w:rPr>
          <w:rFonts w:ascii="GE Inspira Sans" w:hAnsi="GE Inspira Sans"/>
        </w:rPr>
        <w:t xml:space="preserve"> to the ITO</w:t>
      </w:r>
      <w:r w:rsidR="009C7300" w:rsidRPr="00ED0220">
        <w:rPr>
          <w:rFonts w:ascii="GE Inspira Sans" w:hAnsi="GE Inspira Sans"/>
        </w:rPr>
        <w:t xml:space="preserve"> (</w:t>
      </w:r>
      <w:r w:rsidR="00C804CC" w:rsidRPr="00ED0220">
        <w:rPr>
          <w:rFonts w:ascii="GE Inspira Sans" w:hAnsi="GE Inspira Sans"/>
        </w:rPr>
        <w:t xml:space="preserve">including Global </w:t>
      </w:r>
      <w:proofErr w:type="spellStart"/>
      <w:r w:rsidR="00C804CC" w:rsidRPr="00ED0220">
        <w:rPr>
          <w:rFonts w:ascii="GE Inspira Sans" w:hAnsi="GE Inspira Sans"/>
        </w:rPr>
        <w:t>CoE</w:t>
      </w:r>
      <w:proofErr w:type="spellEnd"/>
      <w:r w:rsidR="00C804CC" w:rsidRPr="00ED0220">
        <w:rPr>
          <w:rFonts w:ascii="GE Inspira Sans" w:hAnsi="GE Inspira Sans"/>
        </w:rPr>
        <w:t>/ Product Group Commercial Leaders</w:t>
      </w:r>
      <w:r w:rsidR="009C7300" w:rsidRPr="00ED0220">
        <w:rPr>
          <w:rFonts w:ascii="GE Inspira Sans" w:hAnsi="GE Inspira Sans"/>
        </w:rPr>
        <w:t xml:space="preserve"> for distribution &amp; information purposes)</w:t>
      </w:r>
      <w:r w:rsidRPr="00ED0220">
        <w:rPr>
          <w:rFonts w:ascii="GE Inspira Sans" w:hAnsi="GE Inspira Sans"/>
        </w:rPr>
        <w:t xml:space="preserve"> and Application Engineering teams</w:t>
      </w:r>
      <w:r w:rsidR="00F624F9" w:rsidRPr="00ED0220">
        <w:rPr>
          <w:rFonts w:ascii="GE Inspira Sans" w:hAnsi="GE Inspira Sans"/>
        </w:rPr>
        <w:t>.</w:t>
      </w:r>
      <w:bookmarkEnd w:id="17"/>
      <w:bookmarkEnd w:id="19"/>
      <w:r w:rsidR="00C804CC" w:rsidRPr="00ED0220">
        <w:rPr>
          <w:rFonts w:ascii="GE Inspira Sans" w:hAnsi="GE Inspira Sans"/>
        </w:rPr>
        <w:t xml:space="preserve"> </w:t>
      </w:r>
    </w:p>
    <w:p w:rsidR="00C804CC" w:rsidRPr="00ED0220" w:rsidRDefault="00C804CC" w:rsidP="00537F99">
      <w:pPr>
        <w:jc w:val="both"/>
        <w:rPr>
          <w:rFonts w:ascii="GE Inspira Sans" w:hAnsi="GE Inspira Sans" w:cs="Arial"/>
        </w:rPr>
      </w:pPr>
      <w:bookmarkStart w:id="20" w:name="_Ref424806279"/>
    </w:p>
    <w:p w:rsidR="002D68D9" w:rsidRPr="00ED0220" w:rsidRDefault="002D68D9" w:rsidP="00EC7177">
      <w:pPr>
        <w:ind w:left="1440"/>
        <w:jc w:val="both"/>
        <w:rPr>
          <w:rFonts w:ascii="GE Inspira Sans" w:hAnsi="GE Inspira Sans" w:cs="Arial"/>
          <w:sz w:val="22"/>
          <w:szCs w:val="22"/>
        </w:rPr>
      </w:pPr>
      <w:r w:rsidRPr="00ED0220">
        <w:rPr>
          <w:rFonts w:ascii="GE Inspira Sans" w:hAnsi="GE Inspira Sans" w:cs="Arial"/>
          <w:sz w:val="22"/>
          <w:szCs w:val="22"/>
        </w:rPr>
        <w:t>The Sales team shall coordinate and conduct a meeting/call for the opportunity and shall ensure that the following people are invited:</w:t>
      </w:r>
      <w:bookmarkEnd w:id="20"/>
      <w:r w:rsidRPr="00ED0220">
        <w:rPr>
          <w:rFonts w:ascii="GE Inspira Sans" w:hAnsi="GE Inspira Sans" w:cs="Arial"/>
          <w:sz w:val="22"/>
          <w:szCs w:val="22"/>
        </w:rPr>
        <w:t xml:space="preserve"> </w:t>
      </w:r>
    </w:p>
    <w:p w:rsidR="00352528" w:rsidRPr="00ED0220" w:rsidRDefault="00352528" w:rsidP="00537F99">
      <w:pPr>
        <w:jc w:val="both"/>
        <w:rPr>
          <w:rFonts w:ascii="GE Inspira Sans" w:hAnsi="GE Inspira Sans" w:cs="Arial"/>
          <w:sz w:val="22"/>
          <w:szCs w:val="22"/>
        </w:rPr>
      </w:pPr>
    </w:p>
    <w:tbl>
      <w:tblPr>
        <w:tblStyle w:val="TableGrid"/>
        <w:tblW w:w="9780"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244"/>
      </w:tblGrid>
      <w:tr w:rsidR="00352528" w:rsidRPr="00ED0220" w:rsidTr="00352528">
        <w:tc>
          <w:tcPr>
            <w:tcW w:w="4536" w:type="dxa"/>
          </w:tcPr>
          <w:p w:rsidR="00352528" w:rsidRPr="00ED0220" w:rsidRDefault="00352528" w:rsidP="00537F99">
            <w:pPr>
              <w:pStyle w:val="Heading3"/>
              <w:numPr>
                <w:ilvl w:val="0"/>
                <w:numId w:val="31"/>
              </w:numPr>
              <w:jc w:val="both"/>
              <w:rPr>
                <w:rFonts w:ascii="GE Inspira Sans" w:hAnsi="GE Inspira Sans"/>
                <w:sz w:val="22"/>
                <w:szCs w:val="22"/>
              </w:rPr>
            </w:pPr>
            <w:bookmarkStart w:id="21" w:name="_Toc483397468"/>
            <w:bookmarkStart w:id="22" w:name="_Toc485803444"/>
            <w:r w:rsidRPr="00ED0220">
              <w:rPr>
                <w:rFonts w:ascii="GE Inspira Sans" w:hAnsi="GE Inspira Sans"/>
                <w:sz w:val="22"/>
                <w:szCs w:val="22"/>
              </w:rPr>
              <w:t>Regional Sales Leader</w:t>
            </w:r>
            <w:bookmarkEnd w:id="21"/>
            <w:bookmarkEnd w:id="22"/>
          </w:p>
          <w:p w:rsidR="00352528" w:rsidRPr="00ED0220" w:rsidRDefault="00352528" w:rsidP="00537F99">
            <w:pPr>
              <w:pStyle w:val="Heading3"/>
              <w:numPr>
                <w:ilvl w:val="0"/>
                <w:numId w:val="31"/>
              </w:numPr>
              <w:jc w:val="both"/>
              <w:rPr>
                <w:rFonts w:ascii="GE Inspira Sans" w:hAnsi="GE Inspira Sans"/>
                <w:sz w:val="22"/>
                <w:szCs w:val="22"/>
              </w:rPr>
            </w:pPr>
            <w:bookmarkStart w:id="23" w:name="_Toc483397469"/>
            <w:bookmarkStart w:id="24" w:name="_Toc485803445"/>
            <w:r w:rsidRPr="00ED0220">
              <w:rPr>
                <w:rFonts w:ascii="GE Inspira Sans" w:hAnsi="GE Inspira Sans"/>
                <w:sz w:val="22"/>
                <w:szCs w:val="22"/>
              </w:rPr>
              <w:t xml:space="preserve">Regional SPS </w:t>
            </w:r>
            <w:proofErr w:type="spellStart"/>
            <w:r w:rsidRPr="00ED0220">
              <w:rPr>
                <w:rFonts w:ascii="GE Inspira Sans" w:hAnsi="GE Inspira Sans"/>
                <w:sz w:val="22"/>
                <w:szCs w:val="22"/>
              </w:rPr>
              <w:t>Comm</w:t>
            </w:r>
            <w:proofErr w:type="spellEnd"/>
            <w:r w:rsidRPr="00ED0220">
              <w:rPr>
                <w:rFonts w:ascii="GE Inspira Sans" w:hAnsi="GE Inspira Sans"/>
                <w:sz w:val="22"/>
                <w:szCs w:val="22"/>
              </w:rPr>
              <w:t xml:space="preserve"> Ops Leader</w:t>
            </w:r>
            <w:bookmarkEnd w:id="23"/>
            <w:bookmarkEnd w:id="24"/>
          </w:p>
          <w:p w:rsidR="00352528" w:rsidRPr="00ED0220" w:rsidRDefault="00352528" w:rsidP="00537F99">
            <w:pPr>
              <w:pStyle w:val="Heading3"/>
              <w:numPr>
                <w:ilvl w:val="0"/>
                <w:numId w:val="31"/>
              </w:numPr>
              <w:jc w:val="both"/>
              <w:rPr>
                <w:rFonts w:ascii="GE Inspira Sans" w:hAnsi="GE Inspira Sans"/>
                <w:sz w:val="22"/>
                <w:szCs w:val="22"/>
              </w:rPr>
            </w:pPr>
            <w:bookmarkStart w:id="25" w:name="_Toc483397470"/>
            <w:bookmarkStart w:id="26" w:name="_Toc485803446"/>
            <w:r w:rsidRPr="00ED0220">
              <w:rPr>
                <w:rFonts w:ascii="GE Inspira Sans" w:hAnsi="GE Inspira Sans"/>
                <w:sz w:val="22"/>
                <w:szCs w:val="22"/>
              </w:rPr>
              <w:t>Assigned Tender Manager</w:t>
            </w:r>
            <w:bookmarkEnd w:id="25"/>
            <w:bookmarkEnd w:id="26"/>
          </w:p>
          <w:p w:rsidR="00352528" w:rsidRPr="00ED0220" w:rsidRDefault="00352528" w:rsidP="00537F99">
            <w:pPr>
              <w:pStyle w:val="Heading3"/>
              <w:numPr>
                <w:ilvl w:val="0"/>
                <w:numId w:val="31"/>
              </w:numPr>
              <w:jc w:val="both"/>
              <w:rPr>
                <w:rFonts w:ascii="GE Inspira Sans" w:hAnsi="GE Inspira Sans"/>
                <w:sz w:val="22"/>
                <w:szCs w:val="22"/>
              </w:rPr>
            </w:pPr>
            <w:bookmarkStart w:id="27" w:name="_Toc483397471"/>
            <w:bookmarkStart w:id="28" w:name="_Toc485803447"/>
            <w:r w:rsidRPr="00ED0220">
              <w:rPr>
                <w:rFonts w:ascii="GE Inspira Sans" w:hAnsi="GE Inspira Sans"/>
                <w:sz w:val="22"/>
                <w:szCs w:val="22"/>
              </w:rPr>
              <w:t>Assigned Commercial Manager</w:t>
            </w:r>
            <w:bookmarkEnd w:id="27"/>
            <w:bookmarkEnd w:id="28"/>
          </w:p>
          <w:p w:rsidR="00352528" w:rsidRPr="00ED0220" w:rsidRDefault="00352528" w:rsidP="00537F99">
            <w:pPr>
              <w:pStyle w:val="Heading3"/>
              <w:numPr>
                <w:ilvl w:val="0"/>
                <w:numId w:val="31"/>
              </w:numPr>
              <w:jc w:val="both"/>
              <w:rPr>
                <w:rFonts w:ascii="GE Inspira Sans" w:hAnsi="GE Inspira Sans"/>
                <w:sz w:val="22"/>
                <w:szCs w:val="22"/>
              </w:rPr>
            </w:pPr>
            <w:bookmarkStart w:id="29" w:name="_Toc483397472"/>
            <w:bookmarkStart w:id="30" w:name="_Toc485803448"/>
            <w:r w:rsidRPr="00ED0220">
              <w:rPr>
                <w:rFonts w:ascii="GE Inspira Sans" w:hAnsi="GE Inspira Sans"/>
                <w:sz w:val="22"/>
                <w:szCs w:val="22"/>
              </w:rPr>
              <w:t>Assigned Proposal Analyst</w:t>
            </w:r>
            <w:bookmarkEnd w:id="29"/>
            <w:bookmarkEnd w:id="30"/>
          </w:p>
        </w:tc>
        <w:tc>
          <w:tcPr>
            <w:tcW w:w="5244" w:type="dxa"/>
          </w:tcPr>
          <w:p w:rsidR="00352528" w:rsidRPr="00ED0220" w:rsidRDefault="00352528" w:rsidP="00537F99">
            <w:pPr>
              <w:pStyle w:val="Heading3"/>
              <w:numPr>
                <w:ilvl w:val="0"/>
                <w:numId w:val="31"/>
              </w:numPr>
              <w:jc w:val="both"/>
              <w:rPr>
                <w:rFonts w:ascii="GE Inspira Sans" w:hAnsi="GE Inspira Sans"/>
                <w:sz w:val="22"/>
                <w:szCs w:val="22"/>
              </w:rPr>
            </w:pPr>
            <w:bookmarkStart w:id="31" w:name="_Toc483397473"/>
            <w:bookmarkStart w:id="32" w:name="_Toc485803449"/>
            <w:r w:rsidRPr="00ED0220">
              <w:rPr>
                <w:rFonts w:ascii="GE Inspira Sans" w:hAnsi="GE Inspira Sans"/>
                <w:sz w:val="22"/>
                <w:szCs w:val="22"/>
              </w:rPr>
              <w:t>Regional AE Leader</w:t>
            </w:r>
            <w:bookmarkEnd w:id="31"/>
            <w:bookmarkEnd w:id="32"/>
          </w:p>
          <w:p w:rsidR="00352528" w:rsidRPr="00ED0220" w:rsidRDefault="00352528" w:rsidP="00537F99">
            <w:pPr>
              <w:pStyle w:val="Heading3"/>
              <w:numPr>
                <w:ilvl w:val="0"/>
                <w:numId w:val="31"/>
              </w:numPr>
              <w:jc w:val="both"/>
              <w:rPr>
                <w:rFonts w:ascii="GE Inspira Sans" w:hAnsi="GE Inspira Sans"/>
                <w:sz w:val="22"/>
                <w:szCs w:val="22"/>
              </w:rPr>
            </w:pPr>
            <w:bookmarkStart w:id="33" w:name="_Toc483397474"/>
            <w:bookmarkStart w:id="34" w:name="_Toc485803450"/>
            <w:r w:rsidRPr="00ED0220">
              <w:rPr>
                <w:rFonts w:ascii="GE Inspira Sans" w:hAnsi="GE Inspira Sans"/>
                <w:sz w:val="22"/>
                <w:szCs w:val="22"/>
              </w:rPr>
              <w:t>Assigned AEs</w:t>
            </w:r>
            <w:bookmarkEnd w:id="33"/>
            <w:bookmarkEnd w:id="34"/>
          </w:p>
          <w:p w:rsidR="00352528" w:rsidRPr="00ED0220" w:rsidRDefault="00352528" w:rsidP="00537F99">
            <w:pPr>
              <w:pStyle w:val="Heading3"/>
              <w:numPr>
                <w:ilvl w:val="0"/>
                <w:numId w:val="31"/>
              </w:numPr>
              <w:jc w:val="both"/>
              <w:rPr>
                <w:rFonts w:ascii="GE Inspira Sans" w:hAnsi="GE Inspira Sans"/>
                <w:sz w:val="22"/>
                <w:szCs w:val="22"/>
              </w:rPr>
            </w:pPr>
            <w:bookmarkStart w:id="35" w:name="_Toc483397475"/>
            <w:bookmarkStart w:id="36" w:name="_Toc485803451"/>
            <w:r w:rsidRPr="00ED0220">
              <w:rPr>
                <w:rFonts w:ascii="GE Inspira Sans" w:hAnsi="GE Inspira Sans"/>
                <w:sz w:val="22"/>
                <w:szCs w:val="22"/>
              </w:rPr>
              <w:t xml:space="preserve">Other </w:t>
            </w:r>
            <w:proofErr w:type="spellStart"/>
            <w:r w:rsidRPr="00ED0220">
              <w:rPr>
                <w:rFonts w:ascii="GE Inspira Sans" w:hAnsi="GE Inspira Sans"/>
                <w:sz w:val="22"/>
                <w:szCs w:val="22"/>
              </w:rPr>
              <w:t>Comm</w:t>
            </w:r>
            <w:proofErr w:type="spellEnd"/>
            <w:r w:rsidRPr="00ED0220">
              <w:rPr>
                <w:rFonts w:ascii="GE Inspira Sans" w:hAnsi="GE Inspira Sans"/>
                <w:sz w:val="22"/>
                <w:szCs w:val="22"/>
              </w:rPr>
              <w:t xml:space="preserve"> Ops Leaders (Services &amp; Offshore etc.)</w:t>
            </w:r>
            <w:bookmarkEnd w:id="35"/>
            <w:bookmarkEnd w:id="36"/>
          </w:p>
          <w:p w:rsidR="00352528" w:rsidRPr="00ED0220" w:rsidRDefault="00352528" w:rsidP="00537F99">
            <w:pPr>
              <w:pStyle w:val="Heading3"/>
              <w:numPr>
                <w:ilvl w:val="0"/>
                <w:numId w:val="31"/>
              </w:numPr>
              <w:jc w:val="both"/>
              <w:rPr>
                <w:rFonts w:ascii="GE Inspira Sans" w:hAnsi="GE Inspira Sans"/>
                <w:sz w:val="22"/>
                <w:szCs w:val="22"/>
              </w:rPr>
            </w:pPr>
            <w:bookmarkStart w:id="37" w:name="_Toc483397476"/>
            <w:bookmarkStart w:id="38" w:name="_Toc485803452"/>
            <w:r w:rsidRPr="00ED0220">
              <w:rPr>
                <w:rFonts w:ascii="GE Inspira Sans" w:hAnsi="GE Inspira Sans"/>
                <w:sz w:val="22"/>
                <w:szCs w:val="22"/>
              </w:rPr>
              <w:t>Execution team representative</w:t>
            </w:r>
            <w:bookmarkEnd w:id="37"/>
            <w:bookmarkEnd w:id="38"/>
          </w:p>
          <w:p w:rsidR="00352528" w:rsidRPr="00ED0220" w:rsidRDefault="00352528" w:rsidP="00537F99">
            <w:pPr>
              <w:pStyle w:val="Heading3"/>
              <w:numPr>
                <w:ilvl w:val="0"/>
                <w:numId w:val="0"/>
              </w:numPr>
              <w:ind w:left="720"/>
              <w:jc w:val="both"/>
              <w:rPr>
                <w:rFonts w:ascii="GE Inspira Sans" w:hAnsi="GE Inspira Sans"/>
                <w:sz w:val="22"/>
                <w:szCs w:val="22"/>
              </w:rPr>
            </w:pPr>
          </w:p>
        </w:tc>
      </w:tr>
    </w:tbl>
    <w:p w:rsidR="002D68D9" w:rsidRPr="00ED0220" w:rsidRDefault="002D68D9" w:rsidP="00537F99">
      <w:pPr>
        <w:pStyle w:val="Heading3"/>
        <w:jc w:val="both"/>
        <w:rPr>
          <w:rFonts w:ascii="GE Inspira Sans" w:hAnsi="GE Inspira Sans"/>
        </w:rPr>
      </w:pPr>
      <w:bookmarkStart w:id="39" w:name="_Ref424806386"/>
      <w:bookmarkStart w:id="40" w:name="_Ref424806457"/>
      <w:bookmarkStart w:id="41" w:name="_Toc485803453"/>
      <w:r w:rsidRPr="00ED0220">
        <w:rPr>
          <w:rFonts w:ascii="GE Inspira Sans" w:hAnsi="GE Inspira Sans"/>
        </w:rPr>
        <w:t>The Sales Team is responsible for compiling relevant information specific to the budgetary request.</w:t>
      </w:r>
      <w:bookmarkEnd w:id="39"/>
      <w:r w:rsidRPr="00ED0220">
        <w:rPr>
          <w:rFonts w:ascii="GE Inspira Sans" w:hAnsi="GE Inspira Sans"/>
        </w:rPr>
        <w:t xml:space="preserve"> During this meeting, the scope and timeline for the budgetary will be reviewed and an agreement to submit the budgetary will be reached.</w:t>
      </w:r>
      <w:bookmarkEnd w:id="40"/>
      <w:r w:rsidRPr="00ED0220">
        <w:rPr>
          <w:rFonts w:ascii="GE Inspira Sans" w:hAnsi="GE Inspira Sans"/>
        </w:rPr>
        <w:t xml:space="preserve"> If for any reason, the collective team decide not to respond to the request then the customer will be informed as to the reasons why and this budgetary proposal process will end.  The Sales team will be responsible to inform the customer accordingly.</w:t>
      </w:r>
      <w:bookmarkEnd w:id="41"/>
    </w:p>
    <w:p w:rsidR="00CD7C2B" w:rsidRPr="00ED0220" w:rsidRDefault="00CD7C2B" w:rsidP="00EC7177">
      <w:pPr>
        <w:pStyle w:val="Text1"/>
        <w:rPr>
          <w:rFonts w:ascii="GE Inspira Sans" w:hAnsi="GE Inspira Sans"/>
        </w:rPr>
      </w:pPr>
    </w:p>
    <w:p w:rsidR="002D68D9" w:rsidRPr="00ED0220" w:rsidRDefault="002D68D9" w:rsidP="00EC7177">
      <w:pPr>
        <w:pStyle w:val="Heading2"/>
      </w:pPr>
      <w:bookmarkStart w:id="42" w:name="_Toc450314651"/>
      <w:bookmarkStart w:id="43" w:name="_Toc450729809"/>
      <w:bookmarkStart w:id="44" w:name="_Toc490205196"/>
      <w:r w:rsidRPr="00ED0220">
        <w:lastRenderedPageBreak/>
        <w:t>Proposal Review and Reference Project Check</w:t>
      </w:r>
      <w:bookmarkEnd w:id="42"/>
      <w:bookmarkEnd w:id="43"/>
      <w:bookmarkEnd w:id="44"/>
    </w:p>
    <w:p w:rsidR="009C7300" w:rsidRPr="00ED0220" w:rsidRDefault="009C7300" w:rsidP="00537F99">
      <w:pPr>
        <w:jc w:val="both"/>
        <w:rPr>
          <w:rFonts w:ascii="GE Inspira Sans" w:hAnsi="GE Inspira Sans" w:cs="Arial"/>
        </w:rPr>
      </w:pPr>
    </w:p>
    <w:p w:rsidR="00352528" w:rsidRPr="00ED0220" w:rsidRDefault="00352528" w:rsidP="00537F99">
      <w:pPr>
        <w:pStyle w:val="Heading3"/>
        <w:jc w:val="both"/>
        <w:rPr>
          <w:rFonts w:ascii="GE Inspira Sans" w:hAnsi="GE Inspira Sans"/>
        </w:rPr>
      </w:pPr>
      <w:bookmarkStart w:id="45" w:name="_Ref424806485"/>
      <w:bookmarkStart w:id="46" w:name="_Toc485803455"/>
      <w:r w:rsidRPr="00ED0220">
        <w:rPr>
          <w:rFonts w:ascii="GE Inspira Sans" w:hAnsi="GE Inspira Sans"/>
        </w:rPr>
        <w:t>The ITO Application Engineering team shall review the budgetary request requirements and advise the team if a structured/standard product can be used or alternatively suggest the most suitable product/solution.  The AE team shall then provide a high-level system MEL (or product MEL) detailing reference part numbers and projects as appropriate.</w:t>
      </w:r>
      <w:bookmarkEnd w:id="45"/>
      <w:bookmarkEnd w:id="46"/>
    </w:p>
    <w:p w:rsidR="009C7300" w:rsidRPr="00ED0220" w:rsidRDefault="00352528" w:rsidP="00537F99">
      <w:pPr>
        <w:pStyle w:val="Heading3"/>
        <w:jc w:val="both"/>
        <w:rPr>
          <w:rFonts w:ascii="GE Inspira Sans" w:hAnsi="GE Inspira Sans"/>
        </w:rPr>
      </w:pPr>
      <w:bookmarkStart w:id="47" w:name="_Ref424806507"/>
      <w:bookmarkStart w:id="48" w:name="_Toc485803456"/>
      <w:r w:rsidRPr="00ED0220">
        <w:rPr>
          <w:rFonts w:ascii="GE Inspira Sans" w:hAnsi="GE Inspira Sans"/>
        </w:rPr>
        <w:t xml:space="preserve">If reference projects/products are available and </w:t>
      </w:r>
      <w:bookmarkEnd w:id="47"/>
      <w:r w:rsidRPr="00ED0220">
        <w:rPr>
          <w:rFonts w:ascii="GE Inspira Sans" w:hAnsi="GE Inspira Sans"/>
        </w:rPr>
        <w:t xml:space="preserve">if the project has been completed, the Tender/Commercial Manager shall locate actual ‘as executed’ costs and utilize </w:t>
      </w:r>
      <w:r w:rsidR="00F624F9" w:rsidRPr="00ED0220">
        <w:rPr>
          <w:rFonts w:ascii="GE Inspira Sans" w:hAnsi="GE Inspira Sans"/>
        </w:rPr>
        <w:t xml:space="preserve">this costing. In case the ‘as executed’ costs are not available, the </w:t>
      </w:r>
      <w:r w:rsidRPr="00ED0220">
        <w:rPr>
          <w:rFonts w:ascii="GE Inspira Sans" w:hAnsi="GE Inspira Sans"/>
        </w:rPr>
        <w:t xml:space="preserve">respective Product Group’s Cost </w:t>
      </w:r>
      <w:r w:rsidR="003452E5" w:rsidRPr="00ED0220">
        <w:rPr>
          <w:rFonts w:ascii="GE Inspira Sans" w:hAnsi="GE Inspira Sans"/>
        </w:rPr>
        <w:t>Catalogue</w:t>
      </w:r>
      <w:r w:rsidRPr="00ED0220">
        <w:rPr>
          <w:rFonts w:ascii="GE Inspira Sans" w:hAnsi="GE Inspira Sans"/>
        </w:rPr>
        <w:t xml:space="preserve"> for costing </w:t>
      </w:r>
      <w:r w:rsidR="00F624F9" w:rsidRPr="00ED0220">
        <w:rPr>
          <w:rFonts w:ascii="GE Inspira Sans" w:hAnsi="GE Inspira Sans"/>
        </w:rPr>
        <w:t xml:space="preserve">shall be used </w:t>
      </w:r>
      <w:r w:rsidRPr="00ED0220">
        <w:rPr>
          <w:rFonts w:ascii="GE Inspira Sans" w:hAnsi="GE Inspira Sans"/>
        </w:rPr>
        <w:t>where available.</w:t>
      </w:r>
      <w:bookmarkEnd w:id="48"/>
    </w:p>
    <w:p w:rsidR="00352528" w:rsidRPr="00ED0220" w:rsidRDefault="00352528" w:rsidP="00537F99">
      <w:pPr>
        <w:pStyle w:val="Heading3"/>
        <w:jc w:val="both"/>
        <w:rPr>
          <w:rFonts w:ascii="GE Inspira Sans" w:hAnsi="GE Inspira Sans"/>
        </w:rPr>
      </w:pPr>
      <w:bookmarkStart w:id="49" w:name="_Toc485803457"/>
      <w:r w:rsidRPr="00ED0220">
        <w:rPr>
          <w:rFonts w:ascii="GE Inspira Sans" w:hAnsi="GE Inspira Sans"/>
        </w:rPr>
        <w:t>If input is required from Offshore, Services etc. then the relevant ITO team shall be contacted for guidance</w:t>
      </w:r>
      <w:bookmarkEnd w:id="49"/>
    </w:p>
    <w:p w:rsidR="00352528" w:rsidRPr="00ED0220" w:rsidRDefault="00352528" w:rsidP="00EC7177">
      <w:pPr>
        <w:pStyle w:val="Heading2"/>
      </w:pPr>
      <w:bookmarkStart w:id="50" w:name="_Toc450314652"/>
      <w:bookmarkStart w:id="51" w:name="_Toc450729810"/>
      <w:bookmarkStart w:id="52" w:name="_Toc490205197"/>
      <w:r w:rsidRPr="00ED0220">
        <w:t>Pricing, Delivery, Financial Adjustments and Contingencies</w:t>
      </w:r>
      <w:bookmarkEnd w:id="50"/>
      <w:bookmarkEnd w:id="51"/>
      <w:bookmarkEnd w:id="52"/>
    </w:p>
    <w:p w:rsidR="009C7300" w:rsidRPr="00ED0220" w:rsidRDefault="009C7300" w:rsidP="00537F99">
      <w:pPr>
        <w:jc w:val="both"/>
        <w:rPr>
          <w:rFonts w:ascii="GE Inspira Sans" w:hAnsi="GE Inspira Sans" w:cs="Arial"/>
        </w:rPr>
      </w:pPr>
    </w:p>
    <w:p w:rsidR="009C7300" w:rsidRPr="00ED0220" w:rsidRDefault="00A7149F" w:rsidP="00537F99">
      <w:pPr>
        <w:pStyle w:val="Heading3"/>
        <w:jc w:val="both"/>
        <w:rPr>
          <w:rFonts w:ascii="GE Inspira Sans" w:hAnsi="GE Inspira Sans"/>
        </w:rPr>
      </w:pPr>
      <w:bookmarkStart w:id="53" w:name="_Ref424806522"/>
      <w:bookmarkStart w:id="54" w:name="_Toc485803459"/>
      <w:r w:rsidRPr="00ED0220">
        <w:rPr>
          <w:rFonts w:ascii="GE Inspira Sans" w:hAnsi="GE Inspira Sans"/>
        </w:rPr>
        <w:t>MELs shall be forwarded to the relevant Product Groups as required for guidance on costing.</w:t>
      </w:r>
      <w:bookmarkEnd w:id="53"/>
      <w:bookmarkEnd w:id="54"/>
    </w:p>
    <w:p w:rsidR="009C7300" w:rsidRPr="00ED0220" w:rsidRDefault="00A7149F" w:rsidP="00537F99">
      <w:pPr>
        <w:pStyle w:val="Heading3"/>
        <w:jc w:val="both"/>
        <w:rPr>
          <w:rFonts w:ascii="GE Inspira Sans" w:hAnsi="GE Inspira Sans"/>
        </w:rPr>
      </w:pPr>
      <w:bookmarkStart w:id="55" w:name="_Toc485803460"/>
      <w:r w:rsidRPr="00ED0220">
        <w:rPr>
          <w:rFonts w:ascii="GE Inspira Sans" w:hAnsi="GE Inspira Sans"/>
        </w:rPr>
        <w:t>The individual completing the Budgetary Proposal shall cost using the costing process outlined in OGQ-0111 Inquiry to Order Procedure. Alternatively, Big Machines may be used depending on complexity, scope, response turnaround, etc.</w:t>
      </w:r>
      <w:bookmarkStart w:id="56" w:name="_Ref424806537"/>
      <w:bookmarkEnd w:id="55"/>
    </w:p>
    <w:p w:rsidR="009C7300" w:rsidRPr="00ED0220" w:rsidRDefault="00A7149F" w:rsidP="00537F99">
      <w:pPr>
        <w:pStyle w:val="Heading3"/>
        <w:jc w:val="both"/>
        <w:rPr>
          <w:rFonts w:ascii="GE Inspira Sans" w:hAnsi="GE Inspira Sans"/>
        </w:rPr>
      </w:pPr>
      <w:bookmarkStart w:id="57" w:name="_Toc485803461"/>
      <w:r w:rsidRPr="00ED0220">
        <w:rPr>
          <w:rFonts w:ascii="GE Inspira Sans" w:hAnsi="GE Inspira Sans"/>
        </w:rPr>
        <w:t>Escalation shall be added as required (depending on the reference project costing date). Note that in the event Big Machines is utilised for costing then escalation is already built-in to the tool.  The pricing will be finalised based on feedback from the sales team, competitive positioning requirements, market dynamics etc.</w:t>
      </w:r>
      <w:bookmarkStart w:id="58" w:name="_Ref424806542"/>
      <w:bookmarkEnd w:id="56"/>
      <w:bookmarkEnd w:id="57"/>
    </w:p>
    <w:p w:rsidR="009C7300" w:rsidRPr="00ED0220" w:rsidRDefault="00A7149F" w:rsidP="00537F99">
      <w:pPr>
        <w:pStyle w:val="Heading3"/>
        <w:jc w:val="both"/>
        <w:rPr>
          <w:rFonts w:ascii="GE Inspira Sans" w:hAnsi="GE Inspira Sans"/>
        </w:rPr>
      </w:pPr>
      <w:bookmarkStart w:id="59" w:name="_Toc485803462"/>
      <w:r w:rsidRPr="00ED0220">
        <w:rPr>
          <w:rFonts w:ascii="GE Inspira Sans" w:hAnsi="GE Inspira Sans"/>
        </w:rPr>
        <w:t xml:space="preserve">Standard provisions shall be included for warranties, contingencies, financing costs etc. (utilising current standards) as outlined in </w:t>
      </w:r>
      <w:r w:rsidR="007548BF" w:rsidRPr="00ED0220">
        <w:rPr>
          <w:rFonts w:ascii="GE Inspira Sans" w:hAnsi="GE Inspira Sans"/>
        </w:rPr>
        <w:t xml:space="preserve">the </w:t>
      </w:r>
      <w:r w:rsidRPr="00ED0220">
        <w:rPr>
          <w:rFonts w:ascii="GE Inspira Sans" w:hAnsi="GE Inspira Sans"/>
        </w:rPr>
        <w:t>Costing Handbook.</w:t>
      </w:r>
      <w:bookmarkEnd w:id="58"/>
      <w:bookmarkEnd w:id="59"/>
    </w:p>
    <w:p w:rsidR="009C7300" w:rsidRPr="00ED0220" w:rsidRDefault="00A7149F" w:rsidP="00537F99">
      <w:pPr>
        <w:pStyle w:val="Heading3"/>
        <w:jc w:val="both"/>
        <w:rPr>
          <w:rFonts w:ascii="GE Inspira Sans" w:hAnsi="GE Inspira Sans"/>
        </w:rPr>
      </w:pPr>
      <w:bookmarkStart w:id="60" w:name="_Toc485803463"/>
      <w:r w:rsidRPr="00ED0220">
        <w:rPr>
          <w:rFonts w:ascii="GE Inspira Sans" w:hAnsi="GE Inspira Sans"/>
        </w:rPr>
        <w:t>There will be no need to complete a risk checklist in Deal Machine nor will there be a need to enter risks in the Active Risk Manager tool, however, technical and commercial contingencies shall be estimated based on previous projects of a similar size and complexity.</w:t>
      </w:r>
      <w:bookmarkEnd w:id="60"/>
    </w:p>
    <w:p w:rsidR="009C7300" w:rsidRPr="00ED0220" w:rsidRDefault="00A7149F" w:rsidP="00537F99">
      <w:pPr>
        <w:pStyle w:val="Heading3"/>
        <w:jc w:val="both"/>
        <w:rPr>
          <w:rFonts w:ascii="GE Inspira Sans" w:hAnsi="GE Inspira Sans"/>
        </w:rPr>
      </w:pPr>
      <w:bookmarkStart w:id="61" w:name="_Toc485803464"/>
      <w:r w:rsidRPr="00ED0220">
        <w:rPr>
          <w:rFonts w:ascii="GE Inspira Sans" w:hAnsi="GE Inspira Sans"/>
        </w:rPr>
        <w:t>Reference the GE Oil &amp; Gas General Terms and Conditions for Sale of Products, Parts and/or Services Subsea &amp; Drilling (Rev A December 2015) in the Budgetary proposal.</w:t>
      </w:r>
      <w:bookmarkStart w:id="62" w:name="_Ref387221753"/>
      <w:bookmarkStart w:id="63" w:name="_Ref424806568"/>
      <w:bookmarkEnd w:id="61"/>
    </w:p>
    <w:p w:rsidR="009C7300" w:rsidRPr="00ED0220" w:rsidRDefault="00A7149F" w:rsidP="00537F99">
      <w:pPr>
        <w:pStyle w:val="Heading3"/>
        <w:jc w:val="both"/>
        <w:rPr>
          <w:rFonts w:ascii="GE Inspira Sans" w:hAnsi="GE Inspira Sans"/>
        </w:rPr>
      </w:pPr>
      <w:bookmarkStart w:id="64" w:name="_Toc485803465"/>
      <w:r w:rsidRPr="00ED0220">
        <w:rPr>
          <w:rFonts w:ascii="GE Inspira Sans" w:hAnsi="GE Inspira Sans"/>
        </w:rPr>
        <w:t xml:space="preserve">Lead times for the scope of supply shall be confirmed with Product Groups for </w:t>
      </w:r>
      <w:bookmarkEnd w:id="62"/>
      <w:r w:rsidRPr="00ED0220">
        <w:rPr>
          <w:rFonts w:ascii="GE Inspira Sans" w:hAnsi="GE Inspira Sans"/>
        </w:rPr>
        <w:t>inclusion in the submission.</w:t>
      </w:r>
      <w:bookmarkStart w:id="65" w:name="_Ref424806575"/>
      <w:bookmarkEnd w:id="63"/>
      <w:bookmarkEnd w:id="64"/>
    </w:p>
    <w:p w:rsidR="009C7300" w:rsidRPr="00ED0220" w:rsidRDefault="00A7149F" w:rsidP="00537F99">
      <w:pPr>
        <w:pStyle w:val="Heading3"/>
        <w:jc w:val="both"/>
        <w:rPr>
          <w:rFonts w:ascii="GE Inspira Sans" w:hAnsi="GE Inspira Sans"/>
        </w:rPr>
      </w:pPr>
      <w:bookmarkStart w:id="66" w:name="_Toc485803466"/>
      <w:r w:rsidRPr="00ED0220">
        <w:rPr>
          <w:rFonts w:ascii="GE Inspira Sans" w:hAnsi="GE Inspira Sans"/>
        </w:rPr>
        <w:t xml:space="preserve">PM hours shall be calculated using the Integrated Project Management Configurator Tool and Engineering hours can be </w:t>
      </w:r>
      <w:bookmarkEnd w:id="65"/>
      <w:r w:rsidRPr="00ED0220">
        <w:rPr>
          <w:rFonts w:ascii="GE Inspira Sans" w:hAnsi="GE Inspira Sans"/>
        </w:rPr>
        <w:t>calculated using the respective Product Line Engineering hours Configurator.</w:t>
      </w:r>
      <w:bookmarkStart w:id="67" w:name="_Ref424806634"/>
      <w:bookmarkEnd w:id="66"/>
    </w:p>
    <w:p w:rsidR="009C7300" w:rsidRPr="00ED0220" w:rsidRDefault="00A7149F" w:rsidP="00537F99">
      <w:pPr>
        <w:pStyle w:val="Heading3"/>
        <w:jc w:val="both"/>
        <w:rPr>
          <w:rFonts w:ascii="GE Inspira Sans" w:hAnsi="GE Inspira Sans"/>
        </w:rPr>
      </w:pPr>
      <w:bookmarkStart w:id="68" w:name="_Toc485803467"/>
      <w:r w:rsidRPr="00ED0220">
        <w:rPr>
          <w:rFonts w:ascii="GE Inspira Sans" w:hAnsi="GE Inspira Sans"/>
        </w:rPr>
        <w:t>Ordinarily</w:t>
      </w:r>
      <w:r w:rsidR="007548BF" w:rsidRPr="00ED0220">
        <w:rPr>
          <w:rFonts w:ascii="GE Inspira Sans" w:hAnsi="GE Inspira Sans"/>
        </w:rPr>
        <w:t>,</w:t>
      </w:r>
      <w:r w:rsidRPr="00ED0220">
        <w:rPr>
          <w:rFonts w:ascii="GE Inspira Sans" w:hAnsi="GE Inspira Sans"/>
        </w:rPr>
        <w:t xml:space="preserve"> Budgetary submissions will be offered with FCA as the shipping Incoterms from point of manufacture.  However, where a specific Incoterm is required, logistics costs shall be included as required using an appropriate percentage of the total cost.</w:t>
      </w:r>
      <w:bookmarkEnd w:id="67"/>
      <w:bookmarkEnd w:id="68"/>
    </w:p>
    <w:p w:rsidR="009C7300" w:rsidRPr="00ED0220" w:rsidRDefault="005E77E5" w:rsidP="00537F99">
      <w:pPr>
        <w:pStyle w:val="Heading3"/>
        <w:jc w:val="both"/>
        <w:rPr>
          <w:rFonts w:ascii="GE Inspira Sans" w:hAnsi="GE Inspira Sans"/>
        </w:rPr>
      </w:pPr>
      <w:bookmarkStart w:id="69" w:name="_Toc485803468"/>
      <w:r w:rsidRPr="00ED0220">
        <w:rPr>
          <w:rFonts w:ascii="GE Inspira Sans" w:hAnsi="GE Inspira Sans"/>
        </w:rPr>
        <w:lastRenderedPageBreak/>
        <w:t>Propose pricing in conjunction with Sales.</w:t>
      </w:r>
      <w:bookmarkEnd w:id="69"/>
    </w:p>
    <w:p w:rsidR="00B1438F" w:rsidRPr="00ED0220" w:rsidRDefault="00A7149F" w:rsidP="00537F99">
      <w:pPr>
        <w:pStyle w:val="Heading3"/>
        <w:jc w:val="both"/>
        <w:rPr>
          <w:rFonts w:ascii="GE Inspira Sans" w:hAnsi="GE Inspira Sans"/>
        </w:rPr>
      </w:pPr>
      <w:bookmarkStart w:id="70" w:name="_Toc485803469"/>
      <w:r w:rsidRPr="00ED0220">
        <w:rPr>
          <w:rFonts w:ascii="GE Inspira Sans" w:hAnsi="GE Inspira Sans"/>
        </w:rPr>
        <w:t>Pricing and Contribution Margin levels shall be reviewed with regional management and a review shall be conducted if necessary.  Further approvals may be obtained if required based on the appropriate DOA, if any</w:t>
      </w:r>
      <w:r w:rsidR="00250C1D" w:rsidRPr="00ED0220">
        <w:rPr>
          <w:rFonts w:ascii="GE Inspira Sans" w:hAnsi="GE Inspira Sans"/>
        </w:rPr>
        <w:t>.</w:t>
      </w:r>
      <w:bookmarkEnd w:id="70"/>
    </w:p>
    <w:p w:rsidR="00B1438F" w:rsidRPr="00ED0220" w:rsidRDefault="00B1438F" w:rsidP="00EC7177">
      <w:pPr>
        <w:pStyle w:val="Heading2"/>
      </w:pPr>
      <w:bookmarkStart w:id="71" w:name="_Toc450314653"/>
      <w:bookmarkStart w:id="72" w:name="_Toc450729811"/>
      <w:bookmarkStart w:id="73" w:name="_Toc490205198"/>
      <w:r w:rsidRPr="00ED0220">
        <w:t>Compilation and Submission</w:t>
      </w:r>
      <w:bookmarkEnd w:id="71"/>
      <w:bookmarkEnd w:id="72"/>
      <w:bookmarkEnd w:id="73"/>
    </w:p>
    <w:p w:rsidR="009C7300" w:rsidRPr="00ED0220" w:rsidRDefault="00741CA8" w:rsidP="00537F99">
      <w:pPr>
        <w:pStyle w:val="Heading3"/>
        <w:jc w:val="both"/>
        <w:rPr>
          <w:rFonts w:ascii="GE Inspira Sans" w:hAnsi="GE Inspira Sans"/>
        </w:rPr>
      </w:pPr>
      <w:bookmarkStart w:id="74" w:name="_Ref424806705"/>
      <w:bookmarkStart w:id="75" w:name="_Toc485803471"/>
      <w:r w:rsidRPr="00ED0220">
        <w:rPr>
          <w:rFonts w:ascii="GE Inspira Sans" w:hAnsi="GE Inspira Sans"/>
        </w:rPr>
        <w:t>The standard budgetary proposal template shall be used and modified as required. It is critical that the submission includes all assumptions related to engineering costs, project management, locations of manufacture, inclusion/exclusion of SIT/EFAT, commissioning, provision of operational spares, disclaimer to avoid liability and disclosure to external parties.</w:t>
      </w:r>
      <w:bookmarkEnd w:id="74"/>
      <w:bookmarkEnd w:id="75"/>
    </w:p>
    <w:p w:rsidR="009C7300" w:rsidRPr="00ED0220" w:rsidRDefault="00741CA8" w:rsidP="00537F99">
      <w:pPr>
        <w:pStyle w:val="Heading3"/>
        <w:jc w:val="both"/>
        <w:rPr>
          <w:rFonts w:ascii="GE Inspira Sans" w:hAnsi="GE Inspira Sans"/>
        </w:rPr>
      </w:pPr>
      <w:bookmarkStart w:id="76" w:name="_Toc485803472"/>
      <w:r w:rsidRPr="00ED0220">
        <w:rPr>
          <w:rFonts w:ascii="GE Inspira Sans" w:hAnsi="GE Inspira Sans"/>
        </w:rPr>
        <w:t>Final approved prices shall be copied into the standard budgetary proposal template.</w:t>
      </w:r>
      <w:bookmarkStart w:id="77" w:name="_Ref424806718"/>
      <w:bookmarkEnd w:id="76"/>
    </w:p>
    <w:p w:rsidR="009C7300" w:rsidRPr="00ED0220" w:rsidRDefault="00741CA8" w:rsidP="00537F99">
      <w:pPr>
        <w:pStyle w:val="Heading3"/>
        <w:jc w:val="both"/>
        <w:rPr>
          <w:rFonts w:ascii="GE Inspira Sans" w:hAnsi="GE Inspira Sans"/>
        </w:rPr>
      </w:pPr>
      <w:bookmarkStart w:id="78" w:name="_Toc485803473"/>
      <w:r w:rsidRPr="00ED0220">
        <w:rPr>
          <w:rFonts w:ascii="GE Inspira Sans" w:hAnsi="GE Inspira Sans"/>
        </w:rPr>
        <w:t xml:space="preserve">The final draft of the proposal and any attachments shall be circulated to the Sales, Engineering and </w:t>
      </w:r>
      <w:proofErr w:type="spellStart"/>
      <w:r w:rsidRPr="00ED0220">
        <w:rPr>
          <w:rFonts w:ascii="GE Inspira Sans" w:hAnsi="GE Inspira Sans"/>
        </w:rPr>
        <w:t>Comm</w:t>
      </w:r>
      <w:proofErr w:type="spellEnd"/>
      <w:r w:rsidRPr="00ED0220">
        <w:rPr>
          <w:rFonts w:ascii="GE Inspira Sans" w:hAnsi="GE Inspira Sans"/>
        </w:rPr>
        <w:t xml:space="preserve"> Ops teams for review and comments.</w:t>
      </w:r>
      <w:bookmarkStart w:id="79" w:name="_Ref424806725"/>
      <w:bookmarkEnd w:id="77"/>
      <w:bookmarkEnd w:id="78"/>
    </w:p>
    <w:p w:rsidR="009C7300" w:rsidRPr="00ED0220" w:rsidRDefault="00741CA8" w:rsidP="00537F99">
      <w:pPr>
        <w:pStyle w:val="Heading3"/>
        <w:jc w:val="both"/>
        <w:rPr>
          <w:rFonts w:ascii="GE Inspira Sans" w:hAnsi="GE Inspira Sans"/>
        </w:rPr>
      </w:pPr>
      <w:bookmarkStart w:id="80" w:name="_Toc485803474"/>
      <w:r w:rsidRPr="00ED0220">
        <w:rPr>
          <w:rFonts w:ascii="GE Inspira Sans" w:hAnsi="GE Inspira Sans"/>
        </w:rPr>
        <w:t>Any changes/comments shall be incorporated in the final version and the document shall be converted to PDF for submission.</w:t>
      </w:r>
      <w:bookmarkEnd w:id="79"/>
      <w:bookmarkEnd w:id="80"/>
    </w:p>
    <w:p w:rsidR="00741CA8" w:rsidRPr="00ED0220" w:rsidRDefault="00741CA8" w:rsidP="00537F99">
      <w:pPr>
        <w:pStyle w:val="Heading3"/>
        <w:jc w:val="both"/>
        <w:rPr>
          <w:rFonts w:ascii="GE Inspira Sans" w:hAnsi="GE Inspira Sans"/>
        </w:rPr>
      </w:pPr>
      <w:bookmarkStart w:id="81" w:name="_Toc485803475"/>
      <w:r w:rsidRPr="00ED0220">
        <w:rPr>
          <w:rFonts w:ascii="GE Inspira Sans" w:hAnsi="GE Inspira Sans"/>
        </w:rPr>
        <w:t>After submission, the proposal and all relevant documents shall be stored in DEAL MACHINE. The documents shall also be stored in BOX/SharePoint if required.</w:t>
      </w:r>
      <w:bookmarkEnd w:id="81"/>
    </w:p>
    <w:p w:rsidR="001270BD" w:rsidRPr="00ED0220" w:rsidRDefault="001270BD" w:rsidP="00537F99">
      <w:pPr>
        <w:jc w:val="both"/>
        <w:rPr>
          <w:rFonts w:ascii="GE Inspira Sans" w:hAnsi="GE Inspira Sans"/>
        </w:rPr>
      </w:pPr>
      <w:r w:rsidRPr="00ED0220">
        <w:rPr>
          <w:rFonts w:ascii="GE Inspira Sans" w:hAnsi="GE Inspira Sans"/>
        </w:rPr>
        <w:br w:type="page"/>
      </w:r>
    </w:p>
    <w:p w:rsidR="006E66EE" w:rsidRPr="00ED0220" w:rsidRDefault="006E66EE" w:rsidP="00EC7177">
      <w:pPr>
        <w:pStyle w:val="Heading2"/>
        <w:rPr>
          <w:i/>
          <w:color w:val="FF0000"/>
        </w:rPr>
      </w:pPr>
      <w:bookmarkStart w:id="82" w:name="_Toc426990573"/>
      <w:bookmarkStart w:id="83" w:name="_Toc490205199"/>
      <w:r w:rsidRPr="00ED0220">
        <w:lastRenderedPageBreak/>
        <w:t xml:space="preserve">Process definition – </w:t>
      </w:r>
      <w:bookmarkEnd w:id="82"/>
      <w:r w:rsidR="0039396F" w:rsidRPr="00ED0220">
        <w:t xml:space="preserve">Preparation of </w:t>
      </w:r>
      <w:r w:rsidR="003452E5" w:rsidRPr="00ED0220">
        <w:t>Budgetary</w:t>
      </w:r>
      <w:r w:rsidR="0039396F" w:rsidRPr="00ED0220">
        <w:t xml:space="preserve"> Response</w:t>
      </w:r>
      <w:bookmarkEnd w:id="83"/>
    </w:p>
    <w:tbl>
      <w:tblPr>
        <w:tblStyle w:val="TableGrid"/>
        <w:tblW w:w="9780" w:type="dxa"/>
        <w:tblInd w:w="-5" w:type="dxa"/>
        <w:tblLayout w:type="fixed"/>
        <w:tblLook w:val="04A0" w:firstRow="1" w:lastRow="0" w:firstColumn="1" w:lastColumn="0" w:noHBand="0" w:noVBand="1"/>
      </w:tblPr>
      <w:tblGrid>
        <w:gridCol w:w="567"/>
        <w:gridCol w:w="425"/>
        <w:gridCol w:w="1843"/>
        <w:gridCol w:w="567"/>
        <w:gridCol w:w="567"/>
        <w:gridCol w:w="567"/>
        <w:gridCol w:w="567"/>
        <w:gridCol w:w="3686"/>
        <w:gridCol w:w="282"/>
        <w:gridCol w:w="709"/>
      </w:tblGrid>
      <w:tr w:rsidR="0039396F" w:rsidRPr="00ED0220" w:rsidTr="0082568B">
        <w:trPr>
          <w:trHeight w:val="192"/>
          <w:tblHeader/>
        </w:trPr>
        <w:tc>
          <w:tcPr>
            <w:tcW w:w="992" w:type="dxa"/>
            <w:gridSpan w:val="2"/>
            <w:tcBorders>
              <w:right w:val="nil"/>
            </w:tcBorders>
            <w:shd w:val="clear" w:color="auto" w:fill="005EB8"/>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4111" w:type="dxa"/>
            <w:gridSpan w:val="5"/>
            <w:tcBorders>
              <w:right w:val="nil"/>
            </w:tcBorders>
            <w:shd w:val="clear" w:color="auto" w:fill="005EB8"/>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r w:rsidRPr="00ED0220">
              <w:rPr>
                <w:rFonts w:ascii="GE Inspira Sans" w:hAnsi="GE Inspira Sans"/>
                <w:b/>
                <w:color w:val="FFFFFF" w:themeColor="background1"/>
                <w:sz w:val="16"/>
                <w:szCs w:val="16"/>
              </w:rPr>
              <w:t>Flow Chart Process - Legend</w:t>
            </w:r>
          </w:p>
        </w:tc>
        <w:tc>
          <w:tcPr>
            <w:tcW w:w="3968" w:type="dxa"/>
            <w:gridSpan w:val="2"/>
            <w:tcBorders>
              <w:top w:val="single" w:sz="4" w:space="0" w:color="auto"/>
              <w:left w:val="nil"/>
              <w:bottom w:val="single" w:sz="4" w:space="0" w:color="auto"/>
              <w:right w:val="nil"/>
            </w:tcBorders>
            <w:shd w:val="clear" w:color="auto" w:fill="005EB8"/>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709" w:type="dxa"/>
            <w:tcBorders>
              <w:top w:val="single" w:sz="4" w:space="0" w:color="auto"/>
              <w:left w:val="nil"/>
              <w:bottom w:val="single" w:sz="4" w:space="0" w:color="auto"/>
            </w:tcBorders>
            <w:shd w:val="clear" w:color="auto" w:fill="005EB8"/>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r>
      <w:tr w:rsidR="0039396F" w:rsidRPr="00ED0220" w:rsidTr="0039396F">
        <w:trPr>
          <w:trHeight w:val="192"/>
          <w:tblHeader/>
        </w:trPr>
        <w:tc>
          <w:tcPr>
            <w:tcW w:w="567" w:type="dxa"/>
            <w:vMerge w:val="restart"/>
            <w:shd w:val="clear" w:color="auto" w:fill="auto"/>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r w:rsidRPr="00ED0220">
              <w:rPr>
                <w:rFonts w:ascii="GE Inspira Sans" w:hAnsi="GE Inspira Sans"/>
                <w:b/>
                <w:noProof/>
                <w:color w:val="auto"/>
                <w:sz w:val="16"/>
                <w:szCs w:val="16"/>
                <w:lang w:eastAsia="en-GB"/>
              </w:rPr>
              <mc:AlternateContent>
                <mc:Choice Requires="wpg">
                  <w:drawing>
                    <wp:anchor distT="0" distB="0" distL="114300" distR="114300" simplePos="0" relativeHeight="251659264" behindDoc="0" locked="0" layoutInCell="1" allowOverlap="1" wp14:anchorId="7FBAA756" wp14:editId="36B28168">
                      <wp:simplePos x="0" y="0"/>
                      <wp:positionH relativeFrom="column">
                        <wp:posOffset>-42545</wp:posOffset>
                      </wp:positionH>
                      <wp:positionV relativeFrom="paragraph">
                        <wp:posOffset>-3810</wp:posOffset>
                      </wp:positionV>
                      <wp:extent cx="296545" cy="933450"/>
                      <wp:effectExtent l="0" t="0" r="27305" b="19050"/>
                      <wp:wrapNone/>
                      <wp:docPr id="22" name="Group 22"/>
                      <wp:cNvGraphicFramePr/>
                      <a:graphic xmlns:a="http://schemas.openxmlformats.org/drawingml/2006/main">
                        <a:graphicData uri="http://schemas.microsoft.com/office/word/2010/wordprocessingGroup">
                          <wpg:wgp>
                            <wpg:cNvGrpSpPr/>
                            <wpg:grpSpPr>
                              <a:xfrm>
                                <a:off x="0" y="0"/>
                                <a:ext cx="296545" cy="933450"/>
                                <a:chOff x="0" y="0"/>
                                <a:chExt cx="296545" cy="933450"/>
                              </a:xfrm>
                            </wpg:grpSpPr>
                            <wps:wsp>
                              <wps:cNvPr id="17" name="Rounded Rectangle 17"/>
                              <wps:cNvSpPr/>
                              <wps:spPr>
                                <a:xfrm>
                                  <a:off x="28575" y="0"/>
                                  <a:ext cx="257175" cy="123825"/>
                                </a:xfrm>
                                <a:prstGeom prst="roundRect">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Decision 18"/>
                              <wps:cNvSpPr/>
                              <wps:spPr>
                                <a:xfrm>
                                  <a:off x="0" y="361950"/>
                                  <a:ext cx="296545" cy="161925"/>
                                </a:xfrm>
                                <a:prstGeom prst="flowChartDecision">
                                  <a:avLst/>
                                </a:prstGeom>
                                <a:solidFill>
                                  <a:schemeClr val="tx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Isosceles Triangle 19"/>
                              <wps:cNvSpPr/>
                              <wps:spPr>
                                <a:xfrm rot="10800000">
                                  <a:off x="66675" y="581025"/>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rot="10800000">
                                  <a:off x="76200" y="78105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Off-page Connector 21"/>
                              <wps:cNvSpPr/>
                              <wps:spPr>
                                <a:xfrm>
                                  <a:off x="76200" y="209550"/>
                                  <a:ext cx="171450" cy="114300"/>
                                </a:xfrm>
                                <a:prstGeom prst="flowChartOffpageConnector">
                                  <a:avLst/>
                                </a:prstGeom>
                                <a:solidFill>
                                  <a:srgbClr val="FFFF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group w14:anchorId="655C31E6" id="Group 22" o:spid="_x0000_s1026" style="position:absolute;margin-left:-3.35pt;margin-top:-.3pt;width:23.35pt;height:73.5pt;z-index:251659264;mso-width-relative:margin;mso-height-relative:margin" coordsize="2965,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">
                      <v:roundrect id="Rounded Rectangle 17" o:spid="_x0000_s1027" style="position:absolute;left:285;width:2572;height:1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" fillcolor="red" strokecolor="black [3213]" strokeweight=".25pt"/>
                      <v:shapetype id="_x0000_t110" coordsize="21600,21600" o:spt="110" path="m10800,l,10800,10800,21600,21600,10800xe">
                        <v:stroke joinstyle="miter"/>
                        <v:path gradientshapeok="t" o:connecttype="rect" textboxrect="5400,5400,16200,16200"/>
                      </v:shapetype>
                      <v:shape id="Flowchart: Decision 18" o:spid="_x0000_s1028" type="#_x0000_t110" style="position:absolute;top:3619;width:2965;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" fillcolor="#1f497d [3215]" strokecolor="black [3213]" strokeweight=".2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9" type="#_x0000_t5" style="position:absolute;left:666;top:5810;width:1715;height:152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" fillcolor="#76b900" strokecolor="black [3213]"/>
                      <v:shape id="Isosceles Triangle 20" o:spid="_x0000_s1030" type="#_x0000_t5" style="position:absolute;left:762;top:7810;width:1714;height:152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" fillcolor="#ffc000" strokecolor="black [3213]"/>
                      <v:shapetype id="_x0000_t177" coordsize="21600,21600" o:spt="177" path="m,l21600,r,17255l10800,21600,,17255xe">
                        <v:stroke joinstyle="miter"/>
                        <v:path gradientshapeok="t" o:connecttype="rect" textboxrect="0,0,21600,17255"/>
                      </v:shapetype>
                      <v:shape id="Flowchart: Off-page Connector 21" o:spid="_x0000_s1031" type="#_x0000_t177" style="position:absolute;left:762;top:2095;width:171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" fillcolor="yellow" strokecolor="#243f60 [1604]" strokeweight=".25pt"/>
                    </v:group>
                  </w:pict>
                </mc:Fallback>
              </mc:AlternateContent>
            </w:r>
          </w:p>
          <w:p w:rsidR="0039396F" w:rsidRPr="00ED0220" w:rsidRDefault="0039396F" w:rsidP="00537F99">
            <w:pPr>
              <w:pStyle w:val="BodyTextIndent"/>
              <w:spacing w:before="60" w:after="60"/>
              <w:ind w:left="0"/>
              <w:jc w:val="both"/>
              <w:rPr>
                <w:rFonts w:ascii="GE Inspira Sans" w:hAnsi="GE Inspira Sans"/>
                <w:b/>
                <w:color w:val="auto"/>
                <w:sz w:val="16"/>
                <w:szCs w:val="16"/>
              </w:rPr>
            </w:pPr>
          </w:p>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2268" w:type="dxa"/>
            <w:gridSpan w:val="2"/>
            <w:tcBorders>
              <w:bottom w:val="nil"/>
            </w:tcBorders>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r w:rsidRPr="00ED0220">
              <w:rPr>
                <w:rFonts w:ascii="GE Inspira Sans" w:hAnsi="GE Inspira Sans"/>
                <w:b/>
                <w:color w:val="auto"/>
                <w:sz w:val="16"/>
                <w:szCs w:val="16"/>
              </w:rPr>
              <w:t>Process Start/Stop</w:t>
            </w:r>
          </w:p>
        </w:tc>
        <w:tc>
          <w:tcPr>
            <w:tcW w:w="567" w:type="dxa"/>
            <w:vMerge w:val="restart"/>
            <w:shd w:val="clear" w:color="auto" w:fill="FFFFFF" w:themeFill="background1"/>
            <w:textDirection w:val="btLr"/>
            <w:vAlign w:val="center"/>
          </w:tcPr>
          <w:p w:rsidR="0039396F" w:rsidRPr="00ED0220" w:rsidRDefault="0039396F" w:rsidP="00537F99">
            <w:pPr>
              <w:pStyle w:val="BodyTextIndent"/>
              <w:spacing w:before="60" w:after="60"/>
              <w:ind w:left="113" w:right="113"/>
              <w:jc w:val="both"/>
              <w:rPr>
                <w:rFonts w:ascii="GE Inspira Sans" w:hAnsi="GE Inspira Sans"/>
                <w:color w:val="auto"/>
                <w:sz w:val="15"/>
                <w:szCs w:val="15"/>
              </w:rPr>
            </w:pPr>
            <w:r w:rsidRPr="00ED0220">
              <w:rPr>
                <w:rFonts w:ascii="GE Inspira Sans" w:hAnsi="GE Inspira Sans"/>
                <w:color w:val="auto"/>
                <w:sz w:val="15"/>
                <w:szCs w:val="15"/>
              </w:rPr>
              <w:t>Sales</w:t>
            </w:r>
          </w:p>
        </w:tc>
        <w:tc>
          <w:tcPr>
            <w:tcW w:w="567" w:type="dxa"/>
            <w:vMerge w:val="restart"/>
            <w:shd w:val="clear" w:color="auto" w:fill="FFFFFF" w:themeFill="background1"/>
            <w:textDirection w:val="btLr"/>
            <w:vAlign w:val="center"/>
          </w:tcPr>
          <w:p w:rsidR="0039396F" w:rsidRPr="00ED0220" w:rsidRDefault="0039396F" w:rsidP="00537F99">
            <w:pPr>
              <w:pStyle w:val="BodyTextIndent"/>
              <w:spacing w:before="60" w:after="60"/>
              <w:ind w:left="113" w:right="113"/>
              <w:jc w:val="both"/>
              <w:rPr>
                <w:rFonts w:ascii="GE Inspira Sans" w:hAnsi="GE Inspira Sans"/>
                <w:color w:val="auto"/>
                <w:sz w:val="15"/>
                <w:szCs w:val="15"/>
              </w:rPr>
            </w:pPr>
            <w:r w:rsidRPr="00ED0220">
              <w:rPr>
                <w:rFonts w:ascii="GE Inspira Sans" w:hAnsi="GE Inspira Sans"/>
                <w:color w:val="auto"/>
                <w:sz w:val="15"/>
                <w:szCs w:val="15"/>
              </w:rPr>
              <w:t>ITO</w:t>
            </w:r>
          </w:p>
        </w:tc>
        <w:tc>
          <w:tcPr>
            <w:tcW w:w="567" w:type="dxa"/>
            <w:vMerge w:val="restart"/>
            <w:shd w:val="clear" w:color="auto" w:fill="FFFFFF" w:themeFill="background1"/>
            <w:textDirection w:val="btLr"/>
          </w:tcPr>
          <w:p w:rsidR="0039396F" w:rsidRPr="00ED0220" w:rsidRDefault="0039396F" w:rsidP="00537F99">
            <w:pPr>
              <w:pStyle w:val="BodyTextIndent"/>
              <w:spacing w:before="60" w:after="60"/>
              <w:ind w:left="113" w:right="113"/>
              <w:jc w:val="both"/>
              <w:rPr>
                <w:rFonts w:ascii="GE Inspira Sans" w:hAnsi="GE Inspira Sans"/>
                <w:color w:val="auto"/>
                <w:sz w:val="11"/>
                <w:szCs w:val="15"/>
              </w:rPr>
            </w:pPr>
            <w:r w:rsidRPr="00ED0220">
              <w:rPr>
                <w:rFonts w:ascii="GE Inspira Sans" w:hAnsi="GE Inspira Sans"/>
                <w:color w:val="auto"/>
                <w:sz w:val="15"/>
                <w:szCs w:val="15"/>
              </w:rPr>
              <w:t>Application Engineering</w:t>
            </w:r>
          </w:p>
        </w:tc>
        <w:tc>
          <w:tcPr>
            <w:tcW w:w="567" w:type="dxa"/>
            <w:vMerge w:val="restart"/>
            <w:shd w:val="clear" w:color="auto" w:fill="FFFFFF" w:themeFill="background1"/>
            <w:textDirection w:val="btLr"/>
            <w:vAlign w:val="center"/>
          </w:tcPr>
          <w:p w:rsidR="0039396F" w:rsidRPr="00ED0220" w:rsidRDefault="0039396F" w:rsidP="00537F99">
            <w:pPr>
              <w:pStyle w:val="BodyTextIndent"/>
              <w:spacing w:before="60" w:after="60"/>
              <w:ind w:left="113" w:right="113"/>
              <w:jc w:val="both"/>
              <w:rPr>
                <w:rFonts w:ascii="GE Inspira Sans" w:hAnsi="GE Inspira Sans"/>
                <w:color w:val="auto"/>
                <w:sz w:val="15"/>
                <w:szCs w:val="15"/>
              </w:rPr>
            </w:pPr>
            <w:r w:rsidRPr="00ED0220">
              <w:rPr>
                <w:rFonts w:ascii="GE Inspira Sans" w:hAnsi="GE Inspira Sans"/>
                <w:color w:val="auto"/>
                <w:sz w:val="15"/>
                <w:szCs w:val="15"/>
              </w:rPr>
              <w:t>Approver / Function / Product Group</w:t>
            </w:r>
          </w:p>
        </w:tc>
        <w:tc>
          <w:tcPr>
            <w:tcW w:w="4677" w:type="dxa"/>
            <w:gridSpan w:val="3"/>
            <w:vMerge w:val="restart"/>
            <w:shd w:val="clear" w:color="auto" w:fill="auto"/>
            <w:vAlign w:val="center"/>
          </w:tcPr>
          <w:p w:rsidR="0039396F" w:rsidRPr="00ED0220" w:rsidRDefault="0039396F" w:rsidP="00537F99">
            <w:pPr>
              <w:pStyle w:val="BodyTextIndent"/>
              <w:spacing w:before="60" w:after="60"/>
              <w:ind w:left="720"/>
              <w:jc w:val="both"/>
              <w:rPr>
                <w:rFonts w:ascii="GE Inspira Sans" w:hAnsi="GE Inspira Sans"/>
                <w:b/>
                <w:color w:val="auto"/>
                <w:sz w:val="16"/>
                <w:szCs w:val="16"/>
              </w:rPr>
            </w:pPr>
          </w:p>
        </w:tc>
      </w:tr>
      <w:tr w:rsidR="0039396F" w:rsidRPr="00ED0220" w:rsidTr="0039396F">
        <w:trPr>
          <w:trHeight w:val="192"/>
          <w:tblHeader/>
        </w:trPr>
        <w:tc>
          <w:tcPr>
            <w:tcW w:w="567" w:type="dxa"/>
            <w:vMerge/>
            <w:shd w:val="clear" w:color="auto" w:fill="auto"/>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2268" w:type="dxa"/>
            <w:gridSpan w:val="2"/>
            <w:tcBorders>
              <w:top w:val="nil"/>
              <w:bottom w:val="nil"/>
            </w:tcBorders>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r w:rsidRPr="00ED0220">
              <w:rPr>
                <w:rFonts w:ascii="GE Inspira Sans" w:hAnsi="GE Inspira Sans"/>
                <w:b/>
                <w:color w:val="auto"/>
                <w:sz w:val="16"/>
                <w:szCs w:val="16"/>
              </w:rPr>
              <w:t>Process Step Connector</w:t>
            </w:r>
          </w:p>
        </w:tc>
        <w:tc>
          <w:tcPr>
            <w:tcW w:w="567" w:type="dxa"/>
            <w:vMerge/>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shd w:val="clear" w:color="auto" w:fill="FFFFFF" w:themeFill="background1"/>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4677" w:type="dxa"/>
            <w:gridSpan w:val="3"/>
            <w:vMerge/>
            <w:shd w:val="clear" w:color="auto" w:fill="auto"/>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r>
      <w:tr w:rsidR="0039396F" w:rsidRPr="00ED0220" w:rsidTr="0039396F">
        <w:trPr>
          <w:trHeight w:val="192"/>
          <w:tblHeader/>
        </w:trPr>
        <w:tc>
          <w:tcPr>
            <w:tcW w:w="567" w:type="dxa"/>
            <w:vMerge/>
            <w:shd w:val="clear" w:color="auto" w:fill="auto"/>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2268" w:type="dxa"/>
            <w:gridSpan w:val="2"/>
            <w:tcBorders>
              <w:top w:val="nil"/>
              <w:bottom w:val="nil"/>
            </w:tcBorders>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r w:rsidRPr="00ED0220">
              <w:rPr>
                <w:rFonts w:ascii="GE Inspira Sans" w:hAnsi="GE Inspira Sans"/>
                <w:b/>
                <w:color w:val="auto"/>
                <w:sz w:val="16"/>
                <w:szCs w:val="16"/>
              </w:rPr>
              <w:t>Decision Point</w:t>
            </w:r>
          </w:p>
        </w:tc>
        <w:tc>
          <w:tcPr>
            <w:tcW w:w="567" w:type="dxa"/>
            <w:vMerge/>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shd w:val="clear" w:color="auto" w:fill="FFFFFF" w:themeFill="background1"/>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4677" w:type="dxa"/>
            <w:gridSpan w:val="3"/>
            <w:vMerge/>
            <w:shd w:val="clear" w:color="auto" w:fill="auto"/>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r>
      <w:tr w:rsidR="0039396F" w:rsidRPr="00ED0220" w:rsidTr="0039396F">
        <w:trPr>
          <w:trHeight w:val="192"/>
          <w:tblHeader/>
        </w:trPr>
        <w:tc>
          <w:tcPr>
            <w:tcW w:w="567" w:type="dxa"/>
            <w:vMerge/>
            <w:shd w:val="clear" w:color="auto" w:fill="auto"/>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2268" w:type="dxa"/>
            <w:gridSpan w:val="2"/>
            <w:tcBorders>
              <w:top w:val="nil"/>
              <w:bottom w:val="nil"/>
            </w:tcBorders>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r w:rsidRPr="00ED0220">
              <w:rPr>
                <w:rFonts w:ascii="GE Inspira Sans" w:hAnsi="GE Inspira Sans"/>
                <w:b/>
                <w:color w:val="auto"/>
                <w:sz w:val="16"/>
                <w:szCs w:val="16"/>
              </w:rPr>
              <w:t>Ultimate Step Responsibility</w:t>
            </w:r>
          </w:p>
        </w:tc>
        <w:tc>
          <w:tcPr>
            <w:tcW w:w="567" w:type="dxa"/>
            <w:vMerge/>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shd w:val="clear" w:color="auto" w:fill="FFFFFF" w:themeFill="background1"/>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4677" w:type="dxa"/>
            <w:gridSpan w:val="3"/>
            <w:vMerge/>
            <w:shd w:val="clear" w:color="auto" w:fill="auto"/>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r>
      <w:tr w:rsidR="0039396F" w:rsidRPr="00ED0220" w:rsidTr="0082568B">
        <w:trPr>
          <w:trHeight w:val="192"/>
          <w:tblHeader/>
        </w:trPr>
        <w:tc>
          <w:tcPr>
            <w:tcW w:w="567" w:type="dxa"/>
            <w:vMerge/>
            <w:tcBorders>
              <w:bottom w:val="single" w:sz="4" w:space="0" w:color="auto"/>
            </w:tcBorders>
            <w:shd w:val="clear" w:color="auto" w:fill="auto"/>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2268" w:type="dxa"/>
            <w:gridSpan w:val="2"/>
            <w:tcBorders>
              <w:top w:val="nil"/>
              <w:bottom w:val="single" w:sz="4" w:space="0" w:color="auto"/>
            </w:tcBorders>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r w:rsidRPr="00ED0220">
              <w:rPr>
                <w:rFonts w:ascii="GE Inspira Sans" w:hAnsi="GE Inspira Sans"/>
                <w:b/>
                <w:color w:val="auto"/>
                <w:sz w:val="16"/>
                <w:szCs w:val="16"/>
              </w:rPr>
              <w:t>Key Step Contributor</w:t>
            </w:r>
          </w:p>
        </w:tc>
        <w:tc>
          <w:tcPr>
            <w:tcW w:w="567" w:type="dxa"/>
            <w:vMerge/>
            <w:tcBorders>
              <w:bottom w:val="single" w:sz="4" w:space="0" w:color="auto"/>
            </w:tcBorders>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tcBorders>
              <w:bottom w:val="single" w:sz="4" w:space="0" w:color="auto"/>
            </w:tcBorders>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tcBorders>
              <w:bottom w:val="single" w:sz="4" w:space="0" w:color="auto"/>
            </w:tcBorders>
            <w:shd w:val="clear" w:color="auto" w:fill="FFFFFF" w:themeFill="background1"/>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567" w:type="dxa"/>
            <w:vMerge/>
            <w:tcBorders>
              <w:bottom w:val="single" w:sz="4" w:space="0" w:color="auto"/>
            </w:tcBorders>
            <w:shd w:val="clear" w:color="auto" w:fill="FFFFFF" w:themeFill="background1"/>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c>
          <w:tcPr>
            <w:tcW w:w="4677" w:type="dxa"/>
            <w:gridSpan w:val="3"/>
            <w:vMerge/>
            <w:tcBorders>
              <w:bottom w:val="single" w:sz="4" w:space="0" w:color="auto"/>
            </w:tcBorders>
            <w:shd w:val="clear" w:color="auto" w:fill="auto"/>
            <w:vAlign w:val="center"/>
          </w:tcPr>
          <w:p w:rsidR="0039396F" w:rsidRPr="00ED0220" w:rsidRDefault="0039396F" w:rsidP="00537F99">
            <w:pPr>
              <w:pStyle w:val="BodyTextIndent"/>
              <w:spacing w:before="60" w:after="60"/>
              <w:ind w:left="0"/>
              <w:jc w:val="both"/>
              <w:rPr>
                <w:rFonts w:ascii="GE Inspira Sans" w:hAnsi="GE Inspira Sans"/>
                <w:b/>
                <w:color w:val="auto"/>
                <w:sz w:val="16"/>
                <w:szCs w:val="16"/>
              </w:rPr>
            </w:pPr>
          </w:p>
        </w:tc>
      </w:tr>
      <w:tr w:rsidR="0082568B" w:rsidRPr="00ED0220" w:rsidTr="0082568B">
        <w:trPr>
          <w:trHeight w:val="20"/>
          <w:tblHeader/>
        </w:trPr>
        <w:tc>
          <w:tcPr>
            <w:tcW w:w="567" w:type="dxa"/>
            <w:shd w:val="clear" w:color="auto" w:fill="005EB8"/>
            <w:vAlign w:val="center"/>
          </w:tcPr>
          <w:p w:rsidR="0039396F" w:rsidRPr="00ED0220" w:rsidRDefault="0039396F" w:rsidP="00537F99">
            <w:pPr>
              <w:pStyle w:val="BodyTextIndent"/>
              <w:spacing w:before="60" w:after="60"/>
              <w:ind w:left="0"/>
              <w:jc w:val="both"/>
              <w:rPr>
                <w:rFonts w:ascii="GE Inspira Sans" w:hAnsi="GE Inspira Sans"/>
                <w:b/>
                <w:color w:val="FFFFFF" w:themeColor="background1"/>
                <w:sz w:val="16"/>
                <w:szCs w:val="16"/>
              </w:rPr>
            </w:pPr>
            <w:r w:rsidRPr="00ED0220">
              <w:rPr>
                <w:rFonts w:ascii="GE Inspira Sans" w:hAnsi="GE Inspira Sans"/>
                <w:b/>
                <w:color w:val="FFFFFF" w:themeColor="background1"/>
                <w:sz w:val="16"/>
                <w:szCs w:val="16"/>
              </w:rPr>
              <w:t>Ref</w:t>
            </w:r>
          </w:p>
        </w:tc>
        <w:tc>
          <w:tcPr>
            <w:tcW w:w="2268" w:type="dxa"/>
            <w:gridSpan w:val="2"/>
            <w:tcBorders>
              <w:bottom w:val="single" w:sz="4" w:space="0" w:color="auto"/>
            </w:tcBorders>
            <w:shd w:val="clear" w:color="auto" w:fill="005EB8"/>
            <w:vAlign w:val="center"/>
          </w:tcPr>
          <w:p w:rsidR="0039396F" w:rsidRPr="00ED0220" w:rsidRDefault="0039396F" w:rsidP="00537F99">
            <w:pPr>
              <w:pStyle w:val="BodyTextIndent"/>
              <w:spacing w:before="60" w:after="60"/>
              <w:ind w:left="0"/>
              <w:jc w:val="both"/>
              <w:rPr>
                <w:rFonts w:ascii="GE Inspira Sans" w:hAnsi="GE Inspira Sans"/>
                <w:b/>
                <w:color w:val="FFFFFF" w:themeColor="background1"/>
                <w:sz w:val="16"/>
                <w:szCs w:val="16"/>
              </w:rPr>
            </w:pPr>
            <w:r w:rsidRPr="00ED0220">
              <w:rPr>
                <w:rFonts w:ascii="GE Inspira Sans" w:hAnsi="GE Inspira Sans"/>
                <w:b/>
                <w:color w:val="FFFFFF" w:themeColor="background1"/>
                <w:sz w:val="16"/>
                <w:szCs w:val="16"/>
              </w:rPr>
              <w:t>Activity</w:t>
            </w:r>
          </w:p>
        </w:tc>
        <w:tc>
          <w:tcPr>
            <w:tcW w:w="2268" w:type="dxa"/>
            <w:gridSpan w:val="4"/>
            <w:tcBorders>
              <w:bottom w:val="single" w:sz="4" w:space="0" w:color="auto"/>
            </w:tcBorders>
            <w:shd w:val="clear" w:color="auto" w:fill="005EB8"/>
          </w:tcPr>
          <w:p w:rsidR="0039396F" w:rsidRPr="00ED0220" w:rsidRDefault="0039396F" w:rsidP="00537F99">
            <w:pPr>
              <w:pStyle w:val="BodyTextIndent"/>
              <w:spacing w:before="60" w:after="60"/>
              <w:ind w:left="0"/>
              <w:jc w:val="both"/>
              <w:rPr>
                <w:rFonts w:ascii="GE Inspira Sans" w:hAnsi="GE Inspira Sans"/>
                <w:b/>
                <w:color w:val="FFFFFF" w:themeColor="background1"/>
                <w:sz w:val="16"/>
                <w:szCs w:val="16"/>
              </w:rPr>
            </w:pPr>
            <w:r w:rsidRPr="00ED0220">
              <w:rPr>
                <w:rFonts w:ascii="GE Inspira Sans" w:hAnsi="GE Inspira Sans"/>
                <w:b/>
                <w:color w:val="FFFFFF" w:themeColor="background1"/>
                <w:sz w:val="16"/>
                <w:szCs w:val="16"/>
              </w:rPr>
              <w:t>Responsibility</w:t>
            </w:r>
          </w:p>
        </w:tc>
        <w:tc>
          <w:tcPr>
            <w:tcW w:w="3686" w:type="dxa"/>
            <w:tcBorders>
              <w:bottom w:val="single" w:sz="4" w:space="0" w:color="auto"/>
            </w:tcBorders>
            <w:shd w:val="clear" w:color="auto" w:fill="005EB8"/>
            <w:vAlign w:val="center"/>
          </w:tcPr>
          <w:p w:rsidR="0039396F" w:rsidRPr="00ED0220" w:rsidRDefault="0039396F" w:rsidP="00537F99">
            <w:pPr>
              <w:pStyle w:val="BodyTextIndent"/>
              <w:spacing w:before="60" w:after="60"/>
              <w:ind w:left="0"/>
              <w:jc w:val="both"/>
              <w:rPr>
                <w:rFonts w:ascii="GE Inspira Sans" w:hAnsi="GE Inspira Sans"/>
                <w:b/>
                <w:color w:val="FFFFFF" w:themeColor="background1"/>
                <w:sz w:val="16"/>
                <w:szCs w:val="16"/>
              </w:rPr>
            </w:pPr>
            <w:r w:rsidRPr="00ED0220">
              <w:rPr>
                <w:rFonts w:ascii="GE Inspira Sans" w:hAnsi="GE Inspira Sans"/>
                <w:b/>
                <w:color w:val="FFFFFF" w:themeColor="background1"/>
                <w:sz w:val="16"/>
                <w:szCs w:val="16"/>
              </w:rPr>
              <w:t>Additional Requirements</w:t>
            </w:r>
          </w:p>
        </w:tc>
        <w:tc>
          <w:tcPr>
            <w:tcW w:w="991" w:type="dxa"/>
            <w:gridSpan w:val="2"/>
            <w:tcBorders>
              <w:bottom w:val="single" w:sz="4" w:space="0" w:color="auto"/>
            </w:tcBorders>
            <w:shd w:val="clear" w:color="auto" w:fill="005EB8"/>
            <w:vAlign w:val="center"/>
          </w:tcPr>
          <w:p w:rsidR="0039396F" w:rsidRPr="00ED0220" w:rsidRDefault="0039396F" w:rsidP="00537F99">
            <w:pPr>
              <w:pStyle w:val="BodyTextIndent"/>
              <w:spacing w:before="60" w:after="60"/>
              <w:ind w:left="0"/>
              <w:jc w:val="both"/>
              <w:rPr>
                <w:rFonts w:ascii="GE Inspira Sans" w:hAnsi="GE Inspira Sans"/>
                <w:b/>
                <w:color w:val="FFFFFF" w:themeColor="background1"/>
                <w:sz w:val="16"/>
                <w:szCs w:val="16"/>
              </w:rPr>
            </w:pPr>
            <w:r w:rsidRPr="00ED0220">
              <w:rPr>
                <w:rFonts w:ascii="GE Inspira Sans" w:hAnsi="GE Inspira Sans"/>
                <w:b/>
                <w:color w:val="FFFFFF" w:themeColor="background1"/>
                <w:sz w:val="16"/>
                <w:szCs w:val="16"/>
              </w:rPr>
              <w:t>Links</w:t>
            </w:r>
          </w:p>
        </w:tc>
      </w:tr>
      <w:tr w:rsidR="0039396F" w:rsidRPr="00ED0220" w:rsidTr="0039396F">
        <w:trPr>
          <w:trHeight w:val="454"/>
        </w:trPr>
        <w:tc>
          <w:tcPr>
            <w:tcW w:w="567" w:type="dxa"/>
            <w:vAlign w:val="center"/>
          </w:tcPr>
          <w:p w:rsidR="0039396F" w:rsidRPr="00ED0220" w:rsidRDefault="00D16908"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3.1.1</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Budgetary request received from Customer</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60288" behindDoc="0" locked="0" layoutInCell="1" allowOverlap="1" wp14:anchorId="01ADD709" wp14:editId="051F3709">
                      <wp:simplePos x="0" y="0"/>
                      <wp:positionH relativeFrom="column">
                        <wp:posOffset>-17780</wp:posOffset>
                      </wp:positionH>
                      <wp:positionV relativeFrom="paragraph">
                        <wp:posOffset>65182</wp:posOffset>
                      </wp:positionV>
                      <wp:extent cx="257175" cy="1238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257175" cy="123825"/>
                              </a:xfrm>
                              <a:prstGeom prst="roundRect">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roundrect w14:anchorId="7D4DE084" id="Rounded Rectangle 3" o:spid="_x0000_s1026" style="position:absolute;margin-left:-1.4pt;margin-top:5.15pt;width:20.2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" fillcolor="red" strokecolor="black [3213]" strokeweight=".25pt"/>
                  </w:pict>
                </mc:Fallback>
              </mc:AlternateContent>
            </w:r>
            <w:r w:rsidRPr="00ED0220">
              <w:rPr>
                <w:rFonts w:ascii="GE Inspira Sans" w:hAnsi="GE Inspira Sans"/>
                <w:noProof/>
                <w:lang w:eastAsia="en-GB"/>
              </w:rPr>
              <mc:AlternateContent>
                <mc:Choice Requires="wps">
                  <w:drawing>
                    <wp:anchor distT="0" distB="0" distL="114300" distR="114300" simplePos="0" relativeHeight="251661312" behindDoc="0" locked="0" layoutInCell="1" allowOverlap="1" wp14:anchorId="198F01AE" wp14:editId="1E403D88">
                      <wp:simplePos x="0" y="0"/>
                      <wp:positionH relativeFrom="column">
                        <wp:posOffset>113665</wp:posOffset>
                      </wp:positionH>
                      <wp:positionV relativeFrom="paragraph">
                        <wp:posOffset>193675</wp:posOffset>
                      </wp:positionV>
                      <wp:extent cx="0" cy="180000"/>
                      <wp:effectExtent l="76200" t="0" r="57150" b="48895"/>
                      <wp:wrapNone/>
                      <wp:docPr id="460" name="Straight Arrow Connector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type w14:anchorId="15D94ECB" id="_x0000_t32" coordsize="21600,21600" o:spt="32" o:oned="t" path="m,l21600,21600e" filled="f">
                      <v:path arrowok="t" fillok="f" o:connecttype="none"/>
                      <o:lock v:ext="edit" shapetype="t"/>
                    </v:shapetype>
                    <v:shape id="Straight Arrow Connector 460" o:spid="_x0000_s1026" type="#_x0000_t32" style="position:absolute;margin-left:8.95pt;margin-top:15.25pt;width:0;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">
                      <v:stroke endarrow="block"/>
                    </v:shape>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D16908"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3.1.2</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 xml:space="preserve">Ensure </w:t>
            </w:r>
            <w:r w:rsidR="00250C1D" w:rsidRPr="00ED0220">
              <w:rPr>
                <w:rFonts w:ascii="GE Inspira Sans" w:hAnsi="GE Inspira Sans"/>
                <w:color w:val="auto"/>
                <w:sz w:val="13"/>
                <w:szCs w:val="13"/>
              </w:rPr>
              <w:t xml:space="preserve"> On Boarding Pol</w:t>
            </w:r>
            <w:r w:rsidR="004F5B0C" w:rsidRPr="00ED0220">
              <w:rPr>
                <w:rFonts w:ascii="GE Inspira Sans" w:hAnsi="GE Inspira Sans"/>
                <w:color w:val="auto"/>
                <w:sz w:val="13"/>
                <w:szCs w:val="13"/>
              </w:rPr>
              <w:t>i</w:t>
            </w:r>
            <w:r w:rsidR="00250C1D" w:rsidRPr="00ED0220">
              <w:rPr>
                <w:rFonts w:ascii="GE Inspira Sans" w:hAnsi="GE Inspira Sans"/>
                <w:color w:val="auto"/>
                <w:sz w:val="13"/>
                <w:szCs w:val="13"/>
              </w:rPr>
              <w:t xml:space="preserve">cy  activities </w:t>
            </w:r>
            <w:r w:rsidRPr="00ED0220">
              <w:rPr>
                <w:rFonts w:ascii="GE Inspira Sans" w:hAnsi="GE Inspira Sans"/>
                <w:color w:val="auto"/>
                <w:sz w:val="13"/>
                <w:szCs w:val="13"/>
              </w:rPr>
              <w:t>for</w:t>
            </w:r>
            <w:r w:rsidR="00250C1D" w:rsidRPr="00ED0220">
              <w:rPr>
                <w:rFonts w:ascii="GE Inspira Sans" w:hAnsi="GE Inspira Sans"/>
                <w:color w:val="auto"/>
                <w:sz w:val="13"/>
                <w:szCs w:val="13"/>
              </w:rPr>
              <w:t xml:space="preserve"> the</w:t>
            </w:r>
            <w:r w:rsidRPr="00ED0220">
              <w:rPr>
                <w:rFonts w:ascii="GE Inspira Sans" w:hAnsi="GE Inspira Sans"/>
                <w:color w:val="auto"/>
                <w:sz w:val="13"/>
                <w:szCs w:val="13"/>
              </w:rPr>
              <w:t xml:space="preserve"> Customer is complete</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63360" behindDoc="0" locked="0" layoutInCell="1" allowOverlap="1" wp14:anchorId="7CF8FB48" wp14:editId="76CCEF2A">
                      <wp:simplePos x="0" y="0"/>
                      <wp:positionH relativeFrom="column">
                        <wp:posOffset>117063</wp:posOffset>
                      </wp:positionH>
                      <wp:positionV relativeFrom="paragraph">
                        <wp:posOffset>237490</wp:posOffset>
                      </wp:positionV>
                      <wp:extent cx="0" cy="165735"/>
                      <wp:effectExtent l="76200" t="0" r="57150" b="62865"/>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347653E" id="Straight Arrow Connector 387" o:spid="_x0000_s1026" type="#_x0000_t32" style="position:absolute;margin-left:9.2pt;margin-top:18.7pt;width:0;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">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662336" behindDoc="0" locked="0" layoutInCell="1" allowOverlap="1" wp14:anchorId="2F0021C2" wp14:editId="331BE0ED">
                      <wp:simplePos x="0" y="0"/>
                      <wp:positionH relativeFrom="column">
                        <wp:posOffset>26670</wp:posOffset>
                      </wp:positionH>
                      <wp:positionV relativeFrom="paragraph">
                        <wp:posOffset>81915</wp:posOffset>
                      </wp:positionV>
                      <wp:extent cx="171450" cy="152400"/>
                      <wp:effectExtent l="0" t="0" r="19050" b="19050"/>
                      <wp:wrapNone/>
                      <wp:docPr id="4" name="Isosceles Triangle 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26686001" id="Isosceles Triangle 4" o:spid="_x0000_s1026" type="#_x0000_t5" style="position:absolute;margin-left:2.1pt;margin-top:6.45pt;width:13.5pt;height:12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dlsgIAANE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D16908"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3.1.2</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Sales team shall add the opportunity to DM</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sz w:val="13"/>
                <w:szCs w:val="13"/>
                <w:lang w:eastAsia="en-GB"/>
              </w:rPr>
            </w:pPr>
            <w:r w:rsidRPr="00ED0220">
              <w:rPr>
                <w:rFonts w:ascii="GE Inspira Sans" w:hAnsi="GE Inspira Sans"/>
                <w:noProof/>
                <w:lang w:eastAsia="en-GB"/>
              </w:rPr>
              <mc:AlternateContent>
                <mc:Choice Requires="wps">
                  <w:drawing>
                    <wp:anchor distT="0" distB="0" distL="114300" distR="114300" simplePos="0" relativeHeight="251665408" behindDoc="0" locked="0" layoutInCell="1" allowOverlap="1" wp14:anchorId="03E8556B" wp14:editId="03219FD3">
                      <wp:simplePos x="0" y="0"/>
                      <wp:positionH relativeFrom="column">
                        <wp:posOffset>115570</wp:posOffset>
                      </wp:positionH>
                      <wp:positionV relativeFrom="paragraph">
                        <wp:posOffset>248920</wp:posOffset>
                      </wp:positionV>
                      <wp:extent cx="0" cy="144000"/>
                      <wp:effectExtent l="76200" t="0" r="57150" b="66040"/>
                      <wp:wrapNone/>
                      <wp:docPr id="461" name="Straight Arrow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521E81E1" id="Straight Arrow Connector 461" o:spid="_x0000_s1026" type="#_x0000_t32" style="position:absolute;margin-left:9.1pt;margin-top:19.6pt;width:0;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">
                      <v:stroke endarrow="block"/>
                    </v:shape>
                  </w:pict>
                </mc:Fallback>
              </mc:AlternateContent>
            </w:r>
            <w:r w:rsidRPr="00ED0220">
              <w:rPr>
                <w:rFonts w:ascii="GE Inspira Sans" w:hAnsi="GE Inspira Sans"/>
                <w:noProof/>
                <w:sz w:val="13"/>
                <w:szCs w:val="13"/>
                <w:lang w:eastAsia="en-GB"/>
              </w:rPr>
              <mc:AlternateContent>
                <mc:Choice Requires="wps">
                  <w:drawing>
                    <wp:anchor distT="0" distB="0" distL="114300" distR="114300" simplePos="0" relativeHeight="251664384" behindDoc="0" locked="0" layoutInCell="1" allowOverlap="1" wp14:anchorId="3BFD0CBD" wp14:editId="75DE7325">
                      <wp:simplePos x="0" y="0"/>
                      <wp:positionH relativeFrom="column">
                        <wp:posOffset>31527</wp:posOffset>
                      </wp:positionH>
                      <wp:positionV relativeFrom="paragraph">
                        <wp:posOffset>92710</wp:posOffset>
                      </wp:positionV>
                      <wp:extent cx="171450" cy="152400"/>
                      <wp:effectExtent l="0" t="0" r="19050" b="19050"/>
                      <wp:wrapNone/>
                      <wp:docPr id="31" name="Isosceles Triangle 31"/>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465A63B8" id="Isosceles Triangle 31" o:spid="_x0000_s1026" type="#_x0000_t5" style="position:absolute;margin-left:2.5pt;margin-top:7.3pt;width:13.5pt;height:12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D16908"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3.1.3</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Sales distribute to ITO &amp; Application Engineering teams under DM No.</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67456" behindDoc="0" locked="0" layoutInCell="1" allowOverlap="1" wp14:anchorId="47417511" wp14:editId="3534ECDC">
                      <wp:simplePos x="0" y="0"/>
                      <wp:positionH relativeFrom="column">
                        <wp:posOffset>120015</wp:posOffset>
                      </wp:positionH>
                      <wp:positionV relativeFrom="paragraph">
                        <wp:posOffset>250825</wp:posOffset>
                      </wp:positionV>
                      <wp:extent cx="0" cy="126000"/>
                      <wp:effectExtent l="76200" t="0" r="57150" b="64770"/>
                      <wp:wrapNone/>
                      <wp:docPr id="462" name="Straight Arrow Connector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76FF27F8" id="Straight Arrow Connector 462" o:spid="_x0000_s1026" type="#_x0000_t32" style="position:absolute;margin-left:9.45pt;margin-top:19.75pt;width:0;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">
                      <v:stroke endarrow="block"/>
                    </v:shape>
                  </w:pict>
                </mc:Fallback>
              </mc:AlternateContent>
            </w:r>
            <w:r w:rsidRPr="00ED0220">
              <w:rPr>
                <w:rFonts w:ascii="GE Inspira Sans" w:hAnsi="GE Inspira Sans"/>
                <w:noProof/>
                <w:sz w:val="13"/>
                <w:szCs w:val="13"/>
                <w:lang w:eastAsia="en-GB"/>
              </w:rPr>
              <mc:AlternateContent>
                <mc:Choice Requires="wps">
                  <w:drawing>
                    <wp:anchor distT="0" distB="0" distL="114300" distR="114300" simplePos="0" relativeHeight="251666432" behindDoc="0" locked="0" layoutInCell="1" allowOverlap="1" wp14:anchorId="4A6F8C0A" wp14:editId="345C267D">
                      <wp:simplePos x="0" y="0"/>
                      <wp:positionH relativeFrom="column">
                        <wp:posOffset>31115</wp:posOffset>
                      </wp:positionH>
                      <wp:positionV relativeFrom="paragraph">
                        <wp:posOffset>99283</wp:posOffset>
                      </wp:positionV>
                      <wp:extent cx="171450" cy="152400"/>
                      <wp:effectExtent l="0" t="0" r="19050" b="19050"/>
                      <wp:wrapNone/>
                      <wp:docPr id="8" name="Isosceles Triangle 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2C7BF01B" id="Isosceles Triangle 8" o:spid="_x0000_s1026" type="#_x0000_t5" style="position:absolute;margin-left:2.45pt;margin-top:7.8pt;width:13.5pt;height:12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C804C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 xml:space="preserve">Include Global </w:t>
            </w:r>
            <w:proofErr w:type="spellStart"/>
            <w:r w:rsidRPr="00ED0220">
              <w:rPr>
                <w:rFonts w:ascii="GE Inspira Sans" w:hAnsi="GE Inspira Sans"/>
                <w:color w:val="auto"/>
                <w:sz w:val="13"/>
                <w:szCs w:val="13"/>
              </w:rPr>
              <w:t>CoE</w:t>
            </w:r>
            <w:proofErr w:type="spellEnd"/>
            <w:r w:rsidRPr="00ED0220">
              <w:rPr>
                <w:rFonts w:ascii="GE Inspira Sans" w:hAnsi="GE Inspira Sans"/>
                <w:color w:val="auto"/>
                <w:sz w:val="13"/>
                <w:szCs w:val="13"/>
              </w:rPr>
              <w:t>/Product group commercial leaders for distribution &amp; information purpose</w:t>
            </w: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3.1</w:t>
            </w:r>
            <w:r w:rsidR="00F80697" w:rsidRPr="00ED0220">
              <w:rPr>
                <w:rFonts w:ascii="GE Inspira Sans" w:hAnsi="GE Inspira Sans"/>
                <w:color w:val="auto"/>
                <w:sz w:val="13"/>
                <w:szCs w:val="13"/>
              </w:rPr>
              <w:t>.</w:t>
            </w:r>
            <w:r w:rsidRPr="00ED0220">
              <w:rPr>
                <w:rFonts w:ascii="GE Inspira Sans" w:hAnsi="GE Inspira Sans"/>
                <w:color w:val="auto"/>
                <w:sz w:val="13"/>
                <w:szCs w:val="13"/>
              </w:rPr>
              <w:t>3</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 xml:space="preserve">Prepare meeting slides &amp; conduct </w:t>
            </w:r>
          </w:p>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meeting</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sz w:val="13"/>
                <w:szCs w:val="13"/>
                <w:lang w:eastAsia="en-GB"/>
              </w:rPr>
              <mc:AlternateContent>
                <mc:Choice Requires="wps">
                  <w:drawing>
                    <wp:anchor distT="0" distB="0" distL="114300" distR="114300" simplePos="0" relativeHeight="251670528" behindDoc="0" locked="0" layoutInCell="1" allowOverlap="1" wp14:anchorId="0D45AEB9" wp14:editId="454C94E5">
                      <wp:simplePos x="0" y="0"/>
                      <wp:positionH relativeFrom="column">
                        <wp:posOffset>162865</wp:posOffset>
                      </wp:positionH>
                      <wp:positionV relativeFrom="paragraph">
                        <wp:posOffset>170840</wp:posOffset>
                      </wp:positionV>
                      <wp:extent cx="1031240" cy="201880"/>
                      <wp:effectExtent l="0" t="0" r="73660" b="46355"/>
                      <wp:wrapNone/>
                      <wp:docPr id="472" name="Elbow Connector 472"/>
                      <wp:cNvGraphicFramePr/>
                      <a:graphic xmlns:a="http://schemas.openxmlformats.org/drawingml/2006/main">
                        <a:graphicData uri="http://schemas.microsoft.com/office/word/2010/wordprocessingShape">
                          <wps:wsp>
                            <wps:cNvCnPr/>
                            <wps:spPr>
                              <a:xfrm>
                                <a:off x="0" y="0"/>
                                <a:ext cx="1031240" cy="201880"/>
                              </a:xfrm>
                              <a:prstGeom prst="bentConnector3">
                                <a:avLst>
                                  <a:gd name="adj1" fmla="val 100093"/>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type w14:anchorId="2D51F6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2" o:spid="_x0000_s1026" type="#_x0000_t34" style="position:absolute;margin-left:12.8pt;margin-top:13.45pt;width:81.2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" adj="21620" strokecolor="black [3040]">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668480" behindDoc="0" locked="0" layoutInCell="1" allowOverlap="1" wp14:anchorId="25F8FD0B" wp14:editId="5C105F65">
                      <wp:simplePos x="0" y="0"/>
                      <wp:positionH relativeFrom="column">
                        <wp:posOffset>36830</wp:posOffset>
                      </wp:positionH>
                      <wp:positionV relativeFrom="paragraph">
                        <wp:posOffset>94203</wp:posOffset>
                      </wp:positionV>
                      <wp:extent cx="171450" cy="152400"/>
                      <wp:effectExtent l="0" t="0" r="19050" b="19050"/>
                      <wp:wrapNone/>
                      <wp:docPr id="6" name="Isosceles Triangle 6"/>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24B51BB7" id="Isosceles Triangle 6" o:spid="_x0000_s1026" type="#_x0000_t5" style="position:absolute;margin-left:2.9pt;margin-top:7.4pt;width:13.5pt;height:12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noProof/>
                <w:color w:val="auto"/>
                <w:sz w:val="13"/>
                <w:szCs w:val="13"/>
                <w:lang w:eastAsia="en-GB"/>
              </w:rPr>
              <mc:AlternateContent>
                <mc:Choice Requires="wps">
                  <w:drawing>
                    <wp:anchor distT="0" distB="0" distL="114300" distR="114300" simplePos="0" relativeHeight="251669504" behindDoc="0" locked="0" layoutInCell="1" allowOverlap="1" wp14:anchorId="7B287BB5" wp14:editId="5B1EBCAC">
                      <wp:simplePos x="0" y="0"/>
                      <wp:positionH relativeFrom="column">
                        <wp:posOffset>5126990</wp:posOffset>
                      </wp:positionH>
                      <wp:positionV relativeFrom="paragraph">
                        <wp:posOffset>4176395</wp:posOffset>
                      </wp:positionV>
                      <wp:extent cx="142875" cy="323850"/>
                      <wp:effectExtent l="7620" t="8890" r="59055" b="19685"/>
                      <wp:wrapNone/>
                      <wp:docPr id="392" name="Elbow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2875" cy="323850"/>
                              </a:xfrm>
                              <a:prstGeom prst="bentConnector3">
                                <a:avLst>
                                  <a:gd name="adj1" fmla="val 164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0AA37BEA" id="Elbow Connector 392" o:spid="_x0000_s1026" type="#_x0000_t34" style="position:absolute;margin-left:403.7pt;margin-top:328.85pt;width:11.25pt;height:25.5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" adj="3551">
                      <v:stroke endarrow="block"/>
                    </v:shape>
                  </w:pict>
                </mc:Fallback>
              </mc:AlternateContent>
            </w: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3.1</w:t>
            </w:r>
            <w:r w:rsidR="00F80697" w:rsidRPr="00ED0220">
              <w:rPr>
                <w:rFonts w:ascii="GE Inspira Sans" w:hAnsi="GE Inspira Sans"/>
                <w:color w:val="auto"/>
                <w:sz w:val="13"/>
                <w:szCs w:val="13"/>
              </w:rPr>
              <w:t>.4</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Agreement to submit budgetary proposal</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sz w:val="13"/>
                <w:szCs w:val="13"/>
                <w:lang w:eastAsia="en-GB"/>
              </w:rPr>
            </w:pPr>
            <w:r w:rsidRPr="00ED0220">
              <w:rPr>
                <w:rFonts w:ascii="GE Inspira Sans" w:hAnsi="GE Inspira Sans"/>
                <w:noProof/>
                <w:lang w:eastAsia="en-GB"/>
              </w:rPr>
              <mc:AlternateContent>
                <mc:Choice Requires="wps">
                  <w:drawing>
                    <wp:anchor distT="0" distB="0" distL="114300" distR="114300" simplePos="0" relativeHeight="251675648" behindDoc="0" locked="0" layoutInCell="1" allowOverlap="1" wp14:anchorId="0A72B17C" wp14:editId="6D0FA734">
                      <wp:simplePos x="0" y="0"/>
                      <wp:positionH relativeFrom="column">
                        <wp:posOffset>30480</wp:posOffset>
                      </wp:positionH>
                      <wp:positionV relativeFrom="paragraph">
                        <wp:posOffset>70073</wp:posOffset>
                      </wp:positionV>
                      <wp:extent cx="171450" cy="152400"/>
                      <wp:effectExtent l="0" t="0" r="19050" b="19050"/>
                      <wp:wrapNone/>
                      <wp:docPr id="473" name="Isosceles Triangle 47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07499101" id="Isosceles Triangle 473" o:spid="_x0000_s1026" type="#_x0000_t5" style="position:absolute;margin-left:2.4pt;margin-top:5.5pt;width:13.5pt;height:12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" fillcolor="#ffc0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sz w:val="24"/>
                <w:szCs w:val="24"/>
                <w:lang w:eastAsia="en-GB"/>
              </w:rPr>
            </w:pPr>
            <w:r w:rsidRPr="00ED0220">
              <w:rPr>
                <w:rFonts w:ascii="GE Inspira Sans" w:hAnsi="GE Inspira Sans"/>
                <w:noProof/>
                <w:lang w:eastAsia="en-GB"/>
              </w:rPr>
              <mc:AlternateContent>
                <mc:Choice Requires="wps">
                  <w:drawing>
                    <wp:anchor distT="0" distB="0" distL="114300" distR="114300" simplePos="0" relativeHeight="251671552" behindDoc="0" locked="0" layoutInCell="1" allowOverlap="1" wp14:anchorId="0C8E68D6" wp14:editId="4E587F6E">
                      <wp:simplePos x="0" y="0"/>
                      <wp:positionH relativeFrom="column">
                        <wp:posOffset>29210</wp:posOffset>
                      </wp:positionH>
                      <wp:positionV relativeFrom="paragraph">
                        <wp:posOffset>68250</wp:posOffset>
                      </wp:positionV>
                      <wp:extent cx="171450" cy="152400"/>
                      <wp:effectExtent l="0" t="0" r="19050" b="19050"/>
                      <wp:wrapNone/>
                      <wp:docPr id="29" name="Isosceles Triangle 2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type w14:anchorId="36637D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2.3pt;margin-top:5.35pt;width:13.5pt;height:12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" fillcolor="#ffc0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F80697" w:rsidP="00537F99">
            <w:pPr>
              <w:pStyle w:val="BodyTextIndent"/>
              <w:spacing w:before="60" w:after="60"/>
              <w:ind w:left="0"/>
              <w:jc w:val="both"/>
              <w:rPr>
                <w:rFonts w:ascii="GE Inspira Sans" w:hAnsi="GE Inspira Sans"/>
                <w:noProof/>
                <w:lang w:eastAsia="en-GB"/>
              </w:rPr>
            </w:pPr>
            <w:r w:rsidRPr="00ED0220">
              <w:rPr>
                <w:rFonts w:ascii="GE Inspira Sans" w:hAnsi="GE Inspira Sans"/>
                <w:noProof/>
                <w:lang w:eastAsia="en-GB"/>
              </w:rPr>
              <mc:AlternateContent>
                <mc:Choice Requires="wps">
                  <w:drawing>
                    <wp:anchor distT="0" distB="0" distL="114300" distR="114300" simplePos="0" relativeHeight="251727872" behindDoc="0" locked="0" layoutInCell="1" allowOverlap="1" wp14:anchorId="32955218" wp14:editId="257B2E2C">
                      <wp:simplePos x="0" y="0"/>
                      <wp:positionH relativeFrom="column">
                        <wp:posOffset>-47098</wp:posOffset>
                      </wp:positionH>
                      <wp:positionV relativeFrom="paragraph">
                        <wp:posOffset>71600</wp:posOffset>
                      </wp:positionV>
                      <wp:extent cx="171450" cy="152400"/>
                      <wp:effectExtent l="0" t="0" r="19050" b="19050"/>
                      <wp:wrapNone/>
                      <wp:docPr id="2" name="Isosceles Triangle 2"/>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10AD39C6" id="Isosceles Triangle 2" o:spid="_x0000_s1026" type="#_x0000_t5" style="position:absolute;margin-left:-3.7pt;margin-top:5.65pt;width:13.5pt;height:12pt;rotation:180;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" fillcolor="#ffc000" strokecolor="windowText"/>
                  </w:pict>
                </mc:Fallback>
              </mc:AlternateContent>
            </w:r>
            <w:r w:rsidR="0039396F" w:rsidRPr="00ED0220">
              <w:rPr>
                <w:rFonts w:ascii="GE Inspira Sans" w:hAnsi="GE Inspira Sans"/>
                <w:noProof/>
                <w:sz w:val="13"/>
                <w:szCs w:val="13"/>
                <w:lang w:eastAsia="en-GB"/>
              </w:rPr>
              <mc:AlternateContent>
                <mc:Choice Requires="wps">
                  <w:drawing>
                    <wp:anchor distT="0" distB="0" distL="114300" distR="114300" simplePos="0" relativeHeight="251673600" behindDoc="0" locked="0" layoutInCell="1" allowOverlap="1" wp14:anchorId="328A1863" wp14:editId="76D65585">
                      <wp:simplePos x="0" y="0"/>
                      <wp:positionH relativeFrom="column">
                        <wp:posOffset>101857</wp:posOffset>
                      </wp:positionH>
                      <wp:positionV relativeFrom="paragraph">
                        <wp:posOffset>148095</wp:posOffset>
                      </wp:positionV>
                      <wp:extent cx="231363" cy="219694"/>
                      <wp:effectExtent l="76200" t="0" r="16510" b="47625"/>
                      <wp:wrapNone/>
                      <wp:docPr id="465" name="Elbow Connector 465"/>
                      <wp:cNvGraphicFramePr/>
                      <a:graphic xmlns:a="http://schemas.openxmlformats.org/drawingml/2006/main">
                        <a:graphicData uri="http://schemas.microsoft.com/office/word/2010/wordprocessingShape">
                          <wps:wsp>
                            <wps:cNvCnPr/>
                            <wps:spPr>
                              <a:xfrm rot="10800000" flipV="1">
                                <a:off x="0" y="0"/>
                                <a:ext cx="231363" cy="219694"/>
                              </a:xfrm>
                              <a:prstGeom prst="bentConnector3">
                                <a:avLst>
                                  <a:gd name="adj1" fmla="val 10128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619964E8" id="Elbow Connector 465" o:spid="_x0000_s1026" type="#_x0000_t34" style="position:absolute;margin-left:8pt;margin-top:11.65pt;width:18.2pt;height:17.3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" adj="21876" strokecolor="black [3040]">
                      <v:stroke endarrow="block"/>
                    </v:shape>
                  </w:pict>
                </mc:Fallback>
              </mc:AlternateContent>
            </w: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sz w:val="24"/>
                <w:szCs w:val="24"/>
                <w:lang w:eastAsia="en-GB"/>
              </w:rPr>
            </w:pPr>
            <w:r w:rsidRPr="00ED0220">
              <w:rPr>
                <w:rFonts w:ascii="GE Inspira Sans" w:hAnsi="GE Inspira Sans"/>
                <w:noProof/>
                <w:lang w:eastAsia="en-GB"/>
              </w:rPr>
              <mc:AlternateContent>
                <mc:Choice Requires="wps">
                  <w:drawing>
                    <wp:anchor distT="0" distB="0" distL="114300" distR="114300" simplePos="0" relativeHeight="251672576" behindDoc="0" locked="0" layoutInCell="1" allowOverlap="1" wp14:anchorId="179BBB11" wp14:editId="4C643672">
                      <wp:simplePos x="0" y="0"/>
                      <wp:positionH relativeFrom="column">
                        <wp:posOffset>-40640</wp:posOffset>
                      </wp:positionH>
                      <wp:positionV relativeFrom="paragraph">
                        <wp:posOffset>61818</wp:posOffset>
                      </wp:positionV>
                      <wp:extent cx="296545" cy="161925"/>
                      <wp:effectExtent l="0" t="0" r="27305" b="28575"/>
                      <wp:wrapNone/>
                      <wp:docPr id="463" name="Flowchart: Decision 463"/>
                      <wp:cNvGraphicFramePr/>
                      <a:graphic xmlns:a="http://schemas.openxmlformats.org/drawingml/2006/main">
                        <a:graphicData uri="http://schemas.microsoft.com/office/word/2010/wordprocessingShape">
                          <wps:wsp>
                            <wps:cNvSpPr/>
                            <wps:spPr>
                              <a:xfrm>
                                <a:off x="0" y="0"/>
                                <a:ext cx="296545" cy="161925"/>
                              </a:xfrm>
                              <a:prstGeom prst="flowChartDecision">
                                <a:avLst/>
                              </a:prstGeom>
                              <a:solidFill>
                                <a:schemeClr val="tx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7A046AC4" id="Flowchart: Decision 463" o:spid="_x0000_s1026" type="#_x0000_t110" style="position:absolute;margin-left:-3.2pt;margin-top:4.85pt;width:23.35pt;height:12.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" fillcolor="#1f497d [3215]" strokecolor="black [3213]" strokeweight=".25pt"/>
                  </w:pict>
                </mc:Fallback>
              </mc:AlternateContent>
            </w: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 xml:space="preserve">If no, customer shall be informed that a budgetary submission will not be provided </w:t>
            </w:r>
            <w:r w:rsidRPr="00ED0220">
              <w:rPr>
                <w:rFonts w:ascii="GE Inspira Sans" w:hAnsi="GE Inspira Sans"/>
                <w:b/>
                <w:color w:val="auto"/>
                <w:sz w:val="13"/>
                <w:szCs w:val="13"/>
              </w:rPr>
              <w:t>(Sales team responsibility)</w:t>
            </w:r>
            <w:r w:rsidRPr="00ED0220">
              <w:rPr>
                <w:rFonts w:ascii="GE Inspira Sans" w:hAnsi="GE Inspira Sans"/>
                <w:color w:val="auto"/>
                <w:sz w:val="13"/>
                <w:szCs w:val="13"/>
              </w:rPr>
              <w:t>.</w:t>
            </w: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3.2.1</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Do references projects/products exist for inclusion in MEL?</w:t>
            </w:r>
          </w:p>
        </w:tc>
        <w:tc>
          <w:tcPr>
            <w:tcW w:w="567" w:type="dxa"/>
            <w:tcBorders>
              <w:right w:val="dashed" w:sz="4" w:space="0" w:color="BFBFBF" w:themeColor="background1" w:themeShade="BF"/>
            </w:tcBorders>
          </w:tcPr>
          <w:p w:rsidR="0039396F" w:rsidRPr="00ED0220" w:rsidRDefault="004C09E9"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29920" behindDoc="0" locked="0" layoutInCell="1" allowOverlap="1" wp14:anchorId="3604F3A7" wp14:editId="77041752">
                      <wp:simplePos x="0" y="0"/>
                      <wp:positionH relativeFrom="column">
                        <wp:posOffset>-635</wp:posOffset>
                      </wp:positionH>
                      <wp:positionV relativeFrom="paragraph">
                        <wp:posOffset>51064</wp:posOffset>
                      </wp:positionV>
                      <wp:extent cx="171450" cy="152400"/>
                      <wp:effectExtent l="0" t="0" r="19050" b="19050"/>
                      <wp:wrapNone/>
                      <wp:docPr id="7" name="Isosceles Triangle 7"/>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24668CC5" id="Isosceles Triangle 7" o:spid="_x0000_s1026" type="#_x0000_t5" style="position:absolute;margin-left:-.05pt;margin-top:4pt;width:13.5pt;height:12pt;rotation:180;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" fillcolor="#76b900" strokecolor="windowText"/>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4C09E9"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31968" behindDoc="0" locked="0" layoutInCell="1" allowOverlap="1" wp14:anchorId="47E7A528" wp14:editId="1CB7D9C8">
                      <wp:simplePos x="0" y="0"/>
                      <wp:positionH relativeFrom="column">
                        <wp:posOffset>-30109</wp:posOffset>
                      </wp:positionH>
                      <wp:positionV relativeFrom="paragraph">
                        <wp:posOffset>42545</wp:posOffset>
                      </wp:positionV>
                      <wp:extent cx="171450" cy="152400"/>
                      <wp:effectExtent l="0" t="0" r="19050" b="19050"/>
                      <wp:wrapNone/>
                      <wp:docPr id="9" name="Isosceles Triangle 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03B3EF5D" id="Isosceles Triangle 9" o:spid="_x0000_s1026" type="#_x0000_t5" style="position:absolute;margin-left:-2.35pt;margin-top:3.35pt;width:13.5pt;height:12pt;rotation:18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" fillcolor="#ffc000" strokecolor="black [3213]"/>
                  </w:pict>
                </mc:Fallback>
              </mc:AlternateContent>
            </w:r>
            <w:r w:rsidR="0039396F" w:rsidRPr="00ED0220">
              <w:rPr>
                <w:rFonts w:ascii="GE Inspira Sans" w:hAnsi="GE Inspira Sans"/>
                <w:noProof/>
                <w:sz w:val="13"/>
                <w:szCs w:val="13"/>
                <w:lang w:eastAsia="en-GB"/>
              </w:rPr>
              <mc:AlternateContent>
                <mc:Choice Requires="wps">
                  <w:drawing>
                    <wp:anchor distT="0" distB="0" distL="114300" distR="114300" simplePos="0" relativeHeight="251679744" behindDoc="0" locked="0" layoutInCell="1" allowOverlap="1" wp14:anchorId="0C90A53F" wp14:editId="24201690">
                      <wp:simplePos x="0" y="0"/>
                      <wp:positionH relativeFrom="column">
                        <wp:posOffset>85725</wp:posOffset>
                      </wp:positionH>
                      <wp:positionV relativeFrom="paragraph">
                        <wp:posOffset>147320</wp:posOffset>
                      </wp:positionV>
                      <wp:extent cx="224155" cy="222250"/>
                      <wp:effectExtent l="77153" t="0" r="24447" b="62548"/>
                      <wp:wrapNone/>
                      <wp:docPr id="469" name="Elbow Connector 469"/>
                      <wp:cNvGraphicFramePr/>
                      <a:graphic xmlns:a="http://schemas.openxmlformats.org/drawingml/2006/main">
                        <a:graphicData uri="http://schemas.microsoft.com/office/word/2010/wordprocessingShape">
                          <wps:wsp>
                            <wps:cNvCnPr/>
                            <wps:spPr>
                              <a:xfrm rot="5400000">
                                <a:off x="0" y="0"/>
                                <a:ext cx="224155" cy="222250"/>
                              </a:xfrm>
                              <a:prstGeom prst="bentConnector3">
                                <a:avLst>
                                  <a:gd name="adj1" fmla="val 4312"/>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type w14:anchorId="26235F1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9" o:spid="_x0000_s1026" type="#_x0000_t34" style="position:absolute;margin-left:6.75pt;margin-top:11.6pt;width:17.65pt;height:17.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" adj="931" strokecolor="black [3040]">
                      <v:stroke endarrow="block"/>
                    </v:shape>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4C09E9"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76672" behindDoc="0" locked="0" layoutInCell="1" allowOverlap="1" wp14:anchorId="47EA51BC" wp14:editId="034E8067">
                      <wp:simplePos x="0" y="0"/>
                      <wp:positionH relativeFrom="column">
                        <wp:posOffset>-19972</wp:posOffset>
                      </wp:positionH>
                      <wp:positionV relativeFrom="paragraph">
                        <wp:posOffset>395569</wp:posOffset>
                      </wp:positionV>
                      <wp:extent cx="745190" cy="242917"/>
                      <wp:effectExtent l="3493" t="0" r="58737" b="58738"/>
                      <wp:wrapNone/>
                      <wp:docPr id="427" name="Elbow Connector 427"/>
                      <wp:cNvGraphicFramePr/>
                      <a:graphic xmlns:a="http://schemas.openxmlformats.org/drawingml/2006/main">
                        <a:graphicData uri="http://schemas.microsoft.com/office/word/2010/wordprocessingShape">
                          <wps:wsp>
                            <wps:cNvCnPr/>
                            <wps:spPr>
                              <a:xfrm rot="16200000" flipH="1">
                                <a:off x="0" y="0"/>
                                <a:ext cx="745190" cy="242917"/>
                              </a:xfrm>
                              <a:prstGeom prst="bentConnector3">
                                <a:avLst>
                                  <a:gd name="adj1" fmla="val 465"/>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50AE7F8A" id="Elbow Connector 427" o:spid="_x0000_s1026" type="#_x0000_t34" style="position:absolute;margin-left:-1.55pt;margin-top:31.15pt;width:58.7pt;height:19.15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" adj="100" strokecolor="black [3040]">
                      <v:stroke endarrow="block"/>
                    </v:shape>
                  </w:pict>
                </mc:Fallback>
              </mc:AlternateContent>
            </w:r>
            <w:r w:rsidR="00F80697" w:rsidRPr="00ED0220">
              <w:rPr>
                <w:rFonts w:ascii="GE Inspira Sans" w:hAnsi="GE Inspira Sans"/>
                <w:noProof/>
                <w:sz w:val="24"/>
                <w:szCs w:val="24"/>
                <w:lang w:eastAsia="en-GB"/>
              </w:rPr>
              <mc:AlternateContent>
                <mc:Choice Requires="wps">
                  <w:drawing>
                    <wp:anchor distT="0" distB="0" distL="114300" distR="114300" simplePos="0" relativeHeight="251674624" behindDoc="0" locked="0" layoutInCell="1" allowOverlap="1" wp14:anchorId="341D86D0" wp14:editId="6BC9A9F5">
                      <wp:simplePos x="0" y="0"/>
                      <wp:positionH relativeFrom="column">
                        <wp:posOffset>172695</wp:posOffset>
                      </wp:positionH>
                      <wp:positionV relativeFrom="paragraph">
                        <wp:posOffset>-265850</wp:posOffset>
                      </wp:positionV>
                      <wp:extent cx="228600" cy="1143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3B2" w:rsidRDefault="00F843B2" w:rsidP="0039396F">
                                  <w:pPr>
                                    <w:rPr>
                                      <w:rFonts w:ascii="GE Inspira" w:hAnsi="GE Inspira"/>
                                      <w:sz w:val="16"/>
                                      <w:szCs w:val="16"/>
                                    </w:rPr>
                                  </w:pPr>
                                  <w:r>
                                    <w:rPr>
                                      <w:rFonts w:ascii="GE Inspira" w:hAnsi="GE Inspira"/>
                                      <w:sz w:val="16"/>
                                      <w:szCs w:val="16"/>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D86D0" id="_x0000_t202" coordsize="21600,21600" o:spt="202" path="m,l,21600r21600,l21600,xe">
                      <v:stroke joinstyle="miter"/>
                      <v:path gradientshapeok="t" o:connecttype="rect"/>
                    </v:shapetype>
                    <v:shape id="Text Box 5" o:spid="_x0000_s1026" type="#_x0000_t202" style="position:absolute;left:0;text-align:left;margin-left:13.6pt;margin-top:-20.95pt;width:18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AJqgIAAKg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" filled="f" stroked="f">
                      <v:textbox inset="0,0,0,0">
                        <w:txbxContent>
                          <w:p w:rsidR="00F843B2" w:rsidRDefault="00F843B2" w:rsidP="0039396F">
                            <w:pPr>
                              <w:rPr>
                                <w:rFonts w:ascii="GE Inspira" w:hAnsi="GE Inspira"/>
                                <w:sz w:val="16"/>
                                <w:szCs w:val="16"/>
                              </w:rPr>
                            </w:pPr>
                            <w:r>
                              <w:rPr>
                                <w:rFonts w:ascii="GE Inspira" w:hAnsi="GE Inspira"/>
                                <w:sz w:val="16"/>
                                <w:szCs w:val="16"/>
                              </w:rPr>
                              <w:t>YES</w:t>
                            </w:r>
                          </w:p>
                        </w:txbxContent>
                      </v:textbox>
                    </v:shape>
                  </w:pict>
                </mc:Fallback>
              </mc:AlternateContent>
            </w:r>
            <w:r w:rsidR="0039396F" w:rsidRPr="00ED0220">
              <w:rPr>
                <w:rFonts w:ascii="GE Inspira Sans" w:hAnsi="GE Inspira Sans"/>
                <w:noProof/>
                <w:lang w:eastAsia="en-GB"/>
              </w:rPr>
              <mc:AlternateContent>
                <mc:Choice Requires="wps">
                  <w:drawing>
                    <wp:anchor distT="0" distB="0" distL="114300" distR="114300" simplePos="0" relativeHeight="251678720" behindDoc="0" locked="0" layoutInCell="1" allowOverlap="1" wp14:anchorId="75A0A07E" wp14:editId="2E3A0101">
                      <wp:simplePos x="0" y="0"/>
                      <wp:positionH relativeFrom="column">
                        <wp:posOffset>-50800</wp:posOffset>
                      </wp:positionH>
                      <wp:positionV relativeFrom="paragraph">
                        <wp:posOffset>74518</wp:posOffset>
                      </wp:positionV>
                      <wp:extent cx="296545" cy="161925"/>
                      <wp:effectExtent l="0" t="0" r="27305" b="28575"/>
                      <wp:wrapNone/>
                      <wp:docPr id="467" name="Flowchart: Decision 467"/>
                      <wp:cNvGraphicFramePr/>
                      <a:graphic xmlns:a="http://schemas.openxmlformats.org/drawingml/2006/main">
                        <a:graphicData uri="http://schemas.microsoft.com/office/word/2010/wordprocessingShape">
                          <wps:wsp>
                            <wps:cNvSpPr/>
                            <wps:spPr>
                              <a:xfrm>
                                <a:off x="0" y="0"/>
                                <a:ext cx="296545" cy="161925"/>
                              </a:xfrm>
                              <a:prstGeom prst="flowChartDecision">
                                <a:avLst/>
                              </a:prstGeom>
                              <a:solidFill>
                                <a:schemeClr val="tx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1379E562" id="Flowchart: Decision 467" o:spid="_x0000_s1026" type="#_x0000_t110" style="position:absolute;margin-left:-4pt;margin-top:5.85pt;width:23.35pt;height:12.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" fillcolor="#1f497d [3215]" strokecolor="black [3213]" strokeweight=".25pt"/>
                  </w:pict>
                </mc:Fallback>
              </mc:AlternateContent>
            </w: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3.2.2</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Source existing costing/pricing for reference projects/products</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4C09E9" w:rsidP="00537F99">
            <w:pPr>
              <w:pStyle w:val="BodyTextIndent"/>
              <w:spacing w:before="60" w:after="60"/>
              <w:ind w:left="0"/>
              <w:jc w:val="both"/>
              <w:rPr>
                <w:rFonts w:ascii="GE Inspira Sans" w:hAnsi="GE Inspira Sans"/>
                <w:sz w:val="13"/>
                <w:szCs w:val="13"/>
              </w:rPr>
            </w:pPr>
            <w:r w:rsidRPr="00ED0220">
              <w:rPr>
                <w:rFonts w:ascii="GE Inspira Sans" w:hAnsi="GE Inspira Sans"/>
                <w:noProof/>
                <w:sz w:val="24"/>
                <w:szCs w:val="24"/>
                <w:lang w:eastAsia="en-GB"/>
              </w:rPr>
              <mc:AlternateContent>
                <mc:Choice Requires="wps">
                  <w:drawing>
                    <wp:anchor distT="0" distB="0" distL="114300" distR="114300" simplePos="0" relativeHeight="251677696" behindDoc="0" locked="0" layoutInCell="1" allowOverlap="1" wp14:anchorId="7E0E6062" wp14:editId="08949A26">
                      <wp:simplePos x="0" y="0"/>
                      <wp:positionH relativeFrom="column">
                        <wp:posOffset>177800</wp:posOffset>
                      </wp:positionH>
                      <wp:positionV relativeFrom="paragraph">
                        <wp:posOffset>-276225</wp:posOffset>
                      </wp:positionV>
                      <wp:extent cx="228600" cy="114300"/>
                      <wp:effectExtent l="0" t="0"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3B2" w:rsidRDefault="00F843B2" w:rsidP="0039396F">
                                  <w:pPr>
                                    <w:rPr>
                                      <w:rFonts w:ascii="GE Inspira" w:hAnsi="GE Inspira"/>
                                      <w:sz w:val="16"/>
                                      <w:szCs w:val="16"/>
                                    </w:rPr>
                                  </w:pPr>
                                  <w:r>
                                    <w:rPr>
                                      <w:rFonts w:ascii="GE Inspira" w:hAnsi="GE Inspira"/>
                                      <w:sz w:val="16"/>
                                      <w:szCs w:val="16"/>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E6062" id="Text Box 466" o:spid="_x0000_s1027" type="#_x0000_t202" style="position:absolute;left:0;text-align:left;margin-left:14pt;margin-top:-21.75pt;width:18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" filled="f" stroked="f">
                      <v:textbox inset="0,0,0,0">
                        <w:txbxContent>
                          <w:p w:rsidR="00F843B2" w:rsidRDefault="00F843B2" w:rsidP="0039396F">
                            <w:pPr>
                              <w:rPr>
                                <w:rFonts w:ascii="GE Inspira" w:hAnsi="GE Inspira"/>
                                <w:sz w:val="16"/>
                                <w:szCs w:val="16"/>
                              </w:rPr>
                            </w:pPr>
                            <w:r>
                              <w:rPr>
                                <w:rFonts w:ascii="GE Inspira" w:hAnsi="GE Inspira"/>
                                <w:sz w:val="16"/>
                                <w:szCs w:val="16"/>
                              </w:rPr>
                              <w:t>YES</w:t>
                            </w:r>
                          </w:p>
                        </w:txbxContent>
                      </v:textbox>
                    </v:shape>
                  </w:pict>
                </mc:Fallback>
              </mc:AlternateContent>
            </w:r>
            <w:r w:rsidR="0039396F" w:rsidRPr="00ED0220">
              <w:rPr>
                <w:rFonts w:ascii="GE Inspira Sans" w:hAnsi="GE Inspira Sans"/>
                <w:noProof/>
                <w:lang w:eastAsia="en-GB"/>
              </w:rPr>
              <mc:AlternateContent>
                <mc:Choice Requires="wps">
                  <w:drawing>
                    <wp:anchor distT="0" distB="0" distL="114300" distR="114300" simplePos="0" relativeHeight="251681792" behindDoc="0" locked="0" layoutInCell="1" allowOverlap="1" wp14:anchorId="7D5C9BB0" wp14:editId="64CDB488">
                      <wp:simplePos x="0" y="0"/>
                      <wp:positionH relativeFrom="column">
                        <wp:posOffset>10795</wp:posOffset>
                      </wp:positionH>
                      <wp:positionV relativeFrom="paragraph">
                        <wp:posOffset>76200</wp:posOffset>
                      </wp:positionV>
                      <wp:extent cx="171450" cy="152400"/>
                      <wp:effectExtent l="0" t="0" r="19050" b="19050"/>
                      <wp:wrapNone/>
                      <wp:docPr id="15" name="Isosceles Triangle 15"/>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1353647E" id="Isosceles Triangle 15" o:spid="_x0000_s1026" type="#_x0000_t5" style="position:absolute;margin-left:.85pt;margin-top:6pt;width:13.5pt;height:12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DlswIAANM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sz w:val="24"/>
                <w:szCs w:val="24"/>
                <w:lang w:eastAsia="en-GB"/>
              </w:rPr>
              <mc:AlternateContent>
                <mc:Choice Requires="wps">
                  <w:drawing>
                    <wp:anchor distT="0" distB="0" distL="114300" distR="114300" simplePos="0" relativeHeight="251680768" behindDoc="0" locked="0" layoutInCell="1" allowOverlap="1" wp14:anchorId="4293C083" wp14:editId="394D4C23">
                      <wp:simplePos x="0" y="0"/>
                      <wp:positionH relativeFrom="column">
                        <wp:posOffset>122778</wp:posOffset>
                      </wp:positionH>
                      <wp:positionV relativeFrom="paragraph">
                        <wp:posOffset>26035</wp:posOffset>
                      </wp:positionV>
                      <wp:extent cx="228600" cy="1143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3B2" w:rsidRDefault="00F843B2" w:rsidP="0039396F">
                                  <w:pPr>
                                    <w:rPr>
                                      <w:rFonts w:ascii="GE Inspira" w:hAnsi="GE Inspira"/>
                                      <w:sz w:val="16"/>
                                      <w:szCs w:val="16"/>
                                    </w:rPr>
                                  </w:pPr>
                                  <w:r>
                                    <w:rPr>
                                      <w:rFonts w:ascii="GE Inspira" w:hAnsi="GE Inspira"/>
                                      <w:sz w:val="16"/>
                                      <w:szCs w:val="16"/>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3C083" id="Text Box 10" o:spid="_x0000_s1028" type="#_x0000_t202" style="position:absolute;left:0;text-align:left;margin-left:9.65pt;margin-top:2.05pt;width:18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" filled="f" stroked="f">
                      <v:textbox inset="0,0,0,0">
                        <w:txbxContent>
                          <w:p w:rsidR="00F843B2" w:rsidRDefault="00F843B2" w:rsidP="0039396F">
                            <w:pPr>
                              <w:rPr>
                                <w:rFonts w:ascii="GE Inspira" w:hAnsi="GE Inspira"/>
                                <w:sz w:val="16"/>
                                <w:szCs w:val="16"/>
                              </w:rPr>
                            </w:pPr>
                            <w:r>
                              <w:rPr>
                                <w:rFonts w:ascii="GE Inspira" w:hAnsi="GE Inspira"/>
                                <w:sz w:val="16"/>
                                <w:szCs w:val="16"/>
                              </w:rPr>
                              <w:t>NO</w:t>
                            </w:r>
                          </w:p>
                        </w:txbxContent>
                      </v:textbox>
                    </v:shape>
                  </w:pict>
                </mc:Fallback>
              </mc:AlternateContent>
            </w: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4C09E9" w:rsidRPr="00ED0220" w:rsidTr="0039396F">
        <w:trPr>
          <w:trHeight w:val="454"/>
        </w:trPr>
        <w:tc>
          <w:tcPr>
            <w:tcW w:w="567" w:type="dxa"/>
            <w:vAlign w:val="center"/>
          </w:tcPr>
          <w:p w:rsidR="004C09E9" w:rsidRPr="00ED0220" w:rsidDel="004C09E9" w:rsidRDefault="004C09E9"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3.2.3</w:t>
            </w:r>
          </w:p>
        </w:tc>
        <w:tc>
          <w:tcPr>
            <w:tcW w:w="2268" w:type="dxa"/>
            <w:gridSpan w:val="2"/>
          </w:tcPr>
          <w:p w:rsidR="004C09E9" w:rsidRPr="00ED0220" w:rsidRDefault="004C09E9"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 xml:space="preserve">If Input is required  by Off shore, Services </w:t>
            </w:r>
            <w:proofErr w:type="spellStart"/>
            <w:r w:rsidRPr="00ED0220">
              <w:rPr>
                <w:rFonts w:ascii="GE Inspira Sans" w:hAnsi="GE Inspira Sans"/>
                <w:color w:val="auto"/>
                <w:sz w:val="13"/>
                <w:szCs w:val="13"/>
              </w:rPr>
              <w:t>etc</w:t>
            </w:r>
            <w:proofErr w:type="spellEnd"/>
            <w:r w:rsidRPr="00ED0220">
              <w:rPr>
                <w:rFonts w:ascii="GE Inspira Sans" w:hAnsi="GE Inspira Sans"/>
                <w:color w:val="auto"/>
                <w:sz w:val="13"/>
                <w:szCs w:val="13"/>
              </w:rPr>
              <w:t xml:space="preserve"> then the relevant ITO team shall be contacted for guidance </w:t>
            </w:r>
          </w:p>
        </w:tc>
        <w:tc>
          <w:tcPr>
            <w:tcW w:w="567" w:type="dxa"/>
            <w:tcBorders>
              <w:right w:val="dashed" w:sz="4" w:space="0" w:color="BFBFBF" w:themeColor="background1" w:themeShade="BF"/>
            </w:tcBorders>
          </w:tcPr>
          <w:p w:rsidR="004C09E9" w:rsidRPr="00ED0220" w:rsidRDefault="004C09E9"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4C09E9" w:rsidRPr="00ED0220" w:rsidRDefault="004C09E9" w:rsidP="00537F99">
            <w:pPr>
              <w:pStyle w:val="BodyTextIndent"/>
              <w:spacing w:before="60" w:after="60"/>
              <w:ind w:left="0"/>
              <w:jc w:val="both"/>
              <w:rPr>
                <w:rFonts w:ascii="GE Inspira Sans" w:hAnsi="GE Inspira Sans"/>
                <w:noProof/>
                <w:sz w:val="24"/>
                <w:szCs w:val="24"/>
                <w:lang w:val="en-US"/>
              </w:rPr>
            </w:pPr>
            <w:r w:rsidRPr="00ED0220">
              <w:rPr>
                <w:rFonts w:ascii="GE Inspira Sans" w:hAnsi="GE Inspira Sans"/>
                <w:noProof/>
                <w:lang w:eastAsia="en-GB"/>
              </w:rPr>
              <mc:AlternateContent>
                <mc:Choice Requires="wps">
                  <w:drawing>
                    <wp:anchor distT="0" distB="0" distL="114300" distR="114300" simplePos="0" relativeHeight="251736064" behindDoc="0" locked="0" layoutInCell="1" allowOverlap="1" wp14:anchorId="1AD68578" wp14:editId="32CB1CB1">
                      <wp:simplePos x="0" y="0"/>
                      <wp:positionH relativeFrom="column">
                        <wp:posOffset>96532</wp:posOffset>
                      </wp:positionH>
                      <wp:positionV relativeFrom="paragraph">
                        <wp:posOffset>-79279</wp:posOffset>
                      </wp:positionV>
                      <wp:extent cx="0" cy="126000"/>
                      <wp:effectExtent l="76200" t="0" r="57150" b="6477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type w14:anchorId="5B45A295" id="_x0000_t32" coordsize="21600,21600" o:spt="32" o:oned="t" path="m,l21600,21600e" filled="f">
                      <v:path arrowok="t" fillok="f" o:connecttype="none"/>
                      <o:lock v:ext="edit" shapetype="t"/>
                    </v:shapetype>
                    <v:shape id="Straight Arrow Connector 12" o:spid="_x0000_s1026" type="#_x0000_t32" style="position:absolute;margin-left:7.6pt;margin-top:-6.25pt;width:0;height: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">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682816" behindDoc="0" locked="0" layoutInCell="1" allowOverlap="1" wp14:anchorId="35781CA1" wp14:editId="5BEF1099">
                      <wp:simplePos x="0" y="0"/>
                      <wp:positionH relativeFrom="column">
                        <wp:posOffset>95885</wp:posOffset>
                      </wp:positionH>
                      <wp:positionV relativeFrom="paragraph">
                        <wp:posOffset>221615</wp:posOffset>
                      </wp:positionV>
                      <wp:extent cx="11430" cy="431800"/>
                      <wp:effectExtent l="76200" t="0" r="64770" b="63500"/>
                      <wp:wrapNone/>
                      <wp:docPr id="420" name="Straight Arrow Connector 420"/>
                      <wp:cNvGraphicFramePr/>
                      <a:graphic xmlns:a="http://schemas.openxmlformats.org/drawingml/2006/main">
                        <a:graphicData uri="http://schemas.microsoft.com/office/word/2010/wordprocessingShape">
                          <wps:wsp>
                            <wps:cNvCnPr/>
                            <wps:spPr>
                              <a:xfrm flipH="1">
                                <a:off x="0" y="0"/>
                                <a:ext cx="11430" cy="431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4E2C3F88" id="Straight Arrow Connector 420" o:spid="_x0000_s1026" type="#_x0000_t32" style="position:absolute;margin-left:7.55pt;margin-top:17.45pt;width:.9pt;height:3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" strokecolor="black [3213]">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734016" behindDoc="0" locked="0" layoutInCell="1" allowOverlap="1" wp14:anchorId="34C84C9E" wp14:editId="033025F0">
                      <wp:simplePos x="0" y="0"/>
                      <wp:positionH relativeFrom="column">
                        <wp:posOffset>9789</wp:posOffset>
                      </wp:positionH>
                      <wp:positionV relativeFrom="paragraph">
                        <wp:posOffset>49530</wp:posOffset>
                      </wp:positionV>
                      <wp:extent cx="171450" cy="152400"/>
                      <wp:effectExtent l="0" t="0" r="19050" b="19050"/>
                      <wp:wrapNone/>
                      <wp:docPr id="11" name="Isosceles Triangle 11"/>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15267292" id="Isosceles Triangle 11" o:spid="_x0000_s1026" type="#_x0000_t5" style="position:absolute;margin-left:.75pt;margin-top:3.9pt;width:13.5pt;height:12pt;rotation:180;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EftAIAANM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4C09E9" w:rsidRPr="00ED0220" w:rsidRDefault="004C09E9"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4C09E9" w:rsidRPr="00ED0220" w:rsidRDefault="004C09E9" w:rsidP="00537F99">
            <w:pPr>
              <w:pStyle w:val="BodyTextIndent"/>
              <w:spacing w:before="60" w:after="60"/>
              <w:ind w:left="0"/>
              <w:jc w:val="both"/>
              <w:rPr>
                <w:rFonts w:ascii="GE Inspira Sans" w:hAnsi="GE Inspira Sans"/>
                <w:noProof/>
                <w:sz w:val="24"/>
                <w:szCs w:val="24"/>
                <w:lang w:val="en-US"/>
              </w:rPr>
            </w:pPr>
          </w:p>
        </w:tc>
        <w:tc>
          <w:tcPr>
            <w:tcW w:w="3686" w:type="dxa"/>
          </w:tcPr>
          <w:p w:rsidR="004C09E9" w:rsidRPr="00ED0220" w:rsidRDefault="004C09E9" w:rsidP="00537F99">
            <w:pPr>
              <w:pStyle w:val="BodyTextIndent"/>
              <w:spacing w:before="60" w:after="60"/>
              <w:ind w:left="0"/>
              <w:jc w:val="both"/>
              <w:rPr>
                <w:rFonts w:ascii="GE Inspira Sans" w:hAnsi="GE Inspira Sans"/>
                <w:color w:val="auto"/>
                <w:sz w:val="13"/>
                <w:szCs w:val="13"/>
              </w:rPr>
            </w:pPr>
          </w:p>
        </w:tc>
        <w:tc>
          <w:tcPr>
            <w:tcW w:w="991" w:type="dxa"/>
            <w:gridSpan w:val="2"/>
          </w:tcPr>
          <w:p w:rsidR="004C09E9" w:rsidRPr="00ED0220" w:rsidRDefault="004C09E9"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601202"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3.3.1</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MEL provided to relevant Product Groups for costing input.</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84864" behindDoc="0" locked="0" layoutInCell="1" allowOverlap="1" wp14:anchorId="3AD44A00" wp14:editId="7D27BB76">
                      <wp:simplePos x="0" y="0"/>
                      <wp:positionH relativeFrom="column">
                        <wp:posOffset>135329</wp:posOffset>
                      </wp:positionH>
                      <wp:positionV relativeFrom="paragraph">
                        <wp:posOffset>202573</wp:posOffset>
                      </wp:positionV>
                      <wp:extent cx="691030" cy="261397"/>
                      <wp:effectExtent l="38100" t="0" r="33020" b="100965"/>
                      <wp:wrapNone/>
                      <wp:docPr id="419" name="Elbow Connector 419"/>
                      <wp:cNvGraphicFramePr/>
                      <a:graphic xmlns:a="http://schemas.openxmlformats.org/drawingml/2006/main">
                        <a:graphicData uri="http://schemas.microsoft.com/office/word/2010/wordprocessingShape">
                          <wps:wsp>
                            <wps:cNvCnPr/>
                            <wps:spPr>
                              <a:xfrm rot="10800000" flipV="1">
                                <a:off x="0" y="0"/>
                                <a:ext cx="691030" cy="261397"/>
                              </a:xfrm>
                              <a:prstGeom prst="bentConnector3">
                                <a:avLst>
                                  <a:gd name="adj1" fmla="val 153"/>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6552BB54" id="Elbow Connector 419" o:spid="_x0000_s1026" type="#_x0000_t34" style="position:absolute;margin-left:10.65pt;margin-top:15.95pt;width:54.4pt;height:20.6pt;rotation:18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" adj="33" strokecolor="black [3040]">
                      <v:stroke endarrow="block"/>
                    </v:shape>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lang w:val="en-AU" w:eastAsia="en-AU"/>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83840" behindDoc="0" locked="0" layoutInCell="1" allowOverlap="1" wp14:anchorId="784F996C" wp14:editId="20BDB24E">
                      <wp:simplePos x="0" y="0"/>
                      <wp:positionH relativeFrom="column">
                        <wp:posOffset>12700</wp:posOffset>
                      </wp:positionH>
                      <wp:positionV relativeFrom="paragraph">
                        <wp:posOffset>53340</wp:posOffset>
                      </wp:positionV>
                      <wp:extent cx="171450" cy="152400"/>
                      <wp:effectExtent l="0" t="0" r="19050" b="19050"/>
                      <wp:wrapNone/>
                      <wp:docPr id="470" name="Isosceles Triangle 470"/>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7816FE41" id="Isosceles Triangle 470" o:spid="_x0000_s1026" type="#_x0000_t5" style="position:absolute;margin-left:1pt;margin-top:4.2pt;width:13.5pt;height:12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" fillcolor="#76b900" strokecolor="black [3213]"/>
                  </w:pict>
                </mc:Fallback>
              </mc:AlternateContent>
            </w: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4C09E9"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3.3.2</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Compile costing using standard cost model</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86912" behindDoc="0" locked="0" layoutInCell="1" allowOverlap="1" wp14:anchorId="07D581C5" wp14:editId="24E01392">
                      <wp:simplePos x="0" y="0"/>
                      <wp:positionH relativeFrom="column">
                        <wp:posOffset>99695</wp:posOffset>
                      </wp:positionH>
                      <wp:positionV relativeFrom="paragraph">
                        <wp:posOffset>226695</wp:posOffset>
                      </wp:positionV>
                      <wp:extent cx="0" cy="144000"/>
                      <wp:effectExtent l="76200" t="0" r="57150" b="66040"/>
                      <wp:wrapNone/>
                      <wp:docPr id="422" name="Straight Arrow Connector 422"/>
                      <wp:cNvGraphicFramePr/>
                      <a:graphic xmlns:a="http://schemas.openxmlformats.org/drawingml/2006/main">
                        <a:graphicData uri="http://schemas.microsoft.com/office/word/2010/wordprocessingShape">
                          <wps:wsp>
                            <wps:cNvCnPr/>
                            <wps:spPr>
                              <a:xfrm>
                                <a:off x="0" y="0"/>
                                <a:ext cx="0" cy="14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247E1A3D" id="Straight Arrow Connector 422" o:spid="_x0000_s1026" type="#_x0000_t32" style="position:absolute;margin-left:7.85pt;margin-top:17.85pt;width:0;height:1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" strokecolor="black [3213]">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685888" behindDoc="0" locked="0" layoutInCell="1" allowOverlap="1" wp14:anchorId="435B99F0" wp14:editId="2C2D541F">
                      <wp:simplePos x="0" y="0"/>
                      <wp:positionH relativeFrom="column">
                        <wp:posOffset>5715</wp:posOffset>
                      </wp:positionH>
                      <wp:positionV relativeFrom="paragraph">
                        <wp:posOffset>85313</wp:posOffset>
                      </wp:positionV>
                      <wp:extent cx="171450" cy="152400"/>
                      <wp:effectExtent l="0" t="0" r="19050" b="19050"/>
                      <wp:wrapNone/>
                      <wp:docPr id="411" name="Isosceles Triangle 411"/>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3FD7D3BF" id="Isosceles Triangle 411" o:spid="_x0000_s1026" type="#_x0000_t5" style="position:absolute;margin-left:.45pt;margin-top:6.7pt;width:13.5pt;height:12pt;rotation:18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IdtQIAANU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3.3.3</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Include Escalation as appropriate to relevant components in cost model</w:t>
            </w:r>
          </w:p>
        </w:tc>
        <w:tc>
          <w:tcPr>
            <w:tcW w:w="567" w:type="dxa"/>
            <w:tcBorders>
              <w:right w:val="dashed" w:sz="4" w:space="0" w:color="BFBFBF" w:themeColor="background1" w:themeShade="BF"/>
            </w:tcBorders>
          </w:tcPr>
          <w:p w:rsidR="0039396F" w:rsidRPr="00ED0220" w:rsidRDefault="004C09E9"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38112" behindDoc="0" locked="0" layoutInCell="1" allowOverlap="1" wp14:anchorId="1E2C13EE" wp14:editId="1C056502">
                      <wp:simplePos x="0" y="0"/>
                      <wp:positionH relativeFrom="column">
                        <wp:posOffset>-17888</wp:posOffset>
                      </wp:positionH>
                      <wp:positionV relativeFrom="paragraph">
                        <wp:posOffset>92614</wp:posOffset>
                      </wp:positionV>
                      <wp:extent cx="171450" cy="152400"/>
                      <wp:effectExtent l="0" t="0" r="19050" b="19050"/>
                      <wp:wrapNone/>
                      <wp:docPr id="13" name="Isosceles Triangle 1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27816E57" id="Isosceles Triangle 13" o:spid="_x0000_s1026" type="#_x0000_t5" style="position:absolute;margin-left:-1.4pt;margin-top:7.3pt;width:13.5pt;height:12pt;rotation:180;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" fillcolor="#ffc000" strokecolor="windowText"/>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88960" behindDoc="0" locked="0" layoutInCell="1" allowOverlap="1" wp14:anchorId="44E238D0" wp14:editId="35AA5E01">
                      <wp:simplePos x="0" y="0"/>
                      <wp:positionH relativeFrom="column">
                        <wp:posOffset>91440</wp:posOffset>
                      </wp:positionH>
                      <wp:positionV relativeFrom="paragraph">
                        <wp:posOffset>241300</wp:posOffset>
                      </wp:positionV>
                      <wp:extent cx="0" cy="126000"/>
                      <wp:effectExtent l="76200" t="0" r="57150" b="64770"/>
                      <wp:wrapNone/>
                      <wp:docPr id="433" name="Straight Arrow Connector 433"/>
                      <wp:cNvGraphicFramePr/>
                      <a:graphic xmlns:a="http://schemas.openxmlformats.org/drawingml/2006/main">
                        <a:graphicData uri="http://schemas.microsoft.com/office/word/2010/wordprocessingShape">
                          <wps:wsp>
                            <wps:cNvCnPr/>
                            <wps:spPr>
                              <a:xfrm>
                                <a:off x="0" y="0"/>
                                <a:ext cx="0" cy="12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6F37EE3E" id="Straight Arrow Connector 433" o:spid="_x0000_s1026" type="#_x0000_t32" style="position:absolute;margin-left:7.2pt;margin-top:19pt;width:0;height: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" strokecolor="black [3213]">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687936" behindDoc="0" locked="0" layoutInCell="1" allowOverlap="1" wp14:anchorId="63E5200E" wp14:editId="680BB52A">
                      <wp:simplePos x="0" y="0"/>
                      <wp:positionH relativeFrom="column">
                        <wp:posOffset>7397</wp:posOffset>
                      </wp:positionH>
                      <wp:positionV relativeFrom="paragraph">
                        <wp:posOffset>90805</wp:posOffset>
                      </wp:positionV>
                      <wp:extent cx="171450" cy="152400"/>
                      <wp:effectExtent l="0" t="0" r="19050" b="19050"/>
                      <wp:wrapNone/>
                      <wp:docPr id="408" name="Isosceles Triangle 40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03D7F048" id="Isosceles Triangle 408" o:spid="_x0000_s1026" type="#_x0000_t5" style="position:absolute;margin-left:.6pt;margin-top:7.15pt;width:13.5pt;height:12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lang w:val="en-AU" w:eastAsia="en-AU"/>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tcBorders>
              <w:bottom w:val="single" w:sz="4" w:space="0" w:color="auto"/>
            </w:tcBorders>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3.3.4</w:t>
            </w:r>
          </w:p>
        </w:tc>
        <w:tc>
          <w:tcPr>
            <w:tcW w:w="2268" w:type="dxa"/>
            <w:gridSpan w:val="2"/>
            <w:tcBorders>
              <w:bottom w:val="single" w:sz="4" w:space="0" w:color="auto"/>
            </w:tcBorders>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Add provision for warranties, contingencies, financial adders, etc.</w:t>
            </w:r>
          </w:p>
        </w:tc>
        <w:tc>
          <w:tcPr>
            <w:tcW w:w="567" w:type="dxa"/>
            <w:tcBorders>
              <w:bottom w:val="single" w:sz="4" w:space="0" w:color="auto"/>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bottom w:val="single" w:sz="4" w:space="0" w:color="auto"/>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92032" behindDoc="0" locked="0" layoutInCell="1" allowOverlap="1" wp14:anchorId="6375543E" wp14:editId="272DABBC">
                      <wp:simplePos x="0" y="0"/>
                      <wp:positionH relativeFrom="column">
                        <wp:posOffset>95250</wp:posOffset>
                      </wp:positionH>
                      <wp:positionV relativeFrom="paragraph">
                        <wp:posOffset>226060</wp:posOffset>
                      </wp:positionV>
                      <wp:extent cx="0" cy="143510"/>
                      <wp:effectExtent l="76200" t="0" r="57150" b="66040"/>
                      <wp:wrapNone/>
                      <wp:docPr id="435" name="Straight Arrow Connector 435"/>
                      <wp:cNvGraphicFramePr/>
                      <a:graphic xmlns:a="http://schemas.openxmlformats.org/drawingml/2006/main">
                        <a:graphicData uri="http://schemas.microsoft.com/office/word/2010/wordprocessingShape">
                          <wps:wsp>
                            <wps:cNvCnPr/>
                            <wps:spPr>
                              <a:xfrm>
                                <a:off x="0" y="0"/>
                                <a:ext cx="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48B5C29A" id="Straight Arrow Connector 435" o:spid="_x0000_s1026" type="#_x0000_t32" style="position:absolute;margin-left:7.5pt;margin-top:17.8pt;width:0;height:1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" strokecolor="black [3213]">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689984" behindDoc="0" locked="0" layoutInCell="1" allowOverlap="1" wp14:anchorId="1E2223A4" wp14:editId="1EBE03FA">
                      <wp:simplePos x="0" y="0"/>
                      <wp:positionH relativeFrom="column">
                        <wp:posOffset>10160</wp:posOffset>
                      </wp:positionH>
                      <wp:positionV relativeFrom="paragraph">
                        <wp:posOffset>68992</wp:posOffset>
                      </wp:positionV>
                      <wp:extent cx="171450" cy="152400"/>
                      <wp:effectExtent l="0" t="0" r="19050" b="19050"/>
                      <wp:wrapNone/>
                      <wp:docPr id="413" name="Isosceles Triangle 41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222B3A2D" id="Isosceles Triangle 413" o:spid="_x0000_s1026" type="#_x0000_t5" style="position:absolute;margin-left:.8pt;margin-top:5.45pt;width:13.5pt;height:12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" fillcolor="#76b900" strokecolor="black [3213]"/>
                  </w:pict>
                </mc:Fallback>
              </mc:AlternateContent>
            </w:r>
          </w:p>
        </w:tc>
        <w:tc>
          <w:tcPr>
            <w:tcW w:w="567" w:type="dxa"/>
            <w:tcBorders>
              <w:left w:val="dashed" w:sz="4" w:space="0" w:color="BFBFBF" w:themeColor="background1" w:themeShade="BF"/>
              <w:bottom w:val="single" w:sz="4" w:space="0" w:color="auto"/>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color w:val="auto"/>
                <w:lang w:val="en-AU" w:eastAsia="en-AU"/>
              </w:rPr>
            </w:pPr>
          </w:p>
        </w:tc>
        <w:tc>
          <w:tcPr>
            <w:tcW w:w="567" w:type="dxa"/>
            <w:tcBorders>
              <w:left w:val="dashed" w:sz="4" w:space="0" w:color="BFBFBF" w:themeColor="background1" w:themeShade="BF"/>
              <w:bottom w:val="single" w:sz="4" w:space="0" w:color="auto"/>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Borders>
              <w:bottom w:val="single" w:sz="4" w:space="0" w:color="auto"/>
            </w:tcBorders>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Borders>
              <w:bottom w:val="single" w:sz="4" w:space="0" w:color="auto"/>
            </w:tcBorders>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tcBorders>
              <w:top w:val="single" w:sz="4" w:space="0" w:color="auto"/>
            </w:tcBorders>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3.3.7</w:t>
            </w:r>
          </w:p>
        </w:tc>
        <w:tc>
          <w:tcPr>
            <w:tcW w:w="2268" w:type="dxa"/>
            <w:gridSpan w:val="2"/>
            <w:tcBorders>
              <w:top w:val="single" w:sz="4" w:space="0" w:color="auto"/>
            </w:tcBorders>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Confirm lead times with product groups</w:t>
            </w:r>
          </w:p>
        </w:tc>
        <w:tc>
          <w:tcPr>
            <w:tcW w:w="567" w:type="dxa"/>
            <w:tcBorders>
              <w:top w:val="single" w:sz="4" w:space="0" w:color="auto"/>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lang w:eastAsia="en-GB"/>
              </w:rPr>
            </w:pPr>
            <w:r w:rsidRPr="00ED0220">
              <w:rPr>
                <w:rFonts w:ascii="GE Inspira Sans" w:hAnsi="GE Inspira Sans"/>
                <w:noProof/>
                <w:lang w:eastAsia="en-GB"/>
              </w:rPr>
              <mc:AlternateContent>
                <mc:Choice Requires="wps">
                  <w:drawing>
                    <wp:anchor distT="0" distB="0" distL="114300" distR="114300" simplePos="0" relativeHeight="251697152" behindDoc="0" locked="0" layoutInCell="1" allowOverlap="1" wp14:anchorId="5F89406C" wp14:editId="2F795ECE">
                      <wp:simplePos x="0" y="0"/>
                      <wp:positionH relativeFrom="column">
                        <wp:posOffset>27305</wp:posOffset>
                      </wp:positionH>
                      <wp:positionV relativeFrom="paragraph">
                        <wp:posOffset>62865</wp:posOffset>
                      </wp:positionV>
                      <wp:extent cx="171450" cy="152400"/>
                      <wp:effectExtent l="0" t="0" r="19050" b="19050"/>
                      <wp:wrapNone/>
                      <wp:docPr id="24" name="Isosceles Triangle 2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3694E6A9" id="Isosceles Triangle 24" o:spid="_x0000_s1026" type="#_x0000_t5" style="position:absolute;margin-left:2.15pt;margin-top:4.95pt;width:13.5pt;height:12pt;rotation:18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" fillcolor="#ffc000" strokecolor="black [3213]"/>
                  </w:pict>
                </mc:Fallback>
              </mc:AlternateContent>
            </w:r>
          </w:p>
        </w:tc>
        <w:tc>
          <w:tcPr>
            <w:tcW w:w="567" w:type="dxa"/>
            <w:tcBorders>
              <w:top w:val="single" w:sz="4" w:space="0" w:color="auto"/>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lang w:eastAsia="en-GB"/>
              </w:rPr>
            </w:pPr>
            <w:r w:rsidRPr="00ED0220">
              <w:rPr>
                <w:rFonts w:ascii="GE Inspira Sans" w:hAnsi="GE Inspira Sans"/>
                <w:noProof/>
                <w:lang w:eastAsia="en-GB"/>
              </w:rPr>
              <mc:AlternateContent>
                <mc:Choice Requires="wps">
                  <w:drawing>
                    <wp:anchor distT="0" distB="0" distL="114300" distR="114300" simplePos="0" relativeHeight="251701248" behindDoc="0" locked="0" layoutInCell="1" allowOverlap="1" wp14:anchorId="5E36CA11" wp14:editId="76F2E815">
                      <wp:simplePos x="0" y="0"/>
                      <wp:positionH relativeFrom="column">
                        <wp:posOffset>98425</wp:posOffset>
                      </wp:positionH>
                      <wp:positionV relativeFrom="paragraph">
                        <wp:posOffset>216535</wp:posOffset>
                      </wp:positionV>
                      <wp:extent cx="0" cy="143510"/>
                      <wp:effectExtent l="76200" t="0" r="57150" b="66040"/>
                      <wp:wrapNone/>
                      <wp:docPr id="443" name="Straight Arrow Connector 443"/>
                      <wp:cNvGraphicFramePr/>
                      <a:graphic xmlns:a="http://schemas.openxmlformats.org/drawingml/2006/main">
                        <a:graphicData uri="http://schemas.microsoft.com/office/word/2010/wordprocessingShape">
                          <wps:wsp>
                            <wps:cNvCnPr/>
                            <wps:spPr>
                              <a:xfrm>
                                <a:off x="0" y="0"/>
                                <a:ext cx="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4BA064C" id="Straight Arrow Connector 443" o:spid="_x0000_s1026" type="#_x0000_t32" style="position:absolute;margin-left:7.75pt;margin-top:17.05pt;width:0;height:1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" strokecolor="black [3213]">
                      <v:stroke endarrow="block"/>
                    </v:shape>
                  </w:pict>
                </mc:Fallback>
              </mc:AlternateContent>
            </w:r>
            <w:r w:rsidRPr="00ED0220">
              <w:rPr>
                <w:rFonts w:ascii="GE Inspira Sans" w:hAnsi="GE Inspira Sans"/>
                <w:noProof/>
                <w:sz w:val="13"/>
                <w:szCs w:val="13"/>
                <w:lang w:eastAsia="en-GB"/>
              </w:rPr>
              <mc:AlternateContent>
                <mc:Choice Requires="wps">
                  <w:drawing>
                    <wp:anchor distT="0" distB="0" distL="114300" distR="114300" simplePos="0" relativeHeight="251700224" behindDoc="0" locked="0" layoutInCell="1" allowOverlap="1" wp14:anchorId="64161A34" wp14:editId="3EF81BAD">
                      <wp:simplePos x="0" y="0"/>
                      <wp:positionH relativeFrom="column">
                        <wp:posOffset>9937</wp:posOffset>
                      </wp:positionH>
                      <wp:positionV relativeFrom="paragraph">
                        <wp:posOffset>60325</wp:posOffset>
                      </wp:positionV>
                      <wp:extent cx="171450" cy="152400"/>
                      <wp:effectExtent l="0" t="0" r="19050" b="19050"/>
                      <wp:wrapNone/>
                      <wp:docPr id="403" name="Isosceles Triangle 40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02B803D9" id="Isosceles Triangle 403" o:spid="_x0000_s1026" type="#_x0000_t5" style="position:absolute;margin-left:.8pt;margin-top:4.75pt;width:13.5pt;height:12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" fillcolor="#76b900" strokecolor="black [3213]"/>
                  </w:pict>
                </mc:Fallback>
              </mc:AlternateContent>
            </w:r>
          </w:p>
        </w:tc>
        <w:tc>
          <w:tcPr>
            <w:tcW w:w="567" w:type="dxa"/>
            <w:tcBorders>
              <w:top w:val="single" w:sz="4" w:space="0" w:color="auto"/>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lang w:val="en-AU" w:eastAsia="en-AU"/>
              </w:rPr>
            </w:pPr>
          </w:p>
        </w:tc>
        <w:tc>
          <w:tcPr>
            <w:tcW w:w="567" w:type="dxa"/>
            <w:tcBorders>
              <w:top w:val="single" w:sz="4" w:space="0" w:color="auto"/>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lang w:eastAsia="en-GB"/>
              </w:rPr>
            </w:pPr>
            <w:r w:rsidRPr="00ED0220">
              <w:rPr>
                <w:rFonts w:ascii="GE Inspira Sans" w:hAnsi="GE Inspira Sans"/>
                <w:noProof/>
                <w:lang w:eastAsia="en-GB"/>
              </w:rPr>
              <mc:AlternateContent>
                <mc:Choice Requires="wps">
                  <w:drawing>
                    <wp:anchor distT="0" distB="0" distL="114300" distR="114300" simplePos="0" relativeHeight="251698176" behindDoc="0" locked="0" layoutInCell="1" allowOverlap="1" wp14:anchorId="4F4A8D12" wp14:editId="7A12C17B">
                      <wp:simplePos x="0" y="0"/>
                      <wp:positionH relativeFrom="column">
                        <wp:posOffset>27305</wp:posOffset>
                      </wp:positionH>
                      <wp:positionV relativeFrom="paragraph">
                        <wp:posOffset>64770</wp:posOffset>
                      </wp:positionV>
                      <wp:extent cx="171450" cy="152400"/>
                      <wp:effectExtent l="0" t="0" r="19050" b="19050"/>
                      <wp:wrapNone/>
                      <wp:docPr id="400" name="Isosceles Triangle 400"/>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0FEB8DE5" id="Isosceles Triangle 400" o:spid="_x0000_s1026" type="#_x0000_t5" style="position:absolute;margin-left:2.15pt;margin-top:5.1pt;width:13.5pt;height:12pt;rotation:18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" fillcolor="#76b900" strokecolor="black [3213]"/>
                  </w:pict>
                </mc:Fallback>
              </mc:AlternateContent>
            </w:r>
          </w:p>
        </w:tc>
        <w:tc>
          <w:tcPr>
            <w:tcW w:w="3686" w:type="dxa"/>
            <w:tcBorders>
              <w:top w:val="single" w:sz="4" w:space="0" w:color="auto"/>
            </w:tcBorders>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Borders>
              <w:top w:val="single" w:sz="4" w:space="0" w:color="auto"/>
            </w:tcBorders>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3.3.8</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 xml:space="preserve">Calculate PM &amp; Engineering costs </w:t>
            </w:r>
            <w:r w:rsidR="00D82185" w:rsidRPr="00ED0220">
              <w:rPr>
                <w:rFonts w:ascii="GE Inspira Sans" w:hAnsi="GE Inspira Sans"/>
                <w:color w:val="auto"/>
                <w:sz w:val="13"/>
                <w:szCs w:val="13"/>
              </w:rPr>
              <w:t xml:space="preserve">utilising the cost configurators </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sz w:val="24"/>
                <w:szCs w:val="24"/>
                <w:lang w:eastAsia="en-GB"/>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lang w:eastAsia="en-GB"/>
              </w:rPr>
            </w:pPr>
            <w:r w:rsidRPr="00ED0220">
              <w:rPr>
                <w:rFonts w:ascii="GE Inspira Sans" w:hAnsi="GE Inspira Sans"/>
                <w:noProof/>
                <w:lang w:eastAsia="en-GB"/>
              </w:rPr>
              <mc:AlternateContent>
                <mc:Choice Requires="wps">
                  <w:drawing>
                    <wp:anchor distT="0" distB="0" distL="114300" distR="114300" simplePos="0" relativeHeight="251703296" behindDoc="0" locked="0" layoutInCell="1" allowOverlap="1" wp14:anchorId="25C131DA" wp14:editId="7FA23110">
                      <wp:simplePos x="0" y="0"/>
                      <wp:positionH relativeFrom="column">
                        <wp:posOffset>98425</wp:posOffset>
                      </wp:positionH>
                      <wp:positionV relativeFrom="paragraph">
                        <wp:posOffset>213995</wp:posOffset>
                      </wp:positionV>
                      <wp:extent cx="0" cy="162000"/>
                      <wp:effectExtent l="76200" t="0" r="76200" b="47625"/>
                      <wp:wrapNone/>
                      <wp:docPr id="480" name="Straight Arrow Connector 480"/>
                      <wp:cNvGraphicFramePr/>
                      <a:graphic xmlns:a="http://schemas.openxmlformats.org/drawingml/2006/main">
                        <a:graphicData uri="http://schemas.microsoft.com/office/word/2010/wordprocessingShape">
                          <wps:wsp>
                            <wps:cNvCnPr/>
                            <wps:spPr>
                              <a:xfrm>
                                <a:off x="0" y="0"/>
                                <a:ext cx="0" cy="16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02915209" id="Straight Arrow Connector 480" o:spid="_x0000_s1026" type="#_x0000_t32" style="position:absolute;margin-left:7.75pt;margin-top:16.85pt;width:0;height:1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" strokecolor="black [3213]">
                      <v:stroke endarrow="block"/>
                    </v:shape>
                  </w:pict>
                </mc:Fallback>
              </mc:AlternateContent>
            </w:r>
            <w:r w:rsidRPr="00ED0220">
              <w:rPr>
                <w:rFonts w:ascii="GE Inspira Sans" w:hAnsi="GE Inspira Sans"/>
                <w:noProof/>
                <w:sz w:val="13"/>
                <w:szCs w:val="13"/>
                <w:lang w:eastAsia="en-GB"/>
              </w:rPr>
              <mc:AlternateContent>
                <mc:Choice Requires="wps">
                  <w:drawing>
                    <wp:anchor distT="0" distB="0" distL="114300" distR="114300" simplePos="0" relativeHeight="251702272" behindDoc="0" locked="0" layoutInCell="1" allowOverlap="1" wp14:anchorId="0C412DD9" wp14:editId="3B889B33">
                      <wp:simplePos x="0" y="0"/>
                      <wp:positionH relativeFrom="column">
                        <wp:posOffset>18415</wp:posOffset>
                      </wp:positionH>
                      <wp:positionV relativeFrom="paragraph">
                        <wp:posOffset>61818</wp:posOffset>
                      </wp:positionV>
                      <wp:extent cx="171450" cy="152400"/>
                      <wp:effectExtent l="0" t="0" r="19050" b="19050"/>
                      <wp:wrapNone/>
                      <wp:docPr id="404" name="Isosceles Triangle 40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4E7CEA68" id="Isosceles Triangle 404" o:spid="_x0000_s1026" type="#_x0000_t5" style="position:absolute;margin-left:1.45pt;margin-top:4.85pt;width:13.5pt;height:12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sz w:val="24"/>
                <w:szCs w:val="24"/>
                <w:lang w:eastAsia="en-GB"/>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3.3.9</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 xml:space="preserve">Include logistics costs as </w:t>
            </w:r>
            <w:r w:rsidR="003452E5" w:rsidRPr="00ED0220">
              <w:rPr>
                <w:rFonts w:ascii="GE Inspira Sans" w:hAnsi="GE Inspira Sans"/>
                <w:color w:val="auto"/>
                <w:sz w:val="13"/>
                <w:szCs w:val="13"/>
              </w:rPr>
              <w:t>required (</w:t>
            </w:r>
            <w:r w:rsidRPr="00ED0220">
              <w:rPr>
                <w:rFonts w:ascii="GE Inspira Sans" w:hAnsi="GE Inspira Sans"/>
                <w:color w:val="auto"/>
                <w:sz w:val="13"/>
                <w:szCs w:val="13"/>
              </w:rPr>
              <w:t>if not FCA)</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sz w:val="24"/>
                <w:szCs w:val="24"/>
                <w:lang w:eastAsia="en-GB"/>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F15885" w:rsidP="00537F99">
            <w:pPr>
              <w:pStyle w:val="BodyTextIndent"/>
              <w:spacing w:before="60" w:after="60"/>
              <w:ind w:left="0"/>
              <w:jc w:val="both"/>
              <w:rPr>
                <w:rFonts w:ascii="GE Inspira Sans" w:hAnsi="GE Inspira Sans"/>
                <w:noProof/>
                <w:lang w:eastAsia="en-GB"/>
              </w:rPr>
            </w:pPr>
            <w:r w:rsidRPr="00ED0220">
              <w:rPr>
                <w:rFonts w:ascii="GE Inspira Sans" w:hAnsi="GE Inspira Sans"/>
                <w:noProof/>
                <w:lang w:eastAsia="en-GB"/>
              </w:rPr>
              <mc:AlternateContent>
                <mc:Choice Requires="wps">
                  <w:drawing>
                    <wp:anchor distT="0" distB="0" distL="114300" distR="114300" simplePos="0" relativeHeight="251740160" behindDoc="0" locked="0" layoutInCell="1" allowOverlap="1" wp14:anchorId="4F62384D" wp14:editId="0616D30B">
                      <wp:simplePos x="0" y="0"/>
                      <wp:positionH relativeFrom="column">
                        <wp:posOffset>101971</wp:posOffset>
                      </wp:positionH>
                      <wp:positionV relativeFrom="paragraph">
                        <wp:posOffset>229235</wp:posOffset>
                      </wp:positionV>
                      <wp:extent cx="0" cy="127221"/>
                      <wp:effectExtent l="76200" t="0" r="57150" b="63500"/>
                      <wp:wrapNone/>
                      <wp:docPr id="455" name="Straight Arrow Connector 455"/>
                      <wp:cNvGraphicFramePr/>
                      <a:graphic xmlns:a="http://schemas.openxmlformats.org/drawingml/2006/main">
                        <a:graphicData uri="http://schemas.microsoft.com/office/word/2010/wordprocessingShape">
                          <wps:wsp>
                            <wps:cNvCnPr/>
                            <wps:spPr>
                              <a:xfrm>
                                <a:off x="0" y="0"/>
                                <a:ext cx="0" cy="127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EDEB5CC" id="Straight Arrow Connector 455" o:spid="_x0000_s1026" type="#_x0000_t32" style="position:absolute;margin-left:8.05pt;margin-top:18.05pt;width:0;height:1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" strokecolor="black [3213]">
                      <v:stroke endarrow="block"/>
                    </v:shape>
                  </w:pict>
                </mc:Fallback>
              </mc:AlternateContent>
            </w:r>
            <w:r w:rsidR="0039396F" w:rsidRPr="00ED0220">
              <w:rPr>
                <w:rFonts w:ascii="GE Inspira Sans" w:hAnsi="GE Inspira Sans"/>
                <w:noProof/>
                <w:sz w:val="13"/>
                <w:szCs w:val="13"/>
                <w:lang w:eastAsia="en-GB"/>
              </w:rPr>
              <mc:AlternateContent>
                <mc:Choice Requires="wps">
                  <w:drawing>
                    <wp:anchor distT="0" distB="0" distL="114300" distR="114300" simplePos="0" relativeHeight="251704320" behindDoc="0" locked="0" layoutInCell="1" allowOverlap="1" wp14:anchorId="5048A924" wp14:editId="0E8DB6F4">
                      <wp:simplePos x="0" y="0"/>
                      <wp:positionH relativeFrom="column">
                        <wp:posOffset>19354</wp:posOffset>
                      </wp:positionH>
                      <wp:positionV relativeFrom="paragraph">
                        <wp:posOffset>81280</wp:posOffset>
                      </wp:positionV>
                      <wp:extent cx="171450" cy="152400"/>
                      <wp:effectExtent l="0" t="0" r="19050" b="19050"/>
                      <wp:wrapNone/>
                      <wp:docPr id="454" name="Isosceles Triangle 45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6BF1E781" id="Isosceles Triangle 454" o:spid="_x0000_s1026" type="#_x0000_t5" style="position:absolute;margin-left:1.5pt;margin-top:6.4pt;width:13.5pt;height:12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sz w:val="24"/>
                <w:szCs w:val="24"/>
                <w:lang w:eastAsia="en-GB"/>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4502F4" w:rsidRPr="00ED0220" w:rsidTr="0039396F">
        <w:trPr>
          <w:trHeight w:val="454"/>
        </w:trPr>
        <w:tc>
          <w:tcPr>
            <w:tcW w:w="567" w:type="dxa"/>
            <w:vAlign w:val="center"/>
          </w:tcPr>
          <w:p w:rsidR="004502F4" w:rsidRPr="00ED0220" w:rsidRDefault="004502F4"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3.3.10</w:t>
            </w:r>
          </w:p>
        </w:tc>
        <w:tc>
          <w:tcPr>
            <w:tcW w:w="2268" w:type="dxa"/>
            <w:gridSpan w:val="2"/>
          </w:tcPr>
          <w:p w:rsidR="004502F4" w:rsidRPr="00ED0220" w:rsidRDefault="004502F4"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Compile Final Pricing</w:t>
            </w:r>
          </w:p>
        </w:tc>
        <w:tc>
          <w:tcPr>
            <w:tcW w:w="567" w:type="dxa"/>
            <w:tcBorders>
              <w:right w:val="dashed" w:sz="4" w:space="0" w:color="BFBFBF" w:themeColor="background1" w:themeShade="BF"/>
            </w:tcBorders>
          </w:tcPr>
          <w:p w:rsidR="004502F4" w:rsidRPr="00ED0220" w:rsidRDefault="004502F4" w:rsidP="00537F99">
            <w:pPr>
              <w:pStyle w:val="BodyTextIndent"/>
              <w:spacing w:before="60" w:after="60"/>
              <w:ind w:left="0"/>
              <w:jc w:val="both"/>
              <w:rPr>
                <w:rFonts w:ascii="GE Inspira Sans" w:hAnsi="GE Inspira Sans"/>
                <w:noProof/>
                <w:sz w:val="24"/>
                <w:szCs w:val="24"/>
                <w:lang w:eastAsia="en-GB"/>
              </w:rPr>
            </w:pPr>
            <w:r w:rsidRPr="00ED0220">
              <w:rPr>
                <w:rFonts w:ascii="GE Inspira Sans" w:hAnsi="GE Inspira Sans"/>
                <w:noProof/>
                <w:lang w:eastAsia="en-GB"/>
              </w:rPr>
              <mc:AlternateContent>
                <mc:Choice Requires="wps">
                  <w:drawing>
                    <wp:anchor distT="0" distB="0" distL="114300" distR="114300" simplePos="0" relativeHeight="251694080" behindDoc="0" locked="0" layoutInCell="1" allowOverlap="1" wp14:anchorId="464579C8" wp14:editId="725DCA0A">
                      <wp:simplePos x="0" y="0"/>
                      <wp:positionH relativeFrom="column">
                        <wp:posOffset>-8663</wp:posOffset>
                      </wp:positionH>
                      <wp:positionV relativeFrom="paragraph">
                        <wp:posOffset>74750</wp:posOffset>
                      </wp:positionV>
                      <wp:extent cx="171450" cy="152400"/>
                      <wp:effectExtent l="0" t="0" r="19050" b="19050"/>
                      <wp:wrapNone/>
                      <wp:docPr id="384" name="Isosceles Triangle 38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1EC3744B" id="Isosceles Triangle 384" o:spid="_x0000_s1026" type="#_x0000_t5" style="position:absolute;margin-left:-.7pt;margin-top:5.9pt;width:13.5pt;height:12pt;rotation:18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" fillcolor="#ffc0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4502F4" w:rsidRPr="00ED0220" w:rsidRDefault="00F15885" w:rsidP="00537F99">
            <w:pPr>
              <w:pStyle w:val="BodyTextIndent"/>
              <w:tabs>
                <w:tab w:val="center" w:pos="175"/>
              </w:tabs>
              <w:spacing w:before="60" w:after="60"/>
              <w:ind w:left="0"/>
              <w:jc w:val="both"/>
              <w:rPr>
                <w:rFonts w:ascii="GE Inspira Sans" w:hAnsi="GE Inspira Sans"/>
                <w:noProof/>
                <w:lang w:val="en-US"/>
              </w:rPr>
            </w:pPr>
            <w:r w:rsidRPr="00ED0220">
              <w:rPr>
                <w:rFonts w:ascii="GE Inspira Sans" w:hAnsi="GE Inspira Sans"/>
                <w:noProof/>
                <w:lang w:val="en-US"/>
              </w:rPr>
              <w:tab/>
            </w:r>
            <w:r w:rsidR="004502F4" w:rsidRPr="00ED0220">
              <w:rPr>
                <w:rFonts w:ascii="GE Inspira Sans" w:hAnsi="GE Inspira Sans"/>
                <w:noProof/>
                <w:sz w:val="13"/>
                <w:szCs w:val="13"/>
                <w:lang w:eastAsia="en-GB"/>
              </w:rPr>
              <mc:AlternateContent>
                <mc:Choice Requires="wps">
                  <w:drawing>
                    <wp:anchor distT="0" distB="0" distL="114300" distR="114300" simplePos="0" relativeHeight="251695104" behindDoc="0" locked="0" layoutInCell="1" allowOverlap="1" wp14:anchorId="27ACFFFA" wp14:editId="32E4E0EE">
                      <wp:simplePos x="0" y="0"/>
                      <wp:positionH relativeFrom="column">
                        <wp:posOffset>30588</wp:posOffset>
                      </wp:positionH>
                      <wp:positionV relativeFrom="paragraph">
                        <wp:posOffset>81735</wp:posOffset>
                      </wp:positionV>
                      <wp:extent cx="171450" cy="152400"/>
                      <wp:effectExtent l="0" t="0" r="19050" b="19050"/>
                      <wp:wrapNone/>
                      <wp:docPr id="475" name="Isosceles Triangle 475"/>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74EDE7E0" id="Isosceles Triangle 475" o:spid="_x0000_s1026" type="#_x0000_t5" style="position:absolute;margin-left:2.4pt;margin-top:6.45pt;width:13.5pt;height:12pt;rotation:18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4502F4" w:rsidRPr="00ED0220" w:rsidRDefault="004502F4" w:rsidP="00537F99">
            <w:pPr>
              <w:pStyle w:val="BodyTextIndent"/>
              <w:spacing w:before="60" w:after="60"/>
              <w:ind w:left="0"/>
              <w:jc w:val="both"/>
              <w:rPr>
                <w:rFonts w:ascii="GE Inspira Sans" w:hAnsi="GE Inspira Sans"/>
                <w:noProof/>
                <w:sz w:val="24"/>
                <w:szCs w:val="24"/>
                <w:lang w:eastAsia="en-GB"/>
              </w:rPr>
            </w:pPr>
          </w:p>
        </w:tc>
        <w:tc>
          <w:tcPr>
            <w:tcW w:w="567" w:type="dxa"/>
            <w:tcBorders>
              <w:left w:val="dashed" w:sz="4" w:space="0" w:color="BFBFBF" w:themeColor="background1" w:themeShade="BF"/>
            </w:tcBorders>
          </w:tcPr>
          <w:p w:rsidR="004502F4" w:rsidRPr="00ED0220" w:rsidRDefault="004502F4"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693056" behindDoc="0" locked="0" layoutInCell="1" allowOverlap="1" wp14:anchorId="1195CC67" wp14:editId="3ACF38E6">
                      <wp:simplePos x="0" y="0"/>
                      <wp:positionH relativeFrom="column">
                        <wp:posOffset>1055</wp:posOffset>
                      </wp:positionH>
                      <wp:positionV relativeFrom="paragraph">
                        <wp:posOffset>64627</wp:posOffset>
                      </wp:positionV>
                      <wp:extent cx="171450" cy="152400"/>
                      <wp:effectExtent l="0" t="0" r="19050" b="19050"/>
                      <wp:wrapNone/>
                      <wp:docPr id="416" name="Isosceles Triangle 416"/>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4288AD71" id="Isosceles Triangle 416" o:spid="_x0000_s1026" type="#_x0000_t5" style="position:absolute;margin-left:.1pt;margin-top:5.1pt;width:13.5pt;height:12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" fillcolor="#ffc000" strokecolor="black [3213]"/>
                  </w:pict>
                </mc:Fallback>
              </mc:AlternateContent>
            </w:r>
          </w:p>
        </w:tc>
        <w:tc>
          <w:tcPr>
            <w:tcW w:w="3686" w:type="dxa"/>
          </w:tcPr>
          <w:p w:rsidR="004502F4" w:rsidRPr="00ED0220" w:rsidRDefault="004502F4" w:rsidP="00537F99">
            <w:pPr>
              <w:pStyle w:val="BodyTextIndent"/>
              <w:spacing w:before="60" w:after="60"/>
              <w:ind w:left="0"/>
              <w:jc w:val="both"/>
              <w:rPr>
                <w:rFonts w:ascii="GE Inspira Sans" w:hAnsi="GE Inspira Sans"/>
                <w:color w:val="auto"/>
                <w:sz w:val="13"/>
                <w:szCs w:val="13"/>
              </w:rPr>
            </w:pPr>
          </w:p>
        </w:tc>
        <w:tc>
          <w:tcPr>
            <w:tcW w:w="991" w:type="dxa"/>
            <w:gridSpan w:val="2"/>
          </w:tcPr>
          <w:p w:rsidR="004502F4" w:rsidRPr="00ED0220" w:rsidRDefault="004502F4"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Regional or HQ level Budgetary review (if required)</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sz w:val="24"/>
                <w:szCs w:val="24"/>
                <w:lang w:eastAsia="en-GB"/>
              </w:rPr>
              <mc:AlternateContent>
                <mc:Choice Requires="wps">
                  <w:drawing>
                    <wp:anchor distT="0" distB="0" distL="114300" distR="114300" simplePos="0" relativeHeight="251709440" behindDoc="0" locked="0" layoutInCell="1" allowOverlap="1" wp14:anchorId="31112FC0" wp14:editId="7B61B67B">
                      <wp:simplePos x="0" y="0"/>
                      <wp:positionH relativeFrom="column">
                        <wp:posOffset>-2540</wp:posOffset>
                      </wp:positionH>
                      <wp:positionV relativeFrom="paragraph">
                        <wp:posOffset>184946</wp:posOffset>
                      </wp:positionV>
                      <wp:extent cx="471805" cy="114300"/>
                      <wp:effectExtent l="0" t="0" r="4445" b="0"/>
                      <wp:wrapNone/>
                      <wp:docPr id="388"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3B2" w:rsidRPr="006B6DF8" w:rsidRDefault="00F843B2" w:rsidP="0039396F">
                                  <w:pPr>
                                    <w:rPr>
                                      <w:rFonts w:ascii="GE Inspira" w:hAnsi="GE Inspira"/>
                                      <w:sz w:val="16"/>
                                      <w:szCs w:val="16"/>
                                      <w:lang w:val="en-US"/>
                                    </w:rPr>
                                  </w:pPr>
                                  <w:r>
                                    <w:rPr>
                                      <w:rFonts w:ascii="GE Inspira" w:hAnsi="GE Inspira"/>
                                      <w:sz w:val="16"/>
                                      <w:szCs w:val="16"/>
                                      <w:lang w:val="en-US"/>
                                    </w:rPr>
                                    <w:t>REGIONAL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12FC0" id="Text Box 388" o:spid="_x0000_s1029" type="#_x0000_t202" style="position:absolute;left:0;text-align:left;margin-left:-.2pt;margin-top:14.55pt;width:37.15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" filled="f" stroked="f">
                      <v:textbox inset="0,0,0,0">
                        <w:txbxContent>
                          <w:p w:rsidR="00F843B2" w:rsidRPr="006B6DF8" w:rsidRDefault="00F843B2" w:rsidP="0039396F">
                            <w:pPr>
                              <w:rPr>
                                <w:rFonts w:ascii="GE Inspira" w:hAnsi="GE Inspira"/>
                                <w:sz w:val="16"/>
                                <w:szCs w:val="16"/>
                                <w:lang w:val="en-US"/>
                              </w:rPr>
                            </w:pPr>
                            <w:r>
                              <w:rPr>
                                <w:rFonts w:ascii="GE Inspira" w:hAnsi="GE Inspira"/>
                                <w:sz w:val="16"/>
                                <w:szCs w:val="16"/>
                                <w:lang w:val="en-US"/>
                              </w:rPr>
                              <w:t>REGIONAL</w:t>
                            </w:r>
                          </w:p>
                        </w:txbxContent>
                      </v:textbox>
                    </v:shape>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10464" behindDoc="0" locked="0" layoutInCell="1" allowOverlap="1" wp14:anchorId="6EA295CD" wp14:editId="6E59C2E5">
                      <wp:simplePos x="0" y="0"/>
                      <wp:positionH relativeFrom="column">
                        <wp:posOffset>102235</wp:posOffset>
                      </wp:positionH>
                      <wp:positionV relativeFrom="paragraph">
                        <wp:posOffset>232410</wp:posOffset>
                      </wp:positionV>
                      <wp:extent cx="0" cy="144000"/>
                      <wp:effectExtent l="76200" t="0" r="57150" b="66040"/>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5645665" id="Straight Arrow Connector 397" o:spid="_x0000_s1026" type="#_x0000_t32" style="position:absolute;margin-left:8.05pt;margin-top:18.3pt;width:0;height:11.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">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707392" behindDoc="0" locked="0" layoutInCell="1" allowOverlap="1" wp14:anchorId="0496BAEA" wp14:editId="258D4FE4">
                      <wp:simplePos x="0" y="0"/>
                      <wp:positionH relativeFrom="column">
                        <wp:posOffset>247650</wp:posOffset>
                      </wp:positionH>
                      <wp:positionV relativeFrom="paragraph">
                        <wp:posOffset>156622</wp:posOffset>
                      </wp:positionV>
                      <wp:extent cx="593725" cy="225425"/>
                      <wp:effectExtent l="0" t="76200" r="92075" b="60325"/>
                      <wp:wrapNone/>
                      <wp:docPr id="479" name="Elbow Connector 479"/>
                      <wp:cNvGraphicFramePr/>
                      <a:graphic xmlns:a="http://schemas.openxmlformats.org/drawingml/2006/main">
                        <a:graphicData uri="http://schemas.microsoft.com/office/word/2010/wordprocessingShape">
                          <wps:wsp>
                            <wps:cNvCnPr/>
                            <wps:spPr>
                              <a:xfrm>
                                <a:off x="0" y="0"/>
                                <a:ext cx="593725" cy="225425"/>
                              </a:xfrm>
                              <a:prstGeom prst="bentConnector3">
                                <a:avLst>
                                  <a:gd name="adj1" fmla="val 99997"/>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3A92D280" id="Elbow Connector 479" o:spid="_x0000_s1026" type="#_x0000_t34" style="position:absolute;margin-left:19.5pt;margin-top:12.35pt;width:46.75pt;height:1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" adj="21599" strokecolor="black [3213]">
                      <v:stroke startarrow="block"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706368" behindDoc="0" locked="0" layoutInCell="1" allowOverlap="1" wp14:anchorId="393EB01A" wp14:editId="34F699DB">
                      <wp:simplePos x="0" y="0"/>
                      <wp:positionH relativeFrom="column">
                        <wp:posOffset>-46990</wp:posOffset>
                      </wp:positionH>
                      <wp:positionV relativeFrom="paragraph">
                        <wp:posOffset>69438</wp:posOffset>
                      </wp:positionV>
                      <wp:extent cx="296545" cy="161925"/>
                      <wp:effectExtent l="0" t="0" r="27305" b="28575"/>
                      <wp:wrapNone/>
                      <wp:docPr id="425" name="Flowchart: Decision 425"/>
                      <wp:cNvGraphicFramePr/>
                      <a:graphic xmlns:a="http://schemas.openxmlformats.org/drawingml/2006/main">
                        <a:graphicData uri="http://schemas.microsoft.com/office/word/2010/wordprocessingShape">
                          <wps:wsp>
                            <wps:cNvSpPr/>
                            <wps:spPr>
                              <a:xfrm>
                                <a:off x="0" y="0"/>
                                <a:ext cx="296545" cy="161925"/>
                              </a:xfrm>
                              <a:prstGeom prst="flowChartDecision">
                                <a:avLst/>
                              </a:prstGeom>
                              <a:solidFill>
                                <a:schemeClr val="tx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w:pict>
                    <v:shape w14:anchorId="4C68E9B7" id="Flowchart: Decision 425" o:spid="_x0000_s1026" type="#_x0000_t110" style="position:absolute;margin-left:-3.7pt;margin-top:5.45pt;width:23.35pt;height:12.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" fillcolor="#1f497d [3215]" strokecolor="black [3213]" strokeweight=".25pt"/>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lang w:val="en-AU" w:eastAsia="en-AU"/>
              </w:rPr>
            </w:pPr>
            <w:r w:rsidRPr="00ED0220">
              <w:rPr>
                <w:rFonts w:ascii="GE Inspira Sans" w:hAnsi="GE Inspira Sans"/>
                <w:noProof/>
                <w:sz w:val="24"/>
                <w:szCs w:val="24"/>
                <w:lang w:eastAsia="en-GB"/>
              </w:rPr>
              <mc:AlternateContent>
                <mc:Choice Requires="wps">
                  <w:drawing>
                    <wp:anchor distT="0" distB="0" distL="114300" distR="114300" simplePos="0" relativeHeight="251708416" behindDoc="0" locked="0" layoutInCell="1" allowOverlap="1" wp14:anchorId="73793A2D" wp14:editId="0CB9C577">
                      <wp:simplePos x="0" y="0"/>
                      <wp:positionH relativeFrom="column">
                        <wp:posOffset>95126</wp:posOffset>
                      </wp:positionH>
                      <wp:positionV relativeFrom="paragraph">
                        <wp:posOffset>29252</wp:posOffset>
                      </wp:positionV>
                      <wp:extent cx="228600" cy="114300"/>
                      <wp:effectExtent l="0" t="0" r="0" b="0"/>
                      <wp:wrapNone/>
                      <wp:docPr id="386"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3B2" w:rsidRPr="006B6DF8" w:rsidRDefault="00F843B2" w:rsidP="0039396F">
                                  <w:pPr>
                                    <w:rPr>
                                      <w:rFonts w:ascii="GE Inspira" w:hAnsi="GE Inspira"/>
                                      <w:sz w:val="16"/>
                                      <w:szCs w:val="16"/>
                                      <w:lang w:val="en-US"/>
                                    </w:rPr>
                                  </w:pPr>
                                  <w:r>
                                    <w:rPr>
                                      <w:rFonts w:ascii="GE Inspira" w:hAnsi="GE Inspira"/>
                                      <w:sz w:val="16"/>
                                      <w:szCs w:val="16"/>
                                      <w:lang w:val="en-US"/>
                                    </w:rPr>
                                    <w:t>HQ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93A2D" id="Text Box 386" o:spid="_x0000_s1030" type="#_x0000_t202" style="position:absolute;left:0;text-align:left;margin-left:7.5pt;margin-top:2.3pt;width:18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" filled="f" stroked="f">
                      <v:textbox inset="0,0,0,0">
                        <w:txbxContent>
                          <w:p w:rsidR="00F843B2" w:rsidRPr="006B6DF8" w:rsidRDefault="00F843B2" w:rsidP="0039396F">
                            <w:pPr>
                              <w:rPr>
                                <w:rFonts w:ascii="GE Inspira" w:hAnsi="GE Inspira"/>
                                <w:sz w:val="16"/>
                                <w:szCs w:val="16"/>
                                <w:lang w:val="en-US"/>
                              </w:rPr>
                            </w:pPr>
                            <w:r>
                              <w:rPr>
                                <w:rFonts w:ascii="GE Inspira" w:hAnsi="GE Inspira"/>
                                <w:sz w:val="16"/>
                                <w:szCs w:val="16"/>
                                <w:lang w:val="en-US"/>
                              </w:rPr>
                              <w:t>HQ</w:t>
                            </w:r>
                          </w:p>
                        </w:txbxContent>
                      </v:textbox>
                    </v:shape>
                  </w:pict>
                </mc:Fallback>
              </mc:AlternateContent>
            </w: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If budgetary is a high enough value then HQ involvement may be required, either through a Budgetary review call or through separate engagement.</w:t>
            </w: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4F5B0C"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w:t>
            </w:r>
            <w:r w:rsidR="000A77B9" w:rsidRPr="00ED0220">
              <w:rPr>
                <w:rFonts w:ascii="GE Inspira Sans" w:hAnsi="GE Inspira Sans"/>
                <w:color w:val="auto"/>
                <w:sz w:val="13"/>
                <w:szCs w:val="13"/>
              </w:rPr>
              <w:t>3.</w:t>
            </w:r>
            <w:r w:rsidR="00F15885" w:rsidRPr="00ED0220">
              <w:rPr>
                <w:rFonts w:ascii="GE Inspira Sans" w:hAnsi="GE Inspira Sans"/>
                <w:color w:val="auto"/>
                <w:sz w:val="13"/>
                <w:szCs w:val="13"/>
              </w:rPr>
              <w:t>11</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Include any proposed adjustments in cost model</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18656" behindDoc="0" locked="0" layoutInCell="1" allowOverlap="1" wp14:anchorId="02E25138" wp14:editId="3F528EDC">
                      <wp:simplePos x="0" y="0"/>
                      <wp:positionH relativeFrom="column">
                        <wp:posOffset>108585</wp:posOffset>
                      </wp:positionH>
                      <wp:positionV relativeFrom="paragraph">
                        <wp:posOffset>221615</wp:posOffset>
                      </wp:positionV>
                      <wp:extent cx="0" cy="172085"/>
                      <wp:effectExtent l="76200" t="0" r="57150" b="56515"/>
                      <wp:wrapNone/>
                      <wp:docPr id="484" name="Straight Arrow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373C9A9D" id="Straight Arrow Connector 484" o:spid="_x0000_s1026" type="#_x0000_t32" style="position:absolute;margin-left:8.55pt;margin-top:17.45pt;width:0;height:1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">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716608" behindDoc="0" locked="0" layoutInCell="1" allowOverlap="1" wp14:anchorId="5D3F6CA2" wp14:editId="6537641B">
                      <wp:simplePos x="0" y="0"/>
                      <wp:positionH relativeFrom="column">
                        <wp:posOffset>28798</wp:posOffset>
                      </wp:positionH>
                      <wp:positionV relativeFrom="paragraph">
                        <wp:posOffset>90170</wp:posOffset>
                      </wp:positionV>
                      <wp:extent cx="171450" cy="152400"/>
                      <wp:effectExtent l="0" t="0" r="19050" b="19050"/>
                      <wp:wrapNone/>
                      <wp:docPr id="428" name="Isosceles Triangle 42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258627F7" id="Isosceles Triangle 428" o:spid="_x0000_s1026" type="#_x0000_t5" style="position:absolute;margin-left:2.25pt;margin-top:7.1pt;width:13.5pt;height:12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17632" behindDoc="0" locked="0" layoutInCell="1" allowOverlap="1" wp14:anchorId="1908572C" wp14:editId="7004F405">
                      <wp:simplePos x="0" y="0"/>
                      <wp:positionH relativeFrom="column">
                        <wp:posOffset>28163</wp:posOffset>
                      </wp:positionH>
                      <wp:positionV relativeFrom="paragraph">
                        <wp:posOffset>69850</wp:posOffset>
                      </wp:positionV>
                      <wp:extent cx="171450" cy="152400"/>
                      <wp:effectExtent l="0" t="0" r="19050" b="19050"/>
                      <wp:wrapNone/>
                      <wp:docPr id="23" name="Isosceles Triangle 2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56D88A6F" id="Isosceles Triangle 23" o:spid="_x0000_s1026" type="#_x0000_t5" style="position:absolute;margin-left:2.2pt;margin-top:5.5pt;width:13.5pt;height:12pt;rotation:18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" fillcolor="#ffc000" strokecolor="black [3213]"/>
                  </w:pict>
                </mc:Fallback>
              </mc:AlternateContent>
            </w:r>
          </w:p>
        </w:tc>
        <w:tc>
          <w:tcPr>
            <w:tcW w:w="3686" w:type="dxa"/>
          </w:tcPr>
          <w:p w:rsidR="0039396F" w:rsidRPr="00ED0220" w:rsidRDefault="0039396F" w:rsidP="00537F99">
            <w:pPr>
              <w:pStyle w:val="BodyTextIndent"/>
              <w:spacing w:before="60" w:after="60"/>
              <w:ind w:left="0"/>
              <w:jc w:val="both"/>
              <w:rPr>
                <w:rFonts w:ascii="GE Inspira Sans" w:hAnsi="GE Inspira Sans"/>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tcBorders>
              <w:bottom w:val="single" w:sz="4" w:space="0" w:color="auto"/>
            </w:tcBorders>
            <w:vAlign w:val="center"/>
          </w:tcPr>
          <w:p w:rsidR="0039396F" w:rsidRPr="00ED0220" w:rsidRDefault="000A77B9"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3.4.1</w:t>
            </w:r>
          </w:p>
        </w:tc>
        <w:tc>
          <w:tcPr>
            <w:tcW w:w="2268" w:type="dxa"/>
            <w:gridSpan w:val="2"/>
            <w:tcBorders>
              <w:bottom w:val="single" w:sz="4" w:space="0" w:color="auto"/>
            </w:tcBorders>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Include finalised pricing etc. in standard proposal format</w:t>
            </w:r>
          </w:p>
        </w:tc>
        <w:tc>
          <w:tcPr>
            <w:tcW w:w="567" w:type="dxa"/>
            <w:tcBorders>
              <w:bottom w:val="single" w:sz="4" w:space="0" w:color="auto"/>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bottom w:val="single" w:sz="4" w:space="0" w:color="auto"/>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20704" behindDoc="0" locked="0" layoutInCell="1" allowOverlap="1" wp14:anchorId="5413E6AD" wp14:editId="1A85507E">
                      <wp:simplePos x="0" y="0"/>
                      <wp:positionH relativeFrom="column">
                        <wp:posOffset>108585</wp:posOffset>
                      </wp:positionH>
                      <wp:positionV relativeFrom="paragraph">
                        <wp:posOffset>232410</wp:posOffset>
                      </wp:positionV>
                      <wp:extent cx="0" cy="172085"/>
                      <wp:effectExtent l="76200" t="0" r="57150" b="56515"/>
                      <wp:wrapNone/>
                      <wp:docPr id="485" name="Straight Arrow Connector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E2A2082" id="Straight Arrow Connector 485" o:spid="_x0000_s1026" type="#_x0000_t32" style="position:absolute;margin-left:8.55pt;margin-top:18.3pt;width:0;height:1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">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719680" behindDoc="0" locked="0" layoutInCell="1" allowOverlap="1" wp14:anchorId="076DBCDB" wp14:editId="17F2D130">
                      <wp:simplePos x="0" y="0"/>
                      <wp:positionH relativeFrom="column">
                        <wp:posOffset>20320</wp:posOffset>
                      </wp:positionH>
                      <wp:positionV relativeFrom="paragraph">
                        <wp:posOffset>81281</wp:posOffset>
                      </wp:positionV>
                      <wp:extent cx="171450" cy="152400"/>
                      <wp:effectExtent l="0" t="0" r="19050" b="19050"/>
                      <wp:wrapNone/>
                      <wp:docPr id="482" name="Isosceles Triangle 482"/>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5FBCC9C1" id="Isosceles Triangle 482" o:spid="_x0000_s1026" type="#_x0000_t5" style="position:absolute;margin-left:1.6pt;margin-top:6.4pt;width:13.5pt;height:12pt;rotation:180;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" fillcolor="#76b900" strokecolor="black [3213]"/>
                  </w:pict>
                </mc:Fallback>
              </mc:AlternateContent>
            </w:r>
          </w:p>
        </w:tc>
        <w:tc>
          <w:tcPr>
            <w:tcW w:w="567" w:type="dxa"/>
            <w:tcBorders>
              <w:left w:val="dashed" w:sz="4" w:space="0" w:color="BFBFBF" w:themeColor="background1" w:themeShade="BF"/>
              <w:bottom w:val="single" w:sz="4" w:space="0" w:color="auto"/>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noProof/>
                <w:lang w:val="en-AU" w:eastAsia="en-AU"/>
              </w:rPr>
            </w:pPr>
          </w:p>
        </w:tc>
        <w:tc>
          <w:tcPr>
            <w:tcW w:w="567" w:type="dxa"/>
            <w:tcBorders>
              <w:left w:val="dashed" w:sz="4" w:space="0" w:color="BFBFBF" w:themeColor="background1" w:themeShade="BF"/>
              <w:bottom w:val="single" w:sz="4" w:space="0" w:color="auto"/>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Borders>
              <w:bottom w:val="single" w:sz="4" w:space="0" w:color="auto"/>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991" w:type="dxa"/>
            <w:gridSpan w:val="2"/>
            <w:tcBorders>
              <w:bottom w:val="single" w:sz="4" w:space="0" w:color="auto"/>
            </w:tcBorders>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tcBorders>
              <w:bottom w:val="nil"/>
            </w:tcBorders>
            <w:vAlign w:val="center"/>
          </w:tcPr>
          <w:p w:rsidR="0039396F" w:rsidRPr="00ED0220" w:rsidRDefault="000A77B9"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3.4.3</w:t>
            </w:r>
          </w:p>
        </w:tc>
        <w:tc>
          <w:tcPr>
            <w:tcW w:w="2268" w:type="dxa"/>
            <w:gridSpan w:val="2"/>
            <w:tcBorders>
              <w:bottom w:val="nil"/>
            </w:tcBorders>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Circulate final draft of submission for review and comment</w:t>
            </w:r>
          </w:p>
        </w:tc>
        <w:tc>
          <w:tcPr>
            <w:tcW w:w="567" w:type="dxa"/>
            <w:tcBorders>
              <w:bottom w:val="nil"/>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bottom w:val="nil"/>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22752" behindDoc="0" locked="0" layoutInCell="1" allowOverlap="1" wp14:anchorId="76034748" wp14:editId="76D29D99">
                      <wp:simplePos x="0" y="0"/>
                      <wp:positionH relativeFrom="column">
                        <wp:posOffset>103666</wp:posOffset>
                      </wp:positionH>
                      <wp:positionV relativeFrom="paragraph">
                        <wp:posOffset>243205</wp:posOffset>
                      </wp:positionV>
                      <wp:extent cx="0" cy="143510"/>
                      <wp:effectExtent l="76200" t="0" r="57150" b="66040"/>
                      <wp:wrapNone/>
                      <wp:docPr id="488" name="Straight Arrow Connector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59679D5F" id="Straight Arrow Connector 488" o:spid="_x0000_s1026" type="#_x0000_t32" style="position:absolute;margin-left:8.15pt;margin-top:19.15pt;width:0;height:11.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">
                      <v:stroke endarrow="block"/>
                    </v:shape>
                  </w:pict>
                </mc:Fallback>
              </mc:AlternateContent>
            </w:r>
            <w:r w:rsidRPr="00ED0220">
              <w:rPr>
                <w:rFonts w:ascii="GE Inspira Sans" w:hAnsi="GE Inspira Sans"/>
                <w:noProof/>
                <w:lang w:eastAsia="en-GB"/>
              </w:rPr>
              <mc:AlternateContent>
                <mc:Choice Requires="wps">
                  <w:drawing>
                    <wp:anchor distT="0" distB="0" distL="114300" distR="114300" simplePos="0" relativeHeight="251721728" behindDoc="0" locked="0" layoutInCell="1" allowOverlap="1" wp14:anchorId="08F4EDF2" wp14:editId="37591E07">
                      <wp:simplePos x="0" y="0"/>
                      <wp:positionH relativeFrom="column">
                        <wp:posOffset>19685</wp:posOffset>
                      </wp:positionH>
                      <wp:positionV relativeFrom="paragraph">
                        <wp:posOffset>91028</wp:posOffset>
                      </wp:positionV>
                      <wp:extent cx="171450" cy="152400"/>
                      <wp:effectExtent l="0" t="0" r="19050" b="19050"/>
                      <wp:wrapNone/>
                      <wp:docPr id="483" name="Isosceles Triangle 48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39BCEDB1" id="Isosceles Triangle 483" o:spid="_x0000_s1026" type="#_x0000_t5" style="position:absolute;margin-left:1.55pt;margin-top:7.15pt;width:13.5pt;height:12pt;rotation:180;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" fillcolor="#76b900" strokecolor="black [3213]"/>
                  </w:pict>
                </mc:Fallback>
              </mc:AlternateContent>
            </w:r>
          </w:p>
        </w:tc>
        <w:tc>
          <w:tcPr>
            <w:tcW w:w="567" w:type="dxa"/>
            <w:tcBorders>
              <w:left w:val="dashed" w:sz="4" w:space="0" w:color="BFBFBF" w:themeColor="background1" w:themeShade="BF"/>
              <w:bottom w:val="nil"/>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bottom w:val="nil"/>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Borders>
              <w:bottom w:val="nil"/>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991" w:type="dxa"/>
            <w:gridSpan w:val="2"/>
            <w:tcBorders>
              <w:bottom w:val="nil"/>
            </w:tcBorders>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0A77B9"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3.4.4</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Update documents and submit final draft.</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noProof/>
                <w:lang w:eastAsia="en-GB"/>
              </w:rPr>
              <mc:AlternateContent>
                <mc:Choice Requires="wps">
                  <w:drawing>
                    <wp:anchor distT="0" distB="0" distL="114300" distR="114300" simplePos="0" relativeHeight="251724800" behindDoc="0" locked="0" layoutInCell="1" allowOverlap="1" wp14:anchorId="34FCAD9F" wp14:editId="5C9D7AFC">
                      <wp:simplePos x="0" y="0"/>
                      <wp:positionH relativeFrom="column">
                        <wp:posOffset>109427</wp:posOffset>
                      </wp:positionH>
                      <wp:positionV relativeFrom="paragraph">
                        <wp:posOffset>166600</wp:posOffset>
                      </wp:positionV>
                      <wp:extent cx="308758" cy="225425"/>
                      <wp:effectExtent l="76200" t="0" r="15240" b="60325"/>
                      <wp:wrapNone/>
                      <wp:docPr id="490" name="Elbow Connector 490"/>
                      <wp:cNvGraphicFramePr/>
                      <a:graphic xmlns:a="http://schemas.openxmlformats.org/drawingml/2006/main">
                        <a:graphicData uri="http://schemas.microsoft.com/office/word/2010/wordprocessingShape">
                          <wps:wsp>
                            <wps:cNvCnPr/>
                            <wps:spPr>
                              <a:xfrm rot="10800000" flipV="1">
                                <a:off x="0" y="0"/>
                                <a:ext cx="308758" cy="225425"/>
                              </a:xfrm>
                              <a:prstGeom prst="bentConnector3">
                                <a:avLst>
                                  <a:gd name="adj1" fmla="val 9997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7B8BA42F" id="Elbow Connector 490" o:spid="_x0000_s1026" type="#_x0000_t34" style="position:absolute;margin-left:8.6pt;margin-top:13.1pt;width:24.3pt;height:17.75pt;rotation:180;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" adj="21595" strokecolor="black [3040]">
                      <v:stroke endarrow="block"/>
                    </v:shape>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23776" behindDoc="0" locked="0" layoutInCell="1" allowOverlap="1" wp14:anchorId="208407AA" wp14:editId="0426D0BD">
                      <wp:simplePos x="0" y="0"/>
                      <wp:positionH relativeFrom="column">
                        <wp:posOffset>14131</wp:posOffset>
                      </wp:positionH>
                      <wp:positionV relativeFrom="paragraph">
                        <wp:posOffset>88900</wp:posOffset>
                      </wp:positionV>
                      <wp:extent cx="171450" cy="152400"/>
                      <wp:effectExtent l="0" t="0" r="19050" b="19050"/>
                      <wp:wrapNone/>
                      <wp:docPr id="487" name="Isosceles Triangle 487"/>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shape w14:anchorId="16D4AC25" id="Isosceles Triangle 487" o:spid="_x0000_s1026" type="#_x0000_t5" style="position:absolute;margin-left:1.1pt;margin-top:7pt;width:13.5pt;height:12pt;rotation:180;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" fillcolor="#76b900"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color w:val="auto"/>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All documents to be submitted as PDF</w:t>
            </w: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r w:rsidR="0039396F" w:rsidRPr="00ED0220" w:rsidTr="0039396F">
        <w:trPr>
          <w:trHeight w:val="454"/>
        </w:trPr>
        <w:tc>
          <w:tcPr>
            <w:tcW w:w="567" w:type="dxa"/>
            <w:vAlign w:val="center"/>
          </w:tcPr>
          <w:p w:rsidR="0039396F" w:rsidRPr="00ED0220" w:rsidRDefault="00F15885"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lastRenderedPageBreak/>
              <w:t>3</w:t>
            </w:r>
            <w:r w:rsidR="000A77B9" w:rsidRPr="00ED0220">
              <w:rPr>
                <w:rFonts w:ascii="GE Inspira Sans" w:hAnsi="GE Inspira Sans"/>
                <w:color w:val="auto"/>
                <w:sz w:val="13"/>
                <w:szCs w:val="13"/>
              </w:rPr>
              <w:t>.4.5</w:t>
            </w:r>
          </w:p>
        </w:tc>
        <w:tc>
          <w:tcPr>
            <w:tcW w:w="2268" w:type="dxa"/>
            <w:gridSpan w:val="2"/>
          </w:tcPr>
          <w:p w:rsidR="0039396F" w:rsidRPr="00ED0220" w:rsidRDefault="0039396F" w:rsidP="00537F99">
            <w:pPr>
              <w:pStyle w:val="BodyTextIndent"/>
              <w:spacing w:before="60" w:after="60"/>
              <w:ind w:left="0"/>
              <w:jc w:val="both"/>
              <w:rPr>
                <w:rFonts w:ascii="GE Inspira Sans" w:hAnsi="GE Inspira Sans"/>
                <w:color w:val="auto"/>
                <w:sz w:val="13"/>
                <w:szCs w:val="13"/>
              </w:rPr>
            </w:pPr>
            <w:r w:rsidRPr="00ED0220">
              <w:rPr>
                <w:rFonts w:ascii="GE Inspira Sans" w:hAnsi="GE Inspira Sans"/>
                <w:color w:val="auto"/>
                <w:sz w:val="13"/>
                <w:szCs w:val="13"/>
              </w:rPr>
              <w:t>Documents submitted</w:t>
            </w:r>
            <w:r w:rsidR="000A77B9" w:rsidRPr="00ED0220">
              <w:rPr>
                <w:rFonts w:ascii="GE Inspira Sans" w:hAnsi="GE Inspira Sans"/>
                <w:color w:val="auto"/>
                <w:sz w:val="13"/>
                <w:szCs w:val="13"/>
              </w:rPr>
              <w:t xml:space="preserve"> and stored in Deal Machine, Box and</w:t>
            </w:r>
            <w:r w:rsidR="00117DC5" w:rsidRPr="00ED0220">
              <w:rPr>
                <w:rFonts w:ascii="GE Inspira Sans" w:hAnsi="GE Inspira Sans"/>
                <w:color w:val="auto"/>
                <w:sz w:val="13"/>
                <w:szCs w:val="13"/>
              </w:rPr>
              <w:t>/or</w:t>
            </w:r>
            <w:r w:rsidR="000A77B9" w:rsidRPr="00ED0220">
              <w:rPr>
                <w:rFonts w:ascii="GE Inspira Sans" w:hAnsi="GE Inspira Sans"/>
                <w:color w:val="auto"/>
                <w:sz w:val="13"/>
                <w:szCs w:val="13"/>
              </w:rPr>
              <w:t xml:space="preserve"> </w:t>
            </w:r>
            <w:proofErr w:type="spellStart"/>
            <w:r w:rsidR="000A77B9" w:rsidRPr="00ED0220">
              <w:rPr>
                <w:rFonts w:ascii="GE Inspira Sans" w:hAnsi="GE Inspira Sans"/>
                <w:color w:val="auto"/>
                <w:sz w:val="13"/>
                <w:szCs w:val="13"/>
              </w:rPr>
              <w:t>Sharepoint</w:t>
            </w:r>
            <w:proofErr w:type="spellEnd"/>
            <w:r w:rsidR="000A77B9" w:rsidRPr="00ED0220">
              <w:rPr>
                <w:rFonts w:ascii="GE Inspira Sans" w:hAnsi="GE Inspira Sans"/>
                <w:color w:val="auto"/>
                <w:sz w:val="13"/>
                <w:szCs w:val="13"/>
              </w:rPr>
              <w:t xml:space="preserve"> as required</w:t>
            </w:r>
          </w:p>
          <w:p w:rsidR="0039396F" w:rsidRPr="00ED0220" w:rsidRDefault="0039396F" w:rsidP="00537F99">
            <w:pPr>
              <w:pStyle w:val="BodyTextIndent"/>
              <w:spacing w:before="60" w:after="60"/>
              <w:ind w:left="0"/>
              <w:jc w:val="both"/>
              <w:rPr>
                <w:rFonts w:ascii="GE Inspira Sans" w:hAnsi="GE Inspira Sans"/>
                <w:b/>
                <w:color w:val="auto"/>
                <w:sz w:val="13"/>
                <w:szCs w:val="13"/>
              </w:rPr>
            </w:pPr>
            <w:r w:rsidRPr="00ED0220">
              <w:rPr>
                <w:rFonts w:ascii="GE Inspira Sans" w:hAnsi="GE Inspira Sans"/>
                <w:b/>
                <w:color w:val="auto"/>
                <w:sz w:val="13"/>
                <w:szCs w:val="13"/>
              </w:rPr>
              <w:t>PROCESS ENDS</w:t>
            </w:r>
          </w:p>
        </w:tc>
        <w:tc>
          <w:tcPr>
            <w:tcW w:w="567" w:type="dxa"/>
            <w:tcBorders>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r w:rsidRPr="00ED0220">
              <w:rPr>
                <w:rFonts w:ascii="GE Inspira Sans" w:hAnsi="GE Inspira Sans"/>
                <w:noProof/>
                <w:lang w:eastAsia="en-GB"/>
              </w:rPr>
              <mc:AlternateContent>
                <mc:Choice Requires="wps">
                  <w:drawing>
                    <wp:anchor distT="0" distB="0" distL="114300" distR="114300" simplePos="0" relativeHeight="251725824" behindDoc="0" locked="0" layoutInCell="1" allowOverlap="1" wp14:anchorId="3BEE4B3C" wp14:editId="3FC90434">
                      <wp:simplePos x="0" y="0"/>
                      <wp:positionH relativeFrom="column">
                        <wp:posOffset>-26035</wp:posOffset>
                      </wp:positionH>
                      <wp:positionV relativeFrom="paragraph">
                        <wp:posOffset>81915</wp:posOffset>
                      </wp:positionV>
                      <wp:extent cx="257175" cy="123825"/>
                      <wp:effectExtent l="0" t="0" r="28575" b="28575"/>
                      <wp:wrapNone/>
                      <wp:docPr id="489" name="Rounded Rectangle 489"/>
                      <wp:cNvGraphicFramePr/>
                      <a:graphic xmlns:a="http://schemas.openxmlformats.org/drawingml/2006/main">
                        <a:graphicData uri="http://schemas.microsoft.com/office/word/2010/wordprocessingShape">
                          <wps:wsp>
                            <wps:cNvSpPr/>
                            <wps:spPr>
                              <a:xfrm>
                                <a:off x="0" y="0"/>
                                <a:ext cx="257175" cy="123825"/>
                              </a:xfrm>
                              <a:prstGeom prst="roundRect">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w:pict>
                    <v:roundrect w14:anchorId="2CAEB00C" id="Rounded Rectangle 489" o:spid="_x0000_s1026" style="position:absolute;margin-left:-2.05pt;margin-top:6.45pt;width:20.25pt;height:9.7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" fillcolor="red" strokecolor="black [3213]" strokeweight=".25pt"/>
                  </w:pict>
                </mc:Fallback>
              </mc:AlternateContent>
            </w: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righ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567" w:type="dxa"/>
            <w:tcBorders>
              <w:left w:val="dashed" w:sz="4" w:space="0" w:color="BFBFBF" w:themeColor="background1" w:themeShade="BF"/>
            </w:tcBorders>
          </w:tcPr>
          <w:p w:rsidR="0039396F" w:rsidRPr="00ED0220" w:rsidRDefault="0039396F" w:rsidP="00537F99">
            <w:pPr>
              <w:pStyle w:val="BodyTextIndent"/>
              <w:spacing w:before="60" w:after="60"/>
              <w:ind w:left="0"/>
              <w:jc w:val="both"/>
              <w:rPr>
                <w:rFonts w:ascii="GE Inspira Sans" w:hAnsi="GE Inspira Sans"/>
                <w:sz w:val="13"/>
                <w:szCs w:val="13"/>
              </w:rPr>
            </w:pPr>
          </w:p>
        </w:tc>
        <w:tc>
          <w:tcPr>
            <w:tcW w:w="3686" w:type="dxa"/>
          </w:tcPr>
          <w:p w:rsidR="0039396F" w:rsidRPr="00ED0220" w:rsidRDefault="0039396F" w:rsidP="00537F99">
            <w:pPr>
              <w:pStyle w:val="BodyTextIndent"/>
              <w:spacing w:before="60" w:after="60"/>
              <w:ind w:left="0"/>
              <w:jc w:val="both"/>
              <w:rPr>
                <w:rFonts w:ascii="GE Inspira Sans" w:hAnsi="GE Inspira Sans"/>
                <w:sz w:val="13"/>
                <w:szCs w:val="13"/>
              </w:rPr>
            </w:pPr>
          </w:p>
        </w:tc>
        <w:tc>
          <w:tcPr>
            <w:tcW w:w="991" w:type="dxa"/>
            <w:gridSpan w:val="2"/>
          </w:tcPr>
          <w:p w:rsidR="0039396F" w:rsidRPr="00ED0220" w:rsidRDefault="0039396F" w:rsidP="00537F99">
            <w:pPr>
              <w:pStyle w:val="BodyTextIndent"/>
              <w:spacing w:before="60" w:after="60"/>
              <w:ind w:left="0"/>
              <w:jc w:val="both"/>
              <w:rPr>
                <w:rFonts w:ascii="GE Inspira Sans" w:hAnsi="GE Inspira Sans"/>
                <w:sz w:val="13"/>
                <w:szCs w:val="13"/>
              </w:rPr>
            </w:pPr>
          </w:p>
        </w:tc>
      </w:tr>
    </w:tbl>
    <w:p w:rsidR="0039396F" w:rsidRPr="00ED0220" w:rsidRDefault="0039396F" w:rsidP="00537F99">
      <w:pPr>
        <w:jc w:val="both"/>
        <w:rPr>
          <w:rFonts w:ascii="GE Inspira Sans" w:hAnsi="GE Inspira Sans"/>
        </w:rPr>
      </w:pPr>
    </w:p>
    <w:p w:rsidR="00996CF1" w:rsidRPr="00ED0220" w:rsidRDefault="00996CF1" w:rsidP="00537F99">
      <w:pPr>
        <w:jc w:val="both"/>
        <w:rPr>
          <w:rFonts w:ascii="GE Inspira Sans" w:hAnsi="GE Inspira Sans"/>
          <w:b/>
        </w:rPr>
      </w:pPr>
    </w:p>
    <w:p w:rsidR="005863D2" w:rsidRPr="00ED0220" w:rsidRDefault="007565B3" w:rsidP="00EC7177">
      <w:pPr>
        <w:pStyle w:val="Heading1"/>
      </w:pPr>
      <w:bookmarkStart w:id="84" w:name="_Toc490205200"/>
      <w:r w:rsidRPr="00ED0220">
        <w:t xml:space="preserve">Roles &amp; </w:t>
      </w:r>
      <w:r w:rsidR="005863D2" w:rsidRPr="00ED0220">
        <w:t>Responsibilities</w:t>
      </w:r>
      <w:bookmarkEnd w:id="8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7082"/>
      </w:tblGrid>
      <w:tr w:rsidR="006C6A85" w:rsidRPr="00ED0220" w:rsidTr="006C6A85">
        <w:tc>
          <w:tcPr>
            <w:tcW w:w="2694" w:type="dxa"/>
            <w:shd w:val="clear" w:color="auto" w:fill="005EB8"/>
            <w:vAlign w:val="center"/>
          </w:tcPr>
          <w:p w:rsidR="00F13D36" w:rsidRPr="00ED0220" w:rsidRDefault="00F13D36" w:rsidP="00537F99">
            <w:pPr>
              <w:pStyle w:val="FootnoteText"/>
              <w:jc w:val="both"/>
              <w:rPr>
                <w:rFonts w:ascii="GE Inspira Sans" w:hAnsi="GE Inspira Sans" w:cs="Arial"/>
                <w:b/>
                <w:color w:val="FFFFFF" w:themeColor="background1"/>
                <w:szCs w:val="24"/>
              </w:rPr>
            </w:pPr>
            <w:r w:rsidRPr="00ED0220">
              <w:rPr>
                <w:rFonts w:ascii="GE Inspira Sans" w:hAnsi="GE Inspira Sans" w:cs="Arial"/>
                <w:b/>
                <w:color w:val="FFFFFF" w:themeColor="background1"/>
                <w:szCs w:val="24"/>
              </w:rPr>
              <w:t>Key Role</w:t>
            </w:r>
          </w:p>
        </w:tc>
        <w:tc>
          <w:tcPr>
            <w:tcW w:w="7082" w:type="dxa"/>
            <w:shd w:val="clear" w:color="auto" w:fill="005EB8"/>
            <w:vAlign w:val="center"/>
          </w:tcPr>
          <w:p w:rsidR="00F13D36" w:rsidRPr="00ED0220" w:rsidRDefault="00F13D36" w:rsidP="00537F99">
            <w:pPr>
              <w:pStyle w:val="FootnoteText"/>
              <w:jc w:val="both"/>
              <w:rPr>
                <w:rFonts w:ascii="GE Inspira Sans" w:hAnsi="GE Inspira Sans" w:cs="Arial"/>
                <w:b/>
                <w:color w:val="FFFFFF" w:themeColor="background1"/>
                <w:szCs w:val="24"/>
              </w:rPr>
            </w:pPr>
            <w:r w:rsidRPr="00ED0220">
              <w:rPr>
                <w:rFonts w:ascii="GE Inspira Sans" w:hAnsi="GE Inspira Sans" w:cs="Arial"/>
                <w:b/>
                <w:color w:val="FFFFFF" w:themeColor="background1"/>
                <w:szCs w:val="24"/>
              </w:rPr>
              <w:t>Responsibility</w:t>
            </w:r>
          </w:p>
        </w:tc>
      </w:tr>
      <w:tr w:rsidR="00F13D36" w:rsidRPr="00ED0220" w:rsidTr="009C7300">
        <w:tc>
          <w:tcPr>
            <w:tcW w:w="2694" w:type="dxa"/>
            <w:shd w:val="clear" w:color="auto" w:fill="auto"/>
            <w:vAlign w:val="center"/>
          </w:tcPr>
          <w:p w:rsidR="00F13D36" w:rsidRPr="00ED0220" w:rsidRDefault="004B242A" w:rsidP="00537F99">
            <w:pPr>
              <w:jc w:val="both"/>
              <w:rPr>
                <w:rFonts w:ascii="GE Inspira Sans" w:hAnsi="GE Inspira Sans" w:cs="Arial"/>
              </w:rPr>
            </w:pPr>
            <w:r w:rsidRPr="00ED0220">
              <w:rPr>
                <w:rFonts w:ascii="GE Inspira Sans" w:hAnsi="GE Inspira Sans"/>
              </w:rPr>
              <w:t>Sales/Account Manager</w:t>
            </w:r>
          </w:p>
        </w:tc>
        <w:tc>
          <w:tcPr>
            <w:tcW w:w="7082" w:type="dxa"/>
            <w:shd w:val="clear" w:color="auto" w:fill="auto"/>
            <w:vAlign w:val="center"/>
          </w:tcPr>
          <w:p w:rsidR="00F13D36" w:rsidRPr="00ED0220" w:rsidRDefault="004B242A" w:rsidP="00537F99">
            <w:pPr>
              <w:jc w:val="both"/>
              <w:rPr>
                <w:rFonts w:ascii="GE Inspira Sans" w:hAnsi="GE Inspira Sans" w:cs="Arial"/>
              </w:rPr>
            </w:pPr>
            <w:r w:rsidRPr="00ED0220">
              <w:rPr>
                <w:rFonts w:ascii="GE Inspira Sans" w:hAnsi="GE Inspira Sans"/>
                <w:bCs/>
                <w:lang w:val="en-US"/>
              </w:rPr>
              <w:t>Responsible for notification of the Budgetary request, preparation of pre-bid slides, setting up pre-bid call and presenting the opportunity/request</w:t>
            </w:r>
          </w:p>
        </w:tc>
      </w:tr>
      <w:tr w:rsidR="004B242A" w:rsidRPr="00ED0220" w:rsidTr="009C7300">
        <w:trPr>
          <w:trHeight w:val="143"/>
        </w:trPr>
        <w:tc>
          <w:tcPr>
            <w:tcW w:w="2694" w:type="dxa"/>
            <w:vMerge w:val="restart"/>
            <w:shd w:val="clear" w:color="auto" w:fill="auto"/>
            <w:vAlign w:val="center"/>
          </w:tcPr>
          <w:p w:rsidR="004B242A" w:rsidRPr="00ED0220" w:rsidRDefault="004B242A" w:rsidP="00537F99">
            <w:pPr>
              <w:pStyle w:val="FootnoteText"/>
              <w:jc w:val="both"/>
              <w:rPr>
                <w:rFonts w:ascii="GE Inspira Sans" w:hAnsi="GE Inspira Sans" w:cs="Arial"/>
                <w:color w:val="000000"/>
              </w:rPr>
            </w:pPr>
            <w:r w:rsidRPr="00ED0220">
              <w:rPr>
                <w:rFonts w:ascii="GE Inspira Sans" w:hAnsi="GE Inspira Sans" w:cs="Arial"/>
                <w:color w:val="000000"/>
              </w:rPr>
              <w:t>Tender Manager</w:t>
            </w:r>
          </w:p>
        </w:tc>
        <w:tc>
          <w:tcPr>
            <w:tcW w:w="7082" w:type="dxa"/>
            <w:shd w:val="clear" w:color="auto" w:fill="auto"/>
            <w:vAlign w:val="center"/>
          </w:tcPr>
          <w:p w:rsidR="004B242A" w:rsidRPr="00ED0220" w:rsidRDefault="004B242A" w:rsidP="00537F99">
            <w:pPr>
              <w:pStyle w:val="FootnoteText"/>
              <w:jc w:val="both"/>
              <w:rPr>
                <w:rFonts w:ascii="GE Inspira Sans" w:hAnsi="GE Inspira Sans" w:cs="Arial"/>
                <w:color w:val="000000"/>
              </w:rPr>
            </w:pPr>
            <w:r w:rsidRPr="00ED0220">
              <w:rPr>
                <w:rFonts w:ascii="GE Inspira Sans" w:hAnsi="GE Inspira Sans"/>
                <w:lang w:val="en-US"/>
              </w:rPr>
              <w:t>Responsible for setting the schedule for Budgetary Proposal activities</w:t>
            </w:r>
          </w:p>
        </w:tc>
      </w:tr>
      <w:tr w:rsidR="004B242A" w:rsidRPr="00ED0220" w:rsidTr="009C7300">
        <w:trPr>
          <w:trHeight w:val="142"/>
        </w:trPr>
        <w:tc>
          <w:tcPr>
            <w:tcW w:w="2694" w:type="dxa"/>
            <w:vMerge/>
            <w:shd w:val="clear" w:color="auto" w:fill="auto"/>
            <w:vAlign w:val="center"/>
          </w:tcPr>
          <w:p w:rsidR="004B242A" w:rsidRPr="00ED0220" w:rsidRDefault="004B242A" w:rsidP="00537F99">
            <w:pPr>
              <w:pStyle w:val="FootnoteText"/>
              <w:jc w:val="both"/>
              <w:rPr>
                <w:rFonts w:ascii="GE Inspira Sans" w:hAnsi="GE Inspira Sans" w:cs="Arial"/>
                <w:color w:val="000000"/>
              </w:rPr>
            </w:pPr>
          </w:p>
        </w:tc>
        <w:tc>
          <w:tcPr>
            <w:tcW w:w="7082" w:type="dxa"/>
            <w:shd w:val="clear" w:color="auto" w:fill="auto"/>
            <w:vAlign w:val="center"/>
          </w:tcPr>
          <w:p w:rsidR="004B242A" w:rsidRPr="00ED0220" w:rsidRDefault="004B242A" w:rsidP="00537F99">
            <w:pPr>
              <w:pStyle w:val="FootnoteText"/>
              <w:jc w:val="both"/>
              <w:rPr>
                <w:rFonts w:ascii="GE Inspira Sans" w:hAnsi="GE Inspira Sans" w:cs="Arial"/>
                <w:color w:val="000000"/>
              </w:rPr>
            </w:pPr>
            <w:r w:rsidRPr="00ED0220">
              <w:rPr>
                <w:rFonts w:ascii="GE Inspira Sans" w:hAnsi="GE Inspira Sans"/>
                <w:lang w:val="en-US"/>
              </w:rPr>
              <w:t>Responsible for securing the correct level of Application Engineering resource to complete the Budgetary deliverables</w:t>
            </w:r>
          </w:p>
        </w:tc>
      </w:tr>
      <w:tr w:rsidR="00F13D36" w:rsidRPr="00ED0220" w:rsidTr="009C7300">
        <w:tc>
          <w:tcPr>
            <w:tcW w:w="2694" w:type="dxa"/>
            <w:shd w:val="clear" w:color="auto" w:fill="auto"/>
            <w:vAlign w:val="center"/>
          </w:tcPr>
          <w:p w:rsidR="00F13D36" w:rsidRPr="00ED0220" w:rsidRDefault="004B242A" w:rsidP="00537F99">
            <w:pPr>
              <w:pStyle w:val="FootnoteText"/>
              <w:jc w:val="both"/>
              <w:rPr>
                <w:rFonts w:ascii="GE Inspira Sans" w:hAnsi="GE Inspira Sans" w:cs="Arial"/>
                <w:color w:val="000000"/>
              </w:rPr>
            </w:pPr>
            <w:r w:rsidRPr="00ED0220">
              <w:rPr>
                <w:rFonts w:ascii="GE Inspira Sans" w:hAnsi="GE Inspira Sans" w:cs="Arial"/>
                <w:color w:val="000000"/>
              </w:rPr>
              <w:t>Commercial Manager</w:t>
            </w:r>
          </w:p>
        </w:tc>
        <w:tc>
          <w:tcPr>
            <w:tcW w:w="7082" w:type="dxa"/>
            <w:shd w:val="clear" w:color="auto" w:fill="auto"/>
            <w:vAlign w:val="center"/>
          </w:tcPr>
          <w:p w:rsidR="004B242A" w:rsidRPr="00ED0220" w:rsidRDefault="004B242A" w:rsidP="00537F99">
            <w:pPr>
              <w:jc w:val="both"/>
              <w:rPr>
                <w:rFonts w:ascii="GE Inspira Sans" w:hAnsi="GE Inspira Sans" w:cs="Arial"/>
                <w:color w:val="000000"/>
              </w:rPr>
            </w:pPr>
            <w:r w:rsidRPr="00ED0220">
              <w:rPr>
                <w:rFonts w:ascii="GE Inspira Sans" w:hAnsi="GE Inspira Sans" w:cs="Arial"/>
                <w:color w:val="000000"/>
              </w:rPr>
              <w:t>Supporting the Tender Manager with the budgetary proposal preparation if required</w:t>
            </w:r>
          </w:p>
          <w:p w:rsidR="00F13D36" w:rsidRPr="00ED0220" w:rsidRDefault="004B242A" w:rsidP="00537F99">
            <w:pPr>
              <w:pStyle w:val="FootnoteText"/>
              <w:jc w:val="both"/>
              <w:rPr>
                <w:rFonts w:ascii="GE Inspira Sans" w:hAnsi="GE Inspira Sans" w:cs="Arial"/>
                <w:color w:val="000000"/>
              </w:rPr>
            </w:pPr>
            <w:r w:rsidRPr="00ED0220">
              <w:rPr>
                <w:rFonts w:ascii="GE Inspira Sans" w:hAnsi="GE Inspira Sans" w:cs="Arial"/>
                <w:color w:val="000000"/>
              </w:rPr>
              <w:t>Can be an alternate lead resource to prepare the budgetary proposal</w:t>
            </w:r>
          </w:p>
        </w:tc>
      </w:tr>
      <w:tr w:rsidR="00081A12" w:rsidRPr="00ED0220" w:rsidTr="009C7300">
        <w:tc>
          <w:tcPr>
            <w:tcW w:w="2694" w:type="dxa"/>
            <w:shd w:val="clear" w:color="auto" w:fill="auto"/>
            <w:vAlign w:val="center"/>
          </w:tcPr>
          <w:p w:rsidR="00081A12" w:rsidRPr="00ED0220" w:rsidRDefault="00155F39" w:rsidP="00537F99">
            <w:pPr>
              <w:pStyle w:val="FootnoteText"/>
              <w:jc w:val="both"/>
              <w:rPr>
                <w:rFonts w:ascii="GE Inspira Sans" w:hAnsi="GE Inspira Sans" w:cs="Arial"/>
                <w:color w:val="000000"/>
              </w:rPr>
            </w:pPr>
            <w:r w:rsidRPr="00ED0220">
              <w:rPr>
                <w:rFonts w:ascii="GE Inspira Sans" w:hAnsi="GE Inspira Sans" w:cs="Arial"/>
                <w:color w:val="000000"/>
              </w:rPr>
              <w:t>Commercial Leader</w:t>
            </w:r>
          </w:p>
        </w:tc>
        <w:tc>
          <w:tcPr>
            <w:tcW w:w="7082" w:type="dxa"/>
            <w:shd w:val="clear" w:color="auto" w:fill="auto"/>
            <w:vAlign w:val="center"/>
          </w:tcPr>
          <w:p w:rsidR="00081A12" w:rsidRPr="00ED0220" w:rsidRDefault="00155F39" w:rsidP="00537F99">
            <w:pPr>
              <w:pStyle w:val="FootnoteText"/>
              <w:jc w:val="both"/>
              <w:rPr>
                <w:rFonts w:ascii="GE Inspira Sans" w:hAnsi="GE Inspira Sans" w:cs="Arial"/>
                <w:color w:val="000000"/>
              </w:rPr>
            </w:pPr>
            <w:r w:rsidRPr="00ED0220">
              <w:rPr>
                <w:rFonts w:ascii="GE Inspira Sans" w:hAnsi="GE Inspira Sans" w:cs="Arial"/>
                <w:color w:val="000000"/>
              </w:rPr>
              <w:t>Approver for the final budgetary submission (following current DOA if applicable)</w:t>
            </w:r>
          </w:p>
        </w:tc>
      </w:tr>
      <w:tr w:rsidR="00081A12" w:rsidRPr="00ED0220" w:rsidTr="009C7300">
        <w:tc>
          <w:tcPr>
            <w:tcW w:w="2694" w:type="dxa"/>
            <w:shd w:val="clear" w:color="auto" w:fill="auto"/>
            <w:vAlign w:val="center"/>
          </w:tcPr>
          <w:p w:rsidR="00081A12" w:rsidRPr="00ED0220" w:rsidRDefault="00155F39" w:rsidP="00537F99">
            <w:pPr>
              <w:pStyle w:val="FootnoteText"/>
              <w:jc w:val="both"/>
              <w:rPr>
                <w:rFonts w:ascii="GE Inspira Sans" w:hAnsi="GE Inspira Sans" w:cs="Arial"/>
                <w:color w:val="000000"/>
              </w:rPr>
            </w:pPr>
            <w:r w:rsidRPr="00ED0220">
              <w:rPr>
                <w:rFonts w:ascii="GE Inspira Sans" w:hAnsi="GE Inspira Sans" w:cs="Arial"/>
                <w:color w:val="000000"/>
              </w:rPr>
              <w:t>Application Engineer</w:t>
            </w:r>
          </w:p>
        </w:tc>
        <w:tc>
          <w:tcPr>
            <w:tcW w:w="7082" w:type="dxa"/>
            <w:shd w:val="clear" w:color="auto" w:fill="auto"/>
            <w:vAlign w:val="center"/>
          </w:tcPr>
          <w:p w:rsidR="00081A12" w:rsidRPr="00ED0220" w:rsidRDefault="00470962" w:rsidP="00537F99">
            <w:pPr>
              <w:pStyle w:val="FootnoteText"/>
              <w:jc w:val="both"/>
              <w:rPr>
                <w:rFonts w:ascii="GE Inspira Sans" w:hAnsi="GE Inspira Sans" w:cs="Arial"/>
                <w:color w:val="000000"/>
              </w:rPr>
            </w:pPr>
            <w:r w:rsidRPr="00ED0220">
              <w:rPr>
                <w:rFonts w:ascii="GE Inspira Sans" w:hAnsi="GE Inspira Sans" w:cs="Arial"/>
                <w:color w:val="000000"/>
              </w:rPr>
              <w:t>Responsible for reviewing the Budgetary request and advising if a standard product/solution is available or otherwise advising on a best fit solution for the proposal</w:t>
            </w:r>
          </w:p>
        </w:tc>
      </w:tr>
      <w:tr w:rsidR="00764BF9" w:rsidRPr="00ED0220" w:rsidTr="009C7300">
        <w:tc>
          <w:tcPr>
            <w:tcW w:w="2694" w:type="dxa"/>
            <w:shd w:val="clear" w:color="auto" w:fill="auto"/>
            <w:vAlign w:val="center"/>
          </w:tcPr>
          <w:p w:rsidR="00764BF9" w:rsidRPr="00ED0220" w:rsidRDefault="00155F39" w:rsidP="00537F99">
            <w:pPr>
              <w:pStyle w:val="FootnoteText"/>
              <w:jc w:val="both"/>
              <w:rPr>
                <w:rFonts w:ascii="GE Inspira Sans" w:hAnsi="GE Inspira Sans" w:cs="Arial"/>
                <w:color w:val="000000"/>
              </w:rPr>
            </w:pPr>
            <w:r w:rsidRPr="00ED0220">
              <w:rPr>
                <w:rFonts w:ascii="GE Inspira Sans" w:hAnsi="GE Inspira Sans" w:cs="Arial"/>
                <w:color w:val="000000"/>
              </w:rPr>
              <w:t>Proposal Analyst</w:t>
            </w:r>
          </w:p>
        </w:tc>
        <w:tc>
          <w:tcPr>
            <w:tcW w:w="7082" w:type="dxa"/>
            <w:shd w:val="clear" w:color="auto" w:fill="auto"/>
            <w:vAlign w:val="center"/>
          </w:tcPr>
          <w:p w:rsidR="00764BF9" w:rsidRPr="00ED0220" w:rsidRDefault="00470962" w:rsidP="00537F99">
            <w:pPr>
              <w:pStyle w:val="FootnoteText"/>
              <w:jc w:val="both"/>
              <w:rPr>
                <w:rFonts w:ascii="GE Inspira Sans" w:hAnsi="GE Inspira Sans" w:cs="Arial"/>
                <w:color w:val="000000"/>
              </w:rPr>
            </w:pPr>
            <w:r w:rsidRPr="00ED0220">
              <w:rPr>
                <w:rFonts w:ascii="GE Inspira Sans" w:hAnsi="GE Inspira Sans" w:cs="Arial"/>
                <w:color w:val="000000"/>
              </w:rPr>
              <w:t>Supports development of cost model either using an excel cost model or Big Machines</w:t>
            </w:r>
          </w:p>
        </w:tc>
      </w:tr>
    </w:tbl>
    <w:p w:rsidR="00595B6E" w:rsidRPr="00ED0220" w:rsidRDefault="00595B6E" w:rsidP="00EC7177">
      <w:pPr>
        <w:pStyle w:val="Heading1"/>
      </w:pPr>
      <w:bookmarkStart w:id="85" w:name="_Toc490205201"/>
      <w:r w:rsidRPr="00ED0220">
        <w:t>Quality Records</w:t>
      </w:r>
      <w:bookmarkEnd w:id="85"/>
    </w:p>
    <w:p w:rsidR="006B39A1" w:rsidRPr="00ED0220" w:rsidRDefault="009C7300" w:rsidP="00EC7177">
      <w:pPr>
        <w:pStyle w:val="HHead1-Bullets"/>
      </w:pPr>
      <w:r w:rsidRPr="00ED0220">
        <w:t>T</w:t>
      </w:r>
      <w:r w:rsidR="006B39A1" w:rsidRPr="00ED0220">
        <w:t xml:space="preserve">he following is a summary of records produced by this work instruction that shall be maintained and controlled according to the requirements of </w:t>
      </w:r>
      <w:hyperlink r:id="rId8" w:history="1">
        <w:r w:rsidR="006B39A1" w:rsidRPr="00ED0220">
          <w:rPr>
            <w:rStyle w:val="Hyperlink"/>
            <w:sz w:val="24"/>
            <w:szCs w:val="24"/>
          </w:rPr>
          <w:t>OGQ-0102 - Record Control</w:t>
        </w:r>
      </w:hyperlink>
      <w:r w:rsidR="006B39A1" w:rsidRPr="00ED0220">
        <w:t>. All records shall be in line with Records location map relevant for the Site/Organization.</w:t>
      </w:r>
    </w:p>
    <w:p w:rsidR="00A95256" w:rsidRPr="00ED0220" w:rsidRDefault="00A95256" w:rsidP="00EC7177">
      <w:pPr>
        <w:pStyle w:val="HHead1-Bullets"/>
      </w:pPr>
    </w:p>
    <w:tbl>
      <w:tblPr>
        <w:tblStyle w:val="TableGrid"/>
        <w:tblW w:w="10036" w:type="dxa"/>
        <w:tblInd w:w="-5" w:type="dxa"/>
        <w:tblLook w:val="04A0" w:firstRow="1" w:lastRow="0" w:firstColumn="1" w:lastColumn="0" w:noHBand="0" w:noVBand="1"/>
      </w:tblPr>
      <w:tblGrid>
        <w:gridCol w:w="3544"/>
        <w:gridCol w:w="3119"/>
        <w:gridCol w:w="3373"/>
      </w:tblGrid>
      <w:tr w:rsidR="0082568B" w:rsidRPr="00ED0220" w:rsidTr="0082568B">
        <w:tc>
          <w:tcPr>
            <w:tcW w:w="3544" w:type="dxa"/>
            <w:shd w:val="clear" w:color="auto" w:fill="005EB8"/>
            <w:vAlign w:val="center"/>
          </w:tcPr>
          <w:p w:rsidR="006B39A1" w:rsidRPr="00ED0220" w:rsidRDefault="006B39A1" w:rsidP="00537F99">
            <w:pPr>
              <w:pStyle w:val="Text1"/>
              <w:spacing w:after="0"/>
              <w:ind w:left="0"/>
              <w:rPr>
                <w:rFonts w:ascii="GE Inspira Sans" w:hAnsi="GE Inspira Sans"/>
                <w:b/>
                <w:color w:val="FFFFFF" w:themeColor="background1"/>
              </w:rPr>
            </w:pPr>
            <w:r w:rsidRPr="00ED0220">
              <w:rPr>
                <w:rFonts w:ascii="GE Inspira Sans" w:hAnsi="GE Inspira Sans"/>
                <w:b/>
                <w:color w:val="FFFFFF" w:themeColor="background1"/>
              </w:rPr>
              <w:t>Record</w:t>
            </w:r>
          </w:p>
        </w:tc>
        <w:tc>
          <w:tcPr>
            <w:tcW w:w="3119" w:type="dxa"/>
            <w:shd w:val="clear" w:color="auto" w:fill="005EB8"/>
            <w:vAlign w:val="center"/>
          </w:tcPr>
          <w:p w:rsidR="006B39A1" w:rsidRPr="00ED0220" w:rsidRDefault="006B39A1" w:rsidP="00537F99">
            <w:pPr>
              <w:pStyle w:val="Text1"/>
              <w:spacing w:after="0"/>
              <w:ind w:left="0"/>
              <w:rPr>
                <w:rFonts w:ascii="GE Inspira Sans" w:hAnsi="GE Inspira Sans"/>
                <w:b/>
                <w:color w:val="FFFFFF" w:themeColor="background1"/>
              </w:rPr>
            </w:pPr>
            <w:r w:rsidRPr="00ED0220">
              <w:rPr>
                <w:rFonts w:ascii="GE Inspira Sans" w:hAnsi="GE Inspira Sans"/>
                <w:b/>
                <w:color w:val="FFFFFF" w:themeColor="background1"/>
              </w:rPr>
              <w:t>Owner</w:t>
            </w:r>
          </w:p>
        </w:tc>
        <w:tc>
          <w:tcPr>
            <w:tcW w:w="3373" w:type="dxa"/>
            <w:shd w:val="clear" w:color="auto" w:fill="005EB8"/>
            <w:vAlign w:val="center"/>
          </w:tcPr>
          <w:p w:rsidR="006B39A1" w:rsidRPr="00ED0220" w:rsidRDefault="006B39A1" w:rsidP="00537F99">
            <w:pPr>
              <w:pStyle w:val="Text1"/>
              <w:spacing w:after="0"/>
              <w:ind w:left="0"/>
              <w:rPr>
                <w:rFonts w:ascii="GE Inspira Sans" w:hAnsi="GE Inspira Sans"/>
                <w:b/>
                <w:color w:val="FFFFFF" w:themeColor="background1"/>
              </w:rPr>
            </w:pPr>
            <w:r w:rsidRPr="00ED0220">
              <w:rPr>
                <w:rFonts w:ascii="GE Inspira Sans" w:hAnsi="GE Inspira Sans"/>
                <w:b/>
                <w:color w:val="FFFFFF" w:themeColor="background1"/>
              </w:rPr>
              <w:t>Storage location</w:t>
            </w:r>
          </w:p>
        </w:tc>
      </w:tr>
      <w:tr w:rsidR="006B39A1" w:rsidRPr="00ED0220" w:rsidTr="009C7300">
        <w:tc>
          <w:tcPr>
            <w:tcW w:w="3544" w:type="dxa"/>
            <w:vAlign w:val="center"/>
          </w:tcPr>
          <w:p w:rsidR="006B39A1" w:rsidRPr="00ED0220" w:rsidRDefault="009C7300" w:rsidP="00EC7177">
            <w:pPr>
              <w:pStyle w:val="HHead1-Bullets"/>
            </w:pPr>
            <w:r w:rsidRPr="00ED0220">
              <w:t>Completed Budgetary Proposals</w:t>
            </w:r>
          </w:p>
        </w:tc>
        <w:tc>
          <w:tcPr>
            <w:tcW w:w="3119" w:type="dxa"/>
          </w:tcPr>
          <w:p w:rsidR="006B39A1" w:rsidRPr="00ED0220" w:rsidRDefault="003863A0" w:rsidP="00537F99">
            <w:pPr>
              <w:pStyle w:val="Text1"/>
              <w:spacing w:after="0"/>
              <w:ind w:left="0"/>
              <w:rPr>
                <w:rFonts w:ascii="GE Inspira Sans" w:hAnsi="GE Inspira Sans"/>
              </w:rPr>
            </w:pPr>
            <w:r w:rsidRPr="00ED0220">
              <w:rPr>
                <w:rFonts w:ascii="GE Inspira Sans" w:hAnsi="GE Inspira Sans"/>
              </w:rPr>
              <w:t>Tender Manager</w:t>
            </w:r>
          </w:p>
          <w:p w:rsidR="003863A0" w:rsidRPr="00ED0220" w:rsidRDefault="003863A0" w:rsidP="00537F99">
            <w:pPr>
              <w:pStyle w:val="Text1"/>
              <w:spacing w:after="0"/>
              <w:ind w:left="0"/>
              <w:rPr>
                <w:rFonts w:ascii="GE Inspira Sans" w:hAnsi="GE Inspira Sans"/>
              </w:rPr>
            </w:pPr>
          </w:p>
        </w:tc>
        <w:tc>
          <w:tcPr>
            <w:tcW w:w="3373" w:type="dxa"/>
          </w:tcPr>
          <w:p w:rsidR="006B39A1" w:rsidRPr="00ED0220" w:rsidRDefault="00224F9D" w:rsidP="00537F99">
            <w:pPr>
              <w:pStyle w:val="Text1"/>
              <w:spacing w:after="0"/>
              <w:ind w:left="0"/>
              <w:rPr>
                <w:rFonts w:ascii="GE Inspira Sans" w:hAnsi="GE Inspira Sans"/>
              </w:rPr>
            </w:pPr>
            <w:r w:rsidRPr="00ED0220">
              <w:rPr>
                <w:rFonts w:ascii="GE Inspira Sans" w:hAnsi="GE Inspira Sans"/>
              </w:rPr>
              <w:t>Deal Machine</w:t>
            </w:r>
          </w:p>
          <w:p w:rsidR="00224F9D" w:rsidRPr="00ED0220" w:rsidRDefault="009C7300" w:rsidP="00537F99">
            <w:pPr>
              <w:pStyle w:val="Text1"/>
              <w:spacing w:after="0"/>
              <w:ind w:left="0"/>
              <w:rPr>
                <w:rFonts w:ascii="GE Inspira Sans" w:hAnsi="GE Inspira Sans"/>
              </w:rPr>
            </w:pPr>
            <w:r w:rsidRPr="00ED0220">
              <w:rPr>
                <w:rFonts w:ascii="GE Inspira Sans" w:hAnsi="GE Inspira Sans"/>
              </w:rPr>
              <w:t>BOX/Share point</w:t>
            </w:r>
          </w:p>
        </w:tc>
      </w:tr>
      <w:tr w:rsidR="003D481C" w:rsidRPr="00ED0220" w:rsidTr="009C7300">
        <w:tc>
          <w:tcPr>
            <w:tcW w:w="3544" w:type="dxa"/>
            <w:vAlign w:val="center"/>
          </w:tcPr>
          <w:p w:rsidR="003D481C" w:rsidRPr="00ED0220" w:rsidRDefault="004E458C" w:rsidP="00EC7177">
            <w:pPr>
              <w:pStyle w:val="HHead1-Bullets"/>
            </w:pPr>
            <w:r w:rsidRPr="00ED0220">
              <w:t>Minutes of Meetings (MOM)</w:t>
            </w:r>
          </w:p>
        </w:tc>
        <w:tc>
          <w:tcPr>
            <w:tcW w:w="3119" w:type="dxa"/>
          </w:tcPr>
          <w:p w:rsidR="003D481C" w:rsidRPr="00ED0220" w:rsidRDefault="003863A0" w:rsidP="00537F99">
            <w:pPr>
              <w:pStyle w:val="Text1"/>
              <w:spacing w:after="0"/>
              <w:ind w:left="0"/>
              <w:rPr>
                <w:rFonts w:ascii="GE Inspira Sans" w:hAnsi="GE Inspira Sans"/>
              </w:rPr>
            </w:pPr>
            <w:r w:rsidRPr="00ED0220">
              <w:rPr>
                <w:rFonts w:ascii="GE Inspira Sans" w:hAnsi="GE Inspira Sans"/>
              </w:rPr>
              <w:t>Tender Manager</w:t>
            </w:r>
          </w:p>
        </w:tc>
        <w:tc>
          <w:tcPr>
            <w:tcW w:w="3373" w:type="dxa"/>
          </w:tcPr>
          <w:p w:rsidR="003D481C" w:rsidRPr="00ED0220" w:rsidRDefault="003863A0" w:rsidP="00537F99">
            <w:pPr>
              <w:pStyle w:val="Text1"/>
              <w:spacing w:after="0"/>
              <w:ind w:left="0"/>
              <w:rPr>
                <w:rFonts w:ascii="GE Inspira Sans" w:hAnsi="GE Inspira Sans"/>
              </w:rPr>
            </w:pPr>
            <w:r w:rsidRPr="00ED0220">
              <w:rPr>
                <w:rFonts w:ascii="GE Inspira Sans" w:hAnsi="GE Inspira Sans"/>
              </w:rPr>
              <w:t>Deal Machine</w:t>
            </w:r>
          </w:p>
        </w:tc>
      </w:tr>
    </w:tbl>
    <w:p w:rsidR="00EC7177" w:rsidRPr="00ED0220" w:rsidRDefault="00EC7177" w:rsidP="00EC7177">
      <w:pPr>
        <w:pStyle w:val="Text1"/>
        <w:rPr>
          <w:rFonts w:ascii="GE Inspira Sans" w:hAnsi="GE Inspira Sans"/>
        </w:rPr>
      </w:pPr>
    </w:p>
    <w:p w:rsidR="0047067E" w:rsidRPr="00ED0220" w:rsidRDefault="0047067E" w:rsidP="00EC7177">
      <w:pPr>
        <w:pStyle w:val="Heading1"/>
      </w:pPr>
      <w:bookmarkStart w:id="86" w:name="_Toc490205202"/>
      <w:r w:rsidRPr="00ED0220">
        <w:lastRenderedPageBreak/>
        <w:t>Re</w:t>
      </w:r>
      <w:r w:rsidR="00D54934" w:rsidRPr="00ED0220">
        <w:t>ferences, Terms, Definitions &amp;</w:t>
      </w:r>
      <w:r w:rsidRPr="00ED0220">
        <w:t xml:space="preserve"> Acronyms</w:t>
      </w:r>
      <w:bookmarkEnd w:id="86"/>
    </w:p>
    <w:p w:rsidR="00595B6E" w:rsidRPr="00ED0220" w:rsidRDefault="00595B6E" w:rsidP="00EC7177">
      <w:pPr>
        <w:pStyle w:val="Heading2"/>
      </w:pPr>
      <w:bookmarkStart w:id="87" w:name="_Toc490205203"/>
      <w:r w:rsidRPr="00ED0220">
        <w:t>References</w:t>
      </w:r>
      <w:bookmarkEnd w:id="87"/>
    </w:p>
    <w:p w:rsidR="005863D2" w:rsidRPr="00ED0220" w:rsidRDefault="005863D2" w:rsidP="00537F99">
      <w:pPr>
        <w:pStyle w:val="HHead1-Text-Instructions"/>
        <w:rPr>
          <w:rFonts w:ascii="GE Inspira Sans" w:hAnsi="GE Inspira Sans"/>
        </w:rPr>
      </w:pPr>
    </w:p>
    <w:tbl>
      <w:tblPr>
        <w:tblStyle w:val="TableGrid"/>
        <w:tblW w:w="8392" w:type="dxa"/>
        <w:tblInd w:w="675" w:type="dxa"/>
        <w:tblLook w:val="04A0" w:firstRow="1" w:lastRow="0" w:firstColumn="1" w:lastColumn="0" w:noHBand="0" w:noVBand="1"/>
      </w:tblPr>
      <w:tblGrid>
        <w:gridCol w:w="2581"/>
        <w:gridCol w:w="3597"/>
        <w:gridCol w:w="2214"/>
      </w:tblGrid>
      <w:tr w:rsidR="00721A5B" w:rsidRPr="00ED0220" w:rsidTr="00721A5B">
        <w:tc>
          <w:tcPr>
            <w:tcW w:w="2581" w:type="dxa"/>
            <w:shd w:val="clear" w:color="auto" w:fill="005EB8"/>
          </w:tcPr>
          <w:p w:rsidR="006B39A1" w:rsidRPr="00ED0220" w:rsidRDefault="006B39A1" w:rsidP="00537F99">
            <w:pPr>
              <w:pStyle w:val="FootnoteText"/>
              <w:jc w:val="both"/>
              <w:rPr>
                <w:rFonts w:ascii="GE Inspira Sans" w:hAnsi="GE Inspira Sans" w:cs="Arial"/>
                <w:b/>
                <w:color w:val="FFFFFF" w:themeColor="background1"/>
                <w:szCs w:val="24"/>
              </w:rPr>
            </w:pPr>
            <w:r w:rsidRPr="00ED0220">
              <w:rPr>
                <w:rFonts w:ascii="GE Inspira Sans" w:hAnsi="GE Inspira Sans" w:cs="Arial"/>
                <w:b/>
                <w:color w:val="FFFFFF" w:themeColor="background1"/>
                <w:szCs w:val="24"/>
              </w:rPr>
              <w:t>Number</w:t>
            </w:r>
          </w:p>
        </w:tc>
        <w:tc>
          <w:tcPr>
            <w:tcW w:w="3597" w:type="dxa"/>
            <w:shd w:val="clear" w:color="auto" w:fill="005EB8"/>
          </w:tcPr>
          <w:p w:rsidR="006B39A1" w:rsidRPr="00ED0220" w:rsidRDefault="006B39A1" w:rsidP="00537F99">
            <w:pPr>
              <w:pStyle w:val="FootnoteText"/>
              <w:jc w:val="both"/>
              <w:rPr>
                <w:rFonts w:ascii="GE Inspira Sans" w:hAnsi="GE Inspira Sans" w:cs="Arial"/>
                <w:b/>
                <w:color w:val="FFFFFF" w:themeColor="background1"/>
                <w:szCs w:val="24"/>
              </w:rPr>
            </w:pPr>
            <w:r w:rsidRPr="00ED0220">
              <w:rPr>
                <w:rFonts w:ascii="GE Inspira Sans" w:hAnsi="GE Inspira Sans" w:cs="Arial"/>
                <w:b/>
                <w:color w:val="FFFFFF" w:themeColor="background1"/>
                <w:szCs w:val="24"/>
              </w:rPr>
              <w:t>Name</w:t>
            </w:r>
          </w:p>
        </w:tc>
        <w:tc>
          <w:tcPr>
            <w:tcW w:w="2214" w:type="dxa"/>
            <w:shd w:val="clear" w:color="auto" w:fill="005EB8"/>
          </w:tcPr>
          <w:p w:rsidR="006B39A1" w:rsidRPr="00ED0220" w:rsidRDefault="006B39A1" w:rsidP="00537F99">
            <w:pPr>
              <w:pStyle w:val="FootnoteText"/>
              <w:jc w:val="both"/>
              <w:rPr>
                <w:rFonts w:ascii="GE Inspira Sans" w:hAnsi="GE Inspira Sans" w:cs="Arial"/>
                <w:b/>
                <w:color w:val="FFFFFF" w:themeColor="background1"/>
                <w:szCs w:val="24"/>
              </w:rPr>
            </w:pPr>
            <w:r w:rsidRPr="00ED0220">
              <w:rPr>
                <w:rFonts w:ascii="GE Inspira Sans" w:hAnsi="GE Inspira Sans" w:cs="Arial"/>
                <w:b/>
                <w:color w:val="FFFFFF" w:themeColor="background1"/>
                <w:szCs w:val="24"/>
              </w:rPr>
              <w:t>Training Material &amp; Quiz</w:t>
            </w:r>
          </w:p>
        </w:tc>
      </w:tr>
      <w:tr w:rsidR="006B39A1" w:rsidRPr="00ED0220" w:rsidTr="009C7300">
        <w:trPr>
          <w:trHeight w:val="70"/>
        </w:trPr>
        <w:tc>
          <w:tcPr>
            <w:tcW w:w="2581" w:type="dxa"/>
          </w:tcPr>
          <w:p w:rsidR="006B39A1" w:rsidRPr="00ED0220" w:rsidRDefault="006B39A1" w:rsidP="00537F99">
            <w:pPr>
              <w:pStyle w:val="FootnoteText"/>
              <w:jc w:val="both"/>
              <w:rPr>
                <w:rFonts w:ascii="GE Inspira Sans" w:hAnsi="GE Inspira Sans"/>
                <w:szCs w:val="24"/>
                <w:highlight w:val="yellow"/>
              </w:rPr>
            </w:pPr>
            <w:r w:rsidRPr="00ED0220">
              <w:rPr>
                <w:rFonts w:ascii="GE Inspira Sans" w:hAnsi="GE Inspira Sans"/>
                <w:szCs w:val="24"/>
              </w:rPr>
              <w:t>n/a</w:t>
            </w:r>
          </w:p>
        </w:tc>
        <w:tc>
          <w:tcPr>
            <w:tcW w:w="3597" w:type="dxa"/>
          </w:tcPr>
          <w:p w:rsidR="006B39A1" w:rsidRPr="00ED0220" w:rsidRDefault="00CE19DC" w:rsidP="00537F99">
            <w:pPr>
              <w:pStyle w:val="BulletList1"/>
              <w:spacing w:after="0"/>
              <w:ind w:left="0" w:firstLine="0"/>
              <w:rPr>
                <w:rFonts w:ascii="GE Inspira Sans" w:hAnsi="GE Inspira Sans"/>
              </w:rPr>
            </w:pPr>
            <w:hyperlink r:id="rId9" w:history="1">
              <w:r w:rsidR="006B39A1" w:rsidRPr="00ED0220">
                <w:rPr>
                  <w:rStyle w:val="Hyperlink"/>
                  <w:rFonts w:ascii="GE Inspira Sans" w:hAnsi="GE Inspira Sans"/>
                </w:rPr>
                <w:t>GE O&amp;G QMS Lexicon</w:t>
              </w:r>
            </w:hyperlink>
            <w:r w:rsidR="006B39A1" w:rsidRPr="00ED0220">
              <w:rPr>
                <w:rStyle w:val="Hyperlink"/>
                <w:rFonts w:ascii="GE Inspira Sans" w:hAnsi="GE Inspira Sans"/>
              </w:rPr>
              <w:t xml:space="preserve"> </w:t>
            </w:r>
          </w:p>
        </w:tc>
        <w:tc>
          <w:tcPr>
            <w:tcW w:w="2214" w:type="dxa"/>
          </w:tcPr>
          <w:p w:rsidR="006B39A1" w:rsidRPr="00ED0220" w:rsidRDefault="006B39A1" w:rsidP="00537F99">
            <w:pPr>
              <w:pStyle w:val="FootnoteText"/>
              <w:jc w:val="both"/>
              <w:rPr>
                <w:rFonts w:ascii="GE Inspira Sans" w:hAnsi="GE Inspira Sans" w:cs="Arial"/>
              </w:rPr>
            </w:pPr>
            <w:r w:rsidRPr="00ED0220">
              <w:rPr>
                <w:rFonts w:ascii="GE Inspira Sans" w:hAnsi="GE Inspira Sans" w:cs="Arial"/>
              </w:rPr>
              <w:t>n/a</w:t>
            </w:r>
          </w:p>
        </w:tc>
      </w:tr>
      <w:tr w:rsidR="006B39A1" w:rsidRPr="00ED0220" w:rsidTr="009C7300">
        <w:tc>
          <w:tcPr>
            <w:tcW w:w="2581" w:type="dxa"/>
          </w:tcPr>
          <w:p w:rsidR="006B39A1" w:rsidRPr="00ED0220" w:rsidRDefault="006B39A1" w:rsidP="00537F99">
            <w:pPr>
              <w:pStyle w:val="FootnoteText"/>
              <w:jc w:val="both"/>
              <w:rPr>
                <w:rFonts w:ascii="GE Inspira Sans" w:hAnsi="GE Inspira Sans"/>
              </w:rPr>
            </w:pPr>
            <w:r w:rsidRPr="00ED0220">
              <w:rPr>
                <w:rFonts w:ascii="GE Inspira Sans" w:hAnsi="GE Inspira Sans"/>
                <w:szCs w:val="24"/>
              </w:rPr>
              <w:t>n/a</w:t>
            </w:r>
          </w:p>
        </w:tc>
        <w:tc>
          <w:tcPr>
            <w:tcW w:w="3597" w:type="dxa"/>
          </w:tcPr>
          <w:p w:rsidR="006B39A1" w:rsidRPr="00ED0220" w:rsidRDefault="00CE19DC" w:rsidP="00537F99">
            <w:pPr>
              <w:pStyle w:val="FootnoteText"/>
              <w:jc w:val="both"/>
              <w:rPr>
                <w:rFonts w:ascii="GE Inspira Sans" w:hAnsi="GE Inspira Sans"/>
              </w:rPr>
            </w:pPr>
            <w:hyperlink r:id="rId10" w:history="1">
              <w:r w:rsidR="006B39A1" w:rsidRPr="00ED0220">
                <w:rPr>
                  <w:rStyle w:val="Hyperlink"/>
                  <w:rFonts w:ascii="GE Inspira Sans" w:hAnsi="GE Inspira Sans"/>
                </w:rPr>
                <w:t>Subsea Systems &amp; Drilling QMS Lexicon</w:t>
              </w:r>
            </w:hyperlink>
          </w:p>
        </w:tc>
        <w:tc>
          <w:tcPr>
            <w:tcW w:w="2214" w:type="dxa"/>
          </w:tcPr>
          <w:p w:rsidR="006B39A1" w:rsidRPr="00ED0220" w:rsidRDefault="006B39A1" w:rsidP="00537F99">
            <w:pPr>
              <w:pStyle w:val="FootnoteText"/>
              <w:jc w:val="both"/>
              <w:rPr>
                <w:rFonts w:ascii="GE Inspira Sans" w:hAnsi="GE Inspira Sans"/>
              </w:rPr>
            </w:pPr>
            <w:r w:rsidRPr="00ED0220">
              <w:rPr>
                <w:rFonts w:ascii="GE Inspira Sans" w:hAnsi="GE Inspira Sans" w:cs="Arial"/>
              </w:rPr>
              <w:t>n/a</w:t>
            </w:r>
          </w:p>
        </w:tc>
      </w:tr>
      <w:tr w:rsidR="006B39A1" w:rsidRPr="00ED0220" w:rsidTr="009C7300">
        <w:tc>
          <w:tcPr>
            <w:tcW w:w="2581" w:type="dxa"/>
          </w:tcPr>
          <w:p w:rsidR="006B39A1" w:rsidRPr="00ED0220" w:rsidRDefault="00CE19DC" w:rsidP="00537F99">
            <w:pPr>
              <w:pStyle w:val="FootnoteText"/>
              <w:jc w:val="both"/>
              <w:rPr>
                <w:rFonts w:ascii="GE Inspira Sans" w:hAnsi="GE Inspira Sans" w:cs="Arial"/>
                <w:color w:val="000000"/>
              </w:rPr>
            </w:pPr>
            <w:hyperlink r:id="rId11" w:history="1">
              <w:r w:rsidR="006B39A1" w:rsidRPr="00ED0220">
                <w:rPr>
                  <w:rStyle w:val="Hyperlink"/>
                  <w:rFonts w:ascii="GE Inspira Sans" w:hAnsi="GE Inspira Sans" w:cs="Arial"/>
                </w:rPr>
                <w:t>OGQ-0102</w:t>
              </w:r>
            </w:hyperlink>
          </w:p>
        </w:tc>
        <w:tc>
          <w:tcPr>
            <w:tcW w:w="3597" w:type="dxa"/>
          </w:tcPr>
          <w:p w:rsidR="006B39A1" w:rsidRPr="00ED0220" w:rsidRDefault="00CE19DC" w:rsidP="00537F99">
            <w:pPr>
              <w:pStyle w:val="FootnoteText"/>
              <w:jc w:val="both"/>
              <w:rPr>
                <w:rFonts w:ascii="GE Inspira Sans" w:hAnsi="GE Inspira Sans" w:cs="Arial"/>
                <w:color w:val="000000"/>
              </w:rPr>
            </w:pPr>
            <w:hyperlink r:id="rId12" w:history="1">
              <w:r w:rsidR="006B39A1" w:rsidRPr="00ED0220">
                <w:rPr>
                  <w:rStyle w:val="Hyperlink"/>
                  <w:rFonts w:ascii="GE Inspira Sans" w:hAnsi="GE Inspira Sans" w:cs="Arial"/>
                </w:rPr>
                <w:t>O&amp;G Record Control Procedure</w:t>
              </w:r>
            </w:hyperlink>
          </w:p>
        </w:tc>
        <w:tc>
          <w:tcPr>
            <w:tcW w:w="2214" w:type="dxa"/>
          </w:tcPr>
          <w:p w:rsidR="006B39A1" w:rsidRPr="00ED0220" w:rsidRDefault="00CE19DC" w:rsidP="00537F99">
            <w:pPr>
              <w:pStyle w:val="FootnoteText"/>
              <w:jc w:val="both"/>
              <w:rPr>
                <w:rFonts w:ascii="GE Inspira Sans" w:hAnsi="GE Inspira Sans" w:cs="Arial"/>
                <w:color w:val="000000"/>
              </w:rPr>
            </w:pPr>
            <w:hyperlink r:id="rId13" w:history="1">
              <w:r w:rsidR="006B39A1" w:rsidRPr="00ED0220">
                <w:rPr>
                  <w:rStyle w:val="Hyperlink"/>
                  <w:rFonts w:ascii="GE Inspira Sans" w:hAnsi="GE Inspira Sans" w:cs="Arial"/>
                </w:rPr>
                <w:t>OGQ-0102TM</w:t>
              </w:r>
            </w:hyperlink>
          </w:p>
        </w:tc>
      </w:tr>
      <w:tr w:rsidR="006B39A1" w:rsidRPr="00ED0220" w:rsidTr="009C7300">
        <w:tc>
          <w:tcPr>
            <w:tcW w:w="2581" w:type="dxa"/>
          </w:tcPr>
          <w:p w:rsidR="006B39A1" w:rsidRPr="00ED0220" w:rsidRDefault="00CE19DC" w:rsidP="00537F99">
            <w:pPr>
              <w:pStyle w:val="FootnoteText"/>
              <w:jc w:val="both"/>
              <w:rPr>
                <w:rFonts w:ascii="GE Inspira Sans" w:hAnsi="GE Inspira Sans"/>
                <w:color w:val="FF0000"/>
                <w:szCs w:val="24"/>
                <w:highlight w:val="yellow"/>
              </w:rPr>
            </w:pPr>
            <w:hyperlink r:id="rId14" w:history="1">
              <w:r w:rsidR="00895AE8" w:rsidRPr="00ED0220">
                <w:rPr>
                  <w:rStyle w:val="Hyperlink"/>
                  <w:rFonts w:ascii="GE Inspira Sans" w:hAnsi="GE Inspira Sans" w:cs="Arial"/>
                </w:rPr>
                <w:t>OGQ-0111</w:t>
              </w:r>
            </w:hyperlink>
          </w:p>
        </w:tc>
        <w:tc>
          <w:tcPr>
            <w:tcW w:w="3597" w:type="dxa"/>
          </w:tcPr>
          <w:p w:rsidR="006B39A1" w:rsidRPr="00ED0220" w:rsidRDefault="00CE19DC" w:rsidP="00537F99">
            <w:pPr>
              <w:pStyle w:val="FootnoteText"/>
              <w:jc w:val="both"/>
              <w:rPr>
                <w:rFonts w:ascii="GE Inspira Sans" w:hAnsi="GE Inspira Sans" w:cs="Arial"/>
                <w:color w:val="FF0000"/>
              </w:rPr>
            </w:pPr>
            <w:hyperlink r:id="rId15" w:history="1">
              <w:r w:rsidR="00895AE8" w:rsidRPr="00ED0220">
                <w:rPr>
                  <w:rStyle w:val="Hyperlink"/>
                  <w:rFonts w:ascii="GE Inspira Sans" w:hAnsi="GE Inspira Sans" w:cs="Arial"/>
                </w:rPr>
                <w:t>Inquiry to Order</w:t>
              </w:r>
            </w:hyperlink>
          </w:p>
        </w:tc>
        <w:tc>
          <w:tcPr>
            <w:tcW w:w="2214" w:type="dxa"/>
          </w:tcPr>
          <w:p w:rsidR="006B39A1" w:rsidRPr="00ED0220" w:rsidRDefault="00CE19DC" w:rsidP="00537F99">
            <w:pPr>
              <w:pStyle w:val="FootnoteText"/>
              <w:jc w:val="both"/>
              <w:rPr>
                <w:rFonts w:ascii="GE Inspira Sans" w:hAnsi="GE Inspira Sans" w:cs="Arial"/>
                <w:color w:val="FF0000"/>
              </w:rPr>
            </w:pPr>
            <w:hyperlink r:id="rId16" w:history="1">
              <w:r w:rsidR="00895AE8" w:rsidRPr="00ED0220">
                <w:rPr>
                  <w:rStyle w:val="Hyperlink"/>
                  <w:rFonts w:ascii="GE Inspira Sans" w:hAnsi="GE Inspira Sans" w:cs="Arial"/>
                </w:rPr>
                <w:t>OGQ-0111TM</w:t>
              </w:r>
            </w:hyperlink>
          </w:p>
        </w:tc>
      </w:tr>
      <w:tr w:rsidR="006B39A1" w:rsidRPr="00ED0220" w:rsidTr="006A6D1B">
        <w:trPr>
          <w:trHeight w:val="305"/>
        </w:trPr>
        <w:tc>
          <w:tcPr>
            <w:tcW w:w="2581" w:type="dxa"/>
          </w:tcPr>
          <w:p w:rsidR="006B39A1" w:rsidRPr="001352F3" w:rsidRDefault="001352F3" w:rsidP="00537F99">
            <w:pPr>
              <w:pStyle w:val="FootnoteText"/>
              <w:jc w:val="both"/>
              <w:rPr>
                <w:rFonts w:ascii="GE Inspira Sans" w:hAnsi="GE Inspira Sans" w:cs="Arial"/>
                <w:color w:val="000000"/>
              </w:rPr>
            </w:pPr>
            <w:hyperlink r:id="rId17" w:history="1">
              <w:r w:rsidR="00895AE8" w:rsidRPr="001352F3">
                <w:rPr>
                  <w:rStyle w:val="Hyperlink"/>
                  <w:rFonts w:ascii="GE Inspira Sans" w:hAnsi="GE Inspira Sans" w:cs="Arial"/>
                </w:rPr>
                <w:t>QT-S</w:t>
              </w:r>
              <w:r w:rsidR="008C32E2" w:rsidRPr="001352F3">
                <w:rPr>
                  <w:rStyle w:val="Hyperlink"/>
                  <w:rFonts w:ascii="GE Inspira Sans" w:hAnsi="GE Inspira Sans" w:cs="Arial"/>
                </w:rPr>
                <w:t>P</w:t>
              </w:r>
              <w:r w:rsidR="00895AE8" w:rsidRPr="001352F3">
                <w:rPr>
                  <w:rStyle w:val="Hyperlink"/>
                  <w:rFonts w:ascii="GE Inspira Sans" w:hAnsi="GE Inspira Sans" w:cs="Arial"/>
                </w:rPr>
                <w:t>S-GLO-ITO-</w:t>
              </w:r>
              <w:r w:rsidR="008C32E2" w:rsidRPr="001352F3">
                <w:rPr>
                  <w:rStyle w:val="Hyperlink"/>
                  <w:rFonts w:ascii="GE Inspira Sans" w:hAnsi="GE Inspira Sans" w:cs="Arial"/>
                </w:rPr>
                <w:t>001</w:t>
              </w:r>
            </w:hyperlink>
          </w:p>
        </w:tc>
        <w:tc>
          <w:tcPr>
            <w:tcW w:w="3597" w:type="dxa"/>
          </w:tcPr>
          <w:p w:rsidR="006B39A1" w:rsidRPr="001352F3" w:rsidRDefault="001352F3" w:rsidP="00537F99">
            <w:pPr>
              <w:pStyle w:val="FootnoteText"/>
              <w:jc w:val="both"/>
              <w:rPr>
                <w:rFonts w:ascii="GE Inspira Sans" w:hAnsi="GE Inspira Sans" w:cs="Arial"/>
                <w:color w:val="000000"/>
              </w:rPr>
            </w:pPr>
            <w:hyperlink r:id="rId18" w:history="1">
              <w:r w:rsidR="00895AE8" w:rsidRPr="001352F3">
                <w:rPr>
                  <w:rStyle w:val="Hyperlink"/>
                  <w:rFonts w:ascii="GE Inspira Sans" w:hAnsi="GE Inspira Sans" w:cs="Arial"/>
                </w:rPr>
                <w:t>Budgetary Proposal Template</w:t>
              </w:r>
            </w:hyperlink>
          </w:p>
        </w:tc>
        <w:tc>
          <w:tcPr>
            <w:tcW w:w="2214" w:type="dxa"/>
          </w:tcPr>
          <w:p w:rsidR="006B39A1" w:rsidRPr="001352F3" w:rsidRDefault="00895AE8" w:rsidP="00537F99">
            <w:pPr>
              <w:pStyle w:val="FootnoteText"/>
              <w:jc w:val="both"/>
              <w:rPr>
                <w:rFonts w:ascii="GE Inspira Sans" w:hAnsi="GE Inspira Sans" w:cs="Arial"/>
                <w:color w:val="000000"/>
              </w:rPr>
            </w:pPr>
            <w:r w:rsidRPr="001352F3">
              <w:rPr>
                <w:rFonts w:ascii="GE Inspira Sans" w:hAnsi="GE Inspira Sans" w:cs="Arial"/>
              </w:rPr>
              <w:t>n/a</w:t>
            </w:r>
          </w:p>
        </w:tc>
      </w:tr>
    </w:tbl>
    <w:p w:rsidR="0047067E" w:rsidRPr="00ED0220" w:rsidRDefault="0047067E" w:rsidP="00EC7177">
      <w:pPr>
        <w:pStyle w:val="Heading2"/>
      </w:pPr>
      <w:bookmarkStart w:id="88" w:name="_Toc360522984"/>
      <w:bookmarkStart w:id="89" w:name="_Toc360523180"/>
      <w:bookmarkStart w:id="90" w:name="_Toc490205204"/>
      <w:r w:rsidRPr="00ED0220">
        <w:t>Terms, Definitions</w:t>
      </w:r>
      <w:bookmarkEnd w:id="88"/>
      <w:bookmarkEnd w:id="89"/>
      <w:r w:rsidRPr="00ED0220">
        <w:t xml:space="preserve"> &amp; Acronyms</w:t>
      </w:r>
      <w:bookmarkEnd w:id="90"/>
    </w:p>
    <w:p w:rsidR="0047067E" w:rsidRPr="00ED0220" w:rsidRDefault="0047067E" w:rsidP="00EC7177">
      <w:pPr>
        <w:pStyle w:val="Text2"/>
        <w:ind w:left="0"/>
        <w:rPr>
          <w:rFonts w:ascii="GE Inspira Sans" w:hAnsi="GE Inspira Sans"/>
          <w:szCs w:val="24"/>
        </w:rPr>
      </w:pPr>
      <w:r w:rsidRPr="00ED0220">
        <w:rPr>
          <w:rFonts w:ascii="GE Inspira Sans" w:hAnsi="GE Inspira Sans"/>
          <w:szCs w:val="24"/>
        </w:rPr>
        <w:t xml:space="preserve">Italicized terms have been defined in </w:t>
      </w:r>
      <w:hyperlink r:id="rId19" w:history="1">
        <w:r w:rsidRPr="00ED0220">
          <w:rPr>
            <w:rStyle w:val="Hyperlink"/>
            <w:rFonts w:ascii="GE Inspira Sans" w:hAnsi="GE Inspira Sans"/>
            <w:szCs w:val="24"/>
          </w:rPr>
          <w:t>GE O&amp;G QMS Lexicon</w:t>
        </w:r>
      </w:hyperlink>
      <w:r w:rsidRPr="00ED0220">
        <w:rPr>
          <w:rStyle w:val="Hyperlink"/>
          <w:rFonts w:ascii="GE Inspira Sans" w:hAnsi="GE Inspira Sans"/>
          <w:szCs w:val="24"/>
        </w:rPr>
        <w:t xml:space="preserve"> </w:t>
      </w:r>
      <w:r w:rsidRPr="00ED0220">
        <w:rPr>
          <w:rFonts w:ascii="GE Inspira Sans" w:hAnsi="GE Inspira Sans"/>
          <w:szCs w:val="24"/>
        </w:rPr>
        <w:t xml:space="preserve">for Terms, Definitions and Acronyms. </w:t>
      </w:r>
      <w:r w:rsidRPr="00ED0220">
        <w:rPr>
          <w:rFonts w:ascii="GE Inspira Sans" w:hAnsi="GE Inspira Sans"/>
          <w:color w:val="000000"/>
          <w:szCs w:val="24"/>
        </w:rPr>
        <w:t xml:space="preserve">In case of conflict with </w:t>
      </w:r>
      <w:hyperlink r:id="rId20" w:history="1">
        <w:r w:rsidRPr="00ED0220">
          <w:rPr>
            <w:rStyle w:val="Hyperlink"/>
            <w:rFonts w:ascii="GE Inspira Sans" w:hAnsi="GE Inspira Sans"/>
            <w:szCs w:val="24"/>
          </w:rPr>
          <w:t>GE O&amp;G QMS Lexicon</w:t>
        </w:r>
      </w:hyperlink>
      <w:r w:rsidRPr="00ED0220">
        <w:rPr>
          <w:rStyle w:val="Hyperlink"/>
          <w:rFonts w:ascii="GE Inspira Sans" w:hAnsi="GE Inspira Sans"/>
          <w:szCs w:val="24"/>
        </w:rPr>
        <w:t xml:space="preserve">, </w:t>
      </w:r>
      <w:r w:rsidR="00BA4FA4" w:rsidRPr="00ED0220">
        <w:rPr>
          <w:rFonts w:ascii="GE Inspira Sans" w:hAnsi="GE Inspira Sans"/>
          <w:szCs w:val="24"/>
        </w:rPr>
        <w:t>QMS Lexicon will take precedence.</w:t>
      </w:r>
    </w:p>
    <w:tbl>
      <w:tblPr>
        <w:tblW w:w="836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897"/>
        <w:gridCol w:w="4850"/>
      </w:tblGrid>
      <w:tr w:rsidR="00721A5B" w:rsidRPr="00ED0220" w:rsidTr="00721A5B">
        <w:tc>
          <w:tcPr>
            <w:tcW w:w="1616" w:type="dxa"/>
            <w:shd w:val="clear" w:color="auto" w:fill="005EB8"/>
          </w:tcPr>
          <w:p w:rsidR="0047067E" w:rsidRPr="00ED0220" w:rsidRDefault="0047067E" w:rsidP="00537F99">
            <w:pPr>
              <w:pStyle w:val="FootnoteText"/>
              <w:jc w:val="both"/>
              <w:rPr>
                <w:rFonts w:ascii="GE Inspira Sans" w:hAnsi="GE Inspira Sans" w:cs="Arial"/>
                <w:b/>
                <w:color w:val="FFFFFF" w:themeColor="background1"/>
                <w:szCs w:val="24"/>
              </w:rPr>
            </w:pPr>
            <w:r w:rsidRPr="00ED0220">
              <w:rPr>
                <w:rFonts w:ascii="GE Inspira Sans" w:hAnsi="GE Inspira Sans" w:cs="Arial"/>
                <w:b/>
                <w:color w:val="FFFFFF" w:themeColor="background1"/>
                <w:szCs w:val="24"/>
              </w:rPr>
              <w:t>Acronym</w:t>
            </w:r>
          </w:p>
        </w:tc>
        <w:tc>
          <w:tcPr>
            <w:tcW w:w="1897" w:type="dxa"/>
            <w:shd w:val="clear" w:color="auto" w:fill="005EB8"/>
            <w:vAlign w:val="center"/>
          </w:tcPr>
          <w:p w:rsidR="0047067E" w:rsidRPr="00ED0220" w:rsidRDefault="0047067E" w:rsidP="00537F99">
            <w:pPr>
              <w:pStyle w:val="FootnoteText"/>
              <w:jc w:val="both"/>
              <w:rPr>
                <w:rFonts w:ascii="GE Inspira Sans" w:hAnsi="GE Inspira Sans" w:cs="Arial"/>
                <w:b/>
                <w:color w:val="FFFFFF" w:themeColor="background1"/>
                <w:szCs w:val="24"/>
              </w:rPr>
            </w:pPr>
            <w:r w:rsidRPr="00ED0220">
              <w:rPr>
                <w:rFonts w:ascii="GE Inspira Sans" w:hAnsi="GE Inspira Sans" w:cs="Arial"/>
                <w:b/>
                <w:color w:val="FFFFFF" w:themeColor="background1"/>
                <w:szCs w:val="24"/>
              </w:rPr>
              <w:t>Term</w:t>
            </w:r>
          </w:p>
        </w:tc>
        <w:tc>
          <w:tcPr>
            <w:tcW w:w="4850" w:type="dxa"/>
            <w:shd w:val="clear" w:color="auto" w:fill="005EB8"/>
            <w:vAlign w:val="center"/>
          </w:tcPr>
          <w:p w:rsidR="0047067E" w:rsidRPr="00ED0220" w:rsidRDefault="0047067E" w:rsidP="00537F99">
            <w:pPr>
              <w:pStyle w:val="FootnoteText"/>
              <w:jc w:val="both"/>
              <w:rPr>
                <w:rFonts w:ascii="GE Inspira Sans" w:hAnsi="GE Inspira Sans" w:cs="Arial"/>
                <w:b/>
                <w:color w:val="FFFFFF" w:themeColor="background1"/>
                <w:szCs w:val="24"/>
              </w:rPr>
            </w:pPr>
            <w:r w:rsidRPr="00ED0220">
              <w:rPr>
                <w:rFonts w:ascii="GE Inspira Sans" w:hAnsi="GE Inspira Sans" w:cs="Arial"/>
                <w:b/>
                <w:color w:val="FFFFFF" w:themeColor="background1"/>
                <w:szCs w:val="24"/>
              </w:rPr>
              <w:t>Definition</w:t>
            </w:r>
          </w:p>
        </w:tc>
      </w:tr>
      <w:tr w:rsidR="0047067E" w:rsidRPr="00ED0220" w:rsidTr="00350625">
        <w:tc>
          <w:tcPr>
            <w:tcW w:w="1616" w:type="dxa"/>
          </w:tcPr>
          <w:p w:rsidR="0047067E" w:rsidRPr="00ED0220" w:rsidRDefault="00BA4FA4" w:rsidP="00537F99">
            <w:pPr>
              <w:pStyle w:val="FootnoteText"/>
              <w:jc w:val="both"/>
              <w:rPr>
                <w:rFonts w:ascii="GE Inspira Sans" w:hAnsi="GE Inspira Sans"/>
                <w:szCs w:val="24"/>
                <w:highlight w:val="yellow"/>
              </w:rPr>
            </w:pPr>
            <w:r w:rsidRPr="00ED0220">
              <w:rPr>
                <w:rFonts w:ascii="GE Inspira Sans" w:hAnsi="GE Inspira Sans"/>
              </w:rPr>
              <w:t>AE</w:t>
            </w:r>
          </w:p>
        </w:tc>
        <w:tc>
          <w:tcPr>
            <w:tcW w:w="1897" w:type="dxa"/>
            <w:shd w:val="clear" w:color="auto" w:fill="auto"/>
            <w:vAlign w:val="center"/>
          </w:tcPr>
          <w:p w:rsidR="0047067E" w:rsidRPr="00ED0220" w:rsidRDefault="00BA4FA4" w:rsidP="00537F99">
            <w:pPr>
              <w:pStyle w:val="FootnoteText"/>
              <w:jc w:val="both"/>
              <w:rPr>
                <w:rFonts w:ascii="GE Inspira Sans" w:hAnsi="GE Inspira Sans" w:cs="Arial"/>
              </w:rPr>
            </w:pPr>
            <w:r w:rsidRPr="00ED0220">
              <w:rPr>
                <w:rFonts w:ascii="GE Inspira Sans" w:hAnsi="GE Inspira Sans"/>
              </w:rPr>
              <w:t>Application Engineer</w:t>
            </w:r>
          </w:p>
        </w:tc>
        <w:tc>
          <w:tcPr>
            <w:tcW w:w="4850" w:type="dxa"/>
            <w:shd w:val="clear" w:color="auto" w:fill="auto"/>
            <w:vAlign w:val="center"/>
          </w:tcPr>
          <w:p w:rsidR="0047067E" w:rsidRPr="00ED0220" w:rsidRDefault="0076274E" w:rsidP="00537F99">
            <w:pPr>
              <w:pStyle w:val="FootnoteText"/>
              <w:jc w:val="both"/>
              <w:rPr>
                <w:rFonts w:ascii="GE Inspira Sans" w:hAnsi="GE Inspira Sans" w:cs="Arial"/>
              </w:rPr>
            </w:pPr>
            <w:r w:rsidRPr="00ED0220">
              <w:rPr>
                <w:rFonts w:ascii="GE Inspira Sans" w:hAnsi="GE Inspira Sans" w:cs="Arial"/>
              </w:rPr>
              <w:t>See Section 4 Roles &amp; Responsibilities</w:t>
            </w:r>
          </w:p>
        </w:tc>
      </w:tr>
      <w:tr w:rsidR="0047067E" w:rsidRPr="00ED0220" w:rsidTr="00350625">
        <w:tc>
          <w:tcPr>
            <w:tcW w:w="1616" w:type="dxa"/>
          </w:tcPr>
          <w:p w:rsidR="0047067E" w:rsidRPr="00ED0220" w:rsidRDefault="0047067E" w:rsidP="00537F99">
            <w:pPr>
              <w:pStyle w:val="FootnoteText"/>
              <w:jc w:val="both"/>
              <w:rPr>
                <w:rFonts w:ascii="GE Inspira Sans" w:hAnsi="GE Inspira Sans" w:cs="Arial"/>
                <w:color w:val="000000"/>
              </w:rPr>
            </w:pPr>
          </w:p>
        </w:tc>
        <w:tc>
          <w:tcPr>
            <w:tcW w:w="1897" w:type="dxa"/>
            <w:shd w:val="clear" w:color="auto" w:fill="auto"/>
            <w:vAlign w:val="center"/>
          </w:tcPr>
          <w:p w:rsidR="0047067E" w:rsidRPr="00ED0220" w:rsidRDefault="00BA4FA4" w:rsidP="00537F99">
            <w:pPr>
              <w:pStyle w:val="FootnoteText"/>
              <w:jc w:val="both"/>
              <w:rPr>
                <w:rFonts w:ascii="GE Inspira Sans" w:hAnsi="GE Inspira Sans" w:cs="Arial"/>
                <w:color w:val="000000"/>
              </w:rPr>
            </w:pPr>
            <w:r w:rsidRPr="00ED0220">
              <w:rPr>
                <w:rFonts w:ascii="GE Inspira Sans" w:hAnsi="GE Inspira Sans"/>
              </w:rPr>
              <w:t>Big Machines</w:t>
            </w:r>
          </w:p>
        </w:tc>
        <w:tc>
          <w:tcPr>
            <w:tcW w:w="4850" w:type="dxa"/>
            <w:shd w:val="clear" w:color="auto" w:fill="auto"/>
            <w:vAlign w:val="center"/>
          </w:tcPr>
          <w:p w:rsidR="0047067E" w:rsidRPr="00ED0220" w:rsidRDefault="00BA4FA4" w:rsidP="00537F99">
            <w:pPr>
              <w:pStyle w:val="FootnoteText"/>
              <w:jc w:val="both"/>
              <w:rPr>
                <w:rFonts w:ascii="GE Inspira Sans" w:hAnsi="GE Inspira Sans" w:cs="Arial"/>
                <w:color w:val="000000"/>
              </w:rPr>
            </w:pPr>
            <w:r w:rsidRPr="00ED0220">
              <w:rPr>
                <w:rFonts w:ascii="GE Inspira Sans" w:hAnsi="GE Inspira Sans"/>
              </w:rPr>
              <w:t>Costing tool within Deal Machine</w:t>
            </w:r>
          </w:p>
        </w:tc>
      </w:tr>
      <w:tr w:rsidR="00BA4FA4" w:rsidRPr="00ED0220" w:rsidTr="00BA4FA4">
        <w:tc>
          <w:tcPr>
            <w:tcW w:w="1616" w:type="dxa"/>
          </w:tcPr>
          <w:p w:rsidR="00BA4FA4" w:rsidRPr="00ED0220" w:rsidRDefault="00BA4FA4" w:rsidP="00537F99">
            <w:pPr>
              <w:pStyle w:val="FootnoteText"/>
              <w:jc w:val="both"/>
              <w:rPr>
                <w:rFonts w:ascii="GE Inspira Sans" w:hAnsi="GE Inspira Sans" w:cs="Arial"/>
                <w:color w:val="000000"/>
              </w:rPr>
            </w:pPr>
            <w:r w:rsidRPr="00ED0220">
              <w:rPr>
                <w:rFonts w:ascii="GE Inspira Sans" w:hAnsi="GE Inspira Sans"/>
              </w:rPr>
              <w:t>CM</w:t>
            </w:r>
          </w:p>
        </w:tc>
        <w:tc>
          <w:tcPr>
            <w:tcW w:w="1897" w:type="dxa"/>
            <w:shd w:val="clear" w:color="auto" w:fill="auto"/>
          </w:tcPr>
          <w:p w:rsidR="00BA4FA4" w:rsidRPr="00ED0220" w:rsidRDefault="00BA4FA4" w:rsidP="00537F99">
            <w:pPr>
              <w:jc w:val="both"/>
              <w:rPr>
                <w:rFonts w:ascii="GE Inspira Sans" w:hAnsi="GE Inspira Sans"/>
              </w:rPr>
            </w:pPr>
            <w:r w:rsidRPr="00ED0220">
              <w:rPr>
                <w:rFonts w:ascii="GE Inspira Sans" w:hAnsi="GE Inspira Sans"/>
              </w:rPr>
              <w:t>Contribution Margin</w:t>
            </w:r>
          </w:p>
        </w:tc>
        <w:tc>
          <w:tcPr>
            <w:tcW w:w="4850" w:type="dxa"/>
            <w:shd w:val="clear" w:color="auto" w:fill="auto"/>
            <w:vAlign w:val="center"/>
          </w:tcPr>
          <w:p w:rsidR="00BA4FA4" w:rsidRPr="00ED0220" w:rsidRDefault="003863A0" w:rsidP="00537F99">
            <w:pPr>
              <w:pStyle w:val="FootnoteText"/>
              <w:jc w:val="both"/>
              <w:rPr>
                <w:rFonts w:ascii="GE Inspira Sans" w:hAnsi="GE Inspira Sans" w:cs="Arial"/>
                <w:color w:val="000000"/>
              </w:rPr>
            </w:pPr>
            <w:r w:rsidRPr="00ED0220">
              <w:rPr>
                <w:rFonts w:ascii="GE Inspira Sans" w:hAnsi="GE Inspira Sans" w:cs="Arial"/>
                <w:color w:val="000000"/>
              </w:rPr>
              <w:t>selling price minus variable cost, is a measure of the ability of a company to cover variable costs with revenue</w:t>
            </w:r>
          </w:p>
        </w:tc>
      </w:tr>
      <w:tr w:rsidR="00BA4FA4" w:rsidRPr="00ED0220" w:rsidTr="00350625">
        <w:tc>
          <w:tcPr>
            <w:tcW w:w="1616" w:type="dxa"/>
          </w:tcPr>
          <w:p w:rsidR="00BA4FA4" w:rsidRPr="00ED0220" w:rsidRDefault="00BA4FA4" w:rsidP="00537F99">
            <w:pPr>
              <w:pStyle w:val="FootnoteText"/>
              <w:jc w:val="both"/>
              <w:rPr>
                <w:rFonts w:ascii="GE Inspira Sans" w:hAnsi="GE Inspira Sans" w:cs="Arial"/>
                <w:color w:val="000000"/>
              </w:rPr>
            </w:pPr>
            <w:r w:rsidRPr="00ED0220">
              <w:rPr>
                <w:rFonts w:ascii="GE Inspira Sans" w:hAnsi="GE Inspira Sans"/>
              </w:rPr>
              <w:t>COE</w:t>
            </w:r>
          </w:p>
        </w:tc>
        <w:tc>
          <w:tcPr>
            <w:tcW w:w="1897" w:type="dxa"/>
            <w:shd w:val="clear" w:color="auto" w:fill="auto"/>
            <w:vAlign w:val="center"/>
          </w:tcPr>
          <w:p w:rsidR="00BA4FA4" w:rsidRPr="00ED0220" w:rsidRDefault="00BA4FA4" w:rsidP="00537F99">
            <w:pPr>
              <w:pStyle w:val="FootnoteText"/>
              <w:jc w:val="both"/>
              <w:rPr>
                <w:rFonts w:ascii="GE Inspira Sans" w:hAnsi="GE Inspira Sans" w:cs="Arial"/>
                <w:color w:val="000000"/>
              </w:rPr>
            </w:pPr>
            <w:r w:rsidRPr="00ED0220">
              <w:rPr>
                <w:rFonts w:ascii="GE Inspira Sans" w:hAnsi="GE Inspira Sans"/>
              </w:rPr>
              <w:t>Centre</w:t>
            </w:r>
            <w:r w:rsidR="00FA03E8" w:rsidRPr="00ED0220">
              <w:rPr>
                <w:rFonts w:ascii="GE Inspira Sans" w:hAnsi="GE Inspira Sans"/>
              </w:rPr>
              <w:t xml:space="preserve"> </w:t>
            </w:r>
            <w:r w:rsidRPr="00ED0220">
              <w:rPr>
                <w:rFonts w:ascii="GE Inspira Sans" w:hAnsi="GE Inspira Sans"/>
              </w:rPr>
              <w:t xml:space="preserve"> of Excellence</w:t>
            </w:r>
          </w:p>
        </w:tc>
        <w:tc>
          <w:tcPr>
            <w:tcW w:w="4850" w:type="dxa"/>
            <w:shd w:val="clear" w:color="auto" w:fill="auto"/>
            <w:vAlign w:val="center"/>
          </w:tcPr>
          <w:p w:rsidR="00BA4FA4" w:rsidRPr="00ED0220" w:rsidRDefault="00BA4FA4" w:rsidP="00537F99">
            <w:pPr>
              <w:pStyle w:val="FootnoteText"/>
              <w:jc w:val="both"/>
              <w:rPr>
                <w:rFonts w:ascii="GE Inspira Sans" w:hAnsi="GE Inspira Sans" w:cs="Arial"/>
                <w:color w:val="000000"/>
              </w:rPr>
            </w:pPr>
          </w:p>
        </w:tc>
      </w:tr>
      <w:tr w:rsidR="003965F3" w:rsidRPr="00ED0220" w:rsidTr="003965F3">
        <w:tc>
          <w:tcPr>
            <w:tcW w:w="1616" w:type="dxa"/>
          </w:tcPr>
          <w:p w:rsidR="003965F3" w:rsidRPr="00ED0220" w:rsidRDefault="003965F3" w:rsidP="00537F99">
            <w:pPr>
              <w:pStyle w:val="FootnoteText"/>
              <w:jc w:val="both"/>
              <w:rPr>
                <w:rFonts w:ascii="GE Inspira Sans" w:hAnsi="GE Inspira Sans" w:cs="Arial"/>
                <w:color w:val="000000"/>
              </w:rPr>
            </w:pPr>
            <w:proofErr w:type="spellStart"/>
            <w:r w:rsidRPr="00ED0220">
              <w:rPr>
                <w:rFonts w:ascii="GE Inspira Sans" w:hAnsi="GE Inspira Sans"/>
              </w:rPr>
              <w:t>Comm</w:t>
            </w:r>
            <w:proofErr w:type="spellEnd"/>
            <w:r w:rsidRPr="00ED0220">
              <w:rPr>
                <w:rFonts w:ascii="GE Inspira Sans" w:hAnsi="GE Inspira Sans"/>
              </w:rPr>
              <w:t xml:space="preserve"> Ops</w:t>
            </w:r>
          </w:p>
        </w:tc>
        <w:tc>
          <w:tcPr>
            <w:tcW w:w="1897" w:type="dxa"/>
            <w:shd w:val="clear" w:color="auto" w:fill="auto"/>
            <w:vAlign w:val="center"/>
          </w:tcPr>
          <w:p w:rsidR="003965F3" w:rsidRPr="00ED0220" w:rsidRDefault="003965F3" w:rsidP="00537F99">
            <w:pPr>
              <w:pStyle w:val="FootnoteText"/>
              <w:jc w:val="both"/>
              <w:rPr>
                <w:rFonts w:ascii="GE Inspira Sans" w:hAnsi="GE Inspira Sans" w:cs="Arial"/>
                <w:color w:val="000000"/>
              </w:rPr>
            </w:pPr>
          </w:p>
        </w:tc>
        <w:tc>
          <w:tcPr>
            <w:tcW w:w="4850" w:type="dxa"/>
            <w:shd w:val="clear" w:color="auto" w:fill="auto"/>
          </w:tcPr>
          <w:p w:rsidR="003965F3" w:rsidRPr="00ED0220" w:rsidRDefault="003965F3" w:rsidP="00537F99">
            <w:pPr>
              <w:jc w:val="both"/>
              <w:rPr>
                <w:rFonts w:ascii="GE Inspira Sans" w:hAnsi="GE Inspira Sans"/>
              </w:rPr>
            </w:pPr>
            <w:r w:rsidRPr="00ED0220">
              <w:rPr>
                <w:rFonts w:ascii="GE Inspira Sans" w:hAnsi="GE Inspira Sans"/>
              </w:rPr>
              <w:t>Commercial Operations</w:t>
            </w:r>
          </w:p>
        </w:tc>
      </w:tr>
      <w:tr w:rsidR="003965F3" w:rsidRPr="00ED0220" w:rsidTr="00350625">
        <w:tc>
          <w:tcPr>
            <w:tcW w:w="1616" w:type="dxa"/>
          </w:tcPr>
          <w:p w:rsidR="003965F3" w:rsidRPr="00ED0220" w:rsidRDefault="003965F3" w:rsidP="00537F99">
            <w:pPr>
              <w:pStyle w:val="FootnoteText"/>
              <w:jc w:val="both"/>
              <w:rPr>
                <w:rFonts w:ascii="GE Inspira Sans" w:hAnsi="GE Inspira Sans" w:cs="Arial"/>
                <w:color w:val="000000"/>
              </w:rPr>
            </w:pPr>
          </w:p>
        </w:tc>
        <w:tc>
          <w:tcPr>
            <w:tcW w:w="1897" w:type="dxa"/>
            <w:shd w:val="clear" w:color="auto" w:fill="auto"/>
            <w:vAlign w:val="center"/>
          </w:tcPr>
          <w:p w:rsidR="003965F3" w:rsidRPr="00ED0220" w:rsidRDefault="003965F3" w:rsidP="00537F99">
            <w:pPr>
              <w:pStyle w:val="FootnoteText"/>
              <w:jc w:val="both"/>
              <w:rPr>
                <w:rFonts w:ascii="GE Inspira Sans" w:hAnsi="GE Inspira Sans" w:cs="Arial"/>
                <w:color w:val="000000"/>
              </w:rPr>
            </w:pPr>
            <w:r w:rsidRPr="00ED0220">
              <w:rPr>
                <w:rFonts w:ascii="GE Inspira Sans" w:hAnsi="GE Inspira Sans"/>
              </w:rPr>
              <w:t xml:space="preserve">Cost </w:t>
            </w:r>
            <w:r w:rsidR="003452E5" w:rsidRPr="00ED0220">
              <w:rPr>
                <w:rFonts w:ascii="GE Inspira Sans" w:hAnsi="GE Inspira Sans"/>
              </w:rPr>
              <w:t>Catalogue</w:t>
            </w:r>
          </w:p>
        </w:tc>
        <w:tc>
          <w:tcPr>
            <w:tcW w:w="4850" w:type="dxa"/>
            <w:shd w:val="clear" w:color="auto" w:fill="auto"/>
            <w:vAlign w:val="center"/>
          </w:tcPr>
          <w:p w:rsidR="003965F3" w:rsidRPr="00ED0220" w:rsidRDefault="003965F3" w:rsidP="00537F99">
            <w:pPr>
              <w:pStyle w:val="FootnoteText"/>
              <w:jc w:val="both"/>
              <w:rPr>
                <w:rFonts w:ascii="GE Inspira Sans" w:hAnsi="GE Inspira Sans" w:cs="Arial"/>
                <w:color w:val="000000"/>
              </w:rPr>
            </w:pPr>
            <w:r w:rsidRPr="00ED0220">
              <w:rPr>
                <w:rFonts w:ascii="GE Inspira Sans" w:hAnsi="GE Inspira Sans"/>
              </w:rPr>
              <w:t>Costing maintained by each product group</w:t>
            </w:r>
          </w:p>
        </w:tc>
      </w:tr>
      <w:tr w:rsidR="003965F3" w:rsidRPr="00ED0220" w:rsidTr="003965F3">
        <w:tc>
          <w:tcPr>
            <w:tcW w:w="1616" w:type="dxa"/>
          </w:tcPr>
          <w:p w:rsidR="003965F3" w:rsidRPr="00ED0220" w:rsidRDefault="003965F3" w:rsidP="00537F99">
            <w:pPr>
              <w:pStyle w:val="FootnoteText"/>
              <w:jc w:val="both"/>
              <w:rPr>
                <w:rFonts w:ascii="GE Inspira Sans" w:hAnsi="GE Inspira Sans" w:cs="Arial"/>
                <w:color w:val="000000"/>
              </w:rPr>
            </w:pPr>
          </w:p>
        </w:tc>
        <w:tc>
          <w:tcPr>
            <w:tcW w:w="1897" w:type="dxa"/>
            <w:shd w:val="clear" w:color="auto" w:fill="auto"/>
          </w:tcPr>
          <w:p w:rsidR="003965F3" w:rsidRPr="00ED0220" w:rsidRDefault="003965F3" w:rsidP="00537F99">
            <w:pPr>
              <w:jc w:val="both"/>
              <w:rPr>
                <w:rFonts w:ascii="GE Inspira Sans" w:hAnsi="GE Inspira Sans"/>
              </w:rPr>
            </w:pPr>
            <w:r w:rsidRPr="00ED0220">
              <w:rPr>
                <w:rFonts w:ascii="GE Inspira Sans" w:hAnsi="GE Inspira Sans"/>
              </w:rPr>
              <w:t>Costing Handbook</w:t>
            </w:r>
          </w:p>
        </w:tc>
        <w:tc>
          <w:tcPr>
            <w:tcW w:w="4850" w:type="dxa"/>
            <w:shd w:val="clear" w:color="auto" w:fill="auto"/>
            <w:vAlign w:val="center"/>
          </w:tcPr>
          <w:p w:rsidR="003965F3" w:rsidRPr="00ED0220" w:rsidRDefault="003965F3" w:rsidP="00537F99">
            <w:pPr>
              <w:pStyle w:val="FootnoteText"/>
              <w:jc w:val="both"/>
              <w:rPr>
                <w:rFonts w:ascii="GE Inspira Sans" w:hAnsi="GE Inspira Sans" w:cs="Arial"/>
                <w:color w:val="000000"/>
              </w:rPr>
            </w:pPr>
            <w:r w:rsidRPr="00ED0220">
              <w:rPr>
                <w:rFonts w:ascii="GE Inspira Sans" w:hAnsi="GE Inspira Sans"/>
              </w:rPr>
              <w:t>Costing guidelines from commercial finance</w:t>
            </w:r>
          </w:p>
        </w:tc>
      </w:tr>
      <w:tr w:rsidR="003965F3" w:rsidRPr="00ED0220" w:rsidTr="00350625">
        <w:tc>
          <w:tcPr>
            <w:tcW w:w="1616" w:type="dxa"/>
          </w:tcPr>
          <w:p w:rsidR="003965F3" w:rsidRPr="00ED0220" w:rsidRDefault="003965F3" w:rsidP="00537F99">
            <w:pPr>
              <w:pStyle w:val="FootnoteText"/>
              <w:jc w:val="both"/>
              <w:rPr>
                <w:rFonts w:ascii="GE Inspira Sans" w:hAnsi="GE Inspira Sans" w:cs="Arial"/>
                <w:color w:val="000000"/>
              </w:rPr>
            </w:pPr>
            <w:r w:rsidRPr="00ED0220">
              <w:rPr>
                <w:rFonts w:ascii="GE Inspira Sans" w:hAnsi="GE Inspira Sans"/>
              </w:rPr>
              <w:t>DM</w:t>
            </w:r>
          </w:p>
        </w:tc>
        <w:tc>
          <w:tcPr>
            <w:tcW w:w="1897" w:type="dxa"/>
            <w:shd w:val="clear" w:color="auto" w:fill="auto"/>
            <w:vAlign w:val="center"/>
          </w:tcPr>
          <w:p w:rsidR="003965F3" w:rsidRPr="00ED0220" w:rsidRDefault="003965F3" w:rsidP="00537F99">
            <w:pPr>
              <w:pStyle w:val="FootnoteText"/>
              <w:jc w:val="both"/>
              <w:rPr>
                <w:rFonts w:ascii="GE Inspira Sans" w:hAnsi="GE Inspira Sans" w:cs="Arial"/>
                <w:color w:val="000000"/>
              </w:rPr>
            </w:pPr>
            <w:r w:rsidRPr="00ED0220">
              <w:rPr>
                <w:rFonts w:ascii="GE Inspira Sans" w:hAnsi="GE Inspira Sans"/>
              </w:rPr>
              <w:t>Deal Machine</w:t>
            </w:r>
          </w:p>
        </w:tc>
        <w:tc>
          <w:tcPr>
            <w:tcW w:w="4850" w:type="dxa"/>
            <w:shd w:val="clear" w:color="auto" w:fill="auto"/>
            <w:vAlign w:val="center"/>
          </w:tcPr>
          <w:p w:rsidR="003965F3" w:rsidRPr="00ED0220" w:rsidRDefault="000C42F9" w:rsidP="00537F99">
            <w:pPr>
              <w:pStyle w:val="FootnoteText"/>
              <w:jc w:val="both"/>
              <w:rPr>
                <w:rFonts w:ascii="GE Inspira Sans" w:hAnsi="GE Inspira Sans" w:cs="Arial"/>
                <w:color w:val="000000"/>
              </w:rPr>
            </w:pPr>
            <w:r w:rsidRPr="00ED0220">
              <w:rPr>
                <w:rFonts w:ascii="GE Inspira Sans" w:hAnsi="GE Inspira Sans" w:cs="Arial"/>
                <w:color w:val="000000"/>
                <w:sz w:val="22"/>
                <w:szCs w:val="22"/>
              </w:rPr>
              <w:t>Business Opportunity Management System</w:t>
            </w:r>
          </w:p>
        </w:tc>
      </w:tr>
      <w:tr w:rsidR="003965F3" w:rsidRPr="00ED0220" w:rsidTr="00350625">
        <w:tc>
          <w:tcPr>
            <w:tcW w:w="1616" w:type="dxa"/>
          </w:tcPr>
          <w:p w:rsidR="003965F3" w:rsidRPr="00ED0220" w:rsidRDefault="003965F3" w:rsidP="00537F99">
            <w:pPr>
              <w:pStyle w:val="FootnoteText"/>
              <w:jc w:val="both"/>
              <w:rPr>
                <w:rFonts w:ascii="GE Inspira Sans" w:hAnsi="GE Inspira Sans" w:cs="Arial"/>
                <w:color w:val="000000"/>
              </w:rPr>
            </w:pPr>
            <w:r w:rsidRPr="00ED0220">
              <w:rPr>
                <w:rFonts w:ascii="GE Inspira Sans" w:hAnsi="GE Inspira Sans"/>
              </w:rPr>
              <w:t>DOA</w:t>
            </w:r>
          </w:p>
        </w:tc>
        <w:tc>
          <w:tcPr>
            <w:tcW w:w="1897" w:type="dxa"/>
            <w:shd w:val="clear" w:color="auto" w:fill="auto"/>
            <w:vAlign w:val="center"/>
          </w:tcPr>
          <w:p w:rsidR="003965F3" w:rsidRPr="00ED0220" w:rsidRDefault="00A468D0" w:rsidP="00537F99">
            <w:pPr>
              <w:pStyle w:val="FootnoteText"/>
              <w:jc w:val="both"/>
              <w:rPr>
                <w:rFonts w:ascii="GE Inspira Sans" w:hAnsi="GE Inspira Sans" w:cs="Arial"/>
                <w:color w:val="000000"/>
              </w:rPr>
            </w:pPr>
            <w:r w:rsidRPr="00ED0220">
              <w:rPr>
                <w:rFonts w:ascii="GE Inspira Sans" w:hAnsi="GE Inspira Sans"/>
              </w:rPr>
              <w:t>Delegation of Authority</w:t>
            </w:r>
          </w:p>
        </w:tc>
        <w:tc>
          <w:tcPr>
            <w:tcW w:w="4850" w:type="dxa"/>
            <w:shd w:val="clear" w:color="auto" w:fill="auto"/>
            <w:vAlign w:val="center"/>
          </w:tcPr>
          <w:p w:rsidR="003965F3" w:rsidRPr="00ED0220" w:rsidRDefault="000C42F9" w:rsidP="00537F99">
            <w:pPr>
              <w:pStyle w:val="FootnoteText"/>
              <w:jc w:val="both"/>
              <w:rPr>
                <w:rFonts w:ascii="GE Inspira Sans" w:hAnsi="GE Inspira Sans" w:cs="Arial"/>
                <w:color w:val="000000"/>
              </w:rPr>
            </w:pPr>
            <w:r w:rsidRPr="00ED0220">
              <w:rPr>
                <w:rFonts w:ascii="GE Inspira Sans" w:hAnsi="GE Inspira Sans" w:cs="Arial"/>
                <w:color w:val="000000"/>
                <w:sz w:val="22"/>
                <w:szCs w:val="22"/>
                <w:shd w:val="clear" w:color="auto" w:fill="FFFFFF"/>
              </w:rPr>
              <w:t>Delegation of Authority means division of authority and powers</w:t>
            </w:r>
            <w:r w:rsidRPr="00ED0220">
              <w:rPr>
                <w:rStyle w:val="apple-converted-space"/>
                <w:rFonts w:ascii="GE Inspira Sans" w:hAnsi="GE Inspira Sans" w:cs="Arial"/>
                <w:color w:val="000000"/>
                <w:sz w:val="22"/>
                <w:szCs w:val="22"/>
                <w:shd w:val="clear" w:color="auto" w:fill="FFFFFF"/>
              </w:rPr>
              <w:t> </w:t>
            </w:r>
          </w:p>
        </w:tc>
      </w:tr>
      <w:tr w:rsidR="00A468D0" w:rsidRPr="00ED0220" w:rsidTr="00592DE5">
        <w:tc>
          <w:tcPr>
            <w:tcW w:w="1616" w:type="dxa"/>
          </w:tcPr>
          <w:p w:rsidR="00A468D0" w:rsidRPr="00ED0220" w:rsidRDefault="00A468D0" w:rsidP="00537F99">
            <w:pPr>
              <w:pStyle w:val="FootnoteText"/>
              <w:jc w:val="both"/>
              <w:rPr>
                <w:rFonts w:ascii="GE Inspira Sans" w:hAnsi="GE Inspira Sans"/>
              </w:rPr>
            </w:pPr>
            <w:r w:rsidRPr="00ED0220">
              <w:rPr>
                <w:rFonts w:ascii="GE Inspira Sans" w:hAnsi="GE Inspira Sans"/>
              </w:rPr>
              <w:t>EFAT</w:t>
            </w:r>
          </w:p>
        </w:tc>
        <w:tc>
          <w:tcPr>
            <w:tcW w:w="1897" w:type="dxa"/>
            <w:shd w:val="clear" w:color="auto" w:fill="auto"/>
          </w:tcPr>
          <w:p w:rsidR="00A468D0" w:rsidRPr="00ED0220" w:rsidRDefault="00A468D0" w:rsidP="00537F99">
            <w:pPr>
              <w:jc w:val="both"/>
              <w:rPr>
                <w:rFonts w:ascii="GE Inspira Sans" w:hAnsi="GE Inspira Sans"/>
              </w:rPr>
            </w:pPr>
            <w:r w:rsidRPr="00ED0220">
              <w:rPr>
                <w:rFonts w:ascii="GE Inspira Sans" w:hAnsi="GE Inspira Sans"/>
              </w:rPr>
              <w:t>Extended Factory Acceptance Test</w:t>
            </w:r>
          </w:p>
        </w:tc>
        <w:tc>
          <w:tcPr>
            <w:tcW w:w="4850" w:type="dxa"/>
            <w:shd w:val="clear" w:color="auto" w:fill="auto"/>
            <w:vAlign w:val="center"/>
          </w:tcPr>
          <w:p w:rsidR="00A468D0" w:rsidRPr="00ED0220" w:rsidRDefault="00E55DED" w:rsidP="00537F99">
            <w:pPr>
              <w:pStyle w:val="FootnoteText"/>
              <w:jc w:val="both"/>
              <w:rPr>
                <w:rFonts w:ascii="GE Inspira Sans" w:hAnsi="GE Inspira Sans" w:cs="Arial"/>
                <w:color w:val="000000"/>
              </w:rPr>
            </w:pPr>
            <w:r w:rsidRPr="00ED0220">
              <w:rPr>
                <w:rFonts w:ascii="GE Inspira Sans" w:hAnsi="GE Inspira Sans" w:cs="Arial"/>
                <w:color w:val="000000"/>
                <w:sz w:val="22"/>
                <w:szCs w:val="22"/>
                <w:shd w:val="clear" w:color="auto" w:fill="FFFFFF"/>
              </w:rPr>
              <w:t>Testing of several equipment assemblies</w:t>
            </w:r>
          </w:p>
        </w:tc>
      </w:tr>
      <w:tr w:rsidR="00A468D0" w:rsidRPr="00ED0220" w:rsidTr="00350625">
        <w:tc>
          <w:tcPr>
            <w:tcW w:w="1616" w:type="dxa"/>
          </w:tcPr>
          <w:p w:rsidR="00A468D0" w:rsidRPr="00ED0220" w:rsidRDefault="00A468D0" w:rsidP="00537F99">
            <w:pPr>
              <w:pStyle w:val="FootnoteText"/>
              <w:jc w:val="both"/>
              <w:rPr>
                <w:rFonts w:ascii="GE Inspira Sans" w:hAnsi="GE Inspira Sans"/>
              </w:rPr>
            </w:pPr>
            <w:r w:rsidRPr="00ED0220">
              <w:rPr>
                <w:rFonts w:ascii="GE Inspira Sans" w:hAnsi="GE Inspira Sans"/>
              </w:rPr>
              <w:t>EPC</w:t>
            </w:r>
          </w:p>
        </w:tc>
        <w:tc>
          <w:tcPr>
            <w:tcW w:w="1897" w:type="dxa"/>
            <w:shd w:val="clear" w:color="auto" w:fill="auto"/>
            <w:vAlign w:val="center"/>
          </w:tcPr>
          <w:p w:rsidR="00A468D0" w:rsidRPr="00ED0220" w:rsidRDefault="004B138A" w:rsidP="00537F99">
            <w:pPr>
              <w:pStyle w:val="FootnoteText"/>
              <w:jc w:val="both"/>
              <w:rPr>
                <w:rFonts w:ascii="GE Inspira Sans" w:hAnsi="GE Inspira Sans" w:cs="Arial"/>
                <w:color w:val="000000"/>
              </w:rPr>
            </w:pPr>
            <w:r w:rsidRPr="00ED0220">
              <w:rPr>
                <w:rFonts w:ascii="GE Inspira Sans" w:hAnsi="GE Inspira Sans"/>
              </w:rPr>
              <w:t>Engineering, Procurement and Construction</w:t>
            </w:r>
          </w:p>
        </w:tc>
        <w:tc>
          <w:tcPr>
            <w:tcW w:w="4850" w:type="dxa"/>
            <w:shd w:val="clear" w:color="auto" w:fill="auto"/>
            <w:vAlign w:val="center"/>
          </w:tcPr>
          <w:p w:rsidR="00A468D0" w:rsidRPr="00ED0220" w:rsidRDefault="0076274E" w:rsidP="00537F99">
            <w:pPr>
              <w:pStyle w:val="FootnoteText"/>
              <w:jc w:val="both"/>
              <w:rPr>
                <w:rFonts w:ascii="GE Inspira Sans" w:hAnsi="GE Inspira Sans" w:cs="Arial"/>
                <w:color w:val="000000"/>
              </w:rPr>
            </w:pPr>
            <w:r w:rsidRPr="00ED0220">
              <w:rPr>
                <w:rFonts w:ascii="GE Inspira Sans" w:hAnsi="GE Inspira Sans" w:cs="Arial"/>
                <w:color w:val="000000"/>
              </w:rPr>
              <w:t>The fundamental phases of a project, designated as EPC, the scope of which is usually</w:t>
            </w:r>
            <w:r w:rsidRPr="00ED0220">
              <w:rPr>
                <w:rFonts w:ascii="GE Inspira Sans" w:hAnsi="GE Inspira Sans" w:cs="Arial"/>
                <w:bCs/>
                <w:sz w:val="20"/>
              </w:rPr>
              <w:t xml:space="preserve"> </w:t>
            </w:r>
            <w:r w:rsidRPr="00ED0220">
              <w:rPr>
                <w:rFonts w:ascii="GE Inspira Sans" w:hAnsi="GE Inspira Sans" w:cs="Arial"/>
                <w:color w:val="000000"/>
              </w:rPr>
              <w:t>sourced from two or more P&amp;L’s</w:t>
            </w:r>
          </w:p>
        </w:tc>
      </w:tr>
      <w:tr w:rsidR="00A468D0" w:rsidRPr="00ED0220" w:rsidTr="00350625">
        <w:tc>
          <w:tcPr>
            <w:tcW w:w="1616" w:type="dxa"/>
          </w:tcPr>
          <w:p w:rsidR="00A468D0" w:rsidRPr="00ED0220" w:rsidRDefault="00A468D0" w:rsidP="00537F99">
            <w:pPr>
              <w:pStyle w:val="FootnoteText"/>
              <w:jc w:val="both"/>
              <w:rPr>
                <w:rFonts w:ascii="GE Inspira Sans" w:hAnsi="GE Inspira Sans"/>
              </w:rPr>
            </w:pPr>
            <w:r w:rsidRPr="00ED0220">
              <w:rPr>
                <w:rFonts w:ascii="GE Inspira Sans" w:hAnsi="GE Inspira Sans"/>
              </w:rPr>
              <w:t>HQ</w:t>
            </w:r>
          </w:p>
        </w:tc>
        <w:tc>
          <w:tcPr>
            <w:tcW w:w="1897" w:type="dxa"/>
            <w:shd w:val="clear" w:color="auto" w:fill="auto"/>
            <w:vAlign w:val="center"/>
          </w:tcPr>
          <w:p w:rsidR="00A468D0" w:rsidRPr="00ED0220" w:rsidRDefault="004B138A" w:rsidP="00537F99">
            <w:pPr>
              <w:pStyle w:val="FootnoteText"/>
              <w:jc w:val="both"/>
              <w:rPr>
                <w:rFonts w:ascii="GE Inspira Sans" w:hAnsi="GE Inspira Sans" w:cs="Arial"/>
                <w:color w:val="000000"/>
              </w:rPr>
            </w:pPr>
            <w:r w:rsidRPr="00ED0220">
              <w:rPr>
                <w:rFonts w:ascii="GE Inspira Sans" w:hAnsi="GE Inspira Sans"/>
              </w:rPr>
              <w:t>Head Quarters (GE O&amp;G Global HQ)</w:t>
            </w:r>
          </w:p>
        </w:tc>
        <w:tc>
          <w:tcPr>
            <w:tcW w:w="4850" w:type="dxa"/>
            <w:shd w:val="clear" w:color="auto" w:fill="auto"/>
            <w:vAlign w:val="center"/>
          </w:tcPr>
          <w:p w:rsidR="00A468D0" w:rsidRPr="00ED0220" w:rsidRDefault="00A468D0" w:rsidP="00537F99">
            <w:pPr>
              <w:pStyle w:val="FootnoteText"/>
              <w:jc w:val="both"/>
              <w:rPr>
                <w:rFonts w:ascii="GE Inspira Sans" w:hAnsi="GE Inspira Sans" w:cs="Arial"/>
                <w:color w:val="000000"/>
              </w:rPr>
            </w:pPr>
          </w:p>
        </w:tc>
      </w:tr>
      <w:tr w:rsidR="00A468D0" w:rsidRPr="00ED0220" w:rsidTr="00350625">
        <w:tc>
          <w:tcPr>
            <w:tcW w:w="1616" w:type="dxa"/>
          </w:tcPr>
          <w:p w:rsidR="00A468D0" w:rsidRPr="00ED0220" w:rsidRDefault="00A468D0" w:rsidP="00537F99">
            <w:pPr>
              <w:pStyle w:val="FootnoteText"/>
              <w:jc w:val="both"/>
              <w:rPr>
                <w:rFonts w:ascii="GE Inspira Sans" w:hAnsi="GE Inspira Sans"/>
              </w:rPr>
            </w:pPr>
            <w:r w:rsidRPr="00ED0220">
              <w:rPr>
                <w:rFonts w:ascii="GE Inspira Sans" w:hAnsi="GE Inspira Sans"/>
              </w:rPr>
              <w:lastRenderedPageBreak/>
              <w:t>ITO</w:t>
            </w:r>
          </w:p>
        </w:tc>
        <w:tc>
          <w:tcPr>
            <w:tcW w:w="1897" w:type="dxa"/>
            <w:shd w:val="clear" w:color="auto" w:fill="auto"/>
            <w:vAlign w:val="center"/>
          </w:tcPr>
          <w:p w:rsidR="00A468D0" w:rsidRPr="00ED0220" w:rsidRDefault="004B138A" w:rsidP="00537F99">
            <w:pPr>
              <w:pStyle w:val="FootnoteText"/>
              <w:jc w:val="both"/>
              <w:rPr>
                <w:rFonts w:ascii="GE Inspira Sans" w:hAnsi="GE Inspira Sans" w:cs="Arial"/>
                <w:color w:val="000000"/>
              </w:rPr>
            </w:pPr>
            <w:r w:rsidRPr="00ED0220">
              <w:rPr>
                <w:rFonts w:ascii="GE Inspira Sans" w:hAnsi="GE Inspira Sans"/>
              </w:rPr>
              <w:t>Inquiry to Order</w:t>
            </w:r>
          </w:p>
        </w:tc>
        <w:tc>
          <w:tcPr>
            <w:tcW w:w="4850" w:type="dxa"/>
            <w:shd w:val="clear" w:color="auto" w:fill="auto"/>
            <w:vAlign w:val="center"/>
          </w:tcPr>
          <w:p w:rsidR="00A468D0" w:rsidRPr="00ED0220" w:rsidRDefault="000C42F9" w:rsidP="00537F99">
            <w:pPr>
              <w:pStyle w:val="FootnoteText"/>
              <w:jc w:val="both"/>
              <w:rPr>
                <w:rFonts w:ascii="GE Inspira Sans" w:hAnsi="GE Inspira Sans" w:cs="Arial"/>
                <w:color w:val="000000"/>
              </w:rPr>
            </w:pPr>
            <w:r w:rsidRPr="00ED0220">
              <w:rPr>
                <w:rFonts w:ascii="GE Inspira Sans" w:hAnsi="GE Inspira Sans"/>
              </w:rPr>
              <w:t>The process for developing commercial opportunities that includes risk review, development of a proposal and handoff to OTR</w:t>
            </w:r>
          </w:p>
        </w:tc>
      </w:tr>
      <w:tr w:rsidR="00A468D0" w:rsidRPr="00ED0220" w:rsidTr="00350625">
        <w:tc>
          <w:tcPr>
            <w:tcW w:w="1616" w:type="dxa"/>
          </w:tcPr>
          <w:p w:rsidR="00A468D0" w:rsidRPr="00ED0220" w:rsidRDefault="00A468D0" w:rsidP="00537F99">
            <w:pPr>
              <w:pStyle w:val="FootnoteText"/>
              <w:jc w:val="both"/>
              <w:rPr>
                <w:rFonts w:ascii="GE Inspira Sans" w:hAnsi="GE Inspira Sans"/>
              </w:rPr>
            </w:pPr>
            <w:r w:rsidRPr="00ED0220">
              <w:rPr>
                <w:rFonts w:ascii="GE Inspira Sans" w:hAnsi="GE Inspira Sans"/>
              </w:rPr>
              <w:t>IWOCS</w:t>
            </w:r>
          </w:p>
        </w:tc>
        <w:tc>
          <w:tcPr>
            <w:tcW w:w="1897" w:type="dxa"/>
            <w:shd w:val="clear" w:color="auto" w:fill="auto"/>
            <w:vAlign w:val="center"/>
          </w:tcPr>
          <w:p w:rsidR="00A468D0" w:rsidRPr="00ED0220" w:rsidRDefault="004B138A" w:rsidP="00537F99">
            <w:pPr>
              <w:pStyle w:val="FootnoteText"/>
              <w:jc w:val="both"/>
              <w:rPr>
                <w:rFonts w:ascii="GE Inspira Sans" w:hAnsi="GE Inspira Sans" w:cs="Arial"/>
                <w:color w:val="000000"/>
              </w:rPr>
            </w:pPr>
            <w:r w:rsidRPr="00ED0220">
              <w:rPr>
                <w:rFonts w:ascii="GE Inspira Sans" w:hAnsi="GE Inspira Sans"/>
              </w:rPr>
              <w:t>Installation or Intervention Workover Control Systems</w:t>
            </w:r>
          </w:p>
        </w:tc>
        <w:tc>
          <w:tcPr>
            <w:tcW w:w="4850" w:type="dxa"/>
            <w:shd w:val="clear" w:color="auto" w:fill="auto"/>
            <w:vAlign w:val="center"/>
          </w:tcPr>
          <w:p w:rsidR="00463126" w:rsidRPr="00ED0220" w:rsidRDefault="00463126" w:rsidP="00537F99">
            <w:pPr>
              <w:spacing w:after="200" w:line="276" w:lineRule="auto"/>
              <w:jc w:val="both"/>
              <w:rPr>
                <w:rFonts w:ascii="GE Inspira Sans" w:hAnsi="GE Inspira Sans"/>
              </w:rPr>
            </w:pPr>
            <w:r w:rsidRPr="00ED0220">
              <w:rPr>
                <w:rFonts w:ascii="GE Inspira Sans" w:hAnsi="GE Inspira Sans"/>
              </w:rPr>
              <w:t>The IWOC system is riser-based and depends on the marine riser / drill pipe. This system is deployed during well completions and workover to provide control fluid pressure to SCSSV and various Subsea Christmas Tree valves.</w:t>
            </w:r>
          </w:p>
          <w:p w:rsidR="00A468D0" w:rsidRPr="00ED0220" w:rsidRDefault="00A468D0" w:rsidP="00537F99">
            <w:pPr>
              <w:pStyle w:val="FootnoteText"/>
              <w:jc w:val="both"/>
              <w:rPr>
                <w:rFonts w:ascii="GE Inspira Sans" w:hAnsi="GE Inspira Sans" w:cs="Arial"/>
                <w:color w:val="000000"/>
              </w:rPr>
            </w:pPr>
          </w:p>
        </w:tc>
      </w:tr>
      <w:tr w:rsidR="00A468D0" w:rsidRPr="00ED0220" w:rsidTr="00350625">
        <w:tc>
          <w:tcPr>
            <w:tcW w:w="1616" w:type="dxa"/>
          </w:tcPr>
          <w:p w:rsidR="00A468D0" w:rsidRPr="00ED0220" w:rsidRDefault="00A468D0" w:rsidP="00537F99">
            <w:pPr>
              <w:pStyle w:val="FootnoteText"/>
              <w:jc w:val="both"/>
              <w:rPr>
                <w:rFonts w:ascii="GE Inspira Sans" w:hAnsi="GE Inspira Sans"/>
              </w:rPr>
            </w:pPr>
            <w:r w:rsidRPr="00ED0220">
              <w:rPr>
                <w:rFonts w:ascii="GE Inspira Sans" w:hAnsi="GE Inspira Sans"/>
              </w:rPr>
              <w:t>LOF</w:t>
            </w:r>
          </w:p>
        </w:tc>
        <w:tc>
          <w:tcPr>
            <w:tcW w:w="1897" w:type="dxa"/>
            <w:shd w:val="clear" w:color="auto" w:fill="auto"/>
            <w:vAlign w:val="center"/>
          </w:tcPr>
          <w:p w:rsidR="00A468D0" w:rsidRPr="00ED0220" w:rsidRDefault="004B138A" w:rsidP="00537F99">
            <w:pPr>
              <w:pStyle w:val="FootnoteText"/>
              <w:jc w:val="both"/>
              <w:rPr>
                <w:rFonts w:ascii="GE Inspira Sans" w:hAnsi="GE Inspira Sans" w:cs="Arial"/>
                <w:color w:val="000000"/>
              </w:rPr>
            </w:pPr>
            <w:r w:rsidRPr="00ED0220">
              <w:rPr>
                <w:rFonts w:ascii="GE Inspira Sans" w:hAnsi="GE Inspira Sans"/>
              </w:rPr>
              <w:t>Life of Field</w:t>
            </w:r>
          </w:p>
        </w:tc>
        <w:tc>
          <w:tcPr>
            <w:tcW w:w="4850" w:type="dxa"/>
            <w:shd w:val="clear" w:color="auto" w:fill="auto"/>
            <w:vAlign w:val="center"/>
          </w:tcPr>
          <w:p w:rsidR="00A468D0" w:rsidRPr="00ED0220" w:rsidRDefault="00A468D0" w:rsidP="00537F99">
            <w:pPr>
              <w:pStyle w:val="FootnoteText"/>
              <w:jc w:val="both"/>
              <w:rPr>
                <w:rFonts w:ascii="GE Inspira Sans" w:hAnsi="GE Inspira Sans" w:cs="Arial"/>
                <w:color w:val="000000"/>
              </w:rPr>
            </w:pPr>
          </w:p>
        </w:tc>
      </w:tr>
      <w:tr w:rsidR="00A468D0" w:rsidRPr="00ED0220" w:rsidTr="00350625">
        <w:tc>
          <w:tcPr>
            <w:tcW w:w="1616" w:type="dxa"/>
          </w:tcPr>
          <w:p w:rsidR="00A468D0" w:rsidRPr="00ED0220" w:rsidRDefault="00A468D0" w:rsidP="00537F99">
            <w:pPr>
              <w:pStyle w:val="FootnoteText"/>
              <w:jc w:val="both"/>
              <w:rPr>
                <w:rFonts w:ascii="GE Inspira Sans" w:hAnsi="GE Inspira Sans"/>
              </w:rPr>
            </w:pPr>
            <w:r w:rsidRPr="00ED0220">
              <w:rPr>
                <w:rFonts w:ascii="GE Inspira Sans" w:hAnsi="GE Inspira Sans"/>
              </w:rPr>
              <w:t>MCS</w:t>
            </w:r>
          </w:p>
        </w:tc>
        <w:tc>
          <w:tcPr>
            <w:tcW w:w="1897" w:type="dxa"/>
            <w:shd w:val="clear" w:color="auto" w:fill="auto"/>
            <w:vAlign w:val="center"/>
          </w:tcPr>
          <w:p w:rsidR="00A468D0" w:rsidRPr="00ED0220" w:rsidRDefault="004B138A" w:rsidP="00537F99">
            <w:pPr>
              <w:pStyle w:val="FootnoteText"/>
              <w:jc w:val="both"/>
              <w:rPr>
                <w:rFonts w:ascii="GE Inspira Sans" w:hAnsi="GE Inspira Sans" w:cs="Arial"/>
                <w:color w:val="000000"/>
              </w:rPr>
            </w:pPr>
            <w:r w:rsidRPr="00ED0220">
              <w:rPr>
                <w:rFonts w:ascii="GE Inspira Sans" w:hAnsi="GE Inspira Sans"/>
              </w:rPr>
              <w:t>Manifold and Connection System</w:t>
            </w:r>
          </w:p>
        </w:tc>
        <w:tc>
          <w:tcPr>
            <w:tcW w:w="4850" w:type="dxa"/>
            <w:shd w:val="clear" w:color="auto" w:fill="auto"/>
            <w:vAlign w:val="center"/>
          </w:tcPr>
          <w:p w:rsidR="00A468D0" w:rsidRPr="00ED0220" w:rsidRDefault="000F5AD2" w:rsidP="00537F99">
            <w:pPr>
              <w:pStyle w:val="FootnoteText"/>
              <w:jc w:val="both"/>
              <w:rPr>
                <w:rFonts w:ascii="GE Inspira Sans" w:hAnsi="GE Inspira Sans" w:cs="Arial"/>
                <w:color w:val="000000"/>
              </w:rPr>
            </w:pPr>
            <w:r w:rsidRPr="00ED0220">
              <w:rPr>
                <w:rFonts w:ascii="GE Inspira Sans" w:hAnsi="GE Inspira Sans"/>
              </w:rPr>
              <w:t>Manifold and Connection Systems GE Product &amp; Project Entity</w:t>
            </w:r>
          </w:p>
        </w:tc>
      </w:tr>
      <w:tr w:rsidR="00A468D0" w:rsidRPr="00ED0220" w:rsidTr="00350625">
        <w:tc>
          <w:tcPr>
            <w:tcW w:w="1616" w:type="dxa"/>
          </w:tcPr>
          <w:p w:rsidR="00A468D0" w:rsidRPr="00ED0220" w:rsidRDefault="00A468D0" w:rsidP="00537F99">
            <w:pPr>
              <w:pStyle w:val="FootnoteText"/>
              <w:jc w:val="both"/>
              <w:rPr>
                <w:rFonts w:ascii="GE Inspira Sans" w:hAnsi="GE Inspira Sans"/>
              </w:rPr>
            </w:pPr>
            <w:r w:rsidRPr="00ED0220">
              <w:rPr>
                <w:rFonts w:ascii="GE Inspira Sans" w:hAnsi="GE Inspira Sans"/>
              </w:rPr>
              <w:t>MEL</w:t>
            </w:r>
          </w:p>
        </w:tc>
        <w:tc>
          <w:tcPr>
            <w:tcW w:w="1897" w:type="dxa"/>
            <w:shd w:val="clear" w:color="auto" w:fill="auto"/>
            <w:vAlign w:val="center"/>
          </w:tcPr>
          <w:p w:rsidR="00A468D0" w:rsidRPr="00ED0220" w:rsidRDefault="004B138A" w:rsidP="00537F99">
            <w:pPr>
              <w:pStyle w:val="FootnoteText"/>
              <w:jc w:val="both"/>
              <w:rPr>
                <w:rFonts w:ascii="GE Inspira Sans" w:hAnsi="GE Inspira Sans" w:cs="Arial"/>
                <w:color w:val="000000"/>
              </w:rPr>
            </w:pPr>
            <w:r w:rsidRPr="00ED0220">
              <w:rPr>
                <w:rFonts w:ascii="GE Inspira Sans" w:hAnsi="GE Inspira Sans"/>
              </w:rPr>
              <w:t>Master Equipment List</w:t>
            </w:r>
          </w:p>
        </w:tc>
        <w:tc>
          <w:tcPr>
            <w:tcW w:w="4850" w:type="dxa"/>
            <w:shd w:val="clear" w:color="auto" w:fill="auto"/>
            <w:vAlign w:val="center"/>
          </w:tcPr>
          <w:p w:rsidR="00A468D0" w:rsidRPr="00ED0220" w:rsidRDefault="000F5AD2" w:rsidP="00537F99">
            <w:pPr>
              <w:pStyle w:val="FootnoteText"/>
              <w:jc w:val="both"/>
              <w:rPr>
                <w:rFonts w:ascii="GE Inspira Sans" w:hAnsi="GE Inspira Sans" w:cs="Arial"/>
                <w:color w:val="000000"/>
              </w:rPr>
            </w:pPr>
            <w:r w:rsidRPr="00ED0220">
              <w:rPr>
                <w:rFonts w:ascii="GE Inspira Sans" w:hAnsi="GE Inspira Sans"/>
              </w:rPr>
              <w:t>List of Document deliverables to Customer for a project’s scope of work</w:t>
            </w:r>
          </w:p>
        </w:tc>
      </w:tr>
      <w:tr w:rsidR="000A77B9" w:rsidRPr="00ED0220" w:rsidTr="00350625">
        <w:tc>
          <w:tcPr>
            <w:tcW w:w="1616" w:type="dxa"/>
          </w:tcPr>
          <w:p w:rsidR="000A77B9" w:rsidRPr="00ED0220" w:rsidRDefault="000A77B9" w:rsidP="00537F99">
            <w:pPr>
              <w:pStyle w:val="FootnoteText"/>
              <w:jc w:val="both"/>
              <w:rPr>
                <w:rFonts w:ascii="GE Inspira Sans" w:hAnsi="GE Inspira Sans"/>
              </w:rPr>
            </w:pPr>
          </w:p>
        </w:tc>
        <w:tc>
          <w:tcPr>
            <w:tcW w:w="1897" w:type="dxa"/>
            <w:shd w:val="clear" w:color="auto" w:fill="auto"/>
            <w:vAlign w:val="center"/>
          </w:tcPr>
          <w:p w:rsidR="000A77B9" w:rsidRPr="00ED0220" w:rsidRDefault="000A77B9" w:rsidP="00537F99">
            <w:pPr>
              <w:pStyle w:val="FootnoteText"/>
              <w:jc w:val="both"/>
              <w:rPr>
                <w:rFonts w:ascii="GE Inspira Sans" w:hAnsi="GE Inspira Sans"/>
              </w:rPr>
            </w:pPr>
            <w:r w:rsidRPr="00ED0220">
              <w:rPr>
                <w:rFonts w:ascii="GE Inspira Sans" w:hAnsi="GE Inspira Sans"/>
              </w:rPr>
              <w:t>On Boarding Policy</w:t>
            </w:r>
          </w:p>
        </w:tc>
        <w:tc>
          <w:tcPr>
            <w:tcW w:w="4850" w:type="dxa"/>
            <w:shd w:val="clear" w:color="auto" w:fill="auto"/>
            <w:vAlign w:val="center"/>
          </w:tcPr>
          <w:p w:rsidR="000A77B9" w:rsidRPr="00ED0220" w:rsidRDefault="000A77B9" w:rsidP="00537F99">
            <w:pPr>
              <w:pStyle w:val="FootnoteText"/>
              <w:jc w:val="both"/>
              <w:rPr>
                <w:rFonts w:ascii="GE Inspira Sans" w:hAnsi="GE Inspira Sans"/>
              </w:rPr>
            </w:pPr>
            <w:r w:rsidRPr="00ED0220">
              <w:rPr>
                <w:rFonts w:ascii="GE Inspira Sans" w:hAnsi="GE Inspira Sans"/>
              </w:rPr>
              <w:t>Performing due diligence checks on new customers/end user</w:t>
            </w:r>
          </w:p>
        </w:tc>
      </w:tr>
      <w:tr w:rsidR="004B138A" w:rsidRPr="00ED0220" w:rsidTr="00592DE5">
        <w:tc>
          <w:tcPr>
            <w:tcW w:w="1616" w:type="dxa"/>
          </w:tcPr>
          <w:p w:rsidR="004B138A" w:rsidRPr="00ED0220" w:rsidRDefault="004B138A" w:rsidP="00537F99">
            <w:pPr>
              <w:pStyle w:val="FootnoteText"/>
              <w:jc w:val="both"/>
              <w:rPr>
                <w:rFonts w:ascii="GE Inspira Sans" w:hAnsi="GE Inspira Sans"/>
              </w:rPr>
            </w:pPr>
            <w:r w:rsidRPr="00ED0220">
              <w:rPr>
                <w:rFonts w:ascii="GE Inspira Sans" w:hAnsi="GE Inspira Sans"/>
              </w:rPr>
              <w:t>PDF</w:t>
            </w:r>
          </w:p>
        </w:tc>
        <w:tc>
          <w:tcPr>
            <w:tcW w:w="1897" w:type="dxa"/>
            <w:shd w:val="clear" w:color="auto" w:fill="auto"/>
          </w:tcPr>
          <w:p w:rsidR="004B138A" w:rsidRPr="00ED0220" w:rsidRDefault="004B138A" w:rsidP="00537F99">
            <w:pPr>
              <w:jc w:val="both"/>
              <w:rPr>
                <w:rFonts w:ascii="GE Inspira Sans" w:hAnsi="GE Inspira Sans"/>
              </w:rPr>
            </w:pPr>
            <w:r w:rsidRPr="00ED0220">
              <w:rPr>
                <w:rFonts w:ascii="GE Inspira Sans" w:hAnsi="GE Inspira Sans"/>
              </w:rPr>
              <w:t>Adobe Portable Document Format (*.pdf)</w:t>
            </w:r>
          </w:p>
        </w:tc>
        <w:tc>
          <w:tcPr>
            <w:tcW w:w="4850" w:type="dxa"/>
            <w:shd w:val="clear" w:color="auto" w:fill="auto"/>
            <w:vAlign w:val="center"/>
          </w:tcPr>
          <w:p w:rsidR="004B138A" w:rsidRPr="00ED0220" w:rsidRDefault="00357E82" w:rsidP="00537F99">
            <w:pPr>
              <w:pStyle w:val="FootnoteText"/>
              <w:jc w:val="both"/>
              <w:rPr>
                <w:rFonts w:ascii="GE Inspira Sans" w:hAnsi="GE Inspira Sans" w:cs="Arial"/>
                <w:color w:val="000000"/>
              </w:rPr>
            </w:pPr>
            <w:r w:rsidRPr="00ED0220">
              <w:rPr>
                <w:rFonts w:ascii="GE Inspira Sans" w:hAnsi="GE Inspira Sans"/>
              </w:rPr>
              <w:t>A file format for capturing and sending electronic documents in exactly the intended format.</w:t>
            </w:r>
            <w:r w:rsidR="000F5AD2" w:rsidRPr="00ED0220">
              <w:rPr>
                <w:rFonts w:ascii="GE Inspira Sans" w:hAnsi="GE Inspira Sans" w:cs="Arial"/>
                <w:color w:val="000000"/>
                <w:sz w:val="21"/>
                <w:szCs w:val="21"/>
              </w:rPr>
              <w:br/>
            </w:r>
            <w:r w:rsidR="000F5AD2" w:rsidRPr="00ED0220">
              <w:rPr>
                <w:rFonts w:ascii="GE Inspira Sans" w:hAnsi="GE Inspira Sans" w:cs="Arial"/>
                <w:color w:val="000000"/>
                <w:sz w:val="21"/>
                <w:szCs w:val="21"/>
              </w:rPr>
              <w:br/>
            </w:r>
          </w:p>
        </w:tc>
      </w:tr>
      <w:tr w:rsidR="004B138A" w:rsidRPr="00ED0220" w:rsidTr="00350625">
        <w:tc>
          <w:tcPr>
            <w:tcW w:w="1616" w:type="dxa"/>
          </w:tcPr>
          <w:p w:rsidR="004B138A" w:rsidRPr="00ED0220" w:rsidRDefault="004B138A" w:rsidP="00537F99">
            <w:pPr>
              <w:pStyle w:val="FootnoteText"/>
              <w:jc w:val="both"/>
              <w:rPr>
                <w:rFonts w:ascii="GE Inspira Sans" w:hAnsi="GE Inspira Sans"/>
              </w:rPr>
            </w:pPr>
            <w:r w:rsidRPr="00ED0220">
              <w:rPr>
                <w:rFonts w:ascii="GE Inspira Sans" w:hAnsi="GE Inspira Sans"/>
              </w:rPr>
              <w:t>PM</w:t>
            </w:r>
          </w:p>
        </w:tc>
        <w:tc>
          <w:tcPr>
            <w:tcW w:w="1897" w:type="dxa"/>
            <w:shd w:val="clear" w:color="auto" w:fill="auto"/>
            <w:vAlign w:val="center"/>
          </w:tcPr>
          <w:p w:rsidR="004B138A" w:rsidRPr="00ED0220" w:rsidRDefault="004B138A" w:rsidP="00537F99">
            <w:pPr>
              <w:pStyle w:val="FootnoteText"/>
              <w:jc w:val="both"/>
              <w:rPr>
                <w:rFonts w:ascii="GE Inspira Sans" w:hAnsi="GE Inspira Sans" w:cs="Arial"/>
                <w:color w:val="000000"/>
              </w:rPr>
            </w:pPr>
            <w:r w:rsidRPr="00ED0220">
              <w:rPr>
                <w:rFonts w:ascii="GE Inspira Sans" w:hAnsi="GE Inspira Sans"/>
              </w:rPr>
              <w:t>Project Management</w:t>
            </w:r>
          </w:p>
        </w:tc>
        <w:tc>
          <w:tcPr>
            <w:tcW w:w="4850" w:type="dxa"/>
            <w:shd w:val="clear" w:color="auto" w:fill="auto"/>
            <w:vAlign w:val="center"/>
          </w:tcPr>
          <w:p w:rsidR="004B138A" w:rsidRPr="00ED0220" w:rsidRDefault="004B138A" w:rsidP="00537F99">
            <w:pPr>
              <w:pStyle w:val="FootnoteText"/>
              <w:jc w:val="both"/>
              <w:rPr>
                <w:rFonts w:ascii="GE Inspira Sans" w:hAnsi="GE Inspira Sans" w:cs="Arial"/>
                <w:color w:val="000000"/>
              </w:rPr>
            </w:pPr>
          </w:p>
        </w:tc>
      </w:tr>
      <w:tr w:rsidR="004B138A" w:rsidRPr="00ED0220" w:rsidTr="00350625">
        <w:tc>
          <w:tcPr>
            <w:tcW w:w="1616" w:type="dxa"/>
          </w:tcPr>
          <w:p w:rsidR="004B138A" w:rsidRPr="00ED0220" w:rsidRDefault="004B138A" w:rsidP="00537F99">
            <w:pPr>
              <w:pStyle w:val="FootnoteText"/>
              <w:jc w:val="both"/>
              <w:rPr>
                <w:rFonts w:ascii="GE Inspira Sans" w:hAnsi="GE Inspira Sans"/>
              </w:rPr>
            </w:pPr>
            <w:r w:rsidRPr="00ED0220">
              <w:rPr>
                <w:rFonts w:ascii="GE Inspira Sans" w:hAnsi="GE Inspira Sans"/>
              </w:rPr>
              <w:t>SIT</w:t>
            </w:r>
          </w:p>
        </w:tc>
        <w:tc>
          <w:tcPr>
            <w:tcW w:w="1897" w:type="dxa"/>
            <w:shd w:val="clear" w:color="auto" w:fill="auto"/>
            <w:vAlign w:val="center"/>
          </w:tcPr>
          <w:p w:rsidR="004B138A" w:rsidRPr="00ED0220" w:rsidRDefault="004B138A" w:rsidP="00537F99">
            <w:pPr>
              <w:pStyle w:val="FootnoteText"/>
              <w:jc w:val="both"/>
              <w:rPr>
                <w:rFonts w:ascii="GE Inspira Sans" w:hAnsi="GE Inspira Sans" w:cs="Arial"/>
                <w:color w:val="000000"/>
              </w:rPr>
            </w:pPr>
            <w:r w:rsidRPr="00ED0220">
              <w:rPr>
                <w:rFonts w:ascii="GE Inspira Sans" w:hAnsi="GE Inspira Sans"/>
              </w:rPr>
              <w:t>System Integration Testing</w:t>
            </w:r>
          </w:p>
        </w:tc>
        <w:tc>
          <w:tcPr>
            <w:tcW w:w="4850"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4634"/>
            </w:tblGrid>
            <w:tr w:rsidR="0076274E" w:rsidRPr="00ED0220">
              <w:trPr>
                <w:trHeight w:val="212"/>
              </w:trPr>
              <w:tc>
                <w:tcPr>
                  <w:tcW w:w="0" w:type="auto"/>
                </w:tcPr>
                <w:p w:rsidR="0076274E" w:rsidRPr="00ED0220" w:rsidRDefault="0076274E" w:rsidP="00537F99">
                  <w:pPr>
                    <w:autoSpaceDE w:val="0"/>
                    <w:autoSpaceDN w:val="0"/>
                    <w:adjustRightInd w:val="0"/>
                    <w:jc w:val="both"/>
                    <w:rPr>
                      <w:rFonts w:ascii="GE Inspira Sans" w:hAnsi="GE Inspira Sans"/>
                    </w:rPr>
                  </w:pPr>
                  <w:r w:rsidRPr="00ED0220">
                    <w:rPr>
                      <w:rFonts w:ascii="GE Inspira Sans" w:hAnsi="GE Inspira Sans"/>
                    </w:rPr>
                    <w:t xml:space="preserve">Testing to establish that equipment interfaces and functionality are in accordance with requirements </w:t>
                  </w:r>
                </w:p>
              </w:tc>
            </w:tr>
          </w:tbl>
          <w:p w:rsidR="004B138A" w:rsidRPr="00ED0220" w:rsidRDefault="004B138A" w:rsidP="00537F99">
            <w:pPr>
              <w:pStyle w:val="FootnoteText"/>
              <w:jc w:val="both"/>
              <w:rPr>
                <w:rFonts w:ascii="GE Inspira Sans" w:hAnsi="GE Inspira Sans" w:cs="Arial"/>
                <w:color w:val="000000"/>
              </w:rPr>
            </w:pPr>
          </w:p>
        </w:tc>
      </w:tr>
    </w:tbl>
    <w:p w:rsidR="009C7300" w:rsidRPr="00ED0220" w:rsidRDefault="009C7300" w:rsidP="00EC7177">
      <w:pPr>
        <w:pStyle w:val="HHead1-Bullets"/>
      </w:pPr>
    </w:p>
    <w:p w:rsidR="00B15C08" w:rsidRPr="00ED0220" w:rsidRDefault="00B15C08" w:rsidP="00EC7177">
      <w:pPr>
        <w:pStyle w:val="HHead1-Bullets"/>
      </w:pPr>
      <w:r w:rsidRPr="00ED0220">
        <w:t>End of Document.</w:t>
      </w:r>
    </w:p>
    <w:sectPr w:rsidR="00B15C08" w:rsidRPr="00ED0220" w:rsidSect="006C6A85">
      <w:headerReference w:type="default" r:id="rId21"/>
      <w:footerReference w:type="even" r:id="rId22"/>
      <w:footerReference w:type="default" r:id="rId23"/>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9DC" w:rsidRDefault="00CE19DC">
      <w:r>
        <w:separator/>
      </w:r>
    </w:p>
  </w:endnote>
  <w:endnote w:type="continuationSeparator" w:id="0">
    <w:p w:rsidR="00CE19DC" w:rsidRDefault="00CE1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E Inspira Sans">
    <w:panose1 w:val="020B0503060000000003"/>
    <w:charset w:val="00"/>
    <w:family w:val="swiss"/>
    <w:pitch w:val="variable"/>
    <w:sig w:usb0="A000006F" w:usb1="4000204B" w:usb2="00000000" w:usb3="00000000" w:csb0="000000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altName w:val="Calibri"/>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GE Inspira Pitch">
    <w:altName w:val="Calibri"/>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3B2" w:rsidRDefault="00F843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F843B2" w:rsidRDefault="00F843B2">
    <w:pPr>
      <w:pStyle w:val="Footer"/>
    </w:pPr>
  </w:p>
  <w:p w:rsidR="00F843B2" w:rsidRDefault="00F843B2"/>
  <w:p w:rsidR="00F843B2" w:rsidRDefault="00F843B2" w:rsidP="006A7C66"/>
  <w:p w:rsidR="00F843B2" w:rsidRDefault="00F843B2" w:rsidP="00944AF5"/>
  <w:p w:rsidR="00F843B2" w:rsidRDefault="00F843B2" w:rsidP="00944AF5"/>
  <w:p w:rsidR="00F843B2" w:rsidRDefault="00F843B2" w:rsidP="00FD4704"/>
  <w:p w:rsidR="00F843B2" w:rsidRDefault="00F843B2" w:rsidP="00FD4704"/>
  <w:p w:rsidR="00F843B2" w:rsidRDefault="00F843B2"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3283"/>
      <w:gridCol w:w="3907"/>
      <w:gridCol w:w="2591"/>
    </w:tblGrid>
    <w:tr w:rsidR="00F843B2" w:rsidTr="00CC23E2">
      <w:trPr>
        <w:trHeight w:val="555"/>
        <w:jc w:val="center"/>
      </w:trPr>
      <w:tc>
        <w:tcPr>
          <w:tcW w:w="3351" w:type="dxa"/>
          <w:tcBorders>
            <w:top w:val="single" w:sz="4" w:space="0" w:color="auto"/>
            <w:bottom w:val="nil"/>
          </w:tcBorders>
          <w:vAlign w:val="bottom"/>
        </w:tcPr>
        <w:p w:rsidR="00F843B2" w:rsidRPr="00ED0220" w:rsidRDefault="00F843B2" w:rsidP="00CC23E2">
          <w:pPr>
            <w:pStyle w:val="Footer"/>
            <w:spacing w:before="0"/>
            <w:rPr>
              <w:rFonts w:ascii="GE Inspira Sans" w:hAnsi="GE Inspira Sans"/>
              <w:b w:val="0"/>
              <w:bCs/>
              <w:sz w:val="18"/>
            </w:rPr>
          </w:pPr>
          <w:r w:rsidRPr="00ED0220">
            <w:rPr>
              <w:rFonts w:ascii="GE Inspira Sans" w:hAnsi="GE Inspira Sans"/>
              <w:b w:val="0"/>
              <w:bCs/>
              <w:sz w:val="18"/>
            </w:rPr>
            <w:t xml:space="preserve">BHGE PROPRIETARY </w:t>
          </w:r>
        </w:p>
        <w:p w:rsidR="00F843B2" w:rsidRPr="00ED0220" w:rsidRDefault="00F843B2" w:rsidP="003C76C5">
          <w:pPr>
            <w:pStyle w:val="Footer"/>
            <w:spacing w:before="0"/>
            <w:rPr>
              <w:rFonts w:ascii="GE Inspira Sans" w:hAnsi="GE Inspira Sans"/>
              <w:b w:val="0"/>
              <w:color w:val="808080" w:themeColor="background1" w:themeShade="80"/>
            </w:rPr>
          </w:pPr>
          <w:r w:rsidRPr="00ED0220">
            <w:rPr>
              <w:rFonts w:ascii="GE Inspira Sans" w:hAnsi="GE Inspira Sans"/>
              <w:b w:val="0"/>
              <w:color w:val="808080" w:themeColor="background1" w:themeShade="80"/>
            </w:rPr>
            <w:t>Template used:</w:t>
          </w:r>
        </w:p>
        <w:p w:rsidR="00F843B2" w:rsidRPr="00ED0220" w:rsidRDefault="00F843B2" w:rsidP="003C76C5">
          <w:pPr>
            <w:pStyle w:val="Footer"/>
            <w:spacing w:before="0"/>
            <w:rPr>
              <w:rFonts w:ascii="GE Inspira Sans" w:hAnsi="GE Inspira Sans"/>
              <w:b w:val="0"/>
              <w:bCs/>
              <w:sz w:val="18"/>
            </w:rPr>
          </w:pPr>
          <w:r w:rsidRPr="00ED0220">
            <w:rPr>
              <w:rFonts w:ascii="GE Inspira Sans" w:hAnsi="GE Inspira Sans"/>
              <w:b w:val="0"/>
              <w:color w:val="808080" w:themeColor="background1" w:themeShade="80"/>
            </w:rPr>
            <w:t>QT-OFE-GLO-001 /  Rev 1.0</w:t>
          </w:r>
        </w:p>
      </w:tc>
      <w:tc>
        <w:tcPr>
          <w:tcW w:w="3987" w:type="dxa"/>
          <w:tcBorders>
            <w:top w:val="single" w:sz="4" w:space="0" w:color="auto"/>
            <w:bottom w:val="nil"/>
          </w:tcBorders>
          <w:vAlign w:val="bottom"/>
        </w:tcPr>
        <w:p w:rsidR="00F843B2" w:rsidRPr="00ED0220" w:rsidRDefault="00F843B2" w:rsidP="00F76526">
          <w:pPr>
            <w:pStyle w:val="Footer"/>
            <w:spacing w:before="60"/>
            <w:jc w:val="center"/>
            <w:rPr>
              <w:rFonts w:ascii="GE Inspira Sans" w:hAnsi="GE Inspira Sans"/>
              <w:b w:val="0"/>
              <w:bCs/>
              <w:sz w:val="18"/>
            </w:rPr>
          </w:pPr>
          <w:r w:rsidRPr="00ED0220">
            <w:rPr>
              <w:rFonts w:ascii="GE Inspira Sans" w:hAnsi="GE Inspira Sans"/>
              <w:b w:val="0"/>
              <w:bCs/>
              <w:sz w:val="18"/>
            </w:rPr>
            <w:t>UNCONTROLLED WHEN PRINTED OR TRANSMITTED ELECTRONICALLY</w:t>
          </w:r>
        </w:p>
        <w:p w:rsidR="00F843B2" w:rsidRPr="00ED0220" w:rsidRDefault="00F843B2" w:rsidP="00F76526">
          <w:pPr>
            <w:pStyle w:val="Footer"/>
            <w:spacing w:before="60"/>
            <w:jc w:val="center"/>
            <w:rPr>
              <w:rFonts w:ascii="GE Inspira Sans" w:hAnsi="GE Inspira Sans"/>
              <w:b w:val="0"/>
              <w:bCs/>
              <w:sz w:val="18"/>
            </w:rPr>
          </w:pPr>
          <w:r w:rsidRPr="00ED0220">
            <w:rPr>
              <w:rFonts w:ascii="GE Inspira Sans" w:hAnsi="GE Inspira Sans"/>
              <w:b w:val="0"/>
              <w:bCs/>
              <w:sz w:val="18"/>
            </w:rPr>
            <w:t>Current version available in Documentum</w:t>
          </w:r>
        </w:p>
      </w:tc>
      <w:tc>
        <w:tcPr>
          <w:tcW w:w="2659" w:type="dxa"/>
          <w:tcBorders>
            <w:top w:val="single" w:sz="4" w:space="0" w:color="auto"/>
            <w:bottom w:val="nil"/>
          </w:tcBorders>
          <w:vAlign w:val="center"/>
        </w:tcPr>
        <w:p w:rsidR="00F843B2" w:rsidRPr="00ED0220" w:rsidRDefault="00F843B2" w:rsidP="00D55605">
          <w:pPr>
            <w:pStyle w:val="Footer"/>
            <w:spacing w:before="0"/>
            <w:jc w:val="right"/>
            <w:rPr>
              <w:rFonts w:ascii="GE Inspira Sans" w:hAnsi="GE Inspira Sans"/>
              <w:b w:val="0"/>
              <w:bCs/>
              <w:sz w:val="16"/>
            </w:rPr>
          </w:pPr>
          <w:r w:rsidRPr="00ED0220">
            <w:rPr>
              <w:rFonts w:ascii="GE Inspira Sans" w:hAnsi="GE Inspira Sans"/>
              <w:b w:val="0"/>
              <w:bCs/>
              <w:sz w:val="16"/>
            </w:rPr>
            <w:t xml:space="preserve">                                  PAGE </w:t>
          </w:r>
          <w:r w:rsidRPr="00ED0220">
            <w:rPr>
              <w:rStyle w:val="PageNumber"/>
              <w:rFonts w:ascii="GE Inspira Sans" w:hAnsi="GE Inspira Sans"/>
              <w:b w:val="0"/>
              <w:bCs/>
              <w:sz w:val="16"/>
            </w:rPr>
            <w:fldChar w:fldCharType="begin"/>
          </w:r>
          <w:r w:rsidRPr="00ED0220">
            <w:rPr>
              <w:rStyle w:val="PageNumber"/>
              <w:rFonts w:ascii="GE Inspira Sans" w:hAnsi="GE Inspira Sans"/>
              <w:b w:val="0"/>
              <w:bCs/>
              <w:sz w:val="16"/>
            </w:rPr>
            <w:instrText xml:space="preserve"> PAGE </w:instrText>
          </w:r>
          <w:r w:rsidRPr="00ED0220">
            <w:rPr>
              <w:rStyle w:val="PageNumber"/>
              <w:rFonts w:ascii="GE Inspira Sans" w:hAnsi="GE Inspira Sans"/>
              <w:b w:val="0"/>
              <w:bCs/>
              <w:sz w:val="16"/>
            </w:rPr>
            <w:fldChar w:fldCharType="separate"/>
          </w:r>
          <w:r w:rsidR="001352F3">
            <w:rPr>
              <w:rStyle w:val="PageNumber"/>
              <w:rFonts w:ascii="GE Inspira Sans" w:hAnsi="GE Inspira Sans"/>
              <w:b w:val="0"/>
              <w:bCs/>
              <w:noProof/>
              <w:sz w:val="16"/>
            </w:rPr>
            <w:t>1</w:t>
          </w:r>
          <w:r w:rsidRPr="00ED0220">
            <w:rPr>
              <w:rStyle w:val="PageNumber"/>
              <w:rFonts w:ascii="GE Inspira Sans" w:hAnsi="GE Inspira Sans"/>
              <w:b w:val="0"/>
              <w:bCs/>
              <w:sz w:val="16"/>
            </w:rPr>
            <w:fldChar w:fldCharType="end"/>
          </w:r>
          <w:r w:rsidRPr="00ED0220">
            <w:rPr>
              <w:rStyle w:val="PageNumber"/>
              <w:rFonts w:ascii="GE Inspira Sans" w:hAnsi="GE Inspira Sans"/>
              <w:b w:val="0"/>
              <w:bCs/>
              <w:sz w:val="16"/>
            </w:rPr>
            <w:t xml:space="preserve"> OF </w:t>
          </w:r>
          <w:r w:rsidRPr="00ED0220">
            <w:rPr>
              <w:rStyle w:val="PageNumber"/>
              <w:rFonts w:ascii="GE Inspira Sans" w:hAnsi="GE Inspira Sans"/>
              <w:b w:val="0"/>
              <w:sz w:val="16"/>
            </w:rPr>
            <w:fldChar w:fldCharType="begin"/>
          </w:r>
          <w:r w:rsidRPr="00ED0220">
            <w:rPr>
              <w:rStyle w:val="PageNumber"/>
              <w:rFonts w:ascii="GE Inspira Sans" w:hAnsi="GE Inspira Sans"/>
              <w:b w:val="0"/>
              <w:sz w:val="16"/>
            </w:rPr>
            <w:instrText xml:space="preserve"> NUMPAGES </w:instrText>
          </w:r>
          <w:r w:rsidRPr="00ED0220">
            <w:rPr>
              <w:rStyle w:val="PageNumber"/>
              <w:rFonts w:ascii="GE Inspira Sans" w:hAnsi="GE Inspira Sans"/>
              <w:b w:val="0"/>
              <w:sz w:val="16"/>
            </w:rPr>
            <w:fldChar w:fldCharType="separate"/>
          </w:r>
          <w:r w:rsidR="001352F3">
            <w:rPr>
              <w:rStyle w:val="PageNumber"/>
              <w:rFonts w:ascii="GE Inspira Sans" w:hAnsi="GE Inspira Sans"/>
              <w:b w:val="0"/>
              <w:noProof/>
              <w:sz w:val="16"/>
            </w:rPr>
            <w:t>10</w:t>
          </w:r>
          <w:r w:rsidRPr="00ED0220">
            <w:rPr>
              <w:rStyle w:val="PageNumber"/>
              <w:rFonts w:ascii="GE Inspira Sans" w:hAnsi="GE Inspira Sans"/>
              <w:b w:val="0"/>
              <w:sz w:val="16"/>
            </w:rPr>
            <w:fldChar w:fldCharType="end"/>
          </w:r>
        </w:p>
      </w:tc>
    </w:tr>
  </w:tbl>
  <w:p w:rsidR="00F843B2" w:rsidRPr="00402B92" w:rsidRDefault="00F843B2"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9DC" w:rsidRDefault="00CE19DC">
      <w:r>
        <w:separator/>
      </w:r>
    </w:p>
  </w:footnote>
  <w:footnote w:type="continuationSeparator" w:id="0">
    <w:p w:rsidR="00CE19DC" w:rsidRDefault="00CE1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60" w:type="dxa"/>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F843B2" w:rsidRPr="00A65CDB" w:rsidTr="00F843B2">
      <w:trPr>
        <w:trHeight w:val="448"/>
      </w:trPr>
      <w:tc>
        <w:tcPr>
          <w:tcW w:w="2880" w:type="dxa"/>
          <w:vMerge w:val="restart"/>
        </w:tcPr>
        <w:p w:rsidR="00F843B2" w:rsidRPr="00A65CDB" w:rsidRDefault="00F843B2" w:rsidP="005404A8">
          <w:pPr>
            <w:tabs>
              <w:tab w:val="left" w:pos="851"/>
              <w:tab w:val="right" w:pos="9781"/>
            </w:tabs>
            <w:rPr>
              <w:rFonts w:ascii="GE Inspira" w:hAnsi="GE Inspira"/>
              <w:b/>
              <w:color w:val="003399"/>
              <w:sz w:val="10"/>
              <w:szCs w:val="10"/>
            </w:rPr>
          </w:pPr>
          <w:r>
            <w:rPr>
              <w:noProof/>
              <w:lang w:eastAsia="en-GB"/>
            </w:rPr>
            <w:drawing>
              <wp:anchor distT="0" distB="0" distL="114300" distR="114300" simplePos="0" relativeHeight="251659264" behindDoc="0" locked="0" layoutInCell="1" allowOverlap="1">
                <wp:simplePos x="0" y="0"/>
                <wp:positionH relativeFrom="column">
                  <wp:posOffset>-68580</wp:posOffset>
                </wp:positionH>
                <wp:positionV relativeFrom="paragraph">
                  <wp:posOffset>0</wp:posOffset>
                </wp:positionV>
                <wp:extent cx="1836420" cy="77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b="10251"/>
                        <a:stretch>
                          <a:fillRect/>
                        </a:stretch>
                      </pic:blipFill>
                      <pic:spPr bwMode="auto">
                        <a:xfrm>
                          <a:off x="0" y="0"/>
                          <a:ext cx="18364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280" w:type="dxa"/>
        </w:tcPr>
        <w:p w:rsidR="00F843B2" w:rsidRPr="00F4429A" w:rsidRDefault="00F843B2" w:rsidP="005404A8">
          <w:pPr>
            <w:tabs>
              <w:tab w:val="left" w:pos="1635"/>
              <w:tab w:val="right" w:pos="8640"/>
            </w:tabs>
            <w:jc w:val="right"/>
            <w:rPr>
              <w:rFonts w:ascii="GE Inspira Sans" w:hAnsi="GE Inspira Sans"/>
              <w:color w:val="63666A"/>
            </w:rPr>
          </w:pPr>
          <w:r w:rsidRPr="00F4429A">
            <w:rPr>
              <w:rFonts w:ascii="GE Inspira Sans" w:hAnsi="GE Inspira Sans"/>
              <w:b/>
              <w:color w:val="005EB8"/>
              <w:sz w:val="28"/>
            </w:rPr>
            <w:t xml:space="preserve">Oilfield Equipment – </w:t>
          </w:r>
          <w:r>
            <w:rPr>
              <w:rFonts w:ascii="GE Inspira Sans" w:hAnsi="GE Inspira Sans"/>
              <w:b/>
              <w:color w:val="005EB8"/>
              <w:sz w:val="28"/>
            </w:rPr>
            <w:t>Subsea Systems &amp; Drilling – Global ITO</w:t>
          </w:r>
        </w:p>
      </w:tc>
    </w:tr>
    <w:tr w:rsidR="00F843B2" w:rsidTr="00F843B2">
      <w:trPr>
        <w:trHeight w:val="349"/>
      </w:trPr>
      <w:tc>
        <w:tcPr>
          <w:tcW w:w="2880" w:type="dxa"/>
          <w:vMerge/>
        </w:tcPr>
        <w:p w:rsidR="00F843B2" w:rsidRDefault="00F843B2" w:rsidP="005404A8">
          <w:pPr>
            <w:tabs>
              <w:tab w:val="left" w:pos="851"/>
              <w:tab w:val="right" w:pos="9781"/>
            </w:tabs>
            <w:jc w:val="center"/>
            <w:rPr>
              <w:rFonts w:ascii="GE Inspira" w:hAnsi="GE Inspira"/>
              <w:b/>
              <w:color w:val="003399"/>
              <w:sz w:val="28"/>
            </w:rPr>
          </w:pPr>
        </w:p>
      </w:tc>
      <w:tc>
        <w:tcPr>
          <w:tcW w:w="8280" w:type="dxa"/>
        </w:tcPr>
        <w:p w:rsidR="00F843B2" w:rsidRDefault="00F843B2" w:rsidP="005404A8">
          <w:pPr>
            <w:tabs>
              <w:tab w:val="left" w:pos="851"/>
              <w:tab w:val="right" w:pos="9781"/>
            </w:tabs>
            <w:jc w:val="right"/>
            <w:rPr>
              <w:rFonts w:ascii="GE Inspira Sans" w:hAnsi="GE Inspira Sans"/>
              <w:b/>
              <w:color w:val="63666A"/>
              <w:sz w:val="28"/>
            </w:rPr>
          </w:pPr>
          <w:r>
            <w:rPr>
              <w:rFonts w:ascii="GE Inspira Sans" w:hAnsi="GE Inspira Sans"/>
              <w:b/>
              <w:color w:val="63666A"/>
              <w:sz w:val="28"/>
            </w:rPr>
            <w:t>Budgetary Request Proposal Procedure</w:t>
          </w:r>
        </w:p>
        <w:p w:rsidR="00F843B2" w:rsidRPr="00145818" w:rsidRDefault="00F843B2" w:rsidP="005404A8">
          <w:pPr>
            <w:tabs>
              <w:tab w:val="left" w:pos="851"/>
              <w:tab w:val="right" w:pos="9781"/>
            </w:tabs>
            <w:jc w:val="right"/>
            <w:rPr>
              <w:rFonts w:ascii="GE Inspira Sans" w:hAnsi="GE Inspira Sans"/>
              <w:b/>
              <w:color w:val="003399"/>
              <w:sz w:val="28"/>
            </w:rPr>
          </w:pPr>
          <w:r>
            <w:rPr>
              <w:rFonts w:ascii="GE Inspira Sans" w:hAnsi="GE Inspira Sans"/>
              <w:color w:val="63666A"/>
            </w:rPr>
            <w:t>QP</w:t>
          </w:r>
          <w:r w:rsidRPr="00F4429A">
            <w:rPr>
              <w:rFonts w:ascii="GE Inspira Sans" w:hAnsi="GE Inspira Sans"/>
              <w:color w:val="63666A"/>
            </w:rPr>
            <w:t>-</w:t>
          </w:r>
          <w:r>
            <w:rPr>
              <w:rFonts w:ascii="GE Inspira Sans" w:hAnsi="GE Inspira Sans"/>
              <w:color w:val="63666A"/>
            </w:rPr>
            <w:t>SPS-GLO-ITO-001, R</w:t>
          </w:r>
          <w:r w:rsidRPr="00F4429A">
            <w:rPr>
              <w:rFonts w:ascii="GE Inspira Sans" w:hAnsi="GE Inspira Sans"/>
              <w:color w:val="63666A"/>
            </w:rPr>
            <w:t xml:space="preserve">ev: </w:t>
          </w:r>
          <w:r>
            <w:rPr>
              <w:rFonts w:ascii="GE Inspira Sans" w:hAnsi="GE Inspira Sans"/>
              <w:color w:val="63666A"/>
            </w:rPr>
            <w:t>1</w:t>
          </w:r>
          <w:r w:rsidRPr="00F4429A">
            <w:rPr>
              <w:rFonts w:ascii="GE Inspira Sans" w:hAnsi="GE Inspira Sans"/>
              <w:color w:val="63666A"/>
            </w:rPr>
            <w:t>.</w:t>
          </w:r>
          <w:r>
            <w:rPr>
              <w:rFonts w:ascii="GE Inspira Sans" w:hAnsi="GE Inspira Sans"/>
              <w:color w:val="63666A"/>
            </w:rPr>
            <w:t>0</w:t>
          </w:r>
        </w:p>
      </w:tc>
    </w:tr>
  </w:tbl>
  <w:p w:rsidR="00F843B2" w:rsidRPr="00B24F8D" w:rsidRDefault="00F843B2" w:rsidP="00061270">
    <w:pPr>
      <w:tabs>
        <w:tab w:val="left" w:pos="851"/>
        <w:tab w:val="right" w:pos="9781"/>
      </w:tabs>
      <w:jc w:val="center"/>
      <w:rPr>
        <w:rFonts w:ascii="GE Inspira" w:hAnsi="GE Inspira"/>
        <w:b/>
        <w:color w:val="003399"/>
        <w:sz w:val="28"/>
        <w:szCs w:val="28"/>
      </w:rPr>
    </w:pPr>
    <w:r w:rsidRPr="00955656">
      <w:rPr>
        <w:rFonts w:ascii="GE Inspira" w:hAnsi="GE Inspira"/>
        <w:b/>
        <w:color w:val="003399"/>
        <w:sz w:val="28"/>
      </w:rPr>
      <w:t xml:space="preserve"> </w:t>
    </w:r>
    <w:r w:rsidRPr="00955656">
      <w:rPr>
        <w:rFonts w:ascii="GE Inspira" w:hAnsi="GE Inspira"/>
        <w:b/>
        <w:color w:val="003399"/>
        <w:sz w:val="32"/>
      </w:rPr>
      <w:t xml:space="preserve">   </w:t>
    </w:r>
  </w:p>
  <w:p w:rsidR="00F843B2" w:rsidRPr="00FC6CC8" w:rsidRDefault="00F843B2" w:rsidP="00FC6CC8">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3AC"/>
    <w:multiLevelType w:val="multilevel"/>
    <w:tmpl w:val="2E527400"/>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7F38A6"/>
    <w:multiLevelType w:val="hybridMultilevel"/>
    <w:tmpl w:val="A970E054"/>
    <w:lvl w:ilvl="0" w:tplc="A4060D22">
      <w:start w:val="1"/>
      <w:numFmt w:val="bullet"/>
      <w:pStyle w:val="HHead4-Text-Bullets"/>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2" w15:restartNumberingAfterBreak="0">
    <w:nsid w:val="097C0AEE"/>
    <w:multiLevelType w:val="hybridMultilevel"/>
    <w:tmpl w:val="DA2EC1B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15:restartNumberingAfterBreak="0">
    <w:nsid w:val="114C5668"/>
    <w:multiLevelType w:val="hybridMultilevel"/>
    <w:tmpl w:val="5372B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255709"/>
    <w:multiLevelType w:val="multilevel"/>
    <w:tmpl w:val="83D89A12"/>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85366D1"/>
    <w:multiLevelType w:val="hybridMultilevel"/>
    <w:tmpl w:val="1FEE770E"/>
    <w:lvl w:ilvl="0" w:tplc="2048B9B0">
      <w:start w:val="1"/>
      <w:numFmt w:val="decimal"/>
      <w:lvlText w:val="%1."/>
      <w:lvlJc w:val="left"/>
      <w:pPr>
        <w:ind w:left="720" w:hanging="360"/>
      </w:pPr>
      <w:rPr>
        <w:rFonts w:hint="default"/>
        <w:b w:val="0"/>
        <w:color w:val="000000"/>
        <w:sz w:val="1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346CD"/>
    <w:multiLevelType w:val="hybridMultilevel"/>
    <w:tmpl w:val="C8840876"/>
    <w:lvl w:ilvl="0" w:tplc="F008EA7A">
      <w:start w:val="1"/>
      <w:numFmt w:val="bullet"/>
      <w:pStyle w:val="HHead2-Text-AlphabetBullets-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7" w15:restartNumberingAfterBreak="0">
    <w:nsid w:val="22D5107C"/>
    <w:multiLevelType w:val="hybridMultilevel"/>
    <w:tmpl w:val="CE0EA594"/>
    <w:lvl w:ilvl="0" w:tplc="8D8819D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267488"/>
    <w:multiLevelType w:val="hybridMultilevel"/>
    <w:tmpl w:val="23DE401C"/>
    <w:lvl w:ilvl="0" w:tplc="D026FB30">
      <w:start w:val="1"/>
      <w:numFmt w:val="lowerLetter"/>
      <w:lvlText w:val="%1."/>
      <w:lvlJc w:val="left"/>
      <w:pPr>
        <w:ind w:left="1800" w:hanging="360"/>
      </w:pPr>
      <w:rPr>
        <w:rFonts w:ascii="GE Inspira" w:hAnsi="GE Inspira"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64161C"/>
    <w:multiLevelType w:val="hybridMultilevel"/>
    <w:tmpl w:val="E8EEACC6"/>
    <w:lvl w:ilvl="0" w:tplc="A2CE65A2">
      <w:start w:val="1"/>
      <w:numFmt w:val="bullet"/>
      <w:pStyle w:val="HHead3-Text-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0" w15:restartNumberingAfterBreak="0">
    <w:nsid w:val="293A481A"/>
    <w:multiLevelType w:val="hybridMultilevel"/>
    <w:tmpl w:val="6EE47AD8"/>
    <w:lvl w:ilvl="0" w:tplc="447A6A08">
      <w:start w:val="1"/>
      <w:numFmt w:val="lowerLetter"/>
      <w:pStyle w:val="HHead2-Text-Alphabetbullets"/>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15:restartNumberingAfterBreak="0">
    <w:nsid w:val="29F308FE"/>
    <w:multiLevelType w:val="hybridMultilevel"/>
    <w:tmpl w:val="724671CA"/>
    <w:lvl w:ilvl="0" w:tplc="A08A5BF6">
      <w:start w:val="1"/>
      <w:numFmt w:val="bullet"/>
      <w:pStyle w:val="HHead2-Text-Bullets"/>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2" w15:restartNumberingAfterBreak="0">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30F73827"/>
    <w:multiLevelType w:val="hybridMultilevel"/>
    <w:tmpl w:val="EED87CF2"/>
    <w:lvl w:ilvl="0" w:tplc="DD4ADF1A">
      <w:start w:val="1"/>
      <w:numFmt w:val="lowerLetter"/>
      <w:pStyle w:val="HHead4-Text-AlphabetBullets"/>
      <w:lvlText w:val="%1."/>
      <w:lvlJc w:val="left"/>
      <w:pPr>
        <w:ind w:left="3839" w:hanging="360"/>
      </w:pPr>
    </w:lvl>
    <w:lvl w:ilvl="1" w:tplc="0C090019" w:tentative="1">
      <w:start w:val="1"/>
      <w:numFmt w:val="lowerLetter"/>
      <w:lvlText w:val="%2."/>
      <w:lvlJc w:val="left"/>
      <w:pPr>
        <w:ind w:left="4559" w:hanging="360"/>
      </w:pPr>
    </w:lvl>
    <w:lvl w:ilvl="2" w:tplc="0C09001B" w:tentative="1">
      <w:start w:val="1"/>
      <w:numFmt w:val="lowerRoman"/>
      <w:lvlText w:val="%3."/>
      <w:lvlJc w:val="right"/>
      <w:pPr>
        <w:ind w:left="5279" w:hanging="180"/>
      </w:pPr>
    </w:lvl>
    <w:lvl w:ilvl="3" w:tplc="0C09000F" w:tentative="1">
      <w:start w:val="1"/>
      <w:numFmt w:val="decimal"/>
      <w:lvlText w:val="%4."/>
      <w:lvlJc w:val="left"/>
      <w:pPr>
        <w:ind w:left="5999" w:hanging="360"/>
      </w:pPr>
    </w:lvl>
    <w:lvl w:ilvl="4" w:tplc="0C090019" w:tentative="1">
      <w:start w:val="1"/>
      <w:numFmt w:val="lowerLetter"/>
      <w:lvlText w:val="%5."/>
      <w:lvlJc w:val="left"/>
      <w:pPr>
        <w:ind w:left="6719" w:hanging="360"/>
      </w:pPr>
    </w:lvl>
    <w:lvl w:ilvl="5" w:tplc="0C09001B" w:tentative="1">
      <w:start w:val="1"/>
      <w:numFmt w:val="lowerRoman"/>
      <w:lvlText w:val="%6."/>
      <w:lvlJc w:val="right"/>
      <w:pPr>
        <w:ind w:left="7439" w:hanging="180"/>
      </w:pPr>
    </w:lvl>
    <w:lvl w:ilvl="6" w:tplc="0C09000F" w:tentative="1">
      <w:start w:val="1"/>
      <w:numFmt w:val="decimal"/>
      <w:lvlText w:val="%7."/>
      <w:lvlJc w:val="left"/>
      <w:pPr>
        <w:ind w:left="8159" w:hanging="360"/>
      </w:pPr>
    </w:lvl>
    <w:lvl w:ilvl="7" w:tplc="0C090019" w:tentative="1">
      <w:start w:val="1"/>
      <w:numFmt w:val="lowerLetter"/>
      <w:lvlText w:val="%8."/>
      <w:lvlJc w:val="left"/>
      <w:pPr>
        <w:ind w:left="8879" w:hanging="360"/>
      </w:pPr>
    </w:lvl>
    <w:lvl w:ilvl="8" w:tplc="0C09001B" w:tentative="1">
      <w:start w:val="1"/>
      <w:numFmt w:val="lowerRoman"/>
      <w:lvlText w:val="%9."/>
      <w:lvlJc w:val="right"/>
      <w:pPr>
        <w:ind w:left="9599" w:hanging="180"/>
      </w:pPr>
    </w:lvl>
  </w:abstractNum>
  <w:abstractNum w:abstractNumId="14" w15:restartNumberingAfterBreak="0">
    <w:nsid w:val="3B0C6AA8"/>
    <w:multiLevelType w:val="hybridMultilevel"/>
    <w:tmpl w:val="B83E9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561EBD"/>
    <w:multiLevelType w:val="multilevel"/>
    <w:tmpl w:val="DEC6FB6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DF3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6D2A57"/>
    <w:multiLevelType w:val="multilevel"/>
    <w:tmpl w:val="F5CC1FD2"/>
    <w:lvl w:ilvl="0">
      <w:start w:val="4"/>
      <w:numFmt w:val="decimal"/>
      <w:lvlText w:val="%1.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D890CBD"/>
    <w:multiLevelType w:val="hybridMultilevel"/>
    <w:tmpl w:val="EE8E472E"/>
    <w:lvl w:ilvl="0" w:tplc="0E343CC8">
      <w:start w:val="1"/>
      <w:numFmt w:val="lowerLetter"/>
      <w:pStyle w:val="HHead3-AlphabetBullets"/>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9" w15:restartNumberingAfterBreak="0">
    <w:nsid w:val="5F132576"/>
    <w:multiLevelType w:val="hybridMultilevel"/>
    <w:tmpl w:val="0E1EF108"/>
    <w:lvl w:ilvl="0" w:tplc="FFFFFFFF">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295AB326">
      <w:numFmt w:val="bullet"/>
      <w:lvlText w:val="•"/>
      <w:lvlJc w:val="left"/>
      <w:pPr>
        <w:ind w:left="2520" w:hanging="720"/>
      </w:pPr>
      <w:rPr>
        <w:rFonts w:ascii="GE Inspira" w:eastAsia="Times New Roman" w:hAnsi="GE Inspir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617F7"/>
    <w:multiLevelType w:val="hybridMultilevel"/>
    <w:tmpl w:val="F01E4756"/>
    <w:lvl w:ilvl="0" w:tplc="04090019">
      <w:start w:val="1"/>
      <w:numFmt w:val="lowerLetter"/>
      <w:lvlText w:val="%1."/>
      <w:lvlJc w:val="left"/>
      <w:pPr>
        <w:ind w:left="2160" w:hanging="360"/>
      </w:pPr>
    </w:lvl>
    <w:lvl w:ilvl="1" w:tplc="5BAEA85A">
      <w:start w:val="1"/>
      <w:numFmt w:val="lowerRoman"/>
      <w:lvlText w:val="%2."/>
      <w:lvlJc w:val="left"/>
      <w:pPr>
        <w:ind w:left="2880" w:hanging="360"/>
      </w:pPr>
      <w:rPr>
        <w:rFonts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82E7C36"/>
    <w:multiLevelType w:val="hybridMultilevel"/>
    <w:tmpl w:val="958A6838"/>
    <w:lvl w:ilvl="0" w:tplc="04090019">
      <w:start w:val="1"/>
      <w:numFmt w:val="lowerLetter"/>
      <w:lvlText w:val="%1."/>
      <w:lvlJc w:val="left"/>
      <w:pPr>
        <w:ind w:left="2345" w:hanging="360"/>
      </w:pPr>
    </w:lvl>
    <w:lvl w:ilvl="1" w:tplc="04090019" w:tentative="1">
      <w:start w:val="1"/>
      <w:numFmt w:val="lowerLetter"/>
      <w:lvlText w:val="%2."/>
      <w:lvlJc w:val="left"/>
      <w:pPr>
        <w:ind w:left="3065" w:hanging="360"/>
      </w:pPr>
    </w:lvl>
    <w:lvl w:ilvl="2" w:tplc="0409001B">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2" w15:restartNumberingAfterBreak="0">
    <w:nsid w:val="731C4AC7"/>
    <w:multiLevelType w:val="hybridMultilevel"/>
    <w:tmpl w:val="15662EE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3" w15:restartNumberingAfterBreak="0">
    <w:nsid w:val="748E4D83"/>
    <w:multiLevelType w:val="multilevel"/>
    <w:tmpl w:val="B960392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E5A0D85"/>
    <w:multiLevelType w:val="hybridMultilevel"/>
    <w:tmpl w:val="A596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22"/>
  </w:num>
  <w:num w:numId="4">
    <w:abstractNumId w:val="3"/>
  </w:num>
  <w:num w:numId="5">
    <w:abstractNumId w:val="12"/>
  </w:num>
  <w:num w:numId="6">
    <w:abstractNumId w:val="23"/>
  </w:num>
  <w:num w:numId="7">
    <w:abstractNumId w:val="4"/>
  </w:num>
  <w:num w:numId="8">
    <w:abstractNumId w:val="15"/>
  </w:num>
  <w:num w:numId="9">
    <w:abstractNumId w:val="0"/>
  </w:num>
  <w:num w:numId="10">
    <w:abstractNumId w:val="8"/>
  </w:num>
  <w:num w:numId="11">
    <w:abstractNumId w:val="0"/>
  </w:num>
  <w:num w:numId="12">
    <w:abstractNumId w:val="0"/>
  </w:num>
  <w:num w:numId="13">
    <w:abstractNumId w:val="0"/>
  </w:num>
  <w:num w:numId="14">
    <w:abstractNumId w:val="0"/>
  </w:num>
  <w:num w:numId="15">
    <w:abstractNumId w:val="16"/>
  </w:num>
  <w:num w:numId="16">
    <w:abstractNumId w:val="0"/>
  </w:num>
  <w:num w:numId="17">
    <w:abstractNumId w:val="10"/>
  </w:num>
  <w:num w:numId="18">
    <w:abstractNumId w:val="21"/>
  </w:num>
  <w:num w:numId="19">
    <w:abstractNumId w:val="20"/>
  </w:num>
  <w:num w:numId="20">
    <w:abstractNumId w:val="19"/>
  </w:num>
  <w:num w:numId="21">
    <w:abstractNumId w:val="7"/>
  </w:num>
  <w:num w:numId="22">
    <w:abstractNumId w:val="18"/>
  </w:num>
  <w:num w:numId="23">
    <w:abstractNumId w:val="13"/>
  </w:num>
  <w:num w:numId="24">
    <w:abstractNumId w:val="11"/>
  </w:num>
  <w:num w:numId="25">
    <w:abstractNumId w:val="9"/>
  </w:num>
  <w:num w:numId="26">
    <w:abstractNumId w:val="1"/>
  </w:num>
  <w:num w:numId="27">
    <w:abstractNumId w:val="6"/>
  </w:num>
  <w:num w:numId="28">
    <w:abstractNumId w:val="14"/>
  </w:num>
  <w:num w:numId="29">
    <w:abstractNumId w:val="5"/>
  </w:num>
  <w:num w:numId="30">
    <w:abstractNumId w:val="0"/>
  </w:num>
  <w:num w:numId="31">
    <w:abstractNumId w:val="2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proofState w:spelling="clean" w:grammar="clean"/>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3E"/>
    <w:rsid w:val="00023417"/>
    <w:rsid w:val="00037F36"/>
    <w:rsid w:val="00045D8A"/>
    <w:rsid w:val="000530E7"/>
    <w:rsid w:val="00061270"/>
    <w:rsid w:val="00062B13"/>
    <w:rsid w:val="00063D45"/>
    <w:rsid w:val="00074AF9"/>
    <w:rsid w:val="00081A12"/>
    <w:rsid w:val="000833A9"/>
    <w:rsid w:val="000A0E24"/>
    <w:rsid w:val="000A3800"/>
    <w:rsid w:val="000A77B9"/>
    <w:rsid w:val="000B2BC1"/>
    <w:rsid w:val="000B7956"/>
    <w:rsid w:val="000C0485"/>
    <w:rsid w:val="000C42F9"/>
    <w:rsid w:val="000C7B56"/>
    <w:rsid w:val="000E0857"/>
    <w:rsid w:val="000E0E3E"/>
    <w:rsid w:val="000F1FAA"/>
    <w:rsid w:val="000F5AD2"/>
    <w:rsid w:val="000F6849"/>
    <w:rsid w:val="0010088D"/>
    <w:rsid w:val="0011062F"/>
    <w:rsid w:val="00116710"/>
    <w:rsid w:val="00117DC5"/>
    <w:rsid w:val="00123416"/>
    <w:rsid w:val="00125313"/>
    <w:rsid w:val="001270BD"/>
    <w:rsid w:val="001352F3"/>
    <w:rsid w:val="00140D93"/>
    <w:rsid w:val="001542D5"/>
    <w:rsid w:val="00155F39"/>
    <w:rsid w:val="00161A12"/>
    <w:rsid w:val="00162BD8"/>
    <w:rsid w:val="001662FE"/>
    <w:rsid w:val="00166A64"/>
    <w:rsid w:val="00190481"/>
    <w:rsid w:val="001A4B27"/>
    <w:rsid w:val="001A5169"/>
    <w:rsid w:val="001C6D55"/>
    <w:rsid w:val="001C7834"/>
    <w:rsid w:val="001D30B0"/>
    <w:rsid w:val="001D4673"/>
    <w:rsid w:val="001D6B3D"/>
    <w:rsid w:val="001E65A7"/>
    <w:rsid w:val="001F56CD"/>
    <w:rsid w:val="0022080E"/>
    <w:rsid w:val="00222243"/>
    <w:rsid w:val="00224F9D"/>
    <w:rsid w:val="00232D8C"/>
    <w:rsid w:val="00236CF9"/>
    <w:rsid w:val="0023721B"/>
    <w:rsid w:val="00237569"/>
    <w:rsid w:val="00243E51"/>
    <w:rsid w:val="00250470"/>
    <w:rsid w:val="00250C1D"/>
    <w:rsid w:val="00253393"/>
    <w:rsid w:val="00261C19"/>
    <w:rsid w:val="00271A76"/>
    <w:rsid w:val="00274C1B"/>
    <w:rsid w:val="00275D7C"/>
    <w:rsid w:val="00282EE9"/>
    <w:rsid w:val="002961E7"/>
    <w:rsid w:val="002A09CC"/>
    <w:rsid w:val="002C1733"/>
    <w:rsid w:val="002C3373"/>
    <w:rsid w:val="002D68D9"/>
    <w:rsid w:val="002D6ABD"/>
    <w:rsid w:val="002E50A4"/>
    <w:rsid w:val="002E5291"/>
    <w:rsid w:val="002F1852"/>
    <w:rsid w:val="002F1C67"/>
    <w:rsid w:val="00305C2E"/>
    <w:rsid w:val="003145FC"/>
    <w:rsid w:val="00320841"/>
    <w:rsid w:val="00322738"/>
    <w:rsid w:val="003229CC"/>
    <w:rsid w:val="00322F51"/>
    <w:rsid w:val="00325D78"/>
    <w:rsid w:val="00342FD4"/>
    <w:rsid w:val="003452E5"/>
    <w:rsid w:val="00350336"/>
    <w:rsid w:val="00350625"/>
    <w:rsid w:val="00352528"/>
    <w:rsid w:val="00357E82"/>
    <w:rsid w:val="0036170C"/>
    <w:rsid w:val="003774D5"/>
    <w:rsid w:val="003863A0"/>
    <w:rsid w:val="0039396F"/>
    <w:rsid w:val="003965F3"/>
    <w:rsid w:val="003A00A3"/>
    <w:rsid w:val="003C07E6"/>
    <w:rsid w:val="003C1A79"/>
    <w:rsid w:val="003C61CC"/>
    <w:rsid w:val="003C76C5"/>
    <w:rsid w:val="003D481C"/>
    <w:rsid w:val="003D75CD"/>
    <w:rsid w:val="003E03DA"/>
    <w:rsid w:val="003F1736"/>
    <w:rsid w:val="003F69CC"/>
    <w:rsid w:val="0040094C"/>
    <w:rsid w:val="00402B92"/>
    <w:rsid w:val="004048EB"/>
    <w:rsid w:val="004072AF"/>
    <w:rsid w:val="00414100"/>
    <w:rsid w:val="004150E1"/>
    <w:rsid w:val="004158FF"/>
    <w:rsid w:val="00423314"/>
    <w:rsid w:val="00431663"/>
    <w:rsid w:val="0043173E"/>
    <w:rsid w:val="0043663C"/>
    <w:rsid w:val="00442B8D"/>
    <w:rsid w:val="004502F4"/>
    <w:rsid w:val="004515DA"/>
    <w:rsid w:val="00463126"/>
    <w:rsid w:val="0047067E"/>
    <w:rsid w:val="00470962"/>
    <w:rsid w:val="00473386"/>
    <w:rsid w:val="00476D08"/>
    <w:rsid w:val="00482C7E"/>
    <w:rsid w:val="00485768"/>
    <w:rsid w:val="004864FA"/>
    <w:rsid w:val="004904D5"/>
    <w:rsid w:val="00492044"/>
    <w:rsid w:val="004942D1"/>
    <w:rsid w:val="004A1C9C"/>
    <w:rsid w:val="004A7132"/>
    <w:rsid w:val="004B138A"/>
    <w:rsid w:val="004B242A"/>
    <w:rsid w:val="004C09E9"/>
    <w:rsid w:val="004C5B6C"/>
    <w:rsid w:val="004D4DA3"/>
    <w:rsid w:val="004D74FD"/>
    <w:rsid w:val="004E458C"/>
    <w:rsid w:val="004F175E"/>
    <w:rsid w:val="004F5B0C"/>
    <w:rsid w:val="004F6B56"/>
    <w:rsid w:val="00500F06"/>
    <w:rsid w:val="00507B11"/>
    <w:rsid w:val="00510DCD"/>
    <w:rsid w:val="00511210"/>
    <w:rsid w:val="00511A91"/>
    <w:rsid w:val="00513515"/>
    <w:rsid w:val="00515F9D"/>
    <w:rsid w:val="00521611"/>
    <w:rsid w:val="0053120C"/>
    <w:rsid w:val="00532897"/>
    <w:rsid w:val="00532B56"/>
    <w:rsid w:val="005333AF"/>
    <w:rsid w:val="00534A89"/>
    <w:rsid w:val="0053773D"/>
    <w:rsid w:val="00537F99"/>
    <w:rsid w:val="005404A8"/>
    <w:rsid w:val="005408AB"/>
    <w:rsid w:val="0055085B"/>
    <w:rsid w:val="00552994"/>
    <w:rsid w:val="00552E10"/>
    <w:rsid w:val="005863D2"/>
    <w:rsid w:val="00586761"/>
    <w:rsid w:val="005867C1"/>
    <w:rsid w:val="005906FA"/>
    <w:rsid w:val="00592DE5"/>
    <w:rsid w:val="00595B6E"/>
    <w:rsid w:val="005969E7"/>
    <w:rsid w:val="005B2031"/>
    <w:rsid w:val="005D3FF1"/>
    <w:rsid w:val="005E77E5"/>
    <w:rsid w:val="005F1202"/>
    <w:rsid w:val="005F49F6"/>
    <w:rsid w:val="005F4BCA"/>
    <w:rsid w:val="00601202"/>
    <w:rsid w:val="00604DF7"/>
    <w:rsid w:val="0062213B"/>
    <w:rsid w:val="00627053"/>
    <w:rsid w:val="0065393E"/>
    <w:rsid w:val="006558D5"/>
    <w:rsid w:val="006565A3"/>
    <w:rsid w:val="00657043"/>
    <w:rsid w:val="006617BA"/>
    <w:rsid w:val="0066291E"/>
    <w:rsid w:val="006631C5"/>
    <w:rsid w:val="006634DC"/>
    <w:rsid w:val="00663B33"/>
    <w:rsid w:val="00666F75"/>
    <w:rsid w:val="00670630"/>
    <w:rsid w:val="00672A13"/>
    <w:rsid w:val="00681B35"/>
    <w:rsid w:val="00681DE0"/>
    <w:rsid w:val="00684305"/>
    <w:rsid w:val="00697BE7"/>
    <w:rsid w:val="006A6D1B"/>
    <w:rsid w:val="006A7C66"/>
    <w:rsid w:val="006B2949"/>
    <w:rsid w:val="006B39A1"/>
    <w:rsid w:val="006B4C17"/>
    <w:rsid w:val="006C5571"/>
    <w:rsid w:val="006C6A85"/>
    <w:rsid w:val="006D3852"/>
    <w:rsid w:val="006D69F6"/>
    <w:rsid w:val="006D6C87"/>
    <w:rsid w:val="006D74DA"/>
    <w:rsid w:val="006E4265"/>
    <w:rsid w:val="006E4C3D"/>
    <w:rsid w:val="006E5308"/>
    <w:rsid w:val="006E66EE"/>
    <w:rsid w:val="00710D97"/>
    <w:rsid w:val="0071251A"/>
    <w:rsid w:val="00715703"/>
    <w:rsid w:val="00721A5B"/>
    <w:rsid w:val="00727488"/>
    <w:rsid w:val="00732690"/>
    <w:rsid w:val="00741CA8"/>
    <w:rsid w:val="00746946"/>
    <w:rsid w:val="007472EB"/>
    <w:rsid w:val="0075211B"/>
    <w:rsid w:val="007548BF"/>
    <w:rsid w:val="007565B3"/>
    <w:rsid w:val="007620F6"/>
    <w:rsid w:val="0076274E"/>
    <w:rsid w:val="00764BF9"/>
    <w:rsid w:val="00797097"/>
    <w:rsid w:val="007A2254"/>
    <w:rsid w:val="007C2C25"/>
    <w:rsid w:val="007C6DF6"/>
    <w:rsid w:val="007D0FDC"/>
    <w:rsid w:val="007D2961"/>
    <w:rsid w:val="007E74D0"/>
    <w:rsid w:val="007F2B7A"/>
    <w:rsid w:val="00815312"/>
    <w:rsid w:val="00823675"/>
    <w:rsid w:val="0082568B"/>
    <w:rsid w:val="0083311C"/>
    <w:rsid w:val="00842B38"/>
    <w:rsid w:val="00863565"/>
    <w:rsid w:val="00864D14"/>
    <w:rsid w:val="00867F02"/>
    <w:rsid w:val="00874498"/>
    <w:rsid w:val="00876A8A"/>
    <w:rsid w:val="00881531"/>
    <w:rsid w:val="00886497"/>
    <w:rsid w:val="00891A13"/>
    <w:rsid w:val="008959A1"/>
    <w:rsid w:val="00895AE8"/>
    <w:rsid w:val="008A58B8"/>
    <w:rsid w:val="008B4023"/>
    <w:rsid w:val="008C32E2"/>
    <w:rsid w:val="008D1A84"/>
    <w:rsid w:val="008D66C4"/>
    <w:rsid w:val="008E151F"/>
    <w:rsid w:val="008E4F4A"/>
    <w:rsid w:val="008E58C4"/>
    <w:rsid w:val="008F273D"/>
    <w:rsid w:val="00901933"/>
    <w:rsid w:val="00943174"/>
    <w:rsid w:val="00944AF5"/>
    <w:rsid w:val="00952491"/>
    <w:rsid w:val="00955656"/>
    <w:rsid w:val="009625C5"/>
    <w:rsid w:val="0097078D"/>
    <w:rsid w:val="00975E2E"/>
    <w:rsid w:val="00985C67"/>
    <w:rsid w:val="009860AA"/>
    <w:rsid w:val="00996CF1"/>
    <w:rsid w:val="009A14B6"/>
    <w:rsid w:val="009A2294"/>
    <w:rsid w:val="009A394A"/>
    <w:rsid w:val="009A4FCD"/>
    <w:rsid w:val="009B0943"/>
    <w:rsid w:val="009B5F88"/>
    <w:rsid w:val="009C0E80"/>
    <w:rsid w:val="009C1097"/>
    <w:rsid w:val="009C1371"/>
    <w:rsid w:val="009C4E25"/>
    <w:rsid w:val="009C7300"/>
    <w:rsid w:val="009D1438"/>
    <w:rsid w:val="009D4521"/>
    <w:rsid w:val="009E1E36"/>
    <w:rsid w:val="009F7B30"/>
    <w:rsid w:val="00A011AC"/>
    <w:rsid w:val="00A0317D"/>
    <w:rsid w:val="00A0592B"/>
    <w:rsid w:val="00A13A7C"/>
    <w:rsid w:val="00A14125"/>
    <w:rsid w:val="00A16836"/>
    <w:rsid w:val="00A20533"/>
    <w:rsid w:val="00A25538"/>
    <w:rsid w:val="00A262C3"/>
    <w:rsid w:val="00A32DC9"/>
    <w:rsid w:val="00A468D0"/>
    <w:rsid w:val="00A47042"/>
    <w:rsid w:val="00A64D90"/>
    <w:rsid w:val="00A667F3"/>
    <w:rsid w:val="00A7149F"/>
    <w:rsid w:val="00A7211E"/>
    <w:rsid w:val="00A721F2"/>
    <w:rsid w:val="00A74730"/>
    <w:rsid w:val="00A81F69"/>
    <w:rsid w:val="00A86D6D"/>
    <w:rsid w:val="00A95256"/>
    <w:rsid w:val="00AA5BA1"/>
    <w:rsid w:val="00AB114A"/>
    <w:rsid w:val="00AB1612"/>
    <w:rsid w:val="00AD1B0D"/>
    <w:rsid w:val="00AE249D"/>
    <w:rsid w:val="00AE381B"/>
    <w:rsid w:val="00AF7C4F"/>
    <w:rsid w:val="00B10847"/>
    <w:rsid w:val="00B1438F"/>
    <w:rsid w:val="00B15C08"/>
    <w:rsid w:val="00B21934"/>
    <w:rsid w:val="00B24F09"/>
    <w:rsid w:val="00B24F8D"/>
    <w:rsid w:val="00B444D3"/>
    <w:rsid w:val="00B447A1"/>
    <w:rsid w:val="00B50565"/>
    <w:rsid w:val="00B605E8"/>
    <w:rsid w:val="00B70204"/>
    <w:rsid w:val="00B768CF"/>
    <w:rsid w:val="00B80157"/>
    <w:rsid w:val="00B81E06"/>
    <w:rsid w:val="00B83EFB"/>
    <w:rsid w:val="00B840DF"/>
    <w:rsid w:val="00B85BBE"/>
    <w:rsid w:val="00BA4FA4"/>
    <w:rsid w:val="00BA5014"/>
    <w:rsid w:val="00BB1DD8"/>
    <w:rsid w:val="00BC74C6"/>
    <w:rsid w:val="00BC7AF8"/>
    <w:rsid w:val="00BD6C9B"/>
    <w:rsid w:val="00BE74B7"/>
    <w:rsid w:val="00BF042C"/>
    <w:rsid w:val="00BF29EA"/>
    <w:rsid w:val="00BF7FF2"/>
    <w:rsid w:val="00C22926"/>
    <w:rsid w:val="00C236A4"/>
    <w:rsid w:val="00C45394"/>
    <w:rsid w:val="00C47404"/>
    <w:rsid w:val="00C53E23"/>
    <w:rsid w:val="00C618BB"/>
    <w:rsid w:val="00C73F7B"/>
    <w:rsid w:val="00C804CC"/>
    <w:rsid w:val="00C8194A"/>
    <w:rsid w:val="00CC23E2"/>
    <w:rsid w:val="00CC5DCF"/>
    <w:rsid w:val="00CC7B09"/>
    <w:rsid w:val="00CD23B5"/>
    <w:rsid w:val="00CD32E1"/>
    <w:rsid w:val="00CD7C2B"/>
    <w:rsid w:val="00CE19DC"/>
    <w:rsid w:val="00CE3E58"/>
    <w:rsid w:val="00CF0449"/>
    <w:rsid w:val="00D02970"/>
    <w:rsid w:val="00D03ACE"/>
    <w:rsid w:val="00D068FB"/>
    <w:rsid w:val="00D1322E"/>
    <w:rsid w:val="00D166F3"/>
    <w:rsid w:val="00D16908"/>
    <w:rsid w:val="00D206A2"/>
    <w:rsid w:val="00D2446B"/>
    <w:rsid w:val="00D41BED"/>
    <w:rsid w:val="00D41EB1"/>
    <w:rsid w:val="00D47229"/>
    <w:rsid w:val="00D47A10"/>
    <w:rsid w:val="00D544ED"/>
    <w:rsid w:val="00D54934"/>
    <w:rsid w:val="00D5493E"/>
    <w:rsid w:val="00D55605"/>
    <w:rsid w:val="00D57274"/>
    <w:rsid w:val="00D6315B"/>
    <w:rsid w:val="00D70363"/>
    <w:rsid w:val="00D82185"/>
    <w:rsid w:val="00D8281F"/>
    <w:rsid w:val="00D8328C"/>
    <w:rsid w:val="00D91BE1"/>
    <w:rsid w:val="00D931B3"/>
    <w:rsid w:val="00DA6F04"/>
    <w:rsid w:val="00DB3EDD"/>
    <w:rsid w:val="00DB433F"/>
    <w:rsid w:val="00DC4893"/>
    <w:rsid w:val="00DC6601"/>
    <w:rsid w:val="00DF62E9"/>
    <w:rsid w:val="00E00076"/>
    <w:rsid w:val="00E04064"/>
    <w:rsid w:val="00E0635C"/>
    <w:rsid w:val="00E066E1"/>
    <w:rsid w:val="00E11535"/>
    <w:rsid w:val="00E214D1"/>
    <w:rsid w:val="00E23504"/>
    <w:rsid w:val="00E363C0"/>
    <w:rsid w:val="00E4397C"/>
    <w:rsid w:val="00E46C9D"/>
    <w:rsid w:val="00E47AD2"/>
    <w:rsid w:val="00E52EF3"/>
    <w:rsid w:val="00E55DED"/>
    <w:rsid w:val="00E65F19"/>
    <w:rsid w:val="00E71BB3"/>
    <w:rsid w:val="00E74E7D"/>
    <w:rsid w:val="00E8295F"/>
    <w:rsid w:val="00E86A0F"/>
    <w:rsid w:val="00EB1E91"/>
    <w:rsid w:val="00EC428F"/>
    <w:rsid w:val="00EC7177"/>
    <w:rsid w:val="00ED0220"/>
    <w:rsid w:val="00ED5AFE"/>
    <w:rsid w:val="00EE1899"/>
    <w:rsid w:val="00EE18C1"/>
    <w:rsid w:val="00F03E9D"/>
    <w:rsid w:val="00F03EE2"/>
    <w:rsid w:val="00F0480D"/>
    <w:rsid w:val="00F13962"/>
    <w:rsid w:val="00F13D36"/>
    <w:rsid w:val="00F14C31"/>
    <w:rsid w:val="00F15885"/>
    <w:rsid w:val="00F15D56"/>
    <w:rsid w:val="00F21ADD"/>
    <w:rsid w:val="00F361EE"/>
    <w:rsid w:val="00F624F9"/>
    <w:rsid w:val="00F63F52"/>
    <w:rsid w:val="00F71C23"/>
    <w:rsid w:val="00F75B8B"/>
    <w:rsid w:val="00F76526"/>
    <w:rsid w:val="00F80697"/>
    <w:rsid w:val="00F843B2"/>
    <w:rsid w:val="00F85A06"/>
    <w:rsid w:val="00F93C83"/>
    <w:rsid w:val="00FA03E8"/>
    <w:rsid w:val="00FA5C5B"/>
    <w:rsid w:val="00FB365A"/>
    <w:rsid w:val="00FB3B73"/>
    <w:rsid w:val="00FB7836"/>
    <w:rsid w:val="00FC2311"/>
    <w:rsid w:val="00FC4D2E"/>
    <w:rsid w:val="00FC503A"/>
    <w:rsid w:val="00FC6CC8"/>
    <w:rsid w:val="00FC7ECC"/>
    <w:rsid w:val="00FD0919"/>
    <w:rsid w:val="00FD4704"/>
    <w:rsid w:val="00FE4FC8"/>
    <w:rsid w:val="00FF72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7C78D"/>
  <w15:docId w15:val="{B37351C3-8787-4D12-A8F8-5C30ED37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AU" w:eastAsia="en-AU" w:bidi="ar-SA"/>
      </w:rPr>
    </w:rPrDefault>
    <w:pPrDefault/>
  </w:docDefaults>
  <w:latentStyles w:defLockedState="0" w:defUIPriority="99" w:defSemiHidden="0" w:defUnhideWhenUsed="0" w:defQFormat="0" w:count="374">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55656"/>
    <w:rPr>
      <w:rFonts w:ascii="Times New Roman" w:hAnsi="Times New Roman"/>
      <w:sz w:val="24"/>
      <w:lang w:val="en-GB" w:eastAsia="en-US"/>
    </w:rPr>
  </w:style>
  <w:style w:type="paragraph" w:styleId="Heading1">
    <w:name w:val="heading 1"/>
    <w:basedOn w:val="Normal"/>
    <w:autoRedefine/>
    <w:qFormat/>
    <w:rsid w:val="00EC7177"/>
    <w:pPr>
      <w:numPr>
        <w:numId w:val="9"/>
      </w:numPr>
      <w:tabs>
        <w:tab w:val="left" w:pos="567"/>
      </w:tabs>
      <w:spacing w:before="360" w:after="120"/>
      <w:ind w:left="567" w:hanging="567"/>
      <w:jc w:val="both"/>
      <w:outlineLvl w:val="0"/>
    </w:pPr>
    <w:rPr>
      <w:rFonts w:ascii="GE Inspira Sans" w:hAnsi="GE Inspira Sans"/>
      <w:b/>
    </w:rPr>
  </w:style>
  <w:style w:type="paragraph" w:styleId="Heading2">
    <w:name w:val="heading 2"/>
    <w:basedOn w:val="Heading1"/>
    <w:autoRedefine/>
    <w:qFormat/>
    <w:rsid w:val="0082568B"/>
    <w:pPr>
      <w:numPr>
        <w:ilvl w:val="1"/>
      </w:numPr>
      <w:tabs>
        <w:tab w:val="clear" w:pos="567"/>
        <w:tab w:val="left" w:pos="851"/>
      </w:tabs>
      <w:spacing w:before="240"/>
      <w:ind w:left="578" w:hanging="578"/>
      <w:outlineLvl w:val="1"/>
    </w:pPr>
  </w:style>
  <w:style w:type="paragraph" w:styleId="Heading3">
    <w:name w:val="heading 3"/>
    <w:basedOn w:val="Normal"/>
    <w:autoRedefine/>
    <w:qFormat/>
    <w:rsid w:val="00511210"/>
    <w:pPr>
      <w:numPr>
        <w:ilvl w:val="2"/>
        <w:numId w:val="9"/>
      </w:numPr>
      <w:tabs>
        <w:tab w:val="left" w:pos="1418"/>
      </w:tabs>
      <w:spacing w:after="120"/>
      <w:ind w:left="1440" w:hanging="862"/>
      <w:outlineLvl w:val="2"/>
    </w:pPr>
    <w:rPr>
      <w:rFonts w:ascii="GE Inspira" w:hAnsi="GE Inspira"/>
    </w:rPr>
  </w:style>
  <w:style w:type="paragraph" w:styleId="Heading4">
    <w:name w:val="heading 4"/>
    <w:basedOn w:val="Normal"/>
    <w:link w:val="Heading4Char"/>
    <w:autoRedefine/>
    <w:qFormat/>
    <w:rsid w:val="00282EE9"/>
    <w:pPr>
      <w:numPr>
        <w:ilvl w:val="3"/>
        <w:numId w:val="9"/>
      </w:numPr>
      <w:tabs>
        <w:tab w:val="left" w:pos="2268"/>
      </w:tabs>
      <w:spacing w:after="120"/>
      <w:ind w:left="3119" w:hanging="851"/>
      <w:outlineLvl w:val="3"/>
    </w:pPr>
    <w:rPr>
      <w:rFonts w:ascii="GE Inspira" w:hAnsi="GE Inspira"/>
    </w:rPr>
  </w:style>
  <w:style w:type="paragraph" w:styleId="Heading5">
    <w:name w:val="heading 5"/>
    <w:basedOn w:val="Normal"/>
    <w:autoRedefine/>
    <w:qFormat/>
    <w:rsid w:val="00B70204"/>
    <w:pPr>
      <w:numPr>
        <w:ilvl w:val="4"/>
        <w:numId w:val="9"/>
      </w:numPr>
      <w:spacing w:after="120"/>
      <w:ind w:left="4253" w:hanging="1134"/>
      <w:outlineLvl w:val="4"/>
    </w:pPr>
    <w:rPr>
      <w:rFonts w:ascii="GE Inspira" w:hAnsi="GE Inspira"/>
    </w:rPr>
  </w:style>
  <w:style w:type="paragraph" w:styleId="Heading6">
    <w:name w:val="heading 6"/>
    <w:basedOn w:val="Normal"/>
    <w:next w:val="NormalIndent"/>
    <w:pPr>
      <w:numPr>
        <w:ilvl w:val="5"/>
        <w:numId w:val="9"/>
      </w:numPr>
      <w:spacing w:after="240"/>
      <w:outlineLvl w:val="5"/>
    </w:pPr>
    <w:rPr>
      <w:b/>
      <w:sz w:val="20"/>
      <w:u w:val="single"/>
    </w:rPr>
  </w:style>
  <w:style w:type="paragraph" w:styleId="Heading7">
    <w:name w:val="heading 7"/>
    <w:basedOn w:val="Normal"/>
    <w:next w:val="NormalIndent"/>
    <w:pPr>
      <w:numPr>
        <w:ilvl w:val="6"/>
        <w:numId w:val="9"/>
      </w:numPr>
      <w:spacing w:after="240"/>
      <w:outlineLvl w:val="6"/>
    </w:pPr>
    <w:rPr>
      <w:sz w:val="20"/>
      <w:u w:val="single"/>
    </w:rPr>
  </w:style>
  <w:style w:type="paragraph" w:styleId="Heading8">
    <w:name w:val="heading 8"/>
    <w:basedOn w:val="Normal"/>
    <w:next w:val="NormalIndent"/>
    <w:pPr>
      <w:numPr>
        <w:ilvl w:val="7"/>
        <w:numId w:val="9"/>
      </w:numPr>
      <w:spacing w:after="240"/>
      <w:outlineLvl w:val="7"/>
    </w:pPr>
    <w:rPr>
      <w:i/>
      <w:sz w:val="20"/>
      <w:u w:val="single"/>
    </w:rPr>
  </w:style>
  <w:style w:type="paragraph" w:styleId="Heading9">
    <w:name w:val="heading 9"/>
    <w:basedOn w:val="Normal"/>
    <w:next w:val="NormalIndent"/>
    <w:pPr>
      <w:numPr>
        <w:ilvl w:val="8"/>
        <w:numId w:val="9"/>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spacing w:after="120"/>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TOC1">
    <w:name w:val="toc 1"/>
    <w:basedOn w:val="Normal"/>
    <w:next w:val="Normal"/>
    <w:autoRedefine/>
    <w:uiPriority w:val="39"/>
    <w:rsid w:val="00B24F09"/>
    <w:pPr>
      <w:tabs>
        <w:tab w:val="left" w:pos="440"/>
        <w:tab w:val="right" w:leader="dot" w:pos="9781"/>
      </w:tabs>
      <w:autoSpaceDE w:val="0"/>
      <w:autoSpaceDN w:val="0"/>
      <w:spacing w:before="120"/>
      <w:ind w:right="144"/>
    </w:pPr>
    <w:rPr>
      <w:rFonts w:ascii="GE Inspira" w:hAnsi="GE Inspira"/>
      <w:b/>
      <w:bCs/>
      <w:caps/>
      <w:noProof/>
      <w:szCs w:val="24"/>
    </w:rPr>
  </w:style>
  <w:style w:type="paragraph" w:styleId="TOC2">
    <w:name w:val="toc 2"/>
    <w:basedOn w:val="TOC1"/>
    <w:next w:val="Normal"/>
    <w:autoRedefine/>
    <w:uiPriority w:val="39"/>
    <w:rsid w:val="00B24F09"/>
    <w:pPr>
      <w:tabs>
        <w:tab w:val="left" w:pos="880"/>
      </w:tabs>
      <w:ind w:left="425" w:right="142"/>
    </w:pPr>
    <w:rPr>
      <w:b w:val="0"/>
      <w:small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styleId="ListParagraph">
    <w:name w:val="List Paragraph"/>
    <w:basedOn w:val="Normal"/>
    <w:link w:val="ListParagraphChar"/>
    <w:uiPriority w:val="34"/>
    <w:rsid w:val="00657043"/>
    <w:pPr>
      <w:ind w:left="720"/>
      <w:contextualSpacing/>
    </w:pPr>
  </w:style>
  <w:style w:type="paragraph" w:customStyle="1" w:styleId="HHead2-Text">
    <w:name w:val="HHead 2 - Text"/>
    <w:basedOn w:val="FootnoteText"/>
    <w:link w:val="HHead2-TextChar"/>
    <w:qFormat/>
    <w:rsid w:val="000B7956"/>
    <w:pPr>
      <w:spacing w:after="120"/>
      <w:ind w:left="1418"/>
      <w:jc w:val="both"/>
    </w:pPr>
    <w:rPr>
      <w:rFonts w:ascii="GE Inspira" w:hAnsi="GE Inspira" w:cs="Arial"/>
    </w:rPr>
  </w:style>
  <w:style w:type="paragraph" w:customStyle="1" w:styleId="HHead3-Text">
    <w:name w:val="HHead 3 - Text"/>
    <w:basedOn w:val="Normal"/>
    <w:link w:val="HHead3-TextChar"/>
    <w:qFormat/>
    <w:rsid w:val="00282EE9"/>
    <w:pPr>
      <w:spacing w:after="120"/>
      <w:ind w:left="2268"/>
      <w:jc w:val="both"/>
    </w:pPr>
    <w:rPr>
      <w:rFonts w:ascii="GE Inspira" w:hAnsi="GE Inspira"/>
    </w:r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HHead2-TextChar">
    <w:name w:val="HHead 2 - Text Char"/>
    <w:basedOn w:val="FootnoteTextChar"/>
    <w:link w:val="HHead2-Text"/>
    <w:rsid w:val="000B7956"/>
    <w:rPr>
      <w:rFonts w:ascii="GE Inspira" w:hAnsi="GE Inspira" w:cs="Arial"/>
      <w:sz w:val="24"/>
      <w:lang w:val="en-GB" w:eastAsia="en-US"/>
    </w:rPr>
  </w:style>
  <w:style w:type="paragraph" w:customStyle="1" w:styleId="HHead4-Text">
    <w:name w:val="HHead 4 - Text"/>
    <w:basedOn w:val="HHead3-Text"/>
    <w:next w:val="Heading4"/>
    <w:link w:val="HHead4-TextChar"/>
    <w:autoRedefine/>
    <w:qFormat/>
    <w:rsid w:val="00282EE9"/>
    <w:pPr>
      <w:ind w:left="3119"/>
    </w:pPr>
  </w:style>
  <w:style w:type="character" w:customStyle="1" w:styleId="HHead3-TextChar">
    <w:name w:val="HHead 3 - Text Char"/>
    <w:basedOn w:val="DefaultParagraphFont"/>
    <w:link w:val="HHead3-Text"/>
    <w:rsid w:val="00282EE9"/>
    <w:rPr>
      <w:rFonts w:ascii="GE Inspira" w:hAnsi="GE Inspira"/>
      <w:sz w:val="24"/>
      <w:lang w:val="en-GB" w:eastAsia="en-US"/>
    </w:rPr>
  </w:style>
  <w:style w:type="paragraph" w:customStyle="1" w:styleId="HHead2-Text-Alphabetbullets">
    <w:name w:val="HHead 2 - Text - Alphabet bullets"/>
    <w:basedOn w:val="Normal"/>
    <w:link w:val="HHead2-Text-AlphabetbulletsChar"/>
    <w:autoRedefine/>
    <w:qFormat/>
    <w:rsid w:val="00515F9D"/>
    <w:pPr>
      <w:numPr>
        <w:numId w:val="17"/>
      </w:numPr>
      <w:tabs>
        <w:tab w:val="left" w:pos="851"/>
      </w:tabs>
      <w:spacing w:after="120"/>
      <w:ind w:left="2269" w:hanging="851"/>
      <w:jc w:val="both"/>
    </w:pPr>
    <w:rPr>
      <w:rFonts w:ascii="GE Inspira" w:hAnsi="GE Inspira"/>
    </w:rPr>
  </w:style>
  <w:style w:type="character" w:customStyle="1" w:styleId="HHead4-TextChar">
    <w:name w:val="HHead 4 - Text Char"/>
    <w:basedOn w:val="HHead3-TextChar"/>
    <w:link w:val="HHead4-Text"/>
    <w:rsid w:val="00282EE9"/>
    <w:rPr>
      <w:rFonts w:ascii="GE Inspira" w:hAnsi="GE Inspira"/>
      <w:sz w:val="24"/>
      <w:lang w:val="en-GB" w:eastAsia="en-US"/>
    </w:rPr>
  </w:style>
  <w:style w:type="paragraph" w:customStyle="1" w:styleId="HHead3-AlphabetBullets">
    <w:name w:val="HHead 3 - Alphabet Bullets"/>
    <w:basedOn w:val="HHead2-Text-Alphabetbullets"/>
    <w:link w:val="HHead3-AlphabetBulletsChar"/>
    <w:autoRedefine/>
    <w:qFormat/>
    <w:rsid w:val="00515F9D"/>
    <w:pPr>
      <w:numPr>
        <w:numId w:val="22"/>
      </w:numPr>
      <w:tabs>
        <w:tab w:val="clear" w:pos="851"/>
        <w:tab w:val="left" w:pos="2268"/>
      </w:tabs>
      <w:ind w:left="3119" w:hanging="851"/>
    </w:pPr>
  </w:style>
  <w:style w:type="character" w:customStyle="1" w:styleId="HHead2-Text-AlphabetbulletsChar">
    <w:name w:val="HHead 2 - Text - Alphabet bullets Char"/>
    <w:basedOn w:val="DefaultParagraphFont"/>
    <w:link w:val="HHead2-Text-Alphabetbullets"/>
    <w:rsid w:val="00515F9D"/>
    <w:rPr>
      <w:rFonts w:ascii="GE Inspira" w:hAnsi="GE Inspira"/>
      <w:sz w:val="24"/>
      <w:lang w:val="en-GB" w:eastAsia="en-US"/>
    </w:rPr>
  </w:style>
  <w:style w:type="paragraph" w:customStyle="1" w:styleId="HHead4-Text-AlphabetBullets">
    <w:name w:val="HHead 4 - Text - Alphabet Bullets"/>
    <w:basedOn w:val="HHead3-AlphabetBullets"/>
    <w:link w:val="HHead4-Text-AlphabetBulletsChar"/>
    <w:autoRedefine/>
    <w:qFormat/>
    <w:rsid w:val="00FC2311"/>
    <w:pPr>
      <w:numPr>
        <w:numId w:val="23"/>
      </w:numPr>
      <w:tabs>
        <w:tab w:val="clear" w:pos="2268"/>
        <w:tab w:val="left" w:pos="3119"/>
      </w:tabs>
      <w:ind w:left="3970" w:hanging="851"/>
    </w:pPr>
  </w:style>
  <w:style w:type="character" w:customStyle="1" w:styleId="HHead3-AlphabetBulletsChar">
    <w:name w:val="HHead 3 - Alphabet Bullets Char"/>
    <w:basedOn w:val="HHead2-Text-AlphabetbulletsChar"/>
    <w:link w:val="HHead3-AlphabetBullets"/>
    <w:rsid w:val="00515F9D"/>
    <w:rPr>
      <w:rFonts w:ascii="GE Inspira" w:hAnsi="GE Inspira"/>
      <w:sz w:val="24"/>
      <w:lang w:val="en-GB" w:eastAsia="en-US"/>
    </w:rPr>
  </w:style>
  <w:style w:type="paragraph" w:customStyle="1" w:styleId="HHead1-Text">
    <w:name w:val="HHead 1 - Text"/>
    <w:basedOn w:val="HHead2-Text"/>
    <w:link w:val="HHead1-TextChar"/>
    <w:autoRedefine/>
    <w:qFormat/>
    <w:rsid w:val="0047067E"/>
    <w:pPr>
      <w:ind w:left="567"/>
    </w:pPr>
  </w:style>
  <w:style w:type="character" w:customStyle="1" w:styleId="HHead4-Text-AlphabetBulletsChar">
    <w:name w:val="HHead 4 - Text - Alphabet Bullets Char"/>
    <w:basedOn w:val="HHead3-AlphabetBulletsChar"/>
    <w:link w:val="HHead4-Text-AlphabetBullets"/>
    <w:rsid w:val="00FC2311"/>
    <w:rPr>
      <w:rFonts w:ascii="GE Inspira" w:hAnsi="GE Inspira"/>
      <w:sz w:val="24"/>
      <w:lang w:val="en-GB" w:eastAsia="en-US"/>
    </w:rPr>
  </w:style>
  <w:style w:type="paragraph" w:customStyle="1" w:styleId="HHead1-Text-Instructions">
    <w:name w:val="HHead 1 - Text - Instructions"/>
    <w:basedOn w:val="HHead1-Text"/>
    <w:link w:val="HHead1-Text-InstructionsChar"/>
    <w:autoRedefine/>
    <w:qFormat/>
    <w:rsid w:val="00C47404"/>
  </w:style>
  <w:style w:type="character" w:customStyle="1" w:styleId="HHead1-TextChar">
    <w:name w:val="HHead 1 - Text Char"/>
    <w:basedOn w:val="HHead2-TextChar"/>
    <w:link w:val="HHead1-Text"/>
    <w:rsid w:val="0047067E"/>
    <w:rPr>
      <w:rFonts w:ascii="GE Inspira" w:hAnsi="GE Inspira" w:cs="Arial"/>
      <w:sz w:val="24"/>
      <w:lang w:val="en-GB" w:eastAsia="en-US"/>
    </w:rPr>
  </w:style>
  <w:style w:type="paragraph" w:customStyle="1" w:styleId="HHead1-Bullets">
    <w:name w:val="HHead 1 - Bullets"/>
    <w:basedOn w:val="ListParagraph"/>
    <w:link w:val="HHead1-BulletsChar"/>
    <w:autoRedefine/>
    <w:qFormat/>
    <w:rsid w:val="00EC7177"/>
    <w:pPr>
      <w:tabs>
        <w:tab w:val="left" w:pos="425"/>
      </w:tabs>
      <w:spacing w:after="60"/>
      <w:ind w:left="0"/>
      <w:contextualSpacing w:val="0"/>
      <w:jc w:val="both"/>
    </w:pPr>
    <w:rPr>
      <w:rFonts w:ascii="GE Inspira Sans" w:hAnsi="GE Inspira Sans"/>
      <w:sz w:val="22"/>
      <w:szCs w:val="22"/>
    </w:rPr>
  </w:style>
  <w:style w:type="character" w:customStyle="1" w:styleId="HHead1-Text-InstructionsChar">
    <w:name w:val="HHead 1 - Text - Instructions Char"/>
    <w:basedOn w:val="HHead1-TextChar"/>
    <w:link w:val="HHead1-Text-Instructions"/>
    <w:rsid w:val="00C47404"/>
    <w:rPr>
      <w:rFonts w:ascii="GE Inspira" w:hAnsi="GE Inspira" w:cs="Arial"/>
      <w:sz w:val="24"/>
      <w:lang w:val="en-GB" w:eastAsia="en-US"/>
    </w:rPr>
  </w:style>
  <w:style w:type="character" w:customStyle="1" w:styleId="ListParagraphChar">
    <w:name w:val="List Paragraph Char"/>
    <w:basedOn w:val="DefaultParagraphFont"/>
    <w:link w:val="ListParagraph"/>
    <w:uiPriority w:val="34"/>
    <w:rsid w:val="00B70204"/>
    <w:rPr>
      <w:rFonts w:ascii="Times New Roman" w:hAnsi="Times New Roman"/>
      <w:sz w:val="24"/>
      <w:lang w:val="en-GB" w:eastAsia="en-US"/>
    </w:rPr>
  </w:style>
  <w:style w:type="character" w:customStyle="1" w:styleId="HHead1-BulletsChar">
    <w:name w:val="HHead 1 - Bullets Char"/>
    <w:basedOn w:val="ListParagraphChar"/>
    <w:link w:val="HHead1-Bullets"/>
    <w:rsid w:val="00EC7177"/>
    <w:rPr>
      <w:rFonts w:ascii="GE Inspira Sans" w:hAnsi="GE Inspira Sans"/>
      <w:sz w:val="22"/>
      <w:szCs w:val="22"/>
      <w:lang w:val="en-GB" w:eastAsia="en-US"/>
    </w:rPr>
  </w:style>
  <w:style w:type="paragraph" w:customStyle="1" w:styleId="HHead2-Text-Bullets">
    <w:name w:val="HHead 2 - Text - Bullets"/>
    <w:basedOn w:val="HHead2-Text"/>
    <w:link w:val="HHead2-Text-BulletsChar"/>
    <w:qFormat/>
    <w:rsid w:val="00DC4893"/>
    <w:pPr>
      <w:numPr>
        <w:numId w:val="24"/>
      </w:numPr>
      <w:ind w:left="2269" w:hanging="851"/>
    </w:pPr>
  </w:style>
  <w:style w:type="paragraph" w:customStyle="1" w:styleId="HHead3-Text-Bullets">
    <w:name w:val="HHead 3 - Text - Bullets"/>
    <w:basedOn w:val="HHead3-Text"/>
    <w:link w:val="HHead3-Text-BulletsChar"/>
    <w:autoRedefine/>
    <w:qFormat/>
    <w:rsid w:val="00DC4893"/>
    <w:pPr>
      <w:numPr>
        <w:numId w:val="25"/>
      </w:numPr>
      <w:ind w:left="3119" w:hanging="851"/>
    </w:pPr>
  </w:style>
  <w:style w:type="character" w:customStyle="1" w:styleId="HHead2-Text-BulletsChar">
    <w:name w:val="HHead 2 - Text - Bullets Char"/>
    <w:basedOn w:val="HHead2-TextChar"/>
    <w:link w:val="HHead2-Text-Bullets"/>
    <w:rsid w:val="00DC4893"/>
    <w:rPr>
      <w:rFonts w:ascii="GE Inspira" w:hAnsi="GE Inspira" w:cs="Arial"/>
      <w:sz w:val="24"/>
      <w:lang w:val="en-GB" w:eastAsia="en-US"/>
    </w:rPr>
  </w:style>
  <w:style w:type="paragraph" w:customStyle="1" w:styleId="HHead4-Text-Bullets">
    <w:name w:val="HHead 4 - Text - Bullets"/>
    <w:basedOn w:val="Heading4"/>
    <w:link w:val="HHead4-Text-BulletsChar"/>
    <w:autoRedefine/>
    <w:qFormat/>
    <w:rsid w:val="00DC4893"/>
    <w:pPr>
      <w:numPr>
        <w:ilvl w:val="0"/>
        <w:numId w:val="26"/>
      </w:numPr>
      <w:ind w:left="3970" w:hanging="851"/>
    </w:pPr>
  </w:style>
  <w:style w:type="character" w:customStyle="1" w:styleId="HHead3-Text-BulletsChar">
    <w:name w:val="HHead 3 - Text - Bullets Char"/>
    <w:basedOn w:val="HHead3-TextChar"/>
    <w:link w:val="HHead3-Text-Bullets"/>
    <w:rsid w:val="00DC4893"/>
    <w:rPr>
      <w:rFonts w:ascii="GE Inspira" w:hAnsi="GE Inspira"/>
      <w:sz w:val="24"/>
      <w:lang w:val="en-GB" w:eastAsia="en-US"/>
    </w:rPr>
  </w:style>
  <w:style w:type="paragraph" w:customStyle="1" w:styleId="HHead2-Text-AlphabetBullets-Bullets">
    <w:name w:val="HHead 2 - Text - Alphabet Bullets - Bullets"/>
    <w:basedOn w:val="HHead2-Text-Alphabetbullets"/>
    <w:link w:val="HHead2-Text-AlphabetBullets-BulletsChar"/>
    <w:autoRedefine/>
    <w:rsid w:val="00DC4893"/>
    <w:pPr>
      <w:numPr>
        <w:numId w:val="27"/>
      </w:numPr>
      <w:ind w:left="3119" w:hanging="851"/>
    </w:pPr>
  </w:style>
  <w:style w:type="character" w:customStyle="1" w:styleId="Heading4Char">
    <w:name w:val="Heading 4 Char"/>
    <w:basedOn w:val="DefaultParagraphFont"/>
    <w:link w:val="Heading4"/>
    <w:rsid w:val="00DC4893"/>
    <w:rPr>
      <w:rFonts w:ascii="GE Inspira" w:hAnsi="GE Inspira"/>
      <w:sz w:val="24"/>
      <w:lang w:val="en-GB" w:eastAsia="en-US"/>
    </w:rPr>
  </w:style>
  <w:style w:type="character" w:customStyle="1" w:styleId="HHead4-Text-BulletsChar">
    <w:name w:val="HHead 4 - Text - Bullets Char"/>
    <w:basedOn w:val="Heading4Char"/>
    <w:link w:val="HHead4-Text-Bullets"/>
    <w:rsid w:val="00DC4893"/>
    <w:rPr>
      <w:rFonts w:ascii="GE Inspira" w:hAnsi="GE Inspira"/>
      <w:sz w:val="24"/>
      <w:lang w:val="en-GB" w:eastAsia="en-US"/>
    </w:rPr>
  </w:style>
  <w:style w:type="character" w:customStyle="1" w:styleId="HHead2-Text-AlphabetBullets-BulletsChar">
    <w:name w:val="HHead 2 - Text - Alphabet Bullets - Bullets Char"/>
    <w:basedOn w:val="HHead2-Text-AlphabetbulletsChar"/>
    <w:link w:val="HHead2-Text-AlphabetBullets-Bullets"/>
    <w:rsid w:val="00DC4893"/>
    <w:rPr>
      <w:rFonts w:ascii="GE Inspira" w:hAnsi="GE Inspira"/>
      <w:sz w:val="24"/>
      <w:lang w:val="en-GB" w:eastAsia="en-US"/>
    </w:rPr>
  </w:style>
  <w:style w:type="paragraph" w:styleId="TOC3">
    <w:name w:val="toc 3"/>
    <w:basedOn w:val="TOC2"/>
    <w:next w:val="Normal"/>
    <w:autoRedefine/>
    <w:uiPriority w:val="39"/>
    <w:unhideWhenUsed/>
    <w:rsid w:val="00B24F09"/>
    <w:pPr>
      <w:tabs>
        <w:tab w:val="clear" w:pos="9781"/>
        <w:tab w:val="left" w:pos="1320"/>
        <w:tab w:val="right" w:leader="dot" w:pos="9771"/>
      </w:tabs>
      <w:ind w:left="851"/>
    </w:pPr>
  </w:style>
  <w:style w:type="table" w:customStyle="1" w:styleId="TableGrid1">
    <w:name w:val="Table Grid1"/>
    <w:basedOn w:val="TableNormal"/>
    <w:next w:val="TableGrid"/>
    <w:uiPriority w:val="59"/>
    <w:rsid w:val="00C4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customStyle="1" w:styleId="Text2">
    <w:name w:val="Text 2"/>
    <w:basedOn w:val="FootnoteText"/>
    <w:link w:val="Text2Char"/>
    <w:qFormat/>
    <w:rsid w:val="006E66EE"/>
    <w:pPr>
      <w:spacing w:after="120"/>
      <w:ind w:left="1418"/>
      <w:jc w:val="both"/>
    </w:pPr>
    <w:rPr>
      <w:rFonts w:ascii="GE Inspira" w:hAnsi="GE Inspira" w:cs="Arial"/>
    </w:rPr>
  </w:style>
  <w:style w:type="character" w:customStyle="1" w:styleId="Text2Char">
    <w:name w:val="Text 2 Char"/>
    <w:basedOn w:val="FootnoteTextChar"/>
    <w:link w:val="Text2"/>
    <w:rsid w:val="006E66EE"/>
    <w:rPr>
      <w:rFonts w:ascii="GE Inspira" w:hAnsi="GE Inspira" w:cs="Arial"/>
      <w:sz w:val="24"/>
      <w:lang w:val="en-GB" w:eastAsia="en-US"/>
    </w:rPr>
  </w:style>
  <w:style w:type="paragraph" w:styleId="Caption">
    <w:name w:val="caption"/>
    <w:basedOn w:val="Text2"/>
    <w:next w:val="Normal"/>
    <w:uiPriority w:val="35"/>
    <w:unhideWhenUsed/>
    <w:qFormat/>
    <w:rsid w:val="006E66EE"/>
    <w:pPr>
      <w:spacing w:before="60" w:after="60"/>
      <w:jc w:val="left"/>
    </w:pPr>
    <w:rPr>
      <w:rFonts w:ascii="GE Inspira Pitch" w:hAnsi="GE Inspira Pitch"/>
      <w:b/>
      <w:bCs/>
      <w:sz w:val="16"/>
      <w:szCs w:val="18"/>
      <w:lang w:val="en-AU" w:eastAsia="en-AU"/>
    </w:rPr>
  </w:style>
  <w:style w:type="paragraph" w:customStyle="1" w:styleId="Text1">
    <w:name w:val="Text 1"/>
    <w:basedOn w:val="Text2"/>
    <w:link w:val="Text1Char"/>
    <w:autoRedefine/>
    <w:qFormat/>
    <w:rsid w:val="006E66EE"/>
    <w:pPr>
      <w:ind w:left="567"/>
    </w:pPr>
  </w:style>
  <w:style w:type="character" w:customStyle="1" w:styleId="Text1Char">
    <w:name w:val="Text 1 Char"/>
    <w:basedOn w:val="Text2Char"/>
    <w:link w:val="Text1"/>
    <w:rsid w:val="006E66EE"/>
    <w:rPr>
      <w:rFonts w:ascii="GE Inspira" w:hAnsi="GE Inspira" w:cs="Arial"/>
      <w:sz w:val="24"/>
      <w:lang w:val="en-GB" w:eastAsia="en-US"/>
    </w:rPr>
  </w:style>
  <w:style w:type="paragraph" w:customStyle="1" w:styleId="BulletList1">
    <w:name w:val="Bullet List 1"/>
    <w:basedOn w:val="Normal"/>
    <w:link w:val="BulletList1Char"/>
    <w:autoRedefine/>
    <w:qFormat/>
    <w:rsid w:val="006B39A1"/>
    <w:pPr>
      <w:tabs>
        <w:tab w:val="left" w:pos="425"/>
      </w:tabs>
      <w:spacing w:after="60"/>
      <w:ind w:left="992" w:hanging="425"/>
      <w:jc w:val="both"/>
    </w:pPr>
    <w:rPr>
      <w:rFonts w:ascii="GE Inspira" w:hAnsi="GE Inspira"/>
      <w:sz w:val="20"/>
      <w:lang w:val="en-AU" w:eastAsia="en-AU"/>
    </w:rPr>
  </w:style>
  <w:style w:type="character" w:customStyle="1" w:styleId="BulletList1Char">
    <w:name w:val="Bullet List 1 Char"/>
    <w:basedOn w:val="DefaultParagraphFont"/>
    <w:link w:val="BulletList1"/>
    <w:rsid w:val="006B39A1"/>
    <w:rPr>
      <w:rFonts w:ascii="GE Inspira" w:hAnsi="GE Inspira"/>
    </w:rPr>
  </w:style>
  <w:style w:type="character" w:customStyle="1" w:styleId="apple-converted-space">
    <w:name w:val="apple-converted-space"/>
    <w:basedOn w:val="DefaultParagraphFont"/>
    <w:rsid w:val="000C42F9"/>
  </w:style>
  <w:style w:type="paragraph" w:customStyle="1" w:styleId="Tabletitle">
    <w:name w:val="Table title"/>
    <w:basedOn w:val="Normal"/>
    <w:link w:val="TabletitleChar"/>
    <w:qFormat/>
    <w:rsid w:val="002E50A4"/>
    <w:pPr>
      <w:spacing w:before="40" w:after="40"/>
      <w:jc w:val="center"/>
    </w:pPr>
    <w:rPr>
      <w:rFonts w:ascii="GE Inspira Sans" w:hAnsi="GE Inspira Sans"/>
      <w:b/>
      <w:noProof/>
      <w:color w:val="FFFFFF" w:themeColor="background1"/>
    </w:rPr>
  </w:style>
  <w:style w:type="character" w:customStyle="1" w:styleId="TabletitleChar">
    <w:name w:val="Table title Char"/>
    <w:basedOn w:val="DefaultParagraphFont"/>
    <w:link w:val="Tabletitle"/>
    <w:rsid w:val="002E50A4"/>
    <w:rPr>
      <w:rFonts w:ascii="GE Inspira Sans" w:hAnsi="GE Inspira Sans"/>
      <w:b/>
      <w:noProof/>
      <w:color w:val="FFFFFF" w:themeColor="background1"/>
      <w:sz w:val="24"/>
      <w:lang w:val="en-GB" w:eastAsia="en-US"/>
    </w:rPr>
  </w:style>
  <w:style w:type="paragraph" w:customStyle="1" w:styleId="TableTitle-Centered">
    <w:name w:val="Table Title - Centered"/>
    <w:basedOn w:val="Normal"/>
    <w:link w:val="TableTitle-CenteredChar"/>
    <w:rsid w:val="00F843B2"/>
    <w:pPr>
      <w:spacing w:before="60" w:after="60"/>
      <w:jc w:val="center"/>
    </w:pPr>
    <w:rPr>
      <w:rFonts w:ascii="GE Inspira Sans" w:hAnsi="GE Inspira Sans"/>
      <w:b/>
      <w:color w:val="FFFFFF" w:themeColor="background1"/>
      <w:sz w:val="20"/>
    </w:rPr>
  </w:style>
  <w:style w:type="character" w:customStyle="1" w:styleId="TableTitle-CenteredChar">
    <w:name w:val="Table Title - Centered Char"/>
    <w:basedOn w:val="DefaultParagraphFont"/>
    <w:link w:val="TableTitle-Centered"/>
    <w:rsid w:val="00F843B2"/>
    <w:rPr>
      <w:rFonts w:ascii="GE Inspira Sans" w:hAnsi="GE Inspira Sans"/>
      <w:b/>
      <w:color w:val="FFFFFF" w:themeColor="background1"/>
      <w:lang w:val="en-GB" w:eastAsia="en-US"/>
    </w:rPr>
  </w:style>
  <w:style w:type="table" w:customStyle="1" w:styleId="TableGrid2">
    <w:name w:val="Table Grid2"/>
    <w:basedOn w:val="TableNormal"/>
    <w:next w:val="TableGrid"/>
    <w:uiPriority w:val="59"/>
    <w:rsid w:val="00EC7177"/>
    <w:pPr>
      <w:spacing w:after="120"/>
      <w:ind w:left="864" w:hanging="288"/>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52F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ms.pw.ge.com/dctmquality/home/components/drl/drl.jsp?objectId=0900f5ea8063d167&amp;showRendition=true" TargetMode="External"/><Relationship Id="rId13" Type="http://schemas.openxmlformats.org/officeDocument/2006/relationships/hyperlink" Target="http://edms.pw.ge.com/dctmquality/home/components/drl/drl.jsp?objectId=0900f5ea8063d169&amp;showRendition=true" TargetMode="External"/><Relationship Id="rId18" Type="http://schemas.openxmlformats.org/officeDocument/2006/relationships/hyperlink" Target="http://edms.pw.ge.com/dctmquality/home/components/drl/drl.jsp?objectId=0900f5ea808d0f57&amp;showRendition=tru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dms.pw.ge.com/dctmquality/home/components/drl/drl.jsp?objectId=0900f5ea8063d167&amp;showRendition=true" TargetMode="External"/><Relationship Id="rId17" Type="http://schemas.openxmlformats.org/officeDocument/2006/relationships/hyperlink" Target="http://edms.pw.ge.com/dctmquality/home/components/drl/drl.jsp?objectId=0900f5ea808d0f57&amp;showRendition=tr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dms.pw.ge.com/dctmquality/home/components/drl/drl.jsp?objectId=0900f5ea807f09ab&amp;showRendition=true" TargetMode="External"/><Relationship Id="rId20" Type="http://schemas.openxmlformats.org/officeDocument/2006/relationships/hyperlink" Target="http://supportcentral.ge.com/@lexi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ms.pw.ge.com/dctmquality/home/components/drl/drl.jsp?objectId=0900f5ea8063d167&amp;showRendition=tr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dms.pw.ge.com/dctmquality/home/components/drl/drl.jsp?objectId=0900f5ea807c31c6&amp;showRendition=true" TargetMode="External"/><Relationship Id="rId23" Type="http://schemas.openxmlformats.org/officeDocument/2006/relationships/footer" Target="footer2.xml"/><Relationship Id="rId10" Type="http://schemas.openxmlformats.org/officeDocument/2006/relationships/hyperlink" Target="http://libraries.ge.com/download?fileid=697340101101&amp;entity_id=55721334101&amp;sid=101" TargetMode="External"/><Relationship Id="rId19" Type="http://schemas.openxmlformats.org/officeDocument/2006/relationships/hyperlink" Target="http://supportcentral.ge.com/@lexicon" TargetMode="External"/><Relationship Id="rId4" Type="http://schemas.openxmlformats.org/officeDocument/2006/relationships/settings" Target="settings.xml"/><Relationship Id="rId9" Type="http://schemas.openxmlformats.org/officeDocument/2006/relationships/hyperlink" Target="http://supportcentral.ge.com/@lexicon" TargetMode="External"/><Relationship Id="rId14" Type="http://schemas.openxmlformats.org/officeDocument/2006/relationships/hyperlink" Target="http://edms.pw.ge.com/dctmquality/home/components/drl/drl.jsp?objectId=0900f5ea807c31c6&amp;showRendition=tru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AC2AF-0816-40E1-9164-5EA02288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Template>
  <TotalTime>257</TotalTime>
  <Pages>10</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16995</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Kovalainen, Pauliina (GE Oil &amp; Gas)</cp:lastModifiedBy>
  <cp:revision>11</cp:revision>
  <cp:lastPrinted>2017-06-21T09:16:00Z</cp:lastPrinted>
  <dcterms:created xsi:type="dcterms:W3CDTF">2017-08-11T07:52:00Z</dcterms:created>
  <dcterms:modified xsi:type="dcterms:W3CDTF">2017-08-14T08:49:00Z</dcterms:modified>
</cp:coreProperties>
</file>