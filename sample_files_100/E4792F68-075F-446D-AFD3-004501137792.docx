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141" w:rsidRPr="007857CC" w:rsidRDefault="00E93141" w:rsidP="007857CC">
      <w:pPr>
        <w:pStyle w:val="BodyText"/>
        <w:spacing w:before="120" w:line="480" w:lineRule="auto"/>
        <w:jc w:val="center"/>
        <w:rPr>
          <w:rFonts w:ascii="GE Inspira" w:hAnsi="GE Inspira"/>
        </w:rPr>
      </w:pPr>
      <w:r w:rsidRPr="007857CC">
        <w:rPr>
          <w:rFonts w:ascii="GE Inspira" w:hAnsi="GE Inspira"/>
        </w:rPr>
        <w:t>(Request for 3</w:t>
      </w:r>
      <w:r w:rsidRPr="007857CC">
        <w:rPr>
          <w:rFonts w:ascii="GE Inspira" w:hAnsi="GE Inspira"/>
          <w:vertAlign w:val="superscript"/>
        </w:rPr>
        <w:t>rd</w:t>
      </w:r>
      <w:r w:rsidRPr="007857CC">
        <w:rPr>
          <w:rFonts w:ascii="GE Inspira" w:hAnsi="GE Inspira"/>
        </w:rPr>
        <w:t xml:space="preserve"> Party Design Review)</w:t>
      </w:r>
    </w:p>
    <w:p w:rsidR="00E93141" w:rsidRPr="007857CC" w:rsidRDefault="00E93141" w:rsidP="007857CC">
      <w:pPr>
        <w:pStyle w:val="BodyText"/>
        <w:spacing w:line="360" w:lineRule="auto"/>
        <w:jc w:val="center"/>
        <w:rPr>
          <w:rFonts w:ascii="GE Inspira" w:hAnsi="GE Inspira"/>
        </w:rPr>
      </w:pPr>
      <w:r w:rsidRPr="007857CC">
        <w:rPr>
          <w:rFonts w:ascii="GE Inspira" w:hAnsi="GE Inspira"/>
        </w:rPr>
        <w:t xml:space="preserve">Complete the form and send to the Administrative Assistant at </w:t>
      </w:r>
      <w:hyperlink r:id="rId9" w:history="1">
        <w:r w:rsidRPr="007857CC">
          <w:rPr>
            <w:rStyle w:val="Hyperlink"/>
            <w:rFonts w:ascii="GE Inspira" w:hAnsi="GE Inspira"/>
          </w:rPr>
          <w:t>Cindy.Threlkeld@ge.com</w:t>
        </w:r>
      </w:hyperlink>
    </w:p>
    <w:tbl>
      <w:tblPr>
        <w:tblW w:w="10800" w:type="dxa"/>
        <w:tblInd w:w="115" w:type="dxa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90"/>
        <w:gridCol w:w="4039"/>
        <w:gridCol w:w="1631"/>
        <w:gridCol w:w="3240"/>
      </w:tblGrid>
      <w:tr w:rsidR="00F352A9" w:rsidRPr="007857CC" w:rsidTr="00E93141"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F352A9" w:rsidRPr="007857CC" w:rsidRDefault="00F352A9">
            <w:pPr>
              <w:pStyle w:val="TableContents"/>
              <w:spacing w:before="58"/>
              <w:rPr>
                <w:rFonts w:ascii="GE Inspira" w:hAnsi="GE Inspira"/>
              </w:rPr>
            </w:pPr>
            <w:r w:rsidRPr="007857CC">
              <w:rPr>
                <w:rFonts w:ascii="GE Inspira" w:hAnsi="GE Inspira"/>
                <w:b/>
                <w:sz w:val="20"/>
              </w:rPr>
              <w:t>Customer Name</w:t>
            </w:r>
            <w:r w:rsidRPr="007857CC">
              <w:rPr>
                <w:rFonts w:ascii="GE Inspira" w:hAnsi="GE Inspira"/>
              </w:rPr>
              <w:t xml:space="preserve"> </w:t>
            </w:r>
          </w:p>
        </w:tc>
        <w:tc>
          <w:tcPr>
            <w:tcW w:w="4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F352A9" w:rsidRPr="007857CC" w:rsidRDefault="00F352A9">
            <w:pPr>
              <w:rPr>
                <w:rFonts w:ascii="GE Inspira" w:hAnsi="GE Inspira"/>
              </w:rPr>
            </w:pPr>
            <w:r w:rsidRPr="007857CC">
              <w:rPr>
                <w:rFonts w:ascii="GE Inspira" w:hAnsi="GE Inspira"/>
                <w:color w:val="000000" w:themeColor="text1"/>
                <w:sz w:val="20"/>
                <w:szCs w:val="20"/>
              </w:rPr>
              <w:fldChar w:fldCharType="begin">
                <w:ffData>
                  <w:name w:val="Text64"/>
                  <w:enabled/>
                  <w:calcOnExit w:val="0"/>
                  <w:textInput/>
                </w:ffData>
              </w:fldChar>
            </w:r>
            <w:bookmarkStart w:id="0" w:name="Text64"/>
            <w:r w:rsidRPr="007857CC">
              <w:rPr>
                <w:rFonts w:ascii="GE Inspira" w:hAnsi="GE Inspir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857CC">
              <w:rPr>
                <w:rFonts w:ascii="GE Inspira" w:hAnsi="GE Inspira"/>
                <w:color w:val="000000" w:themeColor="text1"/>
                <w:sz w:val="20"/>
                <w:szCs w:val="20"/>
              </w:rPr>
            </w:r>
            <w:r w:rsidRPr="007857CC">
              <w:rPr>
                <w:rFonts w:ascii="GE Inspira" w:hAnsi="GE Inspira"/>
                <w:color w:val="000000" w:themeColor="text1"/>
                <w:sz w:val="20"/>
                <w:szCs w:val="20"/>
              </w:rPr>
              <w:fldChar w:fldCharType="separate"/>
            </w:r>
            <w:r w:rsidRPr="007857CC">
              <w:rPr>
                <w:rFonts w:ascii="GE Inspira" w:hAnsi="GE Inspira"/>
                <w:noProof/>
                <w:color w:val="000000" w:themeColor="text1"/>
                <w:sz w:val="20"/>
                <w:szCs w:val="20"/>
              </w:rPr>
              <w:t> </w:t>
            </w:r>
            <w:r w:rsidRPr="007857CC">
              <w:rPr>
                <w:rFonts w:ascii="GE Inspira" w:hAnsi="GE Inspira"/>
                <w:noProof/>
                <w:color w:val="000000" w:themeColor="text1"/>
                <w:sz w:val="20"/>
                <w:szCs w:val="20"/>
              </w:rPr>
              <w:t> </w:t>
            </w:r>
            <w:r w:rsidRPr="007857CC">
              <w:rPr>
                <w:rFonts w:ascii="GE Inspira" w:hAnsi="GE Inspira"/>
                <w:noProof/>
                <w:color w:val="000000" w:themeColor="text1"/>
                <w:sz w:val="20"/>
                <w:szCs w:val="20"/>
              </w:rPr>
              <w:t> </w:t>
            </w:r>
            <w:r w:rsidRPr="007857CC">
              <w:rPr>
                <w:rFonts w:ascii="GE Inspira" w:hAnsi="GE Inspira"/>
                <w:noProof/>
                <w:color w:val="000000" w:themeColor="text1"/>
                <w:sz w:val="20"/>
                <w:szCs w:val="20"/>
              </w:rPr>
              <w:t> </w:t>
            </w:r>
            <w:r w:rsidRPr="007857CC">
              <w:rPr>
                <w:rFonts w:ascii="GE Inspira" w:hAnsi="GE Inspira"/>
                <w:noProof/>
                <w:color w:val="000000" w:themeColor="text1"/>
                <w:sz w:val="20"/>
                <w:szCs w:val="20"/>
              </w:rPr>
              <w:t> </w:t>
            </w:r>
            <w:bookmarkEnd w:id="0"/>
            <w:r w:rsidRPr="007857CC">
              <w:rPr>
                <w:rFonts w:ascii="GE Inspira" w:hAnsi="GE Inspir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1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F352A9" w:rsidRPr="007857CC" w:rsidRDefault="00F352A9">
            <w:pPr>
              <w:pStyle w:val="TableContents"/>
              <w:spacing w:before="58"/>
              <w:rPr>
                <w:rFonts w:ascii="GE Inspira" w:hAnsi="GE Inspira"/>
                <w:b/>
              </w:rPr>
            </w:pPr>
            <w:r w:rsidRPr="007857CC">
              <w:rPr>
                <w:rFonts w:ascii="GE Inspira" w:hAnsi="GE Inspira"/>
                <w:b/>
              </w:rPr>
              <w:t>PO #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52A9" w:rsidRPr="007857CC" w:rsidRDefault="00F352A9">
            <w:pPr>
              <w:rPr>
                <w:rFonts w:ascii="GE Inspira" w:hAnsi="GE Inspira"/>
              </w:rPr>
            </w:pPr>
            <w:r w:rsidRPr="007857CC">
              <w:rPr>
                <w:rFonts w:ascii="GE Inspira" w:hAnsi="GE Inspira"/>
                <w:color w:val="000000" w:themeColor="text1"/>
                <w:sz w:val="20"/>
                <w:szCs w:val="20"/>
              </w:rPr>
              <w:fldChar w:fldCharType="begin">
                <w:ffData>
                  <w:name w:val="Text64"/>
                  <w:enabled/>
                  <w:calcOnExit w:val="0"/>
                  <w:textInput/>
                </w:ffData>
              </w:fldChar>
            </w:r>
            <w:r w:rsidRPr="007857CC">
              <w:rPr>
                <w:rFonts w:ascii="GE Inspira" w:hAnsi="GE Inspir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857CC">
              <w:rPr>
                <w:rFonts w:ascii="GE Inspira" w:hAnsi="GE Inspira"/>
                <w:color w:val="000000" w:themeColor="text1"/>
                <w:sz w:val="20"/>
                <w:szCs w:val="20"/>
              </w:rPr>
            </w:r>
            <w:r w:rsidRPr="007857CC">
              <w:rPr>
                <w:rFonts w:ascii="GE Inspira" w:hAnsi="GE Inspira"/>
                <w:color w:val="000000" w:themeColor="text1"/>
                <w:sz w:val="20"/>
                <w:szCs w:val="20"/>
              </w:rPr>
              <w:fldChar w:fldCharType="separate"/>
            </w:r>
            <w:r w:rsidRPr="007857CC">
              <w:rPr>
                <w:rFonts w:ascii="GE Inspira" w:hAnsi="GE Inspira"/>
                <w:noProof/>
                <w:color w:val="000000" w:themeColor="text1"/>
                <w:sz w:val="20"/>
                <w:szCs w:val="20"/>
              </w:rPr>
              <w:t> </w:t>
            </w:r>
            <w:r w:rsidRPr="007857CC">
              <w:rPr>
                <w:rFonts w:ascii="GE Inspira" w:hAnsi="GE Inspira"/>
                <w:noProof/>
                <w:color w:val="000000" w:themeColor="text1"/>
                <w:sz w:val="20"/>
                <w:szCs w:val="20"/>
              </w:rPr>
              <w:t> </w:t>
            </w:r>
            <w:r w:rsidRPr="007857CC">
              <w:rPr>
                <w:rFonts w:ascii="GE Inspira" w:hAnsi="GE Inspira"/>
                <w:noProof/>
                <w:color w:val="000000" w:themeColor="text1"/>
                <w:sz w:val="20"/>
                <w:szCs w:val="20"/>
              </w:rPr>
              <w:t> </w:t>
            </w:r>
            <w:r w:rsidRPr="007857CC">
              <w:rPr>
                <w:rFonts w:ascii="GE Inspira" w:hAnsi="GE Inspira"/>
                <w:noProof/>
                <w:color w:val="000000" w:themeColor="text1"/>
                <w:sz w:val="20"/>
                <w:szCs w:val="20"/>
              </w:rPr>
              <w:t> </w:t>
            </w:r>
            <w:r w:rsidRPr="007857CC">
              <w:rPr>
                <w:rFonts w:ascii="GE Inspira" w:hAnsi="GE Inspira"/>
                <w:noProof/>
                <w:color w:val="000000" w:themeColor="text1"/>
                <w:sz w:val="20"/>
                <w:szCs w:val="20"/>
              </w:rPr>
              <w:t> </w:t>
            </w:r>
            <w:r w:rsidRPr="007857CC">
              <w:rPr>
                <w:rFonts w:ascii="GE Inspira" w:hAnsi="GE Inspira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F352A9" w:rsidRPr="007857CC" w:rsidTr="00E93141"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F352A9" w:rsidRPr="007857CC" w:rsidRDefault="00F352A9">
            <w:pPr>
              <w:pStyle w:val="TableContents"/>
              <w:spacing w:before="58"/>
              <w:rPr>
                <w:rFonts w:ascii="GE Inspira" w:hAnsi="GE Inspira"/>
              </w:rPr>
            </w:pPr>
            <w:r w:rsidRPr="007857CC">
              <w:rPr>
                <w:rFonts w:ascii="GE Inspira" w:hAnsi="GE Inspira"/>
                <w:b/>
                <w:sz w:val="20"/>
              </w:rPr>
              <w:t>Project/Rig Name</w:t>
            </w:r>
            <w:r w:rsidRPr="007857CC">
              <w:rPr>
                <w:rFonts w:ascii="GE Inspira" w:hAnsi="GE Inspira"/>
              </w:rPr>
              <w:t xml:space="preserve"> </w:t>
            </w:r>
          </w:p>
        </w:tc>
        <w:tc>
          <w:tcPr>
            <w:tcW w:w="403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F352A9" w:rsidRPr="007857CC" w:rsidRDefault="00F352A9">
            <w:pPr>
              <w:rPr>
                <w:rFonts w:ascii="GE Inspira" w:hAnsi="GE Inspira"/>
              </w:rPr>
            </w:pPr>
            <w:r w:rsidRPr="007857CC">
              <w:rPr>
                <w:rFonts w:ascii="GE Inspira" w:hAnsi="GE Inspira"/>
                <w:color w:val="000000" w:themeColor="text1"/>
                <w:sz w:val="20"/>
                <w:szCs w:val="20"/>
              </w:rPr>
              <w:fldChar w:fldCharType="begin">
                <w:ffData>
                  <w:name w:val="Text64"/>
                  <w:enabled/>
                  <w:calcOnExit w:val="0"/>
                  <w:textInput/>
                </w:ffData>
              </w:fldChar>
            </w:r>
            <w:r w:rsidRPr="007857CC">
              <w:rPr>
                <w:rFonts w:ascii="GE Inspira" w:hAnsi="GE Inspir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857CC">
              <w:rPr>
                <w:rFonts w:ascii="GE Inspira" w:hAnsi="GE Inspira"/>
                <w:color w:val="000000" w:themeColor="text1"/>
                <w:sz w:val="20"/>
                <w:szCs w:val="20"/>
              </w:rPr>
            </w:r>
            <w:r w:rsidRPr="007857CC">
              <w:rPr>
                <w:rFonts w:ascii="GE Inspira" w:hAnsi="GE Inspira"/>
                <w:color w:val="000000" w:themeColor="text1"/>
                <w:sz w:val="20"/>
                <w:szCs w:val="20"/>
              </w:rPr>
              <w:fldChar w:fldCharType="separate"/>
            </w:r>
            <w:r w:rsidRPr="007857CC">
              <w:rPr>
                <w:rFonts w:ascii="GE Inspira" w:hAnsi="GE Inspira"/>
                <w:noProof/>
                <w:color w:val="000000" w:themeColor="text1"/>
                <w:sz w:val="20"/>
                <w:szCs w:val="20"/>
              </w:rPr>
              <w:t> </w:t>
            </w:r>
            <w:r w:rsidRPr="007857CC">
              <w:rPr>
                <w:rFonts w:ascii="GE Inspira" w:hAnsi="GE Inspira"/>
                <w:noProof/>
                <w:color w:val="000000" w:themeColor="text1"/>
                <w:sz w:val="20"/>
                <w:szCs w:val="20"/>
              </w:rPr>
              <w:t> </w:t>
            </w:r>
            <w:r w:rsidRPr="007857CC">
              <w:rPr>
                <w:rFonts w:ascii="GE Inspira" w:hAnsi="GE Inspira"/>
                <w:noProof/>
                <w:color w:val="000000" w:themeColor="text1"/>
                <w:sz w:val="20"/>
                <w:szCs w:val="20"/>
              </w:rPr>
              <w:t> </w:t>
            </w:r>
            <w:r w:rsidRPr="007857CC">
              <w:rPr>
                <w:rFonts w:ascii="GE Inspira" w:hAnsi="GE Inspira"/>
                <w:noProof/>
                <w:color w:val="000000" w:themeColor="text1"/>
                <w:sz w:val="20"/>
                <w:szCs w:val="20"/>
              </w:rPr>
              <w:t> </w:t>
            </w:r>
            <w:r w:rsidRPr="007857CC">
              <w:rPr>
                <w:rFonts w:ascii="GE Inspira" w:hAnsi="GE Inspira"/>
                <w:noProof/>
                <w:color w:val="000000" w:themeColor="text1"/>
                <w:sz w:val="20"/>
                <w:szCs w:val="20"/>
              </w:rPr>
              <w:t> </w:t>
            </w:r>
            <w:r w:rsidRPr="007857CC">
              <w:rPr>
                <w:rFonts w:ascii="GE Inspira" w:hAnsi="GE Inspir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163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F352A9" w:rsidRPr="007857CC" w:rsidRDefault="00F352A9">
            <w:pPr>
              <w:pStyle w:val="TableContents"/>
              <w:spacing w:before="58"/>
              <w:rPr>
                <w:rFonts w:ascii="GE Inspira" w:hAnsi="GE Inspira"/>
              </w:rPr>
            </w:pPr>
            <w:r w:rsidRPr="007857CC">
              <w:rPr>
                <w:rFonts w:ascii="GE Inspira" w:hAnsi="GE Inspira"/>
                <w:b/>
                <w:sz w:val="20"/>
              </w:rPr>
              <w:t>Date Requested</w:t>
            </w:r>
          </w:p>
        </w:tc>
        <w:tc>
          <w:tcPr>
            <w:tcW w:w="32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52A9" w:rsidRPr="007857CC" w:rsidRDefault="00F352A9">
            <w:pPr>
              <w:rPr>
                <w:rFonts w:ascii="GE Inspira" w:hAnsi="GE Inspira"/>
              </w:rPr>
            </w:pPr>
            <w:r w:rsidRPr="007857CC">
              <w:rPr>
                <w:rFonts w:ascii="GE Inspira" w:hAnsi="GE Inspira"/>
                <w:color w:val="000000" w:themeColor="text1"/>
                <w:sz w:val="20"/>
                <w:szCs w:val="20"/>
              </w:rPr>
              <w:fldChar w:fldCharType="begin">
                <w:ffData>
                  <w:name w:val="Text64"/>
                  <w:enabled/>
                  <w:calcOnExit w:val="0"/>
                  <w:textInput/>
                </w:ffData>
              </w:fldChar>
            </w:r>
            <w:r w:rsidRPr="007857CC">
              <w:rPr>
                <w:rFonts w:ascii="GE Inspira" w:hAnsi="GE Inspir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857CC">
              <w:rPr>
                <w:rFonts w:ascii="GE Inspira" w:hAnsi="GE Inspira"/>
                <w:color w:val="000000" w:themeColor="text1"/>
                <w:sz w:val="20"/>
                <w:szCs w:val="20"/>
              </w:rPr>
            </w:r>
            <w:r w:rsidRPr="007857CC">
              <w:rPr>
                <w:rFonts w:ascii="GE Inspira" w:hAnsi="GE Inspira"/>
                <w:color w:val="000000" w:themeColor="text1"/>
                <w:sz w:val="20"/>
                <w:szCs w:val="20"/>
              </w:rPr>
              <w:fldChar w:fldCharType="separate"/>
            </w:r>
            <w:r w:rsidRPr="007857CC">
              <w:rPr>
                <w:rFonts w:ascii="GE Inspira" w:hAnsi="GE Inspira"/>
                <w:noProof/>
                <w:color w:val="000000" w:themeColor="text1"/>
                <w:sz w:val="20"/>
                <w:szCs w:val="20"/>
              </w:rPr>
              <w:t> </w:t>
            </w:r>
            <w:r w:rsidRPr="007857CC">
              <w:rPr>
                <w:rFonts w:ascii="GE Inspira" w:hAnsi="GE Inspira"/>
                <w:noProof/>
                <w:color w:val="000000" w:themeColor="text1"/>
                <w:sz w:val="20"/>
                <w:szCs w:val="20"/>
              </w:rPr>
              <w:t> </w:t>
            </w:r>
            <w:r w:rsidRPr="007857CC">
              <w:rPr>
                <w:rFonts w:ascii="GE Inspira" w:hAnsi="GE Inspira"/>
                <w:noProof/>
                <w:color w:val="000000" w:themeColor="text1"/>
                <w:sz w:val="20"/>
                <w:szCs w:val="20"/>
              </w:rPr>
              <w:t> </w:t>
            </w:r>
            <w:r w:rsidRPr="007857CC">
              <w:rPr>
                <w:rFonts w:ascii="GE Inspira" w:hAnsi="GE Inspira"/>
                <w:noProof/>
                <w:color w:val="000000" w:themeColor="text1"/>
                <w:sz w:val="20"/>
                <w:szCs w:val="20"/>
              </w:rPr>
              <w:t> </w:t>
            </w:r>
            <w:r w:rsidRPr="007857CC">
              <w:rPr>
                <w:rFonts w:ascii="GE Inspira" w:hAnsi="GE Inspira"/>
                <w:noProof/>
                <w:color w:val="000000" w:themeColor="text1"/>
                <w:sz w:val="20"/>
                <w:szCs w:val="20"/>
              </w:rPr>
              <w:t> </w:t>
            </w:r>
            <w:r w:rsidRPr="007857CC">
              <w:rPr>
                <w:rFonts w:ascii="GE Inspira" w:hAnsi="GE Inspira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F352A9" w:rsidRPr="007857CC" w:rsidTr="00E93141">
        <w:tc>
          <w:tcPr>
            <w:tcW w:w="1890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hideMark/>
          </w:tcPr>
          <w:p w:rsidR="00F352A9" w:rsidRPr="007857CC" w:rsidRDefault="00F352A9">
            <w:pPr>
              <w:pStyle w:val="TableContents"/>
              <w:spacing w:before="58"/>
              <w:rPr>
                <w:rFonts w:ascii="GE Inspira" w:hAnsi="GE Inspira"/>
                <w:b/>
                <w:sz w:val="20"/>
              </w:rPr>
            </w:pPr>
            <w:r w:rsidRPr="007857CC">
              <w:rPr>
                <w:rFonts w:ascii="GE Inspira" w:hAnsi="GE Inspira"/>
                <w:b/>
                <w:sz w:val="20"/>
              </w:rPr>
              <w:t>Sales Order No</w:t>
            </w:r>
          </w:p>
        </w:tc>
        <w:tc>
          <w:tcPr>
            <w:tcW w:w="4039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</w:tcPr>
          <w:p w:rsidR="00F352A9" w:rsidRPr="007857CC" w:rsidRDefault="00F352A9">
            <w:pPr>
              <w:rPr>
                <w:rFonts w:ascii="GE Inspira" w:hAnsi="GE Inspira"/>
              </w:rPr>
            </w:pPr>
            <w:r w:rsidRPr="007857CC">
              <w:rPr>
                <w:rFonts w:ascii="GE Inspira" w:hAnsi="GE Inspira"/>
                <w:color w:val="000000" w:themeColor="text1"/>
                <w:sz w:val="20"/>
                <w:szCs w:val="20"/>
              </w:rPr>
              <w:fldChar w:fldCharType="begin">
                <w:ffData>
                  <w:name w:val="Text64"/>
                  <w:enabled/>
                  <w:calcOnExit w:val="0"/>
                  <w:textInput/>
                </w:ffData>
              </w:fldChar>
            </w:r>
            <w:r w:rsidRPr="007857CC">
              <w:rPr>
                <w:rFonts w:ascii="GE Inspira" w:hAnsi="GE Inspir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857CC">
              <w:rPr>
                <w:rFonts w:ascii="GE Inspira" w:hAnsi="GE Inspira"/>
                <w:color w:val="000000" w:themeColor="text1"/>
                <w:sz w:val="20"/>
                <w:szCs w:val="20"/>
              </w:rPr>
            </w:r>
            <w:r w:rsidRPr="007857CC">
              <w:rPr>
                <w:rFonts w:ascii="GE Inspira" w:hAnsi="GE Inspira"/>
                <w:color w:val="000000" w:themeColor="text1"/>
                <w:sz w:val="20"/>
                <w:szCs w:val="20"/>
              </w:rPr>
              <w:fldChar w:fldCharType="separate"/>
            </w:r>
            <w:r w:rsidRPr="007857CC">
              <w:rPr>
                <w:rFonts w:ascii="GE Inspira" w:hAnsi="GE Inspira"/>
                <w:noProof/>
                <w:color w:val="000000" w:themeColor="text1"/>
                <w:sz w:val="20"/>
                <w:szCs w:val="20"/>
              </w:rPr>
              <w:t> </w:t>
            </w:r>
            <w:r w:rsidRPr="007857CC">
              <w:rPr>
                <w:rFonts w:ascii="GE Inspira" w:hAnsi="GE Inspira"/>
                <w:noProof/>
                <w:color w:val="000000" w:themeColor="text1"/>
                <w:sz w:val="20"/>
                <w:szCs w:val="20"/>
              </w:rPr>
              <w:t> </w:t>
            </w:r>
            <w:r w:rsidRPr="007857CC">
              <w:rPr>
                <w:rFonts w:ascii="GE Inspira" w:hAnsi="GE Inspira"/>
                <w:noProof/>
                <w:color w:val="000000" w:themeColor="text1"/>
                <w:sz w:val="20"/>
                <w:szCs w:val="20"/>
              </w:rPr>
              <w:t> </w:t>
            </w:r>
            <w:r w:rsidRPr="007857CC">
              <w:rPr>
                <w:rFonts w:ascii="GE Inspira" w:hAnsi="GE Inspira"/>
                <w:noProof/>
                <w:color w:val="000000" w:themeColor="text1"/>
                <w:sz w:val="20"/>
                <w:szCs w:val="20"/>
              </w:rPr>
              <w:t> </w:t>
            </w:r>
            <w:r w:rsidRPr="007857CC">
              <w:rPr>
                <w:rFonts w:ascii="GE Inspira" w:hAnsi="GE Inspira"/>
                <w:noProof/>
                <w:color w:val="000000" w:themeColor="text1"/>
                <w:sz w:val="20"/>
                <w:szCs w:val="20"/>
              </w:rPr>
              <w:t> </w:t>
            </w:r>
            <w:r w:rsidRPr="007857CC">
              <w:rPr>
                <w:rFonts w:ascii="GE Inspira" w:hAnsi="GE Inspir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1631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hideMark/>
          </w:tcPr>
          <w:p w:rsidR="00F352A9" w:rsidRPr="007857CC" w:rsidRDefault="00F352A9">
            <w:pPr>
              <w:pStyle w:val="TableContents"/>
              <w:spacing w:before="58"/>
              <w:rPr>
                <w:rFonts w:ascii="GE Inspira" w:hAnsi="GE Inspira"/>
                <w:b/>
                <w:sz w:val="20"/>
                <w:szCs w:val="20"/>
              </w:rPr>
            </w:pPr>
            <w:r w:rsidRPr="007857CC">
              <w:rPr>
                <w:rFonts w:ascii="GE Inspira" w:hAnsi="GE Inspira"/>
                <w:b/>
                <w:sz w:val="20"/>
                <w:szCs w:val="20"/>
              </w:rPr>
              <w:t>Date Needed</w:t>
            </w:r>
          </w:p>
        </w:tc>
        <w:tc>
          <w:tcPr>
            <w:tcW w:w="324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F352A9" w:rsidRPr="007857CC" w:rsidRDefault="00F352A9">
            <w:pPr>
              <w:rPr>
                <w:rFonts w:ascii="GE Inspira" w:hAnsi="GE Inspira"/>
              </w:rPr>
            </w:pPr>
            <w:r w:rsidRPr="007857CC">
              <w:rPr>
                <w:rFonts w:ascii="GE Inspira" w:hAnsi="GE Inspira"/>
                <w:color w:val="000000" w:themeColor="text1"/>
                <w:sz w:val="20"/>
                <w:szCs w:val="20"/>
              </w:rPr>
              <w:fldChar w:fldCharType="begin">
                <w:ffData>
                  <w:name w:val="Text64"/>
                  <w:enabled/>
                  <w:calcOnExit w:val="0"/>
                  <w:textInput/>
                </w:ffData>
              </w:fldChar>
            </w:r>
            <w:r w:rsidRPr="007857CC">
              <w:rPr>
                <w:rFonts w:ascii="GE Inspira" w:hAnsi="GE Inspir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857CC">
              <w:rPr>
                <w:rFonts w:ascii="GE Inspira" w:hAnsi="GE Inspira"/>
                <w:color w:val="000000" w:themeColor="text1"/>
                <w:sz w:val="20"/>
                <w:szCs w:val="20"/>
              </w:rPr>
            </w:r>
            <w:r w:rsidRPr="007857CC">
              <w:rPr>
                <w:rFonts w:ascii="GE Inspira" w:hAnsi="GE Inspira"/>
                <w:color w:val="000000" w:themeColor="text1"/>
                <w:sz w:val="20"/>
                <w:szCs w:val="20"/>
              </w:rPr>
              <w:fldChar w:fldCharType="separate"/>
            </w:r>
            <w:r w:rsidRPr="007857CC">
              <w:rPr>
                <w:rFonts w:ascii="GE Inspira" w:hAnsi="GE Inspira"/>
                <w:noProof/>
                <w:color w:val="000000" w:themeColor="text1"/>
                <w:sz w:val="20"/>
                <w:szCs w:val="20"/>
              </w:rPr>
              <w:t> </w:t>
            </w:r>
            <w:r w:rsidRPr="007857CC">
              <w:rPr>
                <w:rFonts w:ascii="GE Inspira" w:hAnsi="GE Inspira"/>
                <w:noProof/>
                <w:color w:val="000000" w:themeColor="text1"/>
                <w:sz w:val="20"/>
                <w:szCs w:val="20"/>
              </w:rPr>
              <w:t> </w:t>
            </w:r>
            <w:r w:rsidRPr="007857CC">
              <w:rPr>
                <w:rFonts w:ascii="GE Inspira" w:hAnsi="GE Inspira"/>
                <w:noProof/>
                <w:color w:val="000000" w:themeColor="text1"/>
                <w:sz w:val="20"/>
                <w:szCs w:val="20"/>
              </w:rPr>
              <w:t> </w:t>
            </w:r>
            <w:r w:rsidRPr="007857CC">
              <w:rPr>
                <w:rFonts w:ascii="GE Inspira" w:hAnsi="GE Inspira"/>
                <w:noProof/>
                <w:color w:val="000000" w:themeColor="text1"/>
                <w:sz w:val="20"/>
                <w:szCs w:val="20"/>
              </w:rPr>
              <w:t> </w:t>
            </w:r>
            <w:r w:rsidRPr="007857CC">
              <w:rPr>
                <w:rFonts w:ascii="GE Inspira" w:hAnsi="GE Inspira"/>
                <w:noProof/>
                <w:color w:val="000000" w:themeColor="text1"/>
                <w:sz w:val="20"/>
                <w:szCs w:val="20"/>
              </w:rPr>
              <w:t> </w:t>
            </w:r>
            <w:r w:rsidRPr="007857CC">
              <w:rPr>
                <w:rFonts w:ascii="GE Inspira" w:hAnsi="GE Inspira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F352A9" w:rsidRPr="007857CC" w:rsidTr="00E93141">
        <w:tc>
          <w:tcPr>
            <w:tcW w:w="1890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hideMark/>
          </w:tcPr>
          <w:p w:rsidR="00F352A9" w:rsidRPr="007857CC" w:rsidRDefault="00F352A9">
            <w:pPr>
              <w:pStyle w:val="TableContents"/>
              <w:spacing w:before="58"/>
              <w:rPr>
                <w:rFonts w:ascii="GE Inspira" w:hAnsi="GE Inspira"/>
                <w:b/>
                <w:sz w:val="20"/>
              </w:rPr>
            </w:pPr>
            <w:r w:rsidRPr="007857CC">
              <w:rPr>
                <w:rFonts w:ascii="GE Inspira" w:hAnsi="GE Inspira"/>
                <w:b/>
                <w:sz w:val="20"/>
              </w:rPr>
              <w:t>3</w:t>
            </w:r>
            <w:r w:rsidRPr="007857CC">
              <w:rPr>
                <w:rFonts w:ascii="GE Inspira" w:hAnsi="GE Inspira"/>
                <w:b/>
                <w:sz w:val="20"/>
                <w:vertAlign w:val="superscript"/>
              </w:rPr>
              <w:t>rd</w:t>
            </w:r>
            <w:r w:rsidRPr="007857CC">
              <w:rPr>
                <w:rFonts w:ascii="GE Inspira" w:hAnsi="GE Inspira"/>
                <w:b/>
                <w:sz w:val="20"/>
              </w:rPr>
              <w:t xml:space="preserve"> Party Request</w:t>
            </w:r>
          </w:p>
        </w:tc>
        <w:sdt>
          <w:sdtPr>
            <w:rPr>
              <w:rFonts w:ascii="GE Inspira" w:hAnsi="GE Inspira"/>
            </w:rPr>
            <w:id w:val="-348180938"/>
            <w:placeholder>
              <w:docPart w:val="88EE4DB80BBD4AB9BB1BD82A2E37FF9D"/>
            </w:placeholder>
            <w:showingPlcHdr/>
            <w:dropDownList>
              <w:listItem w:value="Choose an item."/>
              <w:listItem w:displayText="ABS" w:value="ABS"/>
              <w:listItem w:displayText="DNV" w:value="DNV"/>
              <w:listItem w:displayText="ABS &amp; DNV" w:value="ABS &amp; DNV"/>
            </w:dropDownList>
          </w:sdtPr>
          <w:sdtEndPr/>
          <w:sdtContent>
            <w:tc>
              <w:tcPr>
                <w:tcW w:w="4039" w:type="dxa"/>
                <w:tcBorders>
                  <w:top w:val="nil"/>
                  <w:left w:val="single" w:sz="8" w:space="0" w:color="000000"/>
                  <w:bottom w:val="single" w:sz="4" w:space="0" w:color="auto"/>
                  <w:right w:val="nil"/>
                </w:tcBorders>
                <w:hideMark/>
              </w:tcPr>
              <w:p w:rsidR="00F352A9" w:rsidRPr="007857CC" w:rsidRDefault="00F352A9">
                <w:pPr>
                  <w:pStyle w:val="TableContents"/>
                  <w:spacing w:before="58"/>
                  <w:rPr>
                    <w:rFonts w:ascii="GE Inspira" w:hAnsi="GE Inspira"/>
                  </w:rPr>
                </w:pPr>
                <w:r w:rsidRPr="007857CC">
                  <w:rPr>
                    <w:rStyle w:val="PlaceholderText"/>
                    <w:rFonts w:ascii="GE Inspira" w:hAnsi="GE Inspira"/>
                  </w:rPr>
                  <w:t>Choose an item.</w:t>
                </w:r>
              </w:p>
            </w:tc>
          </w:sdtContent>
        </w:sdt>
        <w:tc>
          <w:tcPr>
            <w:tcW w:w="1631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hideMark/>
          </w:tcPr>
          <w:p w:rsidR="00F352A9" w:rsidRPr="007857CC" w:rsidRDefault="00F352A9">
            <w:pPr>
              <w:pStyle w:val="TableContents"/>
              <w:spacing w:before="58"/>
              <w:rPr>
                <w:rFonts w:ascii="GE Inspira" w:hAnsi="GE Inspira"/>
                <w:b/>
                <w:sz w:val="20"/>
                <w:szCs w:val="20"/>
              </w:rPr>
            </w:pPr>
            <w:r w:rsidRPr="007857CC">
              <w:rPr>
                <w:rFonts w:ascii="GE Inspira" w:hAnsi="GE Inspira"/>
                <w:b/>
                <w:sz w:val="20"/>
                <w:szCs w:val="20"/>
              </w:rPr>
              <w:t>C#</w:t>
            </w:r>
          </w:p>
        </w:tc>
        <w:tc>
          <w:tcPr>
            <w:tcW w:w="324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F352A9" w:rsidRPr="007857CC" w:rsidRDefault="00F352A9">
            <w:pPr>
              <w:rPr>
                <w:rFonts w:ascii="GE Inspira" w:hAnsi="GE Inspira"/>
              </w:rPr>
            </w:pPr>
            <w:r w:rsidRPr="007857CC">
              <w:rPr>
                <w:rFonts w:ascii="GE Inspira" w:hAnsi="GE Inspira"/>
                <w:color w:val="000000" w:themeColor="text1"/>
                <w:sz w:val="20"/>
                <w:szCs w:val="20"/>
              </w:rPr>
              <w:fldChar w:fldCharType="begin">
                <w:ffData>
                  <w:name w:val="Text64"/>
                  <w:enabled/>
                  <w:calcOnExit w:val="0"/>
                  <w:textInput/>
                </w:ffData>
              </w:fldChar>
            </w:r>
            <w:r w:rsidRPr="007857CC">
              <w:rPr>
                <w:rFonts w:ascii="GE Inspira" w:hAnsi="GE Inspir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857CC">
              <w:rPr>
                <w:rFonts w:ascii="GE Inspira" w:hAnsi="GE Inspira"/>
                <w:color w:val="000000" w:themeColor="text1"/>
                <w:sz w:val="20"/>
                <w:szCs w:val="20"/>
              </w:rPr>
            </w:r>
            <w:r w:rsidRPr="007857CC">
              <w:rPr>
                <w:rFonts w:ascii="GE Inspira" w:hAnsi="GE Inspira"/>
                <w:color w:val="000000" w:themeColor="text1"/>
                <w:sz w:val="20"/>
                <w:szCs w:val="20"/>
              </w:rPr>
              <w:fldChar w:fldCharType="separate"/>
            </w:r>
            <w:r w:rsidRPr="007857CC">
              <w:rPr>
                <w:rFonts w:ascii="GE Inspira" w:hAnsi="GE Inspira"/>
                <w:noProof/>
                <w:color w:val="000000" w:themeColor="text1"/>
                <w:sz w:val="20"/>
                <w:szCs w:val="20"/>
              </w:rPr>
              <w:t> </w:t>
            </w:r>
            <w:r w:rsidRPr="007857CC">
              <w:rPr>
                <w:rFonts w:ascii="GE Inspira" w:hAnsi="GE Inspira"/>
                <w:noProof/>
                <w:color w:val="000000" w:themeColor="text1"/>
                <w:sz w:val="20"/>
                <w:szCs w:val="20"/>
              </w:rPr>
              <w:t> </w:t>
            </w:r>
            <w:r w:rsidRPr="007857CC">
              <w:rPr>
                <w:rFonts w:ascii="GE Inspira" w:hAnsi="GE Inspira"/>
                <w:noProof/>
                <w:color w:val="000000" w:themeColor="text1"/>
                <w:sz w:val="20"/>
                <w:szCs w:val="20"/>
              </w:rPr>
              <w:t> </w:t>
            </w:r>
            <w:r w:rsidRPr="007857CC">
              <w:rPr>
                <w:rFonts w:ascii="GE Inspira" w:hAnsi="GE Inspira"/>
                <w:noProof/>
                <w:color w:val="000000" w:themeColor="text1"/>
                <w:sz w:val="20"/>
                <w:szCs w:val="20"/>
              </w:rPr>
              <w:t> </w:t>
            </w:r>
            <w:r w:rsidRPr="007857CC">
              <w:rPr>
                <w:rFonts w:ascii="GE Inspira" w:hAnsi="GE Inspira"/>
                <w:noProof/>
                <w:color w:val="000000" w:themeColor="text1"/>
                <w:sz w:val="20"/>
                <w:szCs w:val="20"/>
              </w:rPr>
              <w:t> </w:t>
            </w:r>
            <w:r w:rsidRPr="007857CC">
              <w:rPr>
                <w:rFonts w:ascii="GE Inspira" w:hAnsi="GE Inspira"/>
                <w:color w:val="000000" w:themeColor="text1"/>
                <w:sz w:val="20"/>
                <w:szCs w:val="20"/>
              </w:rPr>
              <w:fldChar w:fldCharType="end"/>
            </w:r>
          </w:p>
        </w:tc>
      </w:tr>
    </w:tbl>
    <w:p w:rsidR="00E93141" w:rsidRPr="007857CC" w:rsidRDefault="00E93141" w:rsidP="00E93141">
      <w:pPr>
        <w:pStyle w:val="BodyText"/>
        <w:spacing w:line="360" w:lineRule="auto"/>
        <w:rPr>
          <w:rFonts w:ascii="GE Inspira" w:hAnsi="GE Inspira"/>
          <w:sz w:val="16"/>
          <w:szCs w:val="16"/>
          <w:lang w:bidi="he-IL"/>
        </w:rPr>
      </w:pPr>
    </w:p>
    <w:tbl>
      <w:tblPr>
        <w:tblW w:w="10800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10"/>
        <w:gridCol w:w="3780"/>
        <w:gridCol w:w="2340"/>
        <w:gridCol w:w="1484"/>
        <w:gridCol w:w="2386"/>
      </w:tblGrid>
      <w:tr w:rsidR="00DF44A9" w:rsidRPr="000E51F0" w:rsidTr="00DF44A9">
        <w:trPr>
          <w:trHeight w:val="389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E93141" w:rsidRPr="000E51F0" w:rsidRDefault="00E93141" w:rsidP="00DF44A9">
            <w:pPr>
              <w:pStyle w:val="TableContents"/>
              <w:spacing w:before="40"/>
              <w:jc w:val="center"/>
              <w:rPr>
                <w:rFonts w:ascii="GE Inspira" w:hAnsi="GE Inspira"/>
                <w:b/>
              </w:rPr>
            </w:pPr>
            <w:r w:rsidRPr="000E51F0">
              <w:rPr>
                <w:rFonts w:ascii="GE Inspira" w:hAnsi="GE Inspira"/>
                <w:b/>
              </w:rPr>
              <w:t xml:space="preserve">No. 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E93141" w:rsidRPr="000E51F0" w:rsidRDefault="00E93141" w:rsidP="00DF44A9">
            <w:pPr>
              <w:pStyle w:val="TableContents"/>
              <w:spacing w:before="40"/>
              <w:jc w:val="center"/>
              <w:rPr>
                <w:rFonts w:ascii="GE Inspira" w:hAnsi="GE Inspira"/>
                <w:b/>
              </w:rPr>
            </w:pPr>
            <w:r w:rsidRPr="000E51F0">
              <w:rPr>
                <w:rFonts w:ascii="GE Inspira" w:hAnsi="GE Inspira"/>
                <w:b/>
              </w:rPr>
              <w:t>Description (Final Assy.)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E93141" w:rsidRPr="000E51F0" w:rsidRDefault="00E93141" w:rsidP="00DF44A9">
            <w:pPr>
              <w:pStyle w:val="TableContents"/>
              <w:spacing w:before="40"/>
              <w:jc w:val="center"/>
              <w:rPr>
                <w:rFonts w:ascii="GE Inspira" w:hAnsi="GE Inspira"/>
                <w:b/>
              </w:rPr>
            </w:pPr>
            <w:r w:rsidRPr="000E51F0">
              <w:rPr>
                <w:rFonts w:ascii="GE Inspira" w:hAnsi="GE Inspira"/>
                <w:b/>
              </w:rPr>
              <w:t xml:space="preserve">Part Number 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E93141" w:rsidRPr="000E51F0" w:rsidRDefault="00E93141" w:rsidP="00DF44A9">
            <w:pPr>
              <w:pStyle w:val="TableContents"/>
              <w:spacing w:before="40"/>
              <w:jc w:val="center"/>
              <w:rPr>
                <w:rFonts w:ascii="GE Inspira" w:hAnsi="GE Inspira"/>
                <w:b/>
              </w:rPr>
            </w:pPr>
            <w:r w:rsidRPr="000E51F0">
              <w:rPr>
                <w:rFonts w:ascii="GE Inspira" w:hAnsi="GE Inspira"/>
                <w:b/>
              </w:rPr>
              <w:t>Drawing No &amp; Revision</w:t>
            </w:r>
          </w:p>
        </w:tc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E93141" w:rsidRPr="000E51F0" w:rsidRDefault="00E93141" w:rsidP="00DF44A9">
            <w:pPr>
              <w:pStyle w:val="TableContents"/>
              <w:spacing w:before="40"/>
              <w:jc w:val="center"/>
              <w:rPr>
                <w:rFonts w:ascii="GE Inspira" w:hAnsi="GE Inspira"/>
                <w:b/>
              </w:rPr>
            </w:pPr>
            <w:r w:rsidRPr="000E51F0">
              <w:rPr>
                <w:rFonts w:ascii="GE Inspira" w:hAnsi="GE Inspira"/>
                <w:b/>
              </w:rPr>
              <w:t>Serial Number</w:t>
            </w:r>
          </w:p>
        </w:tc>
      </w:tr>
      <w:tr w:rsidR="00DF44A9" w:rsidRPr="007857CC" w:rsidTr="00DF44A9">
        <w:trPr>
          <w:trHeight w:val="837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2A9" w:rsidRPr="007857CC" w:rsidRDefault="00F352A9">
            <w:pPr>
              <w:rPr>
                <w:rFonts w:ascii="GE Inspira" w:hAnsi="GE Inspira"/>
                <w:sz w:val="16"/>
                <w:szCs w:val="16"/>
              </w:rPr>
            </w:pPr>
            <w:r w:rsidRPr="007857CC">
              <w:rPr>
                <w:rFonts w:ascii="GE Inspira" w:hAnsi="GE Inspira"/>
                <w:color w:val="000000" w:themeColor="text1"/>
                <w:sz w:val="16"/>
                <w:szCs w:val="16"/>
              </w:rPr>
              <w:fldChar w:fldCharType="begin">
                <w:ffData>
                  <w:name w:val="Text64"/>
                  <w:enabled/>
                  <w:calcOnExit w:val="0"/>
                  <w:textInput/>
                </w:ffData>
              </w:fldChar>
            </w:r>
            <w:r w:rsidRPr="007857CC">
              <w:rPr>
                <w:rFonts w:ascii="GE Inspira" w:hAnsi="GE Inspira"/>
                <w:color w:val="000000" w:themeColor="text1"/>
                <w:sz w:val="16"/>
                <w:szCs w:val="16"/>
              </w:rPr>
              <w:instrText xml:space="preserve"> FORMTEXT </w:instrText>
            </w:r>
            <w:r w:rsidRPr="007857CC">
              <w:rPr>
                <w:rFonts w:ascii="GE Inspira" w:hAnsi="GE Inspira"/>
                <w:color w:val="000000" w:themeColor="text1"/>
                <w:sz w:val="16"/>
                <w:szCs w:val="16"/>
              </w:rPr>
            </w:r>
            <w:r w:rsidRPr="007857CC">
              <w:rPr>
                <w:rFonts w:ascii="GE Inspira" w:hAnsi="GE Inspira"/>
                <w:color w:val="000000" w:themeColor="text1"/>
                <w:sz w:val="16"/>
                <w:szCs w:val="16"/>
              </w:rPr>
              <w:fldChar w:fldCharType="separate"/>
            </w:r>
            <w:r w:rsidRPr="007857CC">
              <w:rPr>
                <w:rFonts w:ascii="GE Inspira" w:hAnsi="GE Inspira"/>
                <w:noProof/>
                <w:color w:val="000000" w:themeColor="text1"/>
                <w:sz w:val="16"/>
                <w:szCs w:val="16"/>
              </w:rPr>
              <w:t> </w:t>
            </w:r>
            <w:r w:rsidRPr="007857CC">
              <w:rPr>
                <w:rFonts w:ascii="GE Inspira" w:hAnsi="GE Inspira"/>
                <w:noProof/>
                <w:color w:val="000000" w:themeColor="text1"/>
                <w:sz w:val="16"/>
                <w:szCs w:val="16"/>
              </w:rPr>
              <w:t> </w:t>
            </w:r>
            <w:r w:rsidRPr="007857CC">
              <w:rPr>
                <w:rFonts w:ascii="GE Inspira" w:hAnsi="GE Inspira"/>
                <w:noProof/>
                <w:color w:val="000000" w:themeColor="text1"/>
                <w:sz w:val="16"/>
                <w:szCs w:val="16"/>
              </w:rPr>
              <w:t> </w:t>
            </w:r>
            <w:r w:rsidRPr="007857CC">
              <w:rPr>
                <w:rFonts w:ascii="GE Inspira" w:hAnsi="GE Inspira"/>
                <w:noProof/>
                <w:color w:val="000000" w:themeColor="text1"/>
                <w:sz w:val="16"/>
                <w:szCs w:val="16"/>
              </w:rPr>
              <w:t> </w:t>
            </w:r>
            <w:r w:rsidRPr="007857CC">
              <w:rPr>
                <w:rFonts w:ascii="GE Inspira" w:hAnsi="GE Inspira"/>
                <w:noProof/>
                <w:color w:val="000000" w:themeColor="text1"/>
                <w:sz w:val="16"/>
                <w:szCs w:val="16"/>
              </w:rPr>
              <w:t> </w:t>
            </w:r>
            <w:r w:rsidRPr="007857CC">
              <w:rPr>
                <w:rFonts w:ascii="GE Inspira" w:hAnsi="GE Inspira"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2A9" w:rsidRPr="007857CC" w:rsidRDefault="00F352A9">
            <w:pPr>
              <w:rPr>
                <w:rFonts w:ascii="GE Inspira" w:hAnsi="GE Inspira"/>
              </w:rPr>
            </w:pPr>
            <w:r w:rsidRPr="007857CC">
              <w:rPr>
                <w:rFonts w:ascii="GE Inspira" w:hAnsi="GE Inspira"/>
                <w:color w:val="000000" w:themeColor="text1"/>
                <w:sz w:val="20"/>
                <w:szCs w:val="20"/>
              </w:rPr>
              <w:fldChar w:fldCharType="begin">
                <w:ffData>
                  <w:name w:val="Text64"/>
                  <w:enabled/>
                  <w:calcOnExit w:val="0"/>
                  <w:textInput/>
                </w:ffData>
              </w:fldChar>
            </w:r>
            <w:r w:rsidRPr="007857CC">
              <w:rPr>
                <w:rFonts w:ascii="GE Inspira" w:hAnsi="GE Inspir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857CC">
              <w:rPr>
                <w:rFonts w:ascii="GE Inspira" w:hAnsi="GE Inspira"/>
                <w:color w:val="000000" w:themeColor="text1"/>
                <w:sz w:val="20"/>
                <w:szCs w:val="20"/>
              </w:rPr>
            </w:r>
            <w:r w:rsidRPr="007857CC">
              <w:rPr>
                <w:rFonts w:ascii="GE Inspira" w:hAnsi="GE Inspira"/>
                <w:color w:val="000000" w:themeColor="text1"/>
                <w:sz w:val="20"/>
                <w:szCs w:val="20"/>
              </w:rPr>
              <w:fldChar w:fldCharType="separate"/>
            </w:r>
            <w:r w:rsidRPr="007857CC">
              <w:rPr>
                <w:rFonts w:ascii="GE Inspira" w:hAnsi="GE Inspira"/>
                <w:noProof/>
                <w:color w:val="000000" w:themeColor="text1"/>
                <w:sz w:val="20"/>
                <w:szCs w:val="20"/>
              </w:rPr>
              <w:t> </w:t>
            </w:r>
            <w:r w:rsidRPr="007857CC">
              <w:rPr>
                <w:rFonts w:ascii="GE Inspira" w:hAnsi="GE Inspira"/>
                <w:noProof/>
                <w:color w:val="000000" w:themeColor="text1"/>
                <w:sz w:val="20"/>
                <w:szCs w:val="20"/>
              </w:rPr>
              <w:t> </w:t>
            </w:r>
            <w:r w:rsidRPr="007857CC">
              <w:rPr>
                <w:rFonts w:ascii="GE Inspira" w:hAnsi="GE Inspira"/>
                <w:noProof/>
                <w:color w:val="000000" w:themeColor="text1"/>
                <w:sz w:val="20"/>
                <w:szCs w:val="20"/>
              </w:rPr>
              <w:t> </w:t>
            </w:r>
            <w:r w:rsidRPr="007857CC">
              <w:rPr>
                <w:rFonts w:ascii="GE Inspira" w:hAnsi="GE Inspira"/>
                <w:noProof/>
                <w:color w:val="000000" w:themeColor="text1"/>
                <w:sz w:val="20"/>
                <w:szCs w:val="20"/>
              </w:rPr>
              <w:t> </w:t>
            </w:r>
            <w:r w:rsidRPr="007857CC">
              <w:rPr>
                <w:rFonts w:ascii="GE Inspira" w:hAnsi="GE Inspira"/>
                <w:noProof/>
                <w:color w:val="000000" w:themeColor="text1"/>
                <w:sz w:val="20"/>
                <w:szCs w:val="20"/>
              </w:rPr>
              <w:t> </w:t>
            </w:r>
            <w:r w:rsidRPr="007857CC">
              <w:rPr>
                <w:rFonts w:ascii="GE Inspira" w:hAnsi="GE Inspir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2A9" w:rsidRPr="007857CC" w:rsidRDefault="00F352A9">
            <w:pPr>
              <w:rPr>
                <w:rFonts w:ascii="GE Inspira" w:hAnsi="GE Inspira"/>
              </w:rPr>
            </w:pPr>
            <w:r w:rsidRPr="007857CC">
              <w:rPr>
                <w:rFonts w:ascii="GE Inspira" w:hAnsi="GE Inspira"/>
                <w:color w:val="000000" w:themeColor="text1"/>
                <w:sz w:val="20"/>
                <w:szCs w:val="20"/>
              </w:rPr>
              <w:fldChar w:fldCharType="begin">
                <w:ffData>
                  <w:name w:val="Text64"/>
                  <w:enabled/>
                  <w:calcOnExit w:val="0"/>
                  <w:textInput/>
                </w:ffData>
              </w:fldChar>
            </w:r>
            <w:r w:rsidRPr="007857CC">
              <w:rPr>
                <w:rFonts w:ascii="GE Inspira" w:hAnsi="GE Inspir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857CC">
              <w:rPr>
                <w:rFonts w:ascii="GE Inspira" w:hAnsi="GE Inspira"/>
                <w:color w:val="000000" w:themeColor="text1"/>
                <w:sz w:val="20"/>
                <w:szCs w:val="20"/>
              </w:rPr>
            </w:r>
            <w:r w:rsidRPr="007857CC">
              <w:rPr>
                <w:rFonts w:ascii="GE Inspira" w:hAnsi="GE Inspira"/>
                <w:color w:val="000000" w:themeColor="text1"/>
                <w:sz w:val="20"/>
                <w:szCs w:val="20"/>
              </w:rPr>
              <w:fldChar w:fldCharType="separate"/>
            </w:r>
            <w:r w:rsidRPr="007857CC">
              <w:rPr>
                <w:rFonts w:ascii="GE Inspira" w:hAnsi="GE Inspira"/>
                <w:noProof/>
                <w:color w:val="000000" w:themeColor="text1"/>
                <w:sz w:val="20"/>
                <w:szCs w:val="20"/>
              </w:rPr>
              <w:t> </w:t>
            </w:r>
            <w:r w:rsidRPr="007857CC">
              <w:rPr>
                <w:rFonts w:ascii="GE Inspira" w:hAnsi="GE Inspira"/>
                <w:noProof/>
                <w:color w:val="000000" w:themeColor="text1"/>
                <w:sz w:val="20"/>
                <w:szCs w:val="20"/>
              </w:rPr>
              <w:t> </w:t>
            </w:r>
            <w:r w:rsidRPr="007857CC">
              <w:rPr>
                <w:rFonts w:ascii="GE Inspira" w:hAnsi="GE Inspira"/>
                <w:noProof/>
                <w:color w:val="000000" w:themeColor="text1"/>
                <w:sz w:val="20"/>
                <w:szCs w:val="20"/>
              </w:rPr>
              <w:t> </w:t>
            </w:r>
            <w:r w:rsidRPr="007857CC">
              <w:rPr>
                <w:rFonts w:ascii="GE Inspira" w:hAnsi="GE Inspira"/>
                <w:noProof/>
                <w:color w:val="000000" w:themeColor="text1"/>
                <w:sz w:val="20"/>
                <w:szCs w:val="20"/>
              </w:rPr>
              <w:t> </w:t>
            </w:r>
            <w:r w:rsidRPr="007857CC">
              <w:rPr>
                <w:rFonts w:ascii="GE Inspira" w:hAnsi="GE Inspira"/>
                <w:noProof/>
                <w:color w:val="000000" w:themeColor="text1"/>
                <w:sz w:val="20"/>
                <w:szCs w:val="20"/>
              </w:rPr>
              <w:t> </w:t>
            </w:r>
            <w:r w:rsidRPr="007857CC">
              <w:rPr>
                <w:rFonts w:ascii="GE Inspira" w:hAnsi="GE Inspir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2A9" w:rsidRPr="007857CC" w:rsidRDefault="00F352A9">
            <w:pPr>
              <w:rPr>
                <w:rFonts w:ascii="GE Inspira" w:hAnsi="GE Inspira"/>
              </w:rPr>
            </w:pPr>
            <w:r w:rsidRPr="007857CC">
              <w:rPr>
                <w:rFonts w:ascii="GE Inspira" w:hAnsi="GE Inspira"/>
                <w:color w:val="000000" w:themeColor="text1"/>
                <w:sz w:val="20"/>
                <w:szCs w:val="20"/>
              </w:rPr>
              <w:fldChar w:fldCharType="begin">
                <w:ffData>
                  <w:name w:val="Text64"/>
                  <w:enabled/>
                  <w:calcOnExit w:val="0"/>
                  <w:textInput/>
                </w:ffData>
              </w:fldChar>
            </w:r>
            <w:r w:rsidRPr="007857CC">
              <w:rPr>
                <w:rFonts w:ascii="GE Inspira" w:hAnsi="GE Inspir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857CC">
              <w:rPr>
                <w:rFonts w:ascii="GE Inspira" w:hAnsi="GE Inspira"/>
                <w:color w:val="000000" w:themeColor="text1"/>
                <w:sz w:val="20"/>
                <w:szCs w:val="20"/>
              </w:rPr>
            </w:r>
            <w:r w:rsidRPr="007857CC">
              <w:rPr>
                <w:rFonts w:ascii="GE Inspira" w:hAnsi="GE Inspira"/>
                <w:color w:val="000000" w:themeColor="text1"/>
                <w:sz w:val="20"/>
                <w:szCs w:val="20"/>
              </w:rPr>
              <w:fldChar w:fldCharType="separate"/>
            </w:r>
            <w:r w:rsidRPr="007857CC">
              <w:rPr>
                <w:rFonts w:ascii="GE Inspira" w:hAnsi="GE Inspira"/>
                <w:noProof/>
                <w:color w:val="000000" w:themeColor="text1"/>
                <w:sz w:val="20"/>
                <w:szCs w:val="20"/>
              </w:rPr>
              <w:t> </w:t>
            </w:r>
            <w:r w:rsidRPr="007857CC">
              <w:rPr>
                <w:rFonts w:ascii="GE Inspira" w:hAnsi="GE Inspira"/>
                <w:noProof/>
                <w:color w:val="000000" w:themeColor="text1"/>
                <w:sz w:val="20"/>
                <w:szCs w:val="20"/>
              </w:rPr>
              <w:t> </w:t>
            </w:r>
            <w:r w:rsidRPr="007857CC">
              <w:rPr>
                <w:rFonts w:ascii="GE Inspira" w:hAnsi="GE Inspira"/>
                <w:noProof/>
                <w:color w:val="000000" w:themeColor="text1"/>
                <w:sz w:val="20"/>
                <w:szCs w:val="20"/>
              </w:rPr>
              <w:t> </w:t>
            </w:r>
            <w:r w:rsidRPr="007857CC">
              <w:rPr>
                <w:rFonts w:ascii="GE Inspira" w:hAnsi="GE Inspira"/>
                <w:noProof/>
                <w:color w:val="000000" w:themeColor="text1"/>
                <w:sz w:val="20"/>
                <w:szCs w:val="20"/>
              </w:rPr>
              <w:t> </w:t>
            </w:r>
            <w:r w:rsidRPr="007857CC">
              <w:rPr>
                <w:rFonts w:ascii="GE Inspira" w:hAnsi="GE Inspira"/>
                <w:noProof/>
                <w:color w:val="000000" w:themeColor="text1"/>
                <w:sz w:val="20"/>
                <w:szCs w:val="20"/>
              </w:rPr>
              <w:t> </w:t>
            </w:r>
            <w:r w:rsidRPr="007857CC">
              <w:rPr>
                <w:rFonts w:ascii="GE Inspira" w:hAnsi="GE Inspir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2A9" w:rsidRPr="007857CC" w:rsidRDefault="00F352A9">
            <w:pPr>
              <w:rPr>
                <w:rFonts w:ascii="GE Inspira" w:hAnsi="GE Inspira"/>
              </w:rPr>
            </w:pPr>
            <w:r w:rsidRPr="007857CC">
              <w:rPr>
                <w:rFonts w:ascii="GE Inspira" w:hAnsi="GE Inspira"/>
                <w:color w:val="000000" w:themeColor="text1"/>
                <w:sz w:val="20"/>
                <w:szCs w:val="20"/>
              </w:rPr>
              <w:fldChar w:fldCharType="begin">
                <w:ffData>
                  <w:name w:val="Text64"/>
                  <w:enabled/>
                  <w:calcOnExit w:val="0"/>
                  <w:textInput/>
                </w:ffData>
              </w:fldChar>
            </w:r>
            <w:r w:rsidRPr="007857CC">
              <w:rPr>
                <w:rFonts w:ascii="GE Inspira" w:hAnsi="GE Inspir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857CC">
              <w:rPr>
                <w:rFonts w:ascii="GE Inspira" w:hAnsi="GE Inspira"/>
                <w:color w:val="000000" w:themeColor="text1"/>
                <w:sz w:val="20"/>
                <w:szCs w:val="20"/>
              </w:rPr>
            </w:r>
            <w:r w:rsidRPr="007857CC">
              <w:rPr>
                <w:rFonts w:ascii="GE Inspira" w:hAnsi="GE Inspira"/>
                <w:color w:val="000000" w:themeColor="text1"/>
                <w:sz w:val="20"/>
                <w:szCs w:val="20"/>
              </w:rPr>
              <w:fldChar w:fldCharType="separate"/>
            </w:r>
            <w:r w:rsidRPr="007857CC">
              <w:rPr>
                <w:rFonts w:ascii="GE Inspira" w:hAnsi="GE Inspira"/>
                <w:noProof/>
                <w:color w:val="000000" w:themeColor="text1"/>
                <w:sz w:val="20"/>
                <w:szCs w:val="20"/>
              </w:rPr>
              <w:t> </w:t>
            </w:r>
            <w:r w:rsidRPr="007857CC">
              <w:rPr>
                <w:rFonts w:ascii="GE Inspira" w:hAnsi="GE Inspira"/>
                <w:noProof/>
                <w:color w:val="000000" w:themeColor="text1"/>
                <w:sz w:val="20"/>
                <w:szCs w:val="20"/>
              </w:rPr>
              <w:t> </w:t>
            </w:r>
            <w:r w:rsidRPr="007857CC">
              <w:rPr>
                <w:rFonts w:ascii="GE Inspira" w:hAnsi="GE Inspira"/>
                <w:noProof/>
                <w:color w:val="000000" w:themeColor="text1"/>
                <w:sz w:val="20"/>
                <w:szCs w:val="20"/>
              </w:rPr>
              <w:t> </w:t>
            </w:r>
            <w:r w:rsidRPr="007857CC">
              <w:rPr>
                <w:rFonts w:ascii="GE Inspira" w:hAnsi="GE Inspira"/>
                <w:noProof/>
                <w:color w:val="000000" w:themeColor="text1"/>
                <w:sz w:val="20"/>
                <w:szCs w:val="20"/>
              </w:rPr>
              <w:t> </w:t>
            </w:r>
            <w:r w:rsidRPr="007857CC">
              <w:rPr>
                <w:rFonts w:ascii="GE Inspira" w:hAnsi="GE Inspira"/>
                <w:noProof/>
                <w:color w:val="000000" w:themeColor="text1"/>
                <w:sz w:val="20"/>
                <w:szCs w:val="20"/>
              </w:rPr>
              <w:t> </w:t>
            </w:r>
            <w:r w:rsidRPr="007857CC">
              <w:rPr>
                <w:rFonts w:ascii="GE Inspira" w:hAnsi="GE Inspira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DF44A9" w:rsidRPr="007857CC" w:rsidTr="00DF44A9">
        <w:trPr>
          <w:trHeight w:val="553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2A9" w:rsidRPr="007857CC" w:rsidRDefault="00F352A9">
            <w:pPr>
              <w:rPr>
                <w:rFonts w:ascii="GE Inspira" w:hAnsi="GE Inspira"/>
                <w:sz w:val="16"/>
                <w:szCs w:val="16"/>
              </w:rPr>
            </w:pPr>
            <w:r w:rsidRPr="007857CC">
              <w:rPr>
                <w:rFonts w:ascii="GE Inspira" w:hAnsi="GE Inspira"/>
                <w:color w:val="000000" w:themeColor="text1"/>
                <w:sz w:val="16"/>
                <w:szCs w:val="16"/>
              </w:rPr>
              <w:fldChar w:fldCharType="begin">
                <w:ffData>
                  <w:name w:val="Text64"/>
                  <w:enabled/>
                  <w:calcOnExit w:val="0"/>
                  <w:textInput/>
                </w:ffData>
              </w:fldChar>
            </w:r>
            <w:r w:rsidRPr="007857CC">
              <w:rPr>
                <w:rFonts w:ascii="GE Inspira" w:hAnsi="GE Inspira"/>
                <w:color w:val="000000" w:themeColor="text1"/>
                <w:sz w:val="16"/>
                <w:szCs w:val="16"/>
              </w:rPr>
              <w:instrText xml:space="preserve"> FORMTEXT </w:instrText>
            </w:r>
            <w:r w:rsidRPr="007857CC">
              <w:rPr>
                <w:rFonts w:ascii="GE Inspira" w:hAnsi="GE Inspira"/>
                <w:color w:val="000000" w:themeColor="text1"/>
                <w:sz w:val="16"/>
                <w:szCs w:val="16"/>
              </w:rPr>
            </w:r>
            <w:r w:rsidRPr="007857CC">
              <w:rPr>
                <w:rFonts w:ascii="GE Inspira" w:hAnsi="GE Inspira"/>
                <w:color w:val="000000" w:themeColor="text1"/>
                <w:sz w:val="16"/>
                <w:szCs w:val="16"/>
              </w:rPr>
              <w:fldChar w:fldCharType="separate"/>
            </w:r>
            <w:r w:rsidRPr="007857CC">
              <w:rPr>
                <w:rFonts w:ascii="GE Inspira" w:hAnsi="GE Inspira"/>
                <w:noProof/>
                <w:color w:val="000000" w:themeColor="text1"/>
                <w:sz w:val="16"/>
                <w:szCs w:val="16"/>
              </w:rPr>
              <w:t> </w:t>
            </w:r>
            <w:r w:rsidRPr="007857CC">
              <w:rPr>
                <w:rFonts w:ascii="GE Inspira" w:hAnsi="GE Inspira"/>
                <w:noProof/>
                <w:color w:val="000000" w:themeColor="text1"/>
                <w:sz w:val="16"/>
                <w:szCs w:val="16"/>
              </w:rPr>
              <w:t> </w:t>
            </w:r>
            <w:r w:rsidRPr="007857CC">
              <w:rPr>
                <w:rFonts w:ascii="GE Inspira" w:hAnsi="GE Inspira"/>
                <w:noProof/>
                <w:color w:val="000000" w:themeColor="text1"/>
                <w:sz w:val="16"/>
                <w:szCs w:val="16"/>
              </w:rPr>
              <w:t> </w:t>
            </w:r>
            <w:r w:rsidRPr="007857CC">
              <w:rPr>
                <w:rFonts w:ascii="GE Inspira" w:hAnsi="GE Inspira"/>
                <w:noProof/>
                <w:color w:val="000000" w:themeColor="text1"/>
                <w:sz w:val="16"/>
                <w:szCs w:val="16"/>
              </w:rPr>
              <w:t> </w:t>
            </w:r>
            <w:r w:rsidRPr="007857CC">
              <w:rPr>
                <w:rFonts w:ascii="GE Inspira" w:hAnsi="GE Inspira"/>
                <w:noProof/>
                <w:color w:val="000000" w:themeColor="text1"/>
                <w:sz w:val="16"/>
                <w:szCs w:val="16"/>
              </w:rPr>
              <w:t> </w:t>
            </w:r>
            <w:r w:rsidRPr="007857CC">
              <w:rPr>
                <w:rFonts w:ascii="GE Inspira" w:hAnsi="GE Inspira"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2A9" w:rsidRPr="007857CC" w:rsidRDefault="00F352A9">
            <w:pPr>
              <w:rPr>
                <w:rFonts w:ascii="GE Inspira" w:hAnsi="GE Inspira"/>
              </w:rPr>
            </w:pPr>
            <w:r w:rsidRPr="007857CC">
              <w:rPr>
                <w:rFonts w:ascii="GE Inspira" w:hAnsi="GE Inspira"/>
                <w:color w:val="000000" w:themeColor="text1"/>
                <w:sz w:val="20"/>
                <w:szCs w:val="20"/>
              </w:rPr>
              <w:fldChar w:fldCharType="begin">
                <w:ffData>
                  <w:name w:val="Text64"/>
                  <w:enabled/>
                  <w:calcOnExit w:val="0"/>
                  <w:textInput/>
                </w:ffData>
              </w:fldChar>
            </w:r>
            <w:r w:rsidRPr="007857CC">
              <w:rPr>
                <w:rFonts w:ascii="GE Inspira" w:hAnsi="GE Inspir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857CC">
              <w:rPr>
                <w:rFonts w:ascii="GE Inspira" w:hAnsi="GE Inspira"/>
                <w:color w:val="000000" w:themeColor="text1"/>
                <w:sz w:val="20"/>
                <w:szCs w:val="20"/>
              </w:rPr>
            </w:r>
            <w:r w:rsidRPr="007857CC">
              <w:rPr>
                <w:rFonts w:ascii="GE Inspira" w:hAnsi="GE Inspira"/>
                <w:color w:val="000000" w:themeColor="text1"/>
                <w:sz w:val="20"/>
                <w:szCs w:val="20"/>
              </w:rPr>
              <w:fldChar w:fldCharType="separate"/>
            </w:r>
            <w:r w:rsidRPr="007857CC">
              <w:rPr>
                <w:rFonts w:ascii="GE Inspira" w:hAnsi="GE Inspira"/>
                <w:noProof/>
                <w:color w:val="000000" w:themeColor="text1"/>
                <w:sz w:val="20"/>
                <w:szCs w:val="20"/>
              </w:rPr>
              <w:t> </w:t>
            </w:r>
            <w:r w:rsidRPr="007857CC">
              <w:rPr>
                <w:rFonts w:ascii="GE Inspira" w:hAnsi="GE Inspira"/>
                <w:noProof/>
                <w:color w:val="000000" w:themeColor="text1"/>
                <w:sz w:val="20"/>
                <w:szCs w:val="20"/>
              </w:rPr>
              <w:t> </w:t>
            </w:r>
            <w:r w:rsidRPr="007857CC">
              <w:rPr>
                <w:rFonts w:ascii="GE Inspira" w:hAnsi="GE Inspira"/>
                <w:noProof/>
                <w:color w:val="000000" w:themeColor="text1"/>
                <w:sz w:val="20"/>
                <w:szCs w:val="20"/>
              </w:rPr>
              <w:t> </w:t>
            </w:r>
            <w:r w:rsidRPr="007857CC">
              <w:rPr>
                <w:rFonts w:ascii="GE Inspira" w:hAnsi="GE Inspira"/>
                <w:noProof/>
                <w:color w:val="000000" w:themeColor="text1"/>
                <w:sz w:val="20"/>
                <w:szCs w:val="20"/>
              </w:rPr>
              <w:t> </w:t>
            </w:r>
            <w:r w:rsidRPr="007857CC">
              <w:rPr>
                <w:rFonts w:ascii="GE Inspira" w:hAnsi="GE Inspira"/>
                <w:noProof/>
                <w:color w:val="000000" w:themeColor="text1"/>
                <w:sz w:val="20"/>
                <w:szCs w:val="20"/>
              </w:rPr>
              <w:t> </w:t>
            </w:r>
            <w:r w:rsidRPr="007857CC">
              <w:rPr>
                <w:rFonts w:ascii="GE Inspira" w:hAnsi="GE Inspir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2A9" w:rsidRPr="007857CC" w:rsidRDefault="00F352A9">
            <w:pPr>
              <w:rPr>
                <w:rFonts w:ascii="GE Inspira" w:hAnsi="GE Inspira"/>
              </w:rPr>
            </w:pPr>
            <w:r w:rsidRPr="007857CC">
              <w:rPr>
                <w:rFonts w:ascii="GE Inspira" w:hAnsi="GE Inspira"/>
                <w:color w:val="000000" w:themeColor="text1"/>
                <w:sz w:val="20"/>
                <w:szCs w:val="20"/>
              </w:rPr>
              <w:fldChar w:fldCharType="begin">
                <w:ffData>
                  <w:name w:val="Text64"/>
                  <w:enabled/>
                  <w:calcOnExit w:val="0"/>
                  <w:textInput/>
                </w:ffData>
              </w:fldChar>
            </w:r>
            <w:r w:rsidRPr="007857CC">
              <w:rPr>
                <w:rFonts w:ascii="GE Inspira" w:hAnsi="GE Inspir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857CC">
              <w:rPr>
                <w:rFonts w:ascii="GE Inspira" w:hAnsi="GE Inspira"/>
                <w:color w:val="000000" w:themeColor="text1"/>
                <w:sz w:val="20"/>
                <w:szCs w:val="20"/>
              </w:rPr>
            </w:r>
            <w:r w:rsidRPr="007857CC">
              <w:rPr>
                <w:rFonts w:ascii="GE Inspira" w:hAnsi="GE Inspira"/>
                <w:color w:val="000000" w:themeColor="text1"/>
                <w:sz w:val="20"/>
                <w:szCs w:val="20"/>
              </w:rPr>
              <w:fldChar w:fldCharType="separate"/>
            </w:r>
            <w:r w:rsidRPr="007857CC">
              <w:rPr>
                <w:rFonts w:ascii="GE Inspira" w:hAnsi="GE Inspira"/>
                <w:noProof/>
                <w:color w:val="000000" w:themeColor="text1"/>
                <w:sz w:val="20"/>
                <w:szCs w:val="20"/>
              </w:rPr>
              <w:t> </w:t>
            </w:r>
            <w:r w:rsidRPr="007857CC">
              <w:rPr>
                <w:rFonts w:ascii="GE Inspira" w:hAnsi="GE Inspira"/>
                <w:noProof/>
                <w:color w:val="000000" w:themeColor="text1"/>
                <w:sz w:val="20"/>
                <w:szCs w:val="20"/>
              </w:rPr>
              <w:t> </w:t>
            </w:r>
            <w:r w:rsidRPr="007857CC">
              <w:rPr>
                <w:rFonts w:ascii="GE Inspira" w:hAnsi="GE Inspira"/>
                <w:noProof/>
                <w:color w:val="000000" w:themeColor="text1"/>
                <w:sz w:val="20"/>
                <w:szCs w:val="20"/>
              </w:rPr>
              <w:t> </w:t>
            </w:r>
            <w:r w:rsidRPr="007857CC">
              <w:rPr>
                <w:rFonts w:ascii="GE Inspira" w:hAnsi="GE Inspira"/>
                <w:noProof/>
                <w:color w:val="000000" w:themeColor="text1"/>
                <w:sz w:val="20"/>
                <w:szCs w:val="20"/>
              </w:rPr>
              <w:t> </w:t>
            </w:r>
            <w:r w:rsidRPr="007857CC">
              <w:rPr>
                <w:rFonts w:ascii="GE Inspira" w:hAnsi="GE Inspira"/>
                <w:noProof/>
                <w:color w:val="000000" w:themeColor="text1"/>
                <w:sz w:val="20"/>
                <w:szCs w:val="20"/>
              </w:rPr>
              <w:t> </w:t>
            </w:r>
            <w:r w:rsidRPr="007857CC">
              <w:rPr>
                <w:rFonts w:ascii="GE Inspira" w:hAnsi="GE Inspir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2A9" w:rsidRPr="007857CC" w:rsidRDefault="00F352A9">
            <w:pPr>
              <w:rPr>
                <w:rFonts w:ascii="GE Inspira" w:hAnsi="GE Inspira"/>
              </w:rPr>
            </w:pPr>
            <w:r w:rsidRPr="007857CC">
              <w:rPr>
                <w:rFonts w:ascii="GE Inspira" w:hAnsi="GE Inspira"/>
                <w:color w:val="000000" w:themeColor="text1"/>
                <w:sz w:val="20"/>
                <w:szCs w:val="20"/>
              </w:rPr>
              <w:fldChar w:fldCharType="begin">
                <w:ffData>
                  <w:name w:val="Text64"/>
                  <w:enabled/>
                  <w:calcOnExit w:val="0"/>
                  <w:textInput/>
                </w:ffData>
              </w:fldChar>
            </w:r>
            <w:r w:rsidRPr="007857CC">
              <w:rPr>
                <w:rFonts w:ascii="GE Inspira" w:hAnsi="GE Inspir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857CC">
              <w:rPr>
                <w:rFonts w:ascii="GE Inspira" w:hAnsi="GE Inspira"/>
                <w:color w:val="000000" w:themeColor="text1"/>
                <w:sz w:val="20"/>
                <w:szCs w:val="20"/>
              </w:rPr>
            </w:r>
            <w:r w:rsidRPr="007857CC">
              <w:rPr>
                <w:rFonts w:ascii="GE Inspira" w:hAnsi="GE Inspira"/>
                <w:color w:val="000000" w:themeColor="text1"/>
                <w:sz w:val="20"/>
                <w:szCs w:val="20"/>
              </w:rPr>
              <w:fldChar w:fldCharType="separate"/>
            </w:r>
            <w:r w:rsidRPr="007857CC">
              <w:rPr>
                <w:rFonts w:ascii="GE Inspira" w:hAnsi="GE Inspira"/>
                <w:noProof/>
                <w:color w:val="000000" w:themeColor="text1"/>
                <w:sz w:val="20"/>
                <w:szCs w:val="20"/>
              </w:rPr>
              <w:t> </w:t>
            </w:r>
            <w:r w:rsidRPr="007857CC">
              <w:rPr>
                <w:rFonts w:ascii="GE Inspira" w:hAnsi="GE Inspira"/>
                <w:noProof/>
                <w:color w:val="000000" w:themeColor="text1"/>
                <w:sz w:val="20"/>
                <w:szCs w:val="20"/>
              </w:rPr>
              <w:t> </w:t>
            </w:r>
            <w:r w:rsidRPr="007857CC">
              <w:rPr>
                <w:rFonts w:ascii="GE Inspira" w:hAnsi="GE Inspira"/>
                <w:noProof/>
                <w:color w:val="000000" w:themeColor="text1"/>
                <w:sz w:val="20"/>
                <w:szCs w:val="20"/>
              </w:rPr>
              <w:t> </w:t>
            </w:r>
            <w:r w:rsidRPr="007857CC">
              <w:rPr>
                <w:rFonts w:ascii="GE Inspira" w:hAnsi="GE Inspira"/>
                <w:noProof/>
                <w:color w:val="000000" w:themeColor="text1"/>
                <w:sz w:val="20"/>
                <w:szCs w:val="20"/>
              </w:rPr>
              <w:t> </w:t>
            </w:r>
            <w:r w:rsidRPr="007857CC">
              <w:rPr>
                <w:rFonts w:ascii="GE Inspira" w:hAnsi="GE Inspira"/>
                <w:noProof/>
                <w:color w:val="000000" w:themeColor="text1"/>
                <w:sz w:val="20"/>
                <w:szCs w:val="20"/>
              </w:rPr>
              <w:t> </w:t>
            </w:r>
            <w:r w:rsidRPr="007857CC">
              <w:rPr>
                <w:rFonts w:ascii="GE Inspira" w:hAnsi="GE Inspir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2A9" w:rsidRPr="007857CC" w:rsidRDefault="00F352A9">
            <w:pPr>
              <w:rPr>
                <w:rFonts w:ascii="GE Inspira" w:hAnsi="GE Inspira"/>
              </w:rPr>
            </w:pPr>
            <w:r w:rsidRPr="007857CC">
              <w:rPr>
                <w:rFonts w:ascii="GE Inspira" w:hAnsi="GE Inspira"/>
                <w:color w:val="000000" w:themeColor="text1"/>
                <w:sz w:val="20"/>
                <w:szCs w:val="20"/>
              </w:rPr>
              <w:fldChar w:fldCharType="begin">
                <w:ffData>
                  <w:name w:val="Text64"/>
                  <w:enabled/>
                  <w:calcOnExit w:val="0"/>
                  <w:textInput/>
                </w:ffData>
              </w:fldChar>
            </w:r>
            <w:r w:rsidRPr="007857CC">
              <w:rPr>
                <w:rFonts w:ascii="GE Inspira" w:hAnsi="GE Inspir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857CC">
              <w:rPr>
                <w:rFonts w:ascii="GE Inspira" w:hAnsi="GE Inspira"/>
                <w:color w:val="000000" w:themeColor="text1"/>
                <w:sz w:val="20"/>
                <w:szCs w:val="20"/>
              </w:rPr>
            </w:r>
            <w:r w:rsidRPr="007857CC">
              <w:rPr>
                <w:rFonts w:ascii="GE Inspira" w:hAnsi="GE Inspira"/>
                <w:color w:val="000000" w:themeColor="text1"/>
                <w:sz w:val="20"/>
                <w:szCs w:val="20"/>
              </w:rPr>
              <w:fldChar w:fldCharType="separate"/>
            </w:r>
            <w:r w:rsidRPr="007857CC">
              <w:rPr>
                <w:rFonts w:ascii="GE Inspira" w:hAnsi="GE Inspira"/>
                <w:noProof/>
                <w:color w:val="000000" w:themeColor="text1"/>
                <w:sz w:val="20"/>
                <w:szCs w:val="20"/>
              </w:rPr>
              <w:t> </w:t>
            </w:r>
            <w:r w:rsidRPr="007857CC">
              <w:rPr>
                <w:rFonts w:ascii="GE Inspira" w:hAnsi="GE Inspira"/>
                <w:noProof/>
                <w:color w:val="000000" w:themeColor="text1"/>
                <w:sz w:val="20"/>
                <w:szCs w:val="20"/>
              </w:rPr>
              <w:t> </w:t>
            </w:r>
            <w:r w:rsidRPr="007857CC">
              <w:rPr>
                <w:rFonts w:ascii="GE Inspira" w:hAnsi="GE Inspira"/>
                <w:noProof/>
                <w:color w:val="000000" w:themeColor="text1"/>
                <w:sz w:val="20"/>
                <w:szCs w:val="20"/>
              </w:rPr>
              <w:t> </w:t>
            </w:r>
            <w:r w:rsidRPr="007857CC">
              <w:rPr>
                <w:rFonts w:ascii="GE Inspira" w:hAnsi="GE Inspira"/>
                <w:noProof/>
                <w:color w:val="000000" w:themeColor="text1"/>
                <w:sz w:val="20"/>
                <w:szCs w:val="20"/>
              </w:rPr>
              <w:t> </w:t>
            </w:r>
            <w:r w:rsidRPr="007857CC">
              <w:rPr>
                <w:rFonts w:ascii="GE Inspira" w:hAnsi="GE Inspira"/>
                <w:noProof/>
                <w:color w:val="000000" w:themeColor="text1"/>
                <w:sz w:val="20"/>
                <w:szCs w:val="20"/>
              </w:rPr>
              <w:t> </w:t>
            </w:r>
            <w:r w:rsidRPr="007857CC">
              <w:rPr>
                <w:rFonts w:ascii="GE Inspira" w:hAnsi="GE Inspira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DF44A9" w:rsidRPr="007857CC" w:rsidTr="00DF44A9">
        <w:trPr>
          <w:trHeight w:val="568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2A9" w:rsidRPr="007857CC" w:rsidRDefault="00F352A9">
            <w:pPr>
              <w:rPr>
                <w:rFonts w:ascii="GE Inspira" w:hAnsi="GE Inspira"/>
                <w:sz w:val="16"/>
                <w:szCs w:val="16"/>
              </w:rPr>
            </w:pPr>
            <w:r w:rsidRPr="007857CC">
              <w:rPr>
                <w:rFonts w:ascii="GE Inspira" w:hAnsi="GE Inspira"/>
                <w:color w:val="000000" w:themeColor="text1"/>
                <w:sz w:val="16"/>
                <w:szCs w:val="16"/>
              </w:rPr>
              <w:fldChar w:fldCharType="begin">
                <w:ffData>
                  <w:name w:val="Text64"/>
                  <w:enabled/>
                  <w:calcOnExit w:val="0"/>
                  <w:textInput/>
                </w:ffData>
              </w:fldChar>
            </w:r>
            <w:r w:rsidRPr="007857CC">
              <w:rPr>
                <w:rFonts w:ascii="GE Inspira" w:hAnsi="GE Inspira"/>
                <w:color w:val="000000" w:themeColor="text1"/>
                <w:sz w:val="16"/>
                <w:szCs w:val="16"/>
              </w:rPr>
              <w:instrText xml:space="preserve"> FORMTEXT </w:instrText>
            </w:r>
            <w:r w:rsidRPr="007857CC">
              <w:rPr>
                <w:rFonts w:ascii="GE Inspira" w:hAnsi="GE Inspira"/>
                <w:color w:val="000000" w:themeColor="text1"/>
                <w:sz w:val="16"/>
                <w:szCs w:val="16"/>
              </w:rPr>
            </w:r>
            <w:r w:rsidRPr="007857CC">
              <w:rPr>
                <w:rFonts w:ascii="GE Inspira" w:hAnsi="GE Inspira"/>
                <w:color w:val="000000" w:themeColor="text1"/>
                <w:sz w:val="16"/>
                <w:szCs w:val="16"/>
              </w:rPr>
              <w:fldChar w:fldCharType="separate"/>
            </w:r>
            <w:r w:rsidRPr="007857CC">
              <w:rPr>
                <w:rFonts w:ascii="GE Inspira" w:hAnsi="GE Inspira"/>
                <w:noProof/>
                <w:color w:val="000000" w:themeColor="text1"/>
                <w:sz w:val="16"/>
                <w:szCs w:val="16"/>
              </w:rPr>
              <w:t> </w:t>
            </w:r>
            <w:r w:rsidRPr="007857CC">
              <w:rPr>
                <w:rFonts w:ascii="GE Inspira" w:hAnsi="GE Inspira"/>
                <w:noProof/>
                <w:color w:val="000000" w:themeColor="text1"/>
                <w:sz w:val="16"/>
                <w:szCs w:val="16"/>
              </w:rPr>
              <w:t> </w:t>
            </w:r>
            <w:r w:rsidRPr="007857CC">
              <w:rPr>
                <w:rFonts w:ascii="GE Inspira" w:hAnsi="GE Inspira"/>
                <w:noProof/>
                <w:color w:val="000000" w:themeColor="text1"/>
                <w:sz w:val="16"/>
                <w:szCs w:val="16"/>
              </w:rPr>
              <w:t> </w:t>
            </w:r>
            <w:r w:rsidRPr="007857CC">
              <w:rPr>
                <w:rFonts w:ascii="GE Inspira" w:hAnsi="GE Inspira"/>
                <w:noProof/>
                <w:color w:val="000000" w:themeColor="text1"/>
                <w:sz w:val="16"/>
                <w:szCs w:val="16"/>
              </w:rPr>
              <w:t> </w:t>
            </w:r>
            <w:r w:rsidRPr="007857CC">
              <w:rPr>
                <w:rFonts w:ascii="GE Inspira" w:hAnsi="GE Inspira"/>
                <w:noProof/>
                <w:color w:val="000000" w:themeColor="text1"/>
                <w:sz w:val="16"/>
                <w:szCs w:val="16"/>
              </w:rPr>
              <w:t> </w:t>
            </w:r>
            <w:r w:rsidRPr="007857CC">
              <w:rPr>
                <w:rFonts w:ascii="GE Inspira" w:hAnsi="GE Inspira"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2A9" w:rsidRPr="007857CC" w:rsidRDefault="00F352A9">
            <w:pPr>
              <w:rPr>
                <w:rFonts w:ascii="GE Inspira" w:hAnsi="GE Inspira"/>
              </w:rPr>
            </w:pPr>
            <w:r w:rsidRPr="007857CC">
              <w:rPr>
                <w:rFonts w:ascii="GE Inspira" w:hAnsi="GE Inspira"/>
                <w:color w:val="000000" w:themeColor="text1"/>
                <w:sz w:val="20"/>
                <w:szCs w:val="20"/>
              </w:rPr>
              <w:fldChar w:fldCharType="begin">
                <w:ffData>
                  <w:name w:val="Text64"/>
                  <w:enabled/>
                  <w:calcOnExit w:val="0"/>
                  <w:textInput/>
                </w:ffData>
              </w:fldChar>
            </w:r>
            <w:r w:rsidRPr="007857CC">
              <w:rPr>
                <w:rFonts w:ascii="GE Inspira" w:hAnsi="GE Inspir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857CC">
              <w:rPr>
                <w:rFonts w:ascii="GE Inspira" w:hAnsi="GE Inspira"/>
                <w:color w:val="000000" w:themeColor="text1"/>
                <w:sz w:val="20"/>
                <w:szCs w:val="20"/>
              </w:rPr>
            </w:r>
            <w:r w:rsidRPr="007857CC">
              <w:rPr>
                <w:rFonts w:ascii="GE Inspira" w:hAnsi="GE Inspira"/>
                <w:color w:val="000000" w:themeColor="text1"/>
                <w:sz w:val="20"/>
                <w:szCs w:val="20"/>
              </w:rPr>
              <w:fldChar w:fldCharType="separate"/>
            </w:r>
            <w:r w:rsidRPr="007857CC">
              <w:rPr>
                <w:rFonts w:ascii="GE Inspira" w:hAnsi="GE Inspira"/>
                <w:noProof/>
                <w:color w:val="000000" w:themeColor="text1"/>
                <w:sz w:val="20"/>
                <w:szCs w:val="20"/>
              </w:rPr>
              <w:t> </w:t>
            </w:r>
            <w:r w:rsidRPr="007857CC">
              <w:rPr>
                <w:rFonts w:ascii="GE Inspira" w:hAnsi="GE Inspira"/>
                <w:noProof/>
                <w:color w:val="000000" w:themeColor="text1"/>
                <w:sz w:val="20"/>
                <w:szCs w:val="20"/>
              </w:rPr>
              <w:t> </w:t>
            </w:r>
            <w:r w:rsidRPr="007857CC">
              <w:rPr>
                <w:rFonts w:ascii="GE Inspira" w:hAnsi="GE Inspira"/>
                <w:noProof/>
                <w:color w:val="000000" w:themeColor="text1"/>
                <w:sz w:val="20"/>
                <w:szCs w:val="20"/>
              </w:rPr>
              <w:t> </w:t>
            </w:r>
            <w:r w:rsidRPr="007857CC">
              <w:rPr>
                <w:rFonts w:ascii="GE Inspira" w:hAnsi="GE Inspira"/>
                <w:noProof/>
                <w:color w:val="000000" w:themeColor="text1"/>
                <w:sz w:val="20"/>
                <w:szCs w:val="20"/>
              </w:rPr>
              <w:t> </w:t>
            </w:r>
            <w:r w:rsidRPr="007857CC">
              <w:rPr>
                <w:rFonts w:ascii="GE Inspira" w:hAnsi="GE Inspira"/>
                <w:noProof/>
                <w:color w:val="000000" w:themeColor="text1"/>
                <w:sz w:val="20"/>
                <w:szCs w:val="20"/>
              </w:rPr>
              <w:t> </w:t>
            </w:r>
            <w:r w:rsidRPr="007857CC">
              <w:rPr>
                <w:rFonts w:ascii="GE Inspira" w:hAnsi="GE Inspir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2A9" w:rsidRPr="007857CC" w:rsidRDefault="00F352A9">
            <w:pPr>
              <w:rPr>
                <w:rFonts w:ascii="GE Inspira" w:hAnsi="GE Inspira"/>
              </w:rPr>
            </w:pPr>
            <w:r w:rsidRPr="007857CC">
              <w:rPr>
                <w:rFonts w:ascii="GE Inspira" w:hAnsi="GE Inspira"/>
                <w:color w:val="000000" w:themeColor="text1"/>
                <w:sz w:val="20"/>
                <w:szCs w:val="20"/>
              </w:rPr>
              <w:fldChar w:fldCharType="begin">
                <w:ffData>
                  <w:name w:val="Text64"/>
                  <w:enabled/>
                  <w:calcOnExit w:val="0"/>
                  <w:textInput/>
                </w:ffData>
              </w:fldChar>
            </w:r>
            <w:r w:rsidRPr="007857CC">
              <w:rPr>
                <w:rFonts w:ascii="GE Inspira" w:hAnsi="GE Inspir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857CC">
              <w:rPr>
                <w:rFonts w:ascii="GE Inspira" w:hAnsi="GE Inspira"/>
                <w:color w:val="000000" w:themeColor="text1"/>
                <w:sz w:val="20"/>
                <w:szCs w:val="20"/>
              </w:rPr>
            </w:r>
            <w:r w:rsidRPr="007857CC">
              <w:rPr>
                <w:rFonts w:ascii="GE Inspira" w:hAnsi="GE Inspira"/>
                <w:color w:val="000000" w:themeColor="text1"/>
                <w:sz w:val="20"/>
                <w:szCs w:val="20"/>
              </w:rPr>
              <w:fldChar w:fldCharType="separate"/>
            </w:r>
            <w:r w:rsidRPr="007857CC">
              <w:rPr>
                <w:rFonts w:ascii="GE Inspira" w:hAnsi="GE Inspira"/>
                <w:noProof/>
                <w:color w:val="000000" w:themeColor="text1"/>
                <w:sz w:val="20"/>
                <w:szCs w:val="20"/>
              </w:rPr>
              <w:t> </w:t>
            </w:r>
            <w:r w:rsidRPr="007857CC">
              <w:rPr>
                <w:rFonts w:ascii="GE Inspira" w:hAnsi="GE Inspira"/>
                <w:noProof/>
                <w:color w:val="000000" w:themeColor="text1"/>
                <w:sz w:val="20"/>
                <w:szCs w:val="20"/>
              </w:rPr>
              <w:t> </w:t>
            </w:r>
            <w:r w:rsidRPr="007857CC">
              <w:rPr>
                <w:rFonts w:ascii="GE Inspira" w:hAnsi="GE Inspira"/>
                <w:noProof/>
                <w:color w:val="000000" w:themeColor="text1"/>
                <w:sz w:val="20"/>
                <w:szCs w:val="20"/>
              </w:rPr>
              <w:t> </w:t>
            </w:r>
            <w:r w:rsidRPr="007857CC">
              <w:rPr>
                <w:rFonts w:ascii="GE Inspira" w:hAnsi="GE Inspira"/>
                <w:noProof/>
                <w:color w:val="000000" w:themeColor="text1"/>
                <w:sz w:val="20"/>
                <w:szCs w:val="20"/>
              </w:rPr>
              <w:t> </w:t>
            </w:r>
            <w:r w:rsidRPr="007857CC">
              <w:rPr>
                <w:rFonts w:ascii="GE Inspira" w:hAnsi="GE Inspira"/>
                <w:noProof/>
                <w:color w:val="000000" w:themeColor="text1"/>
                <w:sz w:val="20"/>
                <w:szCs w:val="20"/>
              </w:rPr>
              <w:t> </w:t>
            </w:r>
            <w:r w:rsidRPr="007857CC">
              <w:rPr>
                <w:rFonts w:ascii="GE Inspira" w:hAnsi="GE Inspir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2A9" w:rsidRPr="007857CC" w:rsidRDefault="00F352A9">
            <w:pPr>
              <w:rPr>
                <w:rFonts w:ascii="GE Inspira" w:hAnsi="GE Inspira"/>
              </w:rPr>
            </w:pPr>
            <w:r w:rsidRPr="007857CC">
              <w:rPr>
                <w:rFonts w:ascii="GE Inspira" w:hAnsi="GE Inspira"/>
                <w:color w:val="000000" w:themeColor="text1"/>
                <w:sz w:val="20"/>
                <w:szCs w:val="20"/>
              </w:rPr>
              <w:fldChar w:fldCharType="begin">
                <w:ffData>
                  <w:name w:val="Text64"/>
                  <w:enabled/>
                  <w:calcOnExit w:val="0"/>
                  <w:textInput/>
                </w:ffData>
              </w:fldChar>
            </w:r>
            <w:r w:rsidRPr="007857CC">
              <w:rPr>
                <w:rFonts w:ascii="GE Inspira" w:hAnsi="GE Inspir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857CC">
              <w:rPr>
                <w:rFonts w:ascii="GE Inspira" w:hAnsi="GE Inspira"/>
                <w:color w:val="000000" w:themeColor="text1"/>
                <w:sz w:val="20"/>
                <w:szCs w:val="20"/>
              </w:rPr>
            </w:r>
            <w:r w:rsidRPr="007857CC">
              <w:rPr>
                <w:rFonts w:ascii="GE Inspira" w:hAnsi="GE Inspira"/>
                <w:color w:val="000000" w:themeColor="text1"/>
                <w:sz w:val="20"/>
                <w:szCs w:val="20"/>
              </w:rPr>
              <w:fldChar w:fldCharType="separate"/>
            </w:r>
            <w:r w:rsidRPr="007857CC">
              <w:rPr>
                <w:rFonts w:ascii="GE Inspira" w:hAnsi="GE Inspira"/>
                <w:noProof/>
                <w:color w:val="000000" w:themeColor="text1"/>
                <w:sz w:val="20"/>
                <w:szCs w:val="20"/>
              </w:rPr>
              <w:t> </w:t>
            </w:r>
            <w:r w:rsidRPr="007857CC">
              <w:rPr>
                <w:rFonts w:ascii="GE Inspira" w:hAnsi="GE Inspira"/>
                <w:noProof/>
                <w:color w:val="000000" w:themeColor="text1"/>
                <w:sz w:val="20"/>
                <w:szCs w:val="20"/>
              </w:rPr>
              <w:t> </w:t>
            </w:r>
            <w:r w:rsidRPr="007857CC">
              <w:rPr>
                <w:rFonts w:ascii="GE Inspira" w:hAnsi="GE Inspira"/>
                <w:noProof/>
                <w:color w:val="000000" w:themeColor="text1"/>
                <w:sz w:val="20"/>
                <w:szCs w:val="20"/>
              </w:rPr>
              <w:t> </w:t>
            </w:r>
            <w:r w:rsidRPr="007857CC">
              <w:rPr>
                <w:rFonts w:ascii="GE Inspira" w:hAnsi="GE Inspira"/>
                <w:noProof/>
                <w:color w:val="000000" w:themeColor="text1"/>
                <w:sz w:val="20"/>
                <w:szCs w:val="20"/>
              </w:rPr>
              <w:t> </w:t>
            </w:r>
            <w:r w:rsidRPr="007857CC">
              <w:rPr>
                <w:rFonts w:ascii="GE Inspira" w:hAnsi="GE Inspira"/>
                <w:noProof/>
                <w:color w:val="000000" w:themeColor="text1"/>
                <w:sz w:val="20"/>
                <w:szCs w:val="20"/>
              </w:rPr>
              <w:t> </w:t>
            </w:r>
            <w:r w:rsidRPr="007857CC">
              <w:rPr>
                <w:rFonts w:ascii="GE Inspira" w:hAnsi="GE Inspir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2A9" w:rsidRPr="007857CC" w:rsidRDefault="00F352A9">
            <w:pPr>
              <w:rPr>
                <w:rFonts w:ascii="GE Inspira" w:hAnsi="GE Inspira"/>
              </w:rPr>
            </w:pPr>
            <w:r w:rsidRPr="007857CC">
              <w:rPr>
                <w:rFonts w:ascii="GE Inspira" w:hAnsi="GE Inspira"/>
                <w:color w:val="000000" w:themeColor="text1"/>
                <w:sz w:val="20"/>
                <w:szCs w:val="20"/>
              </w:rPr>
              <w:fldChar w:fldCharType="begin">
                <w:ffData>
                  <w:name w:val="Text64"/>
                  <w:enabled/>
                  <w:calcOnExit w:val="0"/>
                  <w:textInput/>
                </w:ffData>
              </w:fldChar>
            </w:r>
            <w:r w:rsidRPr="007857CC">
              <w:rPr>
                <w:rFonts w:ascii="GE Inspira" w:hAnsi="GE Inspir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857CC">
              <w:rPr>
                <w:rFonts w:ascii="GE Inspira" w:hAnsi="GE Inspira"/>
                <w:color w:val="000000" w:themeColor="text1"/>
                <w:sz w:val="20"/>
                <w:szCs w:val="20"/>
              </w:rPr>
            </w:r>
            <w:r w:rsidRPr="007857CC">
              <w:rPr>
                <w:rFonts w:ascii="GE Inspira" w:hAnsi="GE Inspira"/>
                <w:color w:val="000000" w:themeColor="text1"/>
                <w:sz w:val="20"/>
                <w:szCs w:val="20"/>
              </w:rPr>
              <w:fldChar w:fldCharType="separate"/>
            </w:r>
            <w:r w:rsidRPr="007857CC">
              <w:rPr>
                <w:rFonts w:ascii="GE Inspira" w:hAnsi="GE Inspira"/>
                <w:noProof/>
                <w:color w:val="000000" w:themeColor="text1"/>
                <w:sz w:val="20"/>
                <w:szCs w:val="20"/>
              </w:rPr>
              <w:t> </w:t>
            </w:r>
            <w:r w:rsidRPr="007857CC">
              <w:rPr>
                <w:rFonts w:ascii="GE Inspira" w:hAnsi="GE Inspira"/>
                <w:noProof/>
                <w:color w:val="000000" w:themeColor="text1"/>
                <w:sz w:val="20"/>
                <w:szCs w:val="20"/>
              </w:rPr>
              <w:t> </w:t>
            </w:r>
            <w:r w:rsidRPr="007857CC">
              <w:rPr>
                <w:rFonts w:ascii="GE Inspira" w:hAnsi="GE Inspira"/>
                <w:noProof/>
                <w:color w:val="000000" w:themeColor="text1"/>
                <w:sz w:val="20"/>
                <w:szCs w:val="20"/>
              </w:rPr>
              <w:t> </w:t>
            </w:r>
            <w:r w:rsidRPr="007857CC">
              <w:rPr>
                <w:rFonts w:ascii="GE Inspira" w:hAnsi="GE Inspira"/>
                <w:noProof/>
                <w:color w:val="000000" w:themeColor="text1"/>
                <w:sz w:val="20"/>
                <w:szCs w:val="20"/>
              </w:rPr>
              <w:t> </w:t>
            </w:r>
            <w:r w:rsidRPr="007857CC">
              <w:rPr>
                <w:rFonts w:ascii="GE Inspira" w:hAnsi="GE Inspira"/>
                <w:noProof/>
                <w:color w:val="000000" w:themeColor="text1"/>
                <w:sz w:val="20"/>
                <w:szCs w:val="20"/>
              </w:rPr>
              <w:t> </w:t>
            </w:r>
            <w:r w:rsidRPr="007857CC">
              <w:rPr>
                <w:rFonts w:ascii="GE Inspira" w:hAnsi="GE Inspira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DF44A9" w:rsidRPr="007857CC" w:rsidTr="00DF44A9">
        <w:trPr>
          <w:trHeight w:val="553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2A9" w:rsidRPr="007857CC" w:rsidRDefault="00F352A9">
            <w:pPr>
              <w:rPr>
                <w:rFonts w:ascii="GE Inspira" w:hAnsi="GE Inspira"/>
                <w:sz w:val="16"/>
                <w:szCs w:val="16"/>
              </w:rPr>
            </w:pPr>
            <w:r w:rsidRPr="007857CC">
              <w:rPr>
                <w:rFonts w:ascii="GE Inspira" w:hAnsi="GE Inspira"/>
                <w:color w:val="000000" w:themeColor="text1"/>
                <w:sz w:val="16"/>
                <w:szCs w:val="16"/>
              </w:rPr>
              <w:fldChar w:fldCharType="begin">
                <w:ffData>
                  <w:name w:val="Text64"/>
                  <w:enabled/>
                  <w:calcOnExit w:val="0"/>
                  <w:textInput/>
                </w:ffData>
              </w:fldChar>
            </w:r>
            <w:r w:rsidRPr="007857CC">
              <w:rPr>
                <w:rFonts w:ascii="GE Inspira" w:hAnsi="GE Inspira"/>
                <w:color w:val="000000" w:themeColor="text1"/>
                <w:sz w:val="16"/>
                <w:szCs w:val="16"/>
              </w:rPr>
              <w:instrText xml:space="preserve"> FORMTEXT </w:instrText>
            </w:r>
            <w:r w:rsidRPr="007857CC">
              <w:rPr>
                <w:rFonts w:ascii="GE Inspira" w:hAnsi="GE Inspira"/>
                <w:color w:val="000000" w:themeColor="text1"/>
                <w:sz w:val="16"/>
                <w:szCs w:val="16"/>
              </w:rPr>
            </w:r>
            <w:r w:rsidRPr="007857CC">
              <w:rPr>
                <w:rFonts w:ascii="GE Inspira" w:hAnsi="GE Inspira"/>
                <w:color w:val="000000" w:themeColor="text1"/>
                <w:sz w:val="16"/>
                <w:szCs w:val="16"/>
              </w:rPr>
              <w:fldChar w:fldCharType="separate"/>
            </w:r>
            <w:r w:rsidRPr="007857CC">
              <w:rPr>
                <w:rFonts w:ascii="GE Inspira" w:hAnsi="GE Inspira"/>
                <w:noProof/>
                <w:color w:val="000000" w:themeColor="text1"/>
                <w:sz w:val="16"/>
                <w:szCs w:val="16"/>
              </w:rPr>
              <w:t> </w:t>
            </w:r>
            <w:r w:rsidRPr="007857CC">
              <w:rPr>
                <w:rFonts w:ascii="GE Inspira" w:hAnsi="GE Inspira"/>
                <w:noProof/>
                <w:color w:val="000000" w:themeColor="text1"/>
                <w:sz w:val="16"/>
                <w:szCs w:val="16"/>
              </w:rPr>
              <w:t> </w:t>
            </w:r>
            <w:r w:rsidRPr="007857CC">
              <w:rPr>
                <w:rFonts w:ascii="GE Inspira" w:hAnsi="GE Inspira"/>
                <w:noProof/>
                <w:color w:val="000000" w:themeColor="text1"/>
                <w:sz w:val="16"/>
                <w:szCs w:val="16"/>
              </w:rPr>
              <w:t> </w:t>
            </w:r>
            <w:r w:rsidRPr="007857CC">
              <w:rPr>
                <w:rFonts w:ascii="GE Inspira" w:hAnsi="GE Inspira"/>
                <w:noProof/>
                <w:color w:val="000000" w:themeColor="text1"/>
                <w:sz w:val="16"/>
                <w:szCs w:val="16"/>
              </w:rPr>
              <w:t> </w:t>
            </w:r>
            <w:r w:rsidRPr="007857CC">
              <w:rPr>
                <w:rFonts w:ascii="GE Inspira" w:hAnsi="GE Inspira"/>
                <w:noProof/>
                <w:color w:val="000000" w:themeColor="text1"/>
                <w:sz w:val="16"/>
                <w:szCs w:val="16"/>
              </w:rPr>
              <w:t> </w:t>
            </w:r>
            <w:r w:rsidRPr="007857CC">
              <w:rPr>
                <w:rFonts w:ascii="GE Inspira" w:hAnsi="GE Inspira"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2A9" w:rsidRPr="007857CC" w:rsidRDefault="00F352A9">
            <w:pPr>
              <w:rPr>
                <w:rFonts w:ascii="GE Inspira" w:hAnsi="GE Inspira"/>
              </w:rPr>
            </w:pPr>
            <w:r w:rsidRPr="007857CC">
              <w:rPr>
                <w:rFonts w:ascii="GE Inspira" w:hAnsi="GE Inspira"/>
                <w:color w:val="000000" w:themeColor="text1"/>
                <w:sz w:val="20"/>
                <w:szCs w:val="20"/>
              </w:rPr>
              <w:fldChar w:fldCharType="begin">
                <w:ffData>
                  <w:name w:val="Text64"/>
                  <w:enabled/>
                  <w:calcOnExit w:val="0"/>
                  <w:textInput/>
                </w:ffData>
              </w:fldChar>
            </w:r>
            <w:r w:rsidRPr="007857CC">
              <w:rPr>
                <w:rFonts w:ascii="GE Inspira" w:hAnsi="GE Inspir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857CC">
              <w:rPr>
                <w:rFonts w:ascii="GE Inspira" w:hAnsi="GE Inspira"/>
                <w:color w:val="000000" w:themeColor="text1"/>
                <w:sz w:val="20"/>
                <w:szCs w:val="20"/>
              </w:rPr>
            </w:r>
            <w:r w:rsidRPr="007857CC">
              <w:rPr>
                <w:rFonts w:ascii="GE Inspira" w:hAnsi="GE Inspira"/>
                <w:color w:val="000000" w:themeColor="text1"/>
                <w:sz w:val="20"/>
                <w:szCs w:val="20"/>
              </w:rPr>
              <w:fldChar w:fldCharType="separate"/>
            </w:r>
            <w:r w:rsidRPr="007857CC">
              <w:rPr>
                <w:rFonts w:ascii="GE Inspira" w:hAnsi="GE Inspira"/>
                <w:noProof/>
                <w:color w:val="000000" w:themeColor="text1"/>
                <w:sz w:val="20"/>
                <w:szCs w:val="20"/>
              </w:rPr>
              <w:t> </w:t>
            </w:r>
            <w:r w:rsidRPr="007857CC">
              <w:rPr>
                <w:rFonts w:ascii="GE Inspira" w:hAnsi="GE Inspira"/>
                <w:noProof/>
                <w:color w:val="000000" w:themeColor="text1"/>
                <w:sz w:val="20"/>
                <w:szCs w:val="20"/>
              </w:rPr>
              <w:t> </w:t>
            </w:r>
            <w:r w:rsidRPr="007857CC">
              <w:rPr>
                <w:rFonts w:ascii="GE Inspira" w:hAnsi="GE Inspira"/>
                <w:noProof/>
                <w:color w:val="000000" w:themeColor="text1"/>
                <w:sz w:val="20"/>
                <w:szCs w:val="20"/>
              </w:rPr>
              <w:t> </w:t>
            </w:r>
            <w:r w:rsidRPr="007857CC">
              <w:rPr>
                <w:rFonts w:ascii="GE Inspira" w:hAnsi="GE Inspira"/>
                <w:noProof/>
                <w:color w:val="000000" w:themeColor="text1"/>
                <w:sz w:val="20"/>
                <w:szCs w:val="20"/>
              </w:rPr>
              <w:t> </w:t>
            </w:r>
            <w:r w:rsidRPr="007857CC">
              <w:rPr>
                <w:rFonts w:ascii="GE Inspira" w:hAnsi="GE Inspira"/>
                <w:noProof/>
                <w:color w:val="000000" w:themeColor="text1"/>
                <w:sz w:val="20"/>
                <w:szCs w:val="20"/>
              </w:rPr>
              <w:t> </w:t>
            </w:r>
            <w:r w:rsidRPr="007857CC">
              <w:rPr>
                <w:rFonts w:ascii="GE Inspira" w:hAnsi="GE Inspir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2A9" w:rsidRPr="007857CC" w:rsidRDefault="00F352A9">
            <w:pPr>
              <w:rPr>
                <w:rFonts w:ascii="GE Inspira" w:hAnsi="GE Inspira"/>
              </w:rPr>
            </w:pPr>
            <w:r w:rsidRPr="007857CC">
              <w:rPr>
                <w:rFonts w:ascii="GE Inspira" w:hAnsi="GE Inspira"/>
                <w:color w:val="000000" w:themeColor="text1"/>
                <w:sz w:val="20"/>
                <w:szCs w:val="20"/>
              </w:rPr>
              <w:fldChar w:fldCharType="begin">
                <w:ffData>
                  <w:name w:val="Text64"/>
                  <w:enabled/>
                  <w:calcOnExit w:val="0"/>
                  <w:textInput/>
                </w:ffData>
              </w:fldChar>
            </w:r>
            <w:r w:rsidRPr="007857CC">
              <w:rPr>
                <w:rFonts w:ascii="GE Inspira" w:hAnsi="GE Inspir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857CC">
              <w:rPr>
                <w:rFonts w:ascii="GE Inspira" w:hAnsi="GE Inspira"/>
                <w:color w:val="000000" w:themeColor="text1"/>
                <w:sz w:val="20"/>
                <w:szCs w:val="20"/>
              </w:rPr>
            </w:r>
            <w:r w:rsidRPr="007857CC">
              <w:rPr>
                <w:rFonts w:ascii="GE Inspira" w:hAnsi="GE Inspira"/>
                <w:color w:val="000000" w:themeColor="text1"/>
                <w:sz w:val="20"/>
                <w:szCs w:val="20"/>
              </w:rPr>
              <w:fldChar w:fldCharType="separate"/>
            </w:r>
            <w:r w:rsidRPr="007857CC">
              <w:rPr>
                <w:rFonts w:ascii="GE Inspira" w:hAnsi="GE Inspira"/>
                <w:noProof/>
                <w:color w:val="000000" w:themeColor="text1"/>
                <w:sz w:val="20"/>
                <w:szCs w:val="20"/>
              </w:rPr>
              <w:t> </w:t>
            </w:r>
            <w:r w:rsidRPr="007857CC">
              <w:rPr>
                <w:rFonts w:ascii="GE Inspira" w:hAnsi="GE Inspira"/>
                <w:noProof/>
                <w:color w:val="000000" w:themeColor="text1"/>
                <w:sz w:val="20"/>
                <w:szCs w:val="20"/>
              </w:rPr>
              <w:t> </w:t>
            </w:r>
            <w:r w:rsidRPr="007857CC">
              <w:rPr>
                <w:rFonts w:ascii="GE Inspira" w:hAnsi="GE Inspira"/>
                <w:noProof/>
                <w:color w:val="000000" w:themeColor="text1"/>
                <w:sz w:val="20"/>
                <w:szCs w:val="20"/>
              </w:rPr>
              <w:t> </w:t>
            </w:r>
            <w:r w:rsidRPr="007857CC">
              <w:rPr>
                <w:rFonts w:ascii="GE Inspira" w:hAnsi="GE Inspira"/>
                <w:noProof/>
                <w:color w:val="000000" w:themeColor="text1"/>
                <w:sz w:val="20"/>
                <w:szCs w:val="20"/>
              </w:rPr>
              <w:t> </w:t>
            </w:r>
            <w:r w:rsidRPr="007857CC">
              <w:rPr>
                <w:rFonts w:ascii="GE Inspira" w:hAnsi="GE Inspira"/>
                <w:noProof/>
                <w:color w:val="000000" w:themeColor="text1"/>
                <w:sz w:val="20"/>
                <w:szCs w:val="20"/>
              </w:rPr>
              <w:t> </w:t>
            </w:r>
            <w:r w:rsidRPr="007857CC">
              <w:rPr>
                <w:rFonts w:ascii="GE Inspira" w:hAnsi="GE Inspir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2A9" w:rsidRPr="007857CC" w:rsidRDefault="00F352A9">
            <w:pPr>
              <w:rPr>
                <w:rFonts w:ascii="GE Inspira" w:hAnsi="GE Inspira"/>
              </w:rPr>
            </w:pPr>
            <w:r w:rsidRPr="007857CC">
              <w:rPr>
                <w:rFonts w:ascii="GE Inspira" w:hAnsi="GE Inspira"/>
                <w:color w:val="000000" w:themeColor="text1"/>
                <w:sz w:val="20"/>
                <w:szCs w:val="20"/>
              </w:rPr>
              <w:fldChar w:fldCharType="begin">
                <w:ffData>
                  <w:name w:val="Text64"/>
                  <w:enabled/>
                  <w:calcOnExit w:val="0"/>
                  <w:textInput/>
                </w:ffData>
              </w:fldChar>
            </w:r>
            <w:r w:rsidRPr="007857CC">
              <w:rPr>
                <w:rFonts w:ascii="GE Inspira" w:hAnsi="GE Inspir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857CC">
              <w:rPr>
                <w:rFonts w:ascii="GE Inspira" w:hAnsi="GE Inspira"/>
                <w:color w:val="000000" w:themeColor="text1"/>
                <w:sz w:val="20"/>
                <w:szCs w:val="20"/>
              </w:rPr>
            </w:r>
            <w:r w:rsidRPr="007857CC">
              <w:rPr>
                <w:rFonts w:ascii="GE Inspira" w:hAnsi="GE Inspira"/>
                <w:color w:val="000000" w:themeColor="text1"/>
                <w:sz w:val="20"/>
                <w:szCs w:val="20"/>
              </w:rPr>
              <w:fldChar w:fldCharType="separate"/>
            </w:r>
            <w:r w:rsidRPr="007857CC">
              <w:rPr>
                <w:rFonts w:ascii="GE Inspira" w:hAnsi="GE Inspira"/>
                <w:noProof/>
                <w:color w:val="000000" w:themeColor="text1"/>
                <w:sz w:val="20"/>
                <w:szCs w:val="20"/>
              </w:rPr>
              <w:t> </w:t>
            </w:r>
            <w:r w:rsidRPr="007857CC">
              <w:rPr>
                <w:rFonts w:ascii="GE Inspira" w:hAnsi="GE Inspira"/>
                <w:noProof/>
                <w:color w:val="000000" w:themeColor="text1"/>
                <w:sz w:val="20"/>
                <w:szCs w:val="20"/>
              </w:rPr>
              <w:t> </w:t>
            </w:r>
            <w:r w:rsidRPr="007857CC">
              <w:rPr>
                <w:rFonts w:ascii="GE Inspira" w:hAnsi="GE Inspira"/>
                <w:noProof/>
                <w:color w:val="000000" w:themeColor="text1"/>
                <w:sz w:val="20"/>
                <w:szCs w:val="20"/>
              </w:rPr>
              <w:t> </w:t>
            </w:r>
            <w:r w:rsidRPr="007857CC">
              <w:rPr>
                <w:rFonts w:ascii="GE Inspira" w:hAnsi="GE Inspira"/>
                <w:noProof/>
                <w:color w:val="000000" w:themeColor="text1"/>
                <w:sz w:val="20"/>
                <w:szCs w:val="20"/>
              </w:rPr>
              <w:t> </w:t>
            </w:r>
            <w:r w:rsidRPr="007857CC">
              <w:rPr>
                <w:rFonts w:ascii="GE Inspira" w:hAnsi="GE Inspira"/>
                <w:noProof/>
                <w:color w:val="000000" w:themeColor="text1"/>
                <w:sz w:val="20"/>
                <w:szCs w:val="20"/>
              </w:rPr>
              <w:t> </w:t>
            </w:r>
            <w:r w:rsidRPr="007857CC">
              <w:rPr>
                <w:rFonts w:ascii="GE Inspira" w:hAnsi="GE Inspir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2A9" w:rsidRPr="007857CC" w:rsidRDefault="00F352A9">
            <w:pPr>
              <w:rPr>
                <w:rFonts w:ascii="GE Inspira" w:hAnsi="GE Inspira"/>
              </w:rPr>
            </w:pPr>
            <w:r w:rsidRPr="007857CC">
              <w:rPr>
                <w:rFonts w:ascii="GE Inspira" w:hAnsi="GE Inspira"/>
                <w:color w:val="000000" w:themeColor="text1"/>
                <w:sz w:val="20"/>
                <w:szCs w:val="20"/>
              </w:rPr>
              <w:fldChar w:fldCharType="begin">
                <w:ffData>
                  <w:name w:val="Text64"/>
                  <w:enabled/>
                  <w:calcOnExit w:val="0"/>
                  <w:textInput/>
                </w:ffData>
              </w:fldChar>
            </w:r>
            <w:r w:rsidRPr="007857CC">
              <w:rPr>
                <w:rFonts w:ascii="GE Inspira" w:hAnsi="GE Inspir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857CC">
              <w:rPr>
                <w:rFonts w:ascii="GE Inspira" w:hAnsi="GE Inspira"/>
                <w:color w:val="000000" w:themeColor="text1"/>
                <w:sz w:val="20"/>
                <w:szCs w:val="20"/>
              </w:rPr>
            </w:r>
            <w:r w:rsidRPr="007857CC">
              <w:rPr>
                <w:rFonts w:ascii="GE Inspira" w:hAnsi="GE Inspira"/>
                <w:color w:val="000000" w:themeColor="text1"/>
                <w:sz w:val="20"/>
                <w:szCs w:val="20"/>
              </w:rPr>
              <w:fldChar w:fldCharType="separate"/>
            </w:r>
            <w:r w:rsidRPr="007857CC">
              <w:rPr>
                <w:rFonts w:ascii="GE Inspira" w:hAnsi="GE Inspira"/>
                <w:noProof/>
                <w:color w:val="000000" w:themeColor="text1"/>
                <w:sz w:val="20"/>
                <w:szCs w:val="20"/>
              </w:rPr>
              <w:t> </w:t>
            </w:r>
            <w:r w:rsidRPr="007857CC">
              <w:rPr>
                <w:rFonts w:ascii="GE Inspira" w:hAnsi="GE Inspira"/>
                <w:noProof/>
                <w:color w:val="000000" w:themeColor="text1"/>
                <w:sz w:val="20"/>
                <w:szCs w:val="20"/>
              </w:rPr>
              <w:t> </w:t>
            </w:r>
            <w:r w:rsidRPr="007857CC">
              <w:rPr>
                <w:rFonts w:ascii="GE Inspira" w:hAnsi="GE Inspira"/>
                <w:noProof/>
                <w:color w:val="000000" w:themeColor="text1"/>
                <w:sz w:val="20"/>
                <w:szCs w:val="20"/>
              </w:rPr>
              <w:t> </w:t>
            </w:r>
            <w:r w:rsidRPr="007857CC">
              <w:rPr>
                <w:rFonts w:ascii="GE Inspira" w:hAnsi="GE Inspira"/>
                <w:noProof/>
                <w:color w:val="000000" w:themeColor="text1"/>
                <w:sz w:val="20"/>
                <w:szCs w:val="20"/>
              </w:rPr>
              <w:t> </w:t>
            </w:r>
            <w:r w:rsidRPr="007857CC">
              <w:rPr>
                <w:rFonts w:ascii="GE Inspira" w:hAnsi="GE Inspira"/>
                <w:noProof/>
                <w:color w:val="000000" w:themeColor="text1"/>
                <w:sz w:val="20"/>
                <w:szCs w:val="20"/>
              </w:rPr>
              <w:t> </w:t>
            </w:r>
            <w:r w:rsidRPr="007857CC">
              <w:rPr>
                <w:rFonts w:ascii="GE Inspira" w:hAnsi="GE Inspira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DF44A9" w:rsidRPr="007857CC" w:rsidTr="00DF44A9">
        <w:trPr>
          <w:trHeight w:val="553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2A9" w:rsidRPr="007857CC" w:rsidRDefault="00F352A9">
            <w:pPr>
              <w:rPr>
                <w:rFonts w:ascii="GE Inspira" w:hAnsi="GE Inspira"/>
                <w:sz w:val="16"/>
                <w:szCs w:val="16"/>
              </w:rPr>
            </w:pPr>
            <w:r w:rsidRPr="007857CC">
              <w:rPr>
                <w:rFonts w:ascii="GE Inspira" w:hAnsi="GE Inspira"/>
                <w:color w:val="000000" w:themeColor="text1"/>
                <w:sz w:val="16"/>
                <w:szCs w:val="16"/>
              </w:rPr>
              <w:fldChar w:fldCharType="begin">
                <w:ffData>
                  <w:name w:val="Text64"/>
                  <w:enabled/>
                  <w:calcOnExit w:val="0"/>
                  <w:textInput/>
                </w:ffData>
              </w:fldChar>
            </w:r>
            <w:r w:rsidRPr="007857CC">
              <w:rPr>
                <w:rFonts w:ascii="GE Inspira" w:hAnsi="GE Inspira"/>
                <w:color w:val="000000" w:themeColor="text1"/>
                <w:sz w:val="16"/>
                <w:szCs w:val="16"/>
              </w:rPr>
              <w:instrText xml:space="preserve"> FORMTEXT </w:instrText>
            </w:r>
            <w:r w:rsidRPr="007857CC">
              <w:rPr>
                <w:rFonts w:ascii="GE Inspira" w:hAnsi="GE Inspira"/>
                <w:color w:val="000000" w:themeColor="text1"/>
                <w:sz w:val="16"/>
                <w:szCs w:val="16"/>
              </w:rPr>
            </w:r>
            <w:r w:rsidRPr="007857CC">
              <w:rPr>
                <w:rFonts w:ascii="GE Inspira" w:hAnsi="GE Inspira"/>
                <w:color w:val="000000" w:themeColor="text1"/>
                <w:sz w:val="16"/>
                <w:szCs w:val="16"/>
              </w:rPr>
              <w:fldChar w:fldCharType="separate"/>
            </w:r>
            <w:r w:rsidRPr="007857CC">
              <w:rPr>
                <w:rFonts w:ascii="GE Inspira" w:hAnsi="GE Inspira"/>
                <w:noProof/>
                <w:color w:val="000000" w:themeColor="text1"/>
                <w:sz w:val="16"/>
                <w:szCs w:val="16"/>
              </w:rPr>
              <w:t> </w:t>
            </w:r>
            <w:r w:rsidRPr="007857CC">
              <w:rPr>
                <w:rFonts w:ascii="GE Inspira" w:hAnsi="GE Inspira"/>
                <w:noProof/>
                <w:color w:val="000000" w:themeColor="text1"/>
                <w:sz w:val="16"/>
                <w:szCs w:val="16"/>
              </w:rPr>
              <w:t> </w:t>
            </w:r>
            <w:r w:rsidRPr="007857CC">
              <w:rPr>
                <w:rFonts w:ascii="GE Inspira" w:hAnsi="GE Inspira"/>
                <w:noProof/>
                <w:color w:val="000000" w:themeColor="text1"/>
                <w:sz w:val="16"/>
                <w:szCs w:val="16"/>
              </w:rPr>
              <w:t> </w:t>
            </w:r>
            <w:r w:rsidRPr="007857CC">
              <w:rPr>
                <w:rFonts w:ascii="GE Inspira" w:hAnsi="GE Inspira"/>
                <w:noProof/>
                <w:color w:val="000000" w:themeColor="text1"/>
                <w:sz w:val="16"/>
                <w:szCs w:val="16"/>
              </w:rPr>
              <w:t> </w:t>
            </w:r>
            <w:r w:rsidRPr="007857CC">
              <w:rPr>
                <w:rFonts w:ascii="GE Inspira" w:hAnsi="GE Inspira"/>
                <w:noProof/>
                <w:color w:val="000000" w:themeColor="text1"/>
                <w:sz w:val="16"/>
                <w:szCs w:val="16"/>
              </w:rPr>
              <w:t> </w:t>
            </w:r>
            <w:r w:rsidRPr="007857CC">
              <w:rPr>
                <w:rFonts w:ascii="GE Inspira" w:hAnsi="GE Inspira"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2A9" w:rsidRPr="007857CC" w:rsidRDefault="00F352A9">
            <w:pPr>
              <w:rPr>
                <w:rFonts w:ascii="GE Inspira" w:hAnsi="GE Inspira"/>
              </w:rPr>
            </w:pPr>
            <w:r w:rsidRPr="007857CC">
              <w:rPr>
                <w:rFonts w:ascii="GE Inspira" w:hAnsi="GE Inspira"/>
                <w:color w:val="000000" w:themeColor="text1"/>
                <w:sz w:val="20"/>
                <w:szCs w:val="20"/>
              </w:rPr>
              <w:fldChar w:fldCharType="begin">
                <w:ffData>
                  <w:name w:val="Text64"/>
                  <w:enabled/>
                  <w:calcOnExit w:val="0"/>
                  <w:textInput/>
                </w:ffData>
              </w:fldChar>
            </w:r>
            <w:r w:rsidRPr="007857CC">
              <w:rPr>
                <w:rFonts w:ascii="GE Inspira" w:hAnsi="GE Inspir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857CC">
              <w:rPr>
                <w:rFonts w:ascii="GE Inspira" w:hAnsi="GE Inspira"/>
                <w:color w:val="000000" w:themeColor="text1"/>
                <w:sz w:val="20"/>
                <w:szCs w:val="20"/>
              </w:rPr>
            </w:r>
            <w:r w:rsidRPr="007857CC">
              <w:rPr>
                <w:rFonts w:ascii="GE Inspira" w:hAnsi="GE Inspira"/>
                <w:color w:val="000000" w:themeColor="text1"/>
                <w:sz w:val="20"/>
                <w:szCs w:val="20"/>
              </w:rPr>
              <w:fldChar w:fldCharType="separate"/>
            </w:r>
            <w:r w:rsidRPr="007857CC">
              <w:rPr>
                <w:rFonts w:ascii="GE Inspira" w:hAnsi="GE Inspira"/>
                <w:noProof/>
                <w:color w:val="000000" w:themeColor="text1"/>
                <w:sz w:val="20"/>
                <w:szCs w:val="20"/>
              </w:rPr>
              <w:t> </w:t>
            </w:r>
            <w:r w:rsidRPr="007857CC">
              <w:rPr>
                <w:rFonts w:ascii="GE Inspira" w:hAnsi="GE Inspira"/>
                <w:noProof/>
                <w:color w:val="000000" w:themeColor="text1"/>
                <w:sz w:val="20"/>
                <w:szCs w:val="20"/>
              </w:rPr>
              <w:t> </w:t>
            </w:r>
            <w:r w:rsidRPr="007857CC">
              <w:rPr>
                <w:rFonts w:ascii="GE Inspira" w:hAnsi="GE Inspira"/>
                <w:noProof/>
                <w:color w:val="000000" w:themeColor="text1"/>
                <w:sz w:val="20"/>
                <w:szCs w:val="20"/>
              </w:rPr>
              <w:t> </w:t>
            </w:r>
            <w:r w:rsidRPr="007857CC">
              <w:rPr>
                <w:rFonts w:ascii="GE Inspira" w:hAnsi="GE Inspira"/>
                <w:noProof/>
                <w:color w:val="000000" w:themeColor="text1"/>
                <w:sz w:val="20"/>
                <w:szCs w:val="20"/>
              </w:rPr>
              <w:t> </w:t>
            </w:r>
            <w:r w:rsidRPr="007857CC">
              <w:rPr>
                <w:rFonts w:ascii="GE Inspira" w:hAnsi="GE Inspira"/>
                <w:noProof/>
                <w:color w:val="000000" w:themeColor="text1"/>
                <w:sz w:val="20"/>
                <w:szCs w:val="20"/>
              </w:rPr>
              <w:t> </w:t>
            </w:r>
            <w:r w:rsidRPr="007857CC">
              <w:rPr>
                <w:rFonts w:ascii="GE Inspira" w:hAnsi="GE Inspir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2A9" w:rsidRPr="007857CC" w:rsidRDefault="00F352A9">
            <w:pPr>
              <w:rPr>
                <w:rFonts w:ascii="GE Inspira" w:hAnsi="GE Inspira"/>
              </w:rPr>
            </w:pPr>
            <w:r w:rsidRPr="007857CC">
              <w:rPr>
                <w:rFonts w:ascii="GE Inspira" w:hAnsi="GE Inspira"/>
                <w:color w:val="000000" w:themeColor="text1"/>
                <w:sz w:val="20"/>
                <w:szCs w:val="20"/>
              </w:rPr>
              <w:fldChar w:fldCharType="begin">
                <w:ffData>
                  <w:name w:val="Text64"/>
                  <w:enabled/>
                  <w:calcOnExit w:val="0"/>
                  <w:textInput/>
                </w:ffData>
              </w:fldChar>
            </w:r>
            <w:r w:rsidRPr="007857CC">
              <w:rPr>
                <w:rFonts w:ascii="GE Inspira" w:hAnsi="GE Inspir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857CC">
              <w:rPr>
                <w:rFonts w:ascii="GE Inspira" w:hAnsi="GE Inspira"/>
                <w:color w:val="000000" w:themeColor="text1"/>
                <w:sz w:val="20"/>
                <w:szCs w:val="20"/>
              </w:rPr>
            </w:r>
            <w:r w:rsidRPr="007857CC">
              <w:rPr>
                <w:rFonts w:ascii="GE Inspira" w:hAnsi="GE Inspira"/>
                <w:color w:val="000000" w:themeColor="text1"/>
                <w:sz w:val="20"/>
                <w:szCs w:val="20"/>
              </w:rPr>
              <w:fldChar w:fldCharType="separate"/>
            </w:r>
            <w:r w:rsidRPr="007857CC">
              <w:rPr>
                <w:rFonts w:ascii="GE Inspira" w:hAnsi="GE Inspira"/>
                <w:noProof/>
                <w:color w:val="000000" w:themeColor="text1"/>
                <w:sz w:val="20"/>
                <w:szCs w:val="20"/>
              </w:rPr>
              <w:t> </w:t>
            </w:r>
            <w:r w:rsidRPr="007857CC">
              <w:rPr>
                <w:rFonts w:ascii="GE Inspira" w:hAnsi="GE Inspira"/>
                <w:noProof/>
                <w:color w:val="000000" w:themeColor="text1"/>
                <w:sz w:val="20"/>
                <w:szCs w:val="20"/>
              </w:rPr>
              <w:t> </w:t>
            </w:r>
            <w:r w:rsidRPr="007857CC">
              <w:rPr>
                <w:rFonts w:ascii="GE Inspira" w:hAnsi="GE Inspira"/>
                <w:noProof/>
                <w:color w:val="000000" w:themeColor="text1"/>
                <w:sz w:val="20"/>
                <w:szCs w:val="20"/>
              </w:rPr>
              <w:t> </w:t>
            </w:r>
            <w:r w:rsidRPr="007857CC">
              <w:rPr>
                <w:rFonts w:ascii="GE Inspira" w:hAnsi="GE Inspira"/>
                <w:noProof/>
                <w:color w:val="000000" w:themeColor="text1"/>
                <w:sz w:val="20"/>
                <w:szCs w:val="20"/>
              </w:rPr>
              <w:t> </w:t>
            </w:r>
            <w:r w:rsidRPr="007857CC">
              <w:rPr>
                <w:rFonts w:ascii="GE Inspira" w:hAnsi="GE Inspira"/>
                <w:noProof/>
                <w:color w:val="000000" w:themeColor="text1"/>
                <w:sz w:val="20"/>
                <w:szCs w:val="20"/>
              </w:rPr>
              <w:t> </w:t>
            </w:r>
            <w:r w:rsidRPr="007857CC">
              <w:rPr>
                <w:rFonts w:ascii="GE Inspira" w:hAnsi="GE Inspir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2A9" w:rsidRPr="007857CC" w:rsidRDefault="00F352A9">
            <w:pPr>
              <w:rPr>
                <w:rFonts w:ascii="GE Inspira" w:hAnsi="GE Inspira"/>
              </w:rPr>
            </w:pPr>
            <w:r w:rsidRPr="007857CC">
              <w:rPr>
                <w:rFonts w:ascii="GE Inspira" w:hAnsi="GE Inspira"/>
                <w:color w:val="000000" w:themeColor="text1"/>
                <w:sz w:val="20"/>
                <w:szCs w:val="20"/>
              </w:rPr>
              <w:fldChar w:fldCharType="begin">
                <w:ffData>
                  <w:name w:val="Text64"/>
                  <w:enabled/>
                  <w:calcOnExit w:val="0"/>
                  <w:textInput/>
                </w:ffData>
              </w:fldChar>
            </w:r>
            <w:r w:rsidRPr="007857CC">
              <w:rPr>
                <w:rFonts w:ascii="GE Inspira" w:hAnsi="GE Inspir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857CC">
              <w:rPr>
                <w:rFonts w:ascii="GE Inspira" w:hAnsi="GE Inspira"/>
                <w:color w:val="000000" w:themeColor="text1"/>
                <w:sz w:val="20"/>
                <w:szCs w:val="20"/>
              </w:rPr>
            </w:r>
            <w:r w:rsidRPr="007857CC">
              <w:rPr>
                <w:rFonts w:ascii="GE Inspira" w:hAnsi="GE Inspira"/>
                <w:color w:val="000000" w:themeColor="text1"/>
                <w:sz w:val="20"/>
                <w:szCs w:val="20"/>
              </w:rPr>
              <w:fldChar w:fldCharType="separate"/>
            </w:r>
            <w:r w:rsidRPr="007857CC">
              <w:rPr>
                <w:rFonts w:ascii="GE Inspira" w:hAnsi="GE Inspira"/>
                <w:noProof/>
                <w:color w:val="000000" w:themeColor="text1"/>
                <w:sz w:val="20"/>
                <w:szCs w:val="20"/>
              </w:rPr>
              <w:t> </w:t>
            </w:r>
            <w:r w:rsidRPr="007857CC">
              <w:rPr>
                <w:rFonts w:ascii="GE Inspira" w:hAnsi="GE Inspira"/>
                <w:noProof/>
                <w:color w:val="000000" w:themeColor="text1"/>
                <w:sz w:val="20"/>
                <w:szCs w:val="20"/>
              </w:rPr>
              <w:t> </w:t>
            </w:r>
            <w:r w:rsidRPr="007857CC">
              <w:rPr>
                <w:rFonts w:ascii="GE Inspira" w:hAnsi="GE Inspira"/>
                <w:noProof/>
                <w:color w:val="000000" w:themeColor="text1"/>
                <w:sz w:val="20"/>
                <w:szCs w:val="20"/>
              </w:rPr>
              <w:t> </w:t>
            </w:r>
            <w:r w:rsidRPr="007857CC">
              <w:rPr>
                <w:rFonts w:ascii="GE Inspira" w:hAnsi="GE Inspira"/>
                <w:noProof/>
                <w:color w:val="000000" w:themeColor="text1"/>
                <w:sz w:val="20"/>
                <w:szCs w:val="20"/>
              </w:rPr>
              <w:t> </w:t>
            </w:r>
            <w:r w:rsidRPr="007857CC">
              <w:rPr>
                <w:rFonts w:ascii="GE Inspira" w:hAnsi="GE Inspira"/>
                <w:noProof/>
                <w:color w:val="000000" w:themeColor="text1"/>
                <w:sz w:val="20"/>
                <w:szCs w:val="20"/>
              </w:rPr>
              <w:t> </w:t>
            </w:r>
            <w:r w:rsidRPr="007857CC">
              <w:rPr>
                <w:rFonts w:ascii="GE Inspira" w:hAnsi="GE Inspir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2A9" w:rsidRPr="007857CC" w:rsidRDefault="00F352A9">
            <w:pPr>
              <w:rPr>
                <w:rFonts w:ascii="GE Inspira" w:hAnsi="GE Inspira"/>
              </w:rPr>
            </w:pPr>
            <w:r w:rsidRPr="007857CC">
              <w:rPr>
                <w:rFonts w:ascii="GE Inspira" w:hAnsi="GE Inspira"/>
                <w:color w:val="000000" w:themeColor="text1"/>
                <w:sz w:val="20"/>
                <w:szCs w:val="20"/>
              </w:rPr>
              <w:fldChar w:fldCharType="begin">
                <w:ffData>
                  <w:name w:val="Text64"/>
                  <w:enabled/>
                  <w:calcOnExit w:val="0"/>
                  <w:textInput/>
                </w:ffData>
              </w:fldChar>
            </w:r>
            <w:r w:rsidRPr="007857CC">
              <w:rPr>
                <w:rFonts w:ascii="GE Inspira" w:hAnsi="GE Inspir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857CC">
              <w:rPr>
                <w:rFonts w:ascii="GE Inspira" w:hAnsi="GE Inspira"/>
                <w:color w:val="000000" w:themeColor="text1"/>
                <w:sz w:val="20"/>
                <w:szCs w:val="20"/>
              </w:rPr>
            </w:r>
            <w:r w:rsidRPr="007857CC">
              <w:rPr>
                <w:rFonts w:ascii="GE Inspira" w:hAnsi="GE Inspira"/>
                <w:color w:val="000000" w:themeColor="text1"/>
                <w:sz w:val="20"/>
                <w:szCs w:val="20"/>
              </w:rPr>
              <w:fldChar w:fldCharType="separate"/>
            </w:r>
            <w:r w:rsidRPr="007857CC">
              <w:rPr>
                <w:rFonts w:ascii="GE Inspira" w:hAnsi="GE Inspira"/>
                <w:noProof/>
                <w:color w:val="000000" w:themeColor="text1"/>
                <w:sz w:val="20"/>
                <w:szCs w:val="20"/>
              </w:rPr>
              <w:t> </w:t>
            </w:r>
            <w:r w:rsidRPr="007857CC">
              <w:rPr>
                <w:rFonts w:ascii="GE Inspira" w:hAnsi="GE Inspira"/>
                <w:noProof/>
                <w:color w:val="000000" w:themeColor="text1"/>
                <w:sz w:val="20"/>
                <w:szCs w:val="20"/>
              </w:rPr>
              <w:t> </w:t>
            </w:r>
            <w:r w:rsidRPr="007857CC">
              <w:rPr>
                <w:rFonts w:ascii="GE Inspira" w:hAnsi="GE Inspira"/>
                <w:noProof/>
                <w:color w:val="000000" w:themeColor="text1"/>
                <w:sz w:val="20"/>
                <w:szCs w:val="20"/>
              </w:rPr>
              <w:t> </w:t>
            </w:r>
            <w:r w:rsidRPr="007857CC">
              <w:rPr>
                <w:rFonts w:ascii="GE Inspira" w:hAnsi="GE Inspira"/>
                <w:noProof/>
                <w:color w:val="000000" w:themeColor="text1"/>
                <w:sz w:val="20"/>
                <w:szCs w:val="20"/>
              </w:rPr>
              <w:t> </w:t>
            </w:r>
            <w:r w:rsidRPr="007857CC">
              <w:rPr>
                <w:rFonts w:ascii="GE Inspira" w:hAnsi="GE Inspira"/>
                <w:noProof/>
                <w:color w:val="000000" w:themeColor="text1"/>
                <w:sz w:val="20"/>
                <w:szCs w:val="20"/>
              </w:rPr>
              <w:t> </w:t>
            </w:r>
            <w:r w:rsidRPr="007857CC">
              <w:rPr>
                <w:rFonts w:ascii="GE Inspira" w:hAnsi="GE Inspira"/>
                <w:color w:val="000000" w:themeColor="text1"/>
                <w:sz w:val="20"/>
                <w:szCs w:val="20"/>
              </w:rPr>
              <w:fldChar w:fldCharType="end"/>
            </w:r>
          </w:p>
        </w:tc>
      </w:tr>
    </w:tbl>
    <w:p w:rsidR="00E93141" w:rsidRPr="007857CC" w:rsidRDefault="00E93141" w:rsidP="00F352A9">
      <w:pPr>
        <w:pStyle w:val="BodyText"/>
        <w:spacing w:line="360" w:lineRule="auto"/>
        <w:rPr>
          <w:rFonts w:ascii="GE Inspira" w:hAnsi="GE Inspira"/>
          <w:sz w:val="16"/>
          <w:szCs w:val="16"/>
        </w:rPr>
      </w:pPr>
    </w:p>
    <w:p w:rsidR="00314434" w:rsidRPr="007857CC" w:rsidRDefault="00E93141" w:rsidP="00396B0E">
      <w:pPr>
        <w:pStyle w:val="BodyText"/>
        <w:spacing w:line="360" w:lineRule="auto"/>
        <w:rPr>
          <w:rFonts w:ascii="GE Inspira" w:hAnsi="GE Inspira"/>
          <w:b/>
        </w:rPr>
      </w:pPr>
      <w:r w:rsidRPr="007857CC">
        <w:rPr>
          <w:rFonts w:ascii="GE Inspira" w:hAnsi="GE Inspira"/>
          <w:b/>
        </w:rPr>
        <w:t>Comments:</w:t>
      </w:r>
    </w:p>
    <w:p w:rsidR="00F352A9" w:rsidRPr="007857CC" w:rsidRDefault="00F352A9" w:rsidP="00F352A9">
      <w:pPr>
        <w:pStyle w:val="Heading2"/>
        <w:jc w:val="left"/>
        <w:rPr>
          <w:rFonts w:ascii="GE Inspira" w:hAnsi="GE Inspira" w:cs="Tahoma"/>
          <w:color w:val="000000" w:themeColor="text1"/>
          <w:sz w:val="14"/>
          <w:szCs w:val="14"/>
        </w:rPr>
      </w:pPr>
      <w:r w:rsidRPr="007857CC">
        <w:rPr>
          <w:rFonts w:ascii="GE Inspira" w:hAnsi="GE Inspira"/>
          <w:color w:val="000000" w:themeColor="text1"/>
          <w:sz w:val="20"/>
          <w:szCs w:val="20"/>
        </w:rPr>
        <w:fldChar w:fldCharType="begin">
          <w:ffData>
            <w:name w:val="Text64"/>
            <w:enabled/>
            <w:calcOnExit w:val="0"/>
            <w:textInput/>
          </w:ffData>
        </w:fldChar>
      </w:r>
      <w:r w:rsidRPr="007857CC">
        <w:rPr>
          <w:rFonts w:ascii="GE Inspira" w:hAnsi="GE Inspira"/>
          <w:color w:val="000000" w:themeColor="text1"/>
          <w:sz w:val="20"/>
          <w:szCs w:val="20"/>
        </w:rPr>
        <w:instrText xml:space="preserve"> FORMTEXT </w:instrText>
      </w:r>
      <w:r w:rsidRPr="007857CC">
        <w:rPr>
          <w:rFonts w:ascii="GE Inspira" w:hAnsi="GE Inspira"/>
          <w:color w:val="000000" w:themeColor="text1"/>
          <w:sz w:val="20"/>
          <w:szCs w:val="20"/>
        </w:rPr>
      </w:r>
      <w:r w:rsidRPr="007857CC">
        <w:rPr>
          <w:rFonts w:ascii="GE Inspira" w:hAnsi="GE Inspira"/>
          <w:color w:val="000000" w:themeColor="text1"/>
          <w:sz w:val="20"/>
          <w:szCs w:val="20"/>
        </w:rPr>
        <w:fldChar w:fldCharType="separate"/>
      </w:r>
      <w:r w:rsidRPr="007857CC">
        <w:rPr>
          <w:rFonts w:ascii="GE Inspira" w:hAnsi="GE Inspira"/>
          <w:noProof/>
          <w:color w:val="000000" w:themeColor="text1"/>
          <w:sz w:val="20"/>
          <w:szCs w:val="20"/>
        </w:rPr>
        <w:t> </w:t>
      </w:r>
      <w:r w:rsidRPr="007857CC">
        <w:rPr>
          <w:rFonts w:ascii="GE Inspira" w:hAnsi="GE Inspira"/>
          <w:noProof/>
          <w:color w:val="000000" w:themeColor="text1"/>
          <w:sz w:val="20"/>
          <w:szCs w:val="20"/>
        </w:rPr>
        <w:t> </w:t>
      </w:r>
      <w:r w:rsidRPr="007857CC">
        <w:rPr>
          <w:rFonts w:ascii="GE Inspira" w:hAnsi="GE Inspira"/>
          <w:noProof/>
          <w:color w:val="000000" w:themeColor="text1"/>
          <w:sz w:val="20"/>
          <w:szCs w:val="20"/>
        </w:rPr>
        <w:t> </w:t>
      </w:r>
      <w:r w:rsidRPr="007857CC">
        <w:rPr>
          <w:rFonts w:ascii="GE Inspira" w:hAnsi="GE Inspira"/>
          <w:noProof/>
          <w:color w:val="000000" w:themeColor="text1"/>
          <w:sz w:val="20"/>
          <w:szCs w:val="20"/>
        </w:rPr>
        <w:t> </w:t>
      </w:r>
      <w:r w:rsidRPr="007857CC">
        <w:rPr>
          <w:rFonts w:ascii="GE Inspira" w:hAnsi="GE Inspira"/>
          <w:noProof/>
          <w:color w:val="000000" w:themeColor="text1"/>
          <w:sz w:val="20"/>
          <w:szCs w:val="20"/>
        </w:rPr>
        <w:t> </w:t>
      </w:r>
      <w:r w:rsidRPr="007857CC">
        <w:rPr>
          <w:rFonts w:ascii="GE Inspira" w:hAnsi="GE Inspira"/>
          <w:color w:val="000000" w:themeColor="text1"/>
          <w:sz w:val="20"/>
          <w:szCs w:val="20"/>
        </w:rPr>
        <w:fldChar w:fldCharType="end"/>
      </w:r>
    </w:p>
    <w:sectPr w:rsidR="00F352A9" w:rsidRPr="007857CC" w:rsidSect="00314434">
      <w:headerReference w:type="default" r:id="rId10"/>
      <w:footerReference w:type="default" r:id="rId11"/>
      <w:pgSz w:w="12240" w:h="15840" w:code="1"/>
      <w:pgMar w:top="576" w:right="576" w:bottom="576" w:left="1152" w:header="576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2589" w:rsidRDefault="000F2589" w:rsidP="00457364">
      <w:r>
        <w:separator/>
      </w:r>
    </w:p>
  </w:endnote>
  <w:endnote w:type="continuationSeparator" w:id="0">
    <w:p w:rsidR="000F2589" w:rsidRDefault="000F2589" w:rsidP="00457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LogoFon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GE Inspira">
    <w:panose1 w:val="020F0603030400020203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insideH w:val="single" w:sz="4" w:space="0" w:color="auto"/>
      </w:tblBorders>
      <w:tblLook w:val="0000" w:firstRow="0" w:lastRow="0" w:firstColumn="0" w:lastColumn="0" w:noHBand="0" w:noVBand="0"/>
    </w:tblPr>
    <w:tblGrid>
      <w:gridCol w:w="3613"/>
      <w:gridCol w:w="3578"/>
      <w:gridCol w:w="3537"/>
    </w:tblGrid>
    <w:tr w:rsidR="00C1635A" w:rsidRPr="00627E79" w:rsidTr="00C1635A">
      <w:trPr>
        <w:trHeight w:val="476"/>
      </w:trPr>
      <w:tc>
        <w:tcPr>
          <w:tcW w:w="4842" w:type="dxa"/>
        </w:tcPr>
        <w:p w:rsidR="00C1635A" w:rsidRPr="00627E79" w:rsidRDefault="00C1635A" w:rsidP="006B6A14">
          <w:pPr>
            <w:pStyle w:val="Footer"/>
            <w:rPr>
              <w:rFonts w:ascii="GE Inspira" w:hAnsi="GE Inspira"/>
              <w:bCs/>
              <w:sz w:val="16"/>
              <w:szCs w:val="16"/>
            </w:rPr>
          </w:pPr>
          <w:r>
            <w:rPr>
              <w:rFonts w:ascii="GE Inspira" w:hAnsi="GE Inspira"/>
              <w:sz w:val="16"/>
              <w:szCs w:val="16"/>
            </w:rPr>
            <w:t>QF-JFK-1</w:t>
          </w:r>
          <w:r w:rsidR="006B6A14">
            <w:rPr>
              <w:rFonts w:ascii="GE Inspira" w:hAnsi="GE Inspira"/>
              <w:sz w:val="16"/>
              <w:szCs w:val="16"/>
            </w:rPr>
            <w:t>D</w:t>
          </w:r>
          <w:r w:rsidRPr="00627E79">
            <w:rPr>
              <w:rFonts w:ascii="GE Inspira" w:hAnsi="GE Inspira"/>
              <w:sz w:val="16"/>
              <w:szCs w:val="16"/>
            </w:rPr>
            <w:t xml:space="preserve"> – Rev. A</w:t>
          </w:r>
          <w:r w:rsidR="00402B81">
            <w:rPr>
              <w:rFonts w:ascii="GE Inspira" w:hAnsi="GE Inspira"/>
              <w:sz w:val="16"/>
              <w:szCs w:val="16"/>
            </w:rPr>
            <w:t>1</w:t>
          </w:r>
          <w:r w:rsidRPr="00B737C5">
            <w:rPr>
              <w:rFonts w:ascii="GE Inspira" w:hAnsi="GE Inspira"/>
              <w:color w:val="FFFFFF"/>
              <w:sz w:val="16"/>
              <w:szCs w:val="16"/>
            </w:rPr>
            <w:t>__</w:t>
          </w:r>
          <w:r w:rsidRPr="00627E79">
            <w:rPr>
              <w:rFonts w:ascii="GE Inspira" w:hAnsi="GE Inspira"/>
              <w:bCs/>
              <w:sz w:val="16"/>
              <w:szCs w:val="16"/>
            </w:rPr>
            <w:t>GE PROPRIETARY</w:t>
          </w:r>
        </w:p>
      </w:tc>
      <w:tc>
        <w:tcPr>
          <w:tcW w:w="4666" w:type="dxa"/>
        </w:tcPr>
        <w:p w:rsidR="00C1635A" w:rsidRPr="00627E79" w:rsidRDefault="00C1635A" w:rsidP="00C1635A">
          <w:pPr>
            <w:pStyle w:val="Footer"/>
            <w:jc w:val="center"/>
            <w:rPr>
              <w:rFonts w:ascii="GE Inspira" w:hAnsi="GE Inspira"/>
              <w:bCs/>
              <w:sz w:val="16"/>
              <w:szCs w:val="16"/>
              <w:u w:val="single"/>
            </w:rPr>
          </w:pPr>
          <w:r w:rsidRPr="00627E79">
            <w:rPr>
              <w:rFonts w:ascii="GE Inspira" w:hAnsi="GE Inspira"/>
              <w:bCs/>
              <w:sz w:val="16"/>
              <w:szCs w:val="16"/>
              <w:u w:val="single"/>
            </w:rPr>
            <w:t>UNCONTROLLED WHEN PRINTED OR TRANSMITTED ELECTRONICALLY</w:t>
          </w:r>
        </w:p>
      </w:tc>
      <w:tc>
        <w:tcPr>
          <w:tcW w:w="5001" w:type="dxa"/>
        </w:tcPr>
        <w:p w:rsidR="00C1635A" w:rsidRPr="00627E79" w:rsidRDefault="00C1635A" w:rsidP="00C1635A">
          <w:pPr>
            <w:pStyle w:val="Footer"/>
            <w:jc w:val="center"/>
            <w:rPr>
              <w:rFonts w:ascii="GE Inspira" w:hAnsi="GE Inspira"/>
              <w:bCs/>
              <w:sz w:val="16"/>
              <w:szCs w:val="16"/>
            </w:rPr>
          </w:pPr>
          <w:r w:rsidRPr="00627E79">
            <w:rPr>
              <w:rFonts w:ascii="GE Inspira" w:hAnsi="GE Inspira"/>
              <w:bCs/>
              <w:sz w:val="16"/>
              <w:szCs w:val="16"/>
            </w:rPr>
            <w:t xml:space="preserve">PAGE </w:t>
          </w:r>
          <w:r w:rsidRPr="00627E79">
            <w:rPr>
              <w:rStyle w:val="PageNumber"/>
              <w:rFonts w:ascii="GE Inspira" w:hAnsi="GE Inspira"/>
              <w:bCs/>
              <w:sz w:val="16"/>
              <w:szCs w:val="16"/>
            </w:rPr>
            <w:fldChar w:fldCharType="begin"/>
          </w:r>
          <w:r w:rsidRPr="00627E79">
            <w:rPr>
              <w:rStyle w:val="PageNumber"/>
              <w:rFonts w:ascii="GE Inspira" w:hAnsi="GE Inspira"/>
              <w:bCs/>
              <w:sz w:val="16"/>
              <w:szCs w:val="16"/>
            </w:rPr>
            <w:instrText xml:space="preserve"> PAGE </w:instrText>
          </w:r>
          <w:r w:rsidRPr="00627E79">
            <w:rPr>
              <w:rStyle w:val="PageNumber"/>
              <w:rFonts w:ascii="GE Inspira" w:hAnsi="GE Inspira"/>
              <w:bCs/>
              <w:sz w:val="16"/>
              <w:szCs w:val="16"/>
            </w:rPr>
            <w:fldChar w:fldCharType="separate"/>
          </w:r>
          <w:r w:rsidR="001A5431">
            <w:rPr>
              <w:rStyle w:val="PageNumber"/>
              <w:rFonts w:ascii="GE Inspira" w:hAnsi="GE Inspira"/>
              <w:bCs/>
              <w:noProof/>
              <w:sz w:val="16"/>
              <w:szCs w:val="16"/>
            </w:rPr>
            <w:t>1</w:t>
          </w:r>
          <w:r w:rsidRPr="00627E79">
            <w:rPr>
              <w:rStyle w:val="PageNumber"/>
              <w:rFonts w:ascii="GE Inspira" w:hAnsi="GE Inspira"/>
              <w:bCs/>
              <w:sz w:val="16"/>
              <w:szCs w:val="16"/>
            </w:rPr>
            <w:fldChar w:fldCharType="end"/>
          </w:r>
          <w:r w:rsidRPr="00627E79">
            <w:rPr>
              <w:rStyle w:val="PageNumber"/>
              <w:rFonts w:ascii="GE Inspira" w:hAnsi="GE Inspira"/>
              <w:bCs/>
              <w:sz w:val="16"/>
              <w:szCs w:val="16"/>
            </w:rPr>
            <w:t xml:space="preserve"> OF </w:t>
          </w:r>
          <w:r w:rsidRPr="00627E79">
            <w:rPr>
              <w:rStyle w:val="PageNumber"/>
              <w:rFonts w:ascii="GE Inspira" w:hAnsi="GE Inspira"/>
              <w:sz w:val="16"/>
              <w:szCs w:val="16"/>
            </w:rPr>
            <w:fldChar w:fldCharType="begin"/>
          </w:r>
          <w:r w:rsidRPr="00627E79">
            <w:rPr>
              <w:rStyle w:val="PageNumber"/>
              <w:rFonts w:ascii="GE Inspira" w:hAnsi="GE Inspira"/>
              <w:sz w:val="16"/>
              <w:szCs w:val="16"/>
            </w:rPr>
            <w:instrText xml:space="preserve"> NUMPAGES </w:instrText>
          </w:r>
          <w:r w:rsidRPr="00627E79">
            <w:rPr>
              <w:rStyle w:val="PageNumber"/>
              <w:rFonts w:ascii="GE Inspira" w:hAnsi="GE Inspira"/>
              <w:sz w:val="16"/>
              <w:szCs w:val="16"/>
            </w:rPr>
            <w:fldChar w:fldCharType="separate"/>
          </w:r>
          <w:r w:rsidR="001A5431">
            <w:rPr>
              <w:rStyle w:val="PageNumber"/>
              <w:rFonts w:ascii="GE Inspira" w:hAnsi="GE Inspira"/>
              <w:noProof/>
              <w:sz w:val="16"/>
              <w:szCs w:val="16"/>
            </w:rPr>
            <w:t>1</w:t>
          </w:r>
          <w:r w:rsidRPr="00627E79">
            <w:rPr>
              <w:rStyle w:val="PageNumber"/>
              <w:rFonts w:ascii="GE Inspira" w:hAnsi="GE Inspira"/>
              <w:sz w:val="16"/>
              <w:szCs w:val="16"/>
            </w:rPr>
            <w:fldChar w:fldCharType="end"/>
          </w:r>
        </w:p>
      </w:tc>
    </w:tr>
  </w:tbl>
  <w:p w:rsidR="00C1635A" w:rsidRPr="00F11255" w:rsidRDefault="00C1635A" w:rsidP="00F11255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2589" w:rsidRDefault="000F2589" w:rsidP="00457364">
      <w:r>
        <w:separator/>
      </w:r>
    </w:p>
  </w:footnote>
  <w:footnote w:type="continuationSeparator" w:id="0">
    <w:p w:rsidR="000F2589" w:rsidRDefault="000F2589" w:rsidP="004573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okmarkStart w:id="1" w:name="OLE_LINK1"/>
  <w:bookmarkStart w:id="2" w:name="OLE_LINK2"/>
  <w:p w:rsidR="007303BA" w:rsidRDefault="00B96FC0" w:rsidP="00314434">
    <w:pPr>
      <w:jc w:val="center"/>
      <w:rPr>
        <w:rFonts w:ascii="GE Inspira" w:hAnsi="GE Inspira" w:cs="Arial"/>
        <w:b/>
        <w:color w:val="4157AD"/>
        <w:sz w:val="32"/>
        <w:szCs w:val="3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362FFB5C" wp14:editId="69CAB93C">
              <wp:simplePos x="0" y="0"/>
              <wp:positionH relativeFrom="column">
                <wp:posOffset>-365760</wp:posOffset>
              </wp:positionH>
              <wp:positionV relativeFrom="paragraph">
                <wp:posOffset>-287655</wp:posOffset>
              </wp:positionV>
              <wp:extent cx="801370" cy="105664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1370" cy="1056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1635A" w:rsidRPr="007303BA" w:rsidRDefault="00C1635A" w:rsidP="002935F7">
                          <w:pPr>
                            <w:pStyle w:val="GELOGO-Large"/>
                            <w:rPr>
                              <w:color w:val="4157AD"/>
                              <w:sz w:val="136"/>
                              <w:szCs w:val="136"/>
                            </w:rPr>
                          </w:pPr>
                          <w:r w:rsidRPr="007303BA">
                            <w:rPr>
                              <w:color w:val="4157AD"/>
                              <w:sz w:val="136"/>
                              <w:szCs w:val="136"/>
                            </w:rPr>
                            <w:t>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28.8pt;margin-top:-22.65pt;width:63.1pt;height:83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" o:allowincell="f" filled="f" stroked="f">
              <v:textbox>
                <w:txbxContent>
                  <w:p w:rsidR="00C1635A" w:rsidRPr="007303BA" w:rsidRDefault="00C1635A" w:rsidP="002935F7">
                    <w:pPr>
                      <w:pStyle w:val="GELOGO-Large"/>
                      <w:rPr>
                        <w:color w:val="4157AD"/>
                        <w:sz w:val="136"/>
                        <w:szCs w:val="136"/>
                      </w:rPr>
                    </w:pPr>
                    <w:r w:rsidRPr="007303BA">
                      <w:rPr>
                        <w:color w:val="4157AD"/>
                        <w:sz w:val="136"/>
                        <w:szCs w:val="136"/>
                      </w:rPr>
                      <w:t>g</w:t>
                    </w:r>
                  </w:p>
                </w:txbxContent>
              </v:textbox>
            </v:shape>
          </w:pict>
        </mc:Fallback>
      </mc:AlternateContent>
    </w:r>
    <w:r w:rsidR="007303BA" w:rsidRPr="007303BA">
      <w:rPr>
        <w:rFonts w:ascii="GE Inspira" w:hAnsi="GE Inspira" w:cs="Arial"/>
        <w:b/>
        <w:color w:val="4157AD"/>
        <w:sz w:val="32"/>
        <w:szCs w:val="32"/>
      </w:rPr>
      <w:t xml:space="preserve">Overhaul &amp; Repair </w:t>
    </w:r>
  </w:p>
  <w:p w:rsidR="00C1635A" w:rsidRPr="005520D3" w:rsidRDefault="007303BA" w:rsidP="007303BA">
    <w:pPr>
      <w:jc w:val="center"/>
      <w:rPr>
        <w:color w:val="4157AD"/>
        <w:sz w:val="36"/>
        <w:szCs w:val="36"/>
      </w:rPr>
    </w:pPr>
    <w:r w:rsidRPr="007303BA">
      <w:rPr>
        <w:rFonts w:ascii="GE Inspira" w:hAnsi="GE Inspira" w:cs="Arial"/>
        <w:b/>
        <w:color w:val="4157AD"/>
        <w:sz w:val="32"/>
        <w:szCs w:val="32"/>
      </w:rPr>
      <w:t>Design Review Request Form</w:t>
    </w:r>
    <w:r w:rsidR="00B96FC0">
      <w:rPr>
        <w:noProof/>
        <w:sz w:val="20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1311135" wp14:editId="726DF2FF">
              <wp:simplePos x="0" y="0"/>
              <wp:positionH relativeFrom="column">
                <wp:posOffset>-857885</wp:posOffset>
              </wp:positionH>
              <wp:positionV relativeFrom="paragraph">
                <wp:posOffset>-372110</wp:posOffset>
              </wp:positionV>
              <wp:extent cx="730885" cy="890524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0885" cy="8905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1635A" w:rsidRPr="009D4EC8" w:rsidRDefault="00C1635A" w:rsidP="002935F7">
                          <w:pPr>
                            <w:pStyle w:val="FootnoteText"/>
                            <w:jc w:val="center"/>
                            <w:rPr>
                              <w:rFonts w:ascii="GE Inspira" w:hAnsi="GE Inspira"/>
                              <w:color w:val="B2B2B2"/>
                              <w:sz w:val="56"/>
                              <w:szCs w:val="56"/>
                            </w:rPr>
                          </w:pPr>
                          <w:r w:rsidRPr="009D4EC8">
                            <w:rPr>
                              <w:rFonts w:ascii="GE Inspira" w:hAnsi="GE Inspira"/>
                              <w:color w:val="B2B2B2"/>
                              <w:sz w:val="56"/>
                              <w:szCs w:val="56"/>
                            </w:rPr>
                            <w:t xml:space="preserve">Uncontrolled Copy; Printed on </w:t>
                          </w:r>
                          <w:r w:rsidRPr="009D4EC8">
                            <w:rPr>
                              <w:rFonts w:ascii="GE Inspira" w:hAnsi="GE Inspira"/>
                              <w:color w:val="B2B2B2"/>
                              <w:sz w:val="56"/>
                              <w:szCs w:val="56"/>
                            </w:rPr>
                            <w:fldChar w:fldCharType="begin"/>
                          </w:r>
                          <w:r w:rsidRPr="009D4EC8">
                            <w:rPr>
                              <w:rFonts w:ascii="GE Inspira" w:hAnsi="GE Inspira"/>
                              <w:color w:val="B2B2B2"/>
                              <w:sz w:val="56"/>
                              <w:szCs w:val="56"/>
                            </w:rPr>
                            <w:instrText xml:space="preserve"> TIME \@ "M/d/yy" </w:instrText>
                          </w:r>
                          <w:r w:rsidRPr="009D4EC8">
                            <w:rPr>
                              <w:rFonts w:ascii="GE Inspira" w:hAnsi="GE Inspira"/>
                              <w:color w:val="B2B2B2"/>
                              <w:sz w:val="56"/>
                              <w:szCs w:val="56"/>
                            </w:rPr>
                            <w:fldChar w:fldCharType="separate"/>
                          </w:r>
                          <w:r w:rsidR="001A5431">
                            <w:rPr>
                              <w:rFonts w:ascii="GE Inspira" w:hAnsi="GE Inspira"/>
                              <w:noProof/>
                              <w:color w:val="B2B2B2"/>
                              <w:sz w:val="56"/>
                              <w:szCs w:val="56"/>
                            </w:rPr>
                            <w:t>11/21/12</w:t>
                          </w:r>
                          <w:r w:rsidRPr="009D4EC8">
                            <w:rPr>
                              <w:rFonts w:ascii="GE Inspira" w:hAnsi="GE Inspira"/>
                              <w:color w:val="B2B2B2"/>
                              <w:sz w:val="56"/>
                              <w:szCs w:val="5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-67.55pt;margin-top:-29.3pt;width:57.55pt;height:701.2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" filled="f" stroked="f">
              <v:textbox style="layout-flow:vertical">
                <w:txbxContent>
                  <w:p w:rsidR="00C1635A" w:rsidRPr="009D4EC8" w:rsidRDefault="00C1635A" w:rsidP="002935F7">
                    <w:pPr>
                      <w:pStyle w:val="FootnoteText"/>
                      <w:jc w:val="center"/>
                      <w:rPr>
                        <w:rFonts w:ascii="GE Inspira" w:hAnsi="GE Inspira"/>
                        <w:color w:val="B2B2B2"/>
                        <w:sz w:val="56"/>
                        <w:szCs w:val="56"/>
                      </w:rPr>
                    </w:pPr>
                    <w:r w:rsidRPr="009D4EC8">
                      <w:rPr>
                        <w:rFonts w:ascii="GE Inspira" w:hAnsi="GE Inspira"/>
                        <w:color w:val="B2B2B2"/>
                        <w:sz w:val="56"/>
                        <w:szCs w:val="56"/>
                      </w:rPr>
                      <w:t xml:space="preserve">Uncontrolled Copy; Printed on </w:t>
                    </w:r>
                    <w:r w:rsidRPr="009D4EC8">
                      <w:rPr>
                        <w:rFonts w:ascii="GE Inspira" w:hAnsi="GE Inspira"/>
                        <w:color w:val="B2B2B2"/>
                        <w:sz w:val="56"/>
                        <w:szCs w:val="56"/>
                      </w:rPr>
                      <w:fldChar w:fldCharType="begin"/>
                    </w:r>
                    <w:r w:rsidRPr="009D4EC8">
                      <w:rPr>
                        <w:rFonts w:ascii="GE Inspira" w:hAnsi="GE Inspira"/>
                        <w:color w:val="B2B2B2"/>
                        <w:sz w:val="56"/>
                        <w:szCs w:val="56"/>
                      </w:rPr>
                      <w:instrText xml:space="preserve"> TIME \@ "M/d/yy" </w:instrText>
                    </w:r>
                    <w:r w:rsidRPr="009D4EC8">
                      <w:rPr>
                        <w:rFonts w:ascii="GE Inspira" w:hAnsi="GE Inspira"/>
                        <w:color w:val="B2B2B2"/>
                        <w:sz w:val="56"/>
                        <w:szCs w:val="56"/>
                      </w:rPr>
                      <w:fldChar w:fldCharType="separate"/>
                    </w:r>
                    <w:r w:rsidR="001A5431">
                      <w:rPr>
                        <w:rFonts w:ascii="GE Inspira" w:hAnsi="GE Inspira"/>
                        <w:noProof/>
                        <w:color w:val="B2B2B2"/>
                        <w:sz w:val="56"/>
                        <w:szCs w:val="56"/>
                      </w:rPr>
                      <w:t>11/21/12</w:t>
                    </w:r>
                    <w:r w:rsidRPr="009D4EC8">
                      <w:rPr>
                        <w:rFonts w:ascii="GE Inspira" w:hAnsi="GE Inspira"/>
                        <w:color w:val="B2B2B2"/>
                        <w:sz w:val="56"/>
                        <w:szCs w:val="5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bookmarkEnd w:id="1"/>
    <w:bookmarkEnd w:id="2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00A45"/>
    <w:multiLevelType w:val="hybridMultilevel"/>
    <w:tmpl w:val="CB5071D0"/>
    <w:lvl w:ilvl="0" w:tplc="B62C5610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>
    <w:nsid w:val="05E96F0C"/>
    <w:multiLevelType w:val="hybridMultilevel"/>
    <w:tmpl w:val="A984D604"/>
    <w:lvl w:ilvl="0" w:tplc="30745EBC">
      <w:start w:val="6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F52950"/>
    <w:multiLevelType w:val="singleLevel"/>
    <w:tmpl w:val="B62C5610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3">
    <w:nsid w:val="0B270133"/>
    <w:multiLevelType w:val="hybridMultilevel"/>
    <w:tmpl w:val="4224CC4E"/>
    <w:lvl w:ilvl="0" w:tplc="30745EBC">
      <w:start w:val="6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C71748C"/>
    <w:multiLevelType w:val="multilevel"/>
    <w:tmpl w:val="62E8C8EC"/>
    <w:lvl w:ilvl="0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0D8014C6"/>
    <w:multiLevelType w:val="multilevel"/>
    <w:tmpl w:val="2FC87C5A"/>
    <w:lvl w:ilvl="0">
      <w:start w:val="2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6">
    <w:nsid w:val="15BC0FBB"/>
    <w:multiLevelType w:val="hybridMultilevel"/>
    <w:tmpl w:val="5BD0C408"/>
    <w:lvl w:ilvl="0" w:tplc="B62C5610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20BA45E4"/>
    <w:multiLevelType w:val="hybridMultilevel"/>
    <w:tmpl w:val="5F524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4A70C3"/>
    <w:multiLevelType w:val="hybridMultilevel"/>
    <w:tmpl w:val="78105E46"/>
    <w:lvl w:ilvl="0" w:tplc="B62C561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C972541"/>
    <w:multiLevelType w:val="hybridMultilevel"/>
    <w:tmpl w:val="CCEC391C"/>
    <w:lvl w:ilvl="0" w:tplc="B62C5610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43183A47"/>
    <w:multiLevelType w:val="hybridMultilevel"/>
    <w:tmpl w:val="DF64BF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FAA624A"/>
    <w:multiLevelType w:val="singleLevel"/>
    <w:tmpl w:val="058AEEA6"/>
    <w:lvl w:ilvl="0">
      <w:start w:val="6"/>
      <w:numFmt w:val="bullet"/>
      <w:lvlText w:val="-"/>
      <w:lvlJc w:val="left"/>
      <w:pPr>
        <w:tabs>
          <w:tab w:val="num" w:pos="2880"/>
        </w:tabs>
        <w:ind w:left="2880" w:hanging="720"/>
      </w:pPr>
      <w:rPr>
        <w:rFonts w:ascii="Times New Roman" w:hAnsi="Times New Roman" w:cs="Times New Roman" w:hint="default"/>
      </w:rPr>
    </w:lvl>
  </w:abstractNum>
  <w:abstractNum w:abstractNumId="12">
    <w:nsid w:val="5D7215C7"/>
    <w:multiLevelType w:val="multilevel"/>
    <w:tmpl w:val="4EB294A4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7351F60"/>
    <w:multiLevelType w:val="multilevel"/>
    <w:tmpl w:val="206A0060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F927E4C"/>
    <w:multiLevelType w:val="multilevel"/>
    <w:tmpl w:val="CE727F3A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00C4125"/>
    <w:multiLevelType w:val="hybridMultilevel"/>
    <w:tmpl w:val="C3F6533C"/>
    <w:lvl w:ilvl="0" w:tplc="B62C561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23D7075"/>
    <w:multiLevelType w:val="multilevel"/>
    <w:tmpl w:val="D50EF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  <w:bCs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  <w:bCs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  <w:bCs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  <w:bCs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  <w:bCs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  <w:bCs/>
      </w:rPr>
    </w:lvl>
  </w:abstractNum>
  <w:abstractNum w:abstractNumId="17">
    <w:nsid w:val="74287318"/>
    <w:multiLevelType w:val="hybridMultilevel"/>
    <w:tmpl w:val="4EB294A4"/>
    <w:lvl w:ilvl="0" w:tplc="BDCE228E">
      <w:start w:val="1"/>
      <w:numFmt w:val="decimal"/>
      <w:lvlText w:val="%1.0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503464C"/>
    <w:multiLevelType w:val="multilevel"/>
    <w:tmpl w:val="5BD0C408"/>
    <w:lvl w:ilvl="0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>
    <w:nsid w:val="75614A7F"/>
    <w:multiLevelType w:val="multilevel"/>
    <w:tmpl w:val="4224CC4E"/>
    <w:lvl w:ilvl="0">
      <w:start w:val="6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EBD67F4"/>
    <w:multiLevelType w:val="multilevel"/>
    <w:tmpl w:val="5BD0C408"/>
    <w:lvl w:ilvl="0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7F0A6EEA"/>
    <w:multiLevelType w:val="multilevel"/>
    <w:tmpl w:val="62E8C8EC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1"/>
  </w:num>
  <w:num w:numId="4">
    <w:abstractNumId w:val="16"/>
  </w:num>
  <w:num w:numId="5">
    <w:abstractNumId w:val="5"/>
  </w:num>
  <w:num w:numId="6">
    <w:abstractNumId w:val="2"/>
  </w:num>
  <w:num w:numId="7">
    <w:abstractNumId w:val="17"/>
  </w:num>
  <w:num w:numId="8">
    <w:abstractNumId w:val="12"/>
  </w:num>
  <w:num w:numId="9">
    <w:abstractNumId w:val="6"/>
  </w:num>
  <w:num w:numId="10">
    <w:abstractNumId w:val="20"/>
  </w:num>
  <w:num w:numId="11">
    <w:abstractNumId w:val="18"/>
  </w:num>
  <w:num w:numId="12">
    <w:abstractNumId w:val="0"/>
  </w:num>
  <w:num w:numId="13">
    <w:abstractNumId w:val="21"/>
  </w:num>
  <w:num w:numId="14">
    <w:abstractNumId w:val="4"/>
  </w:num>
  <w:num w:numId="15">
    <w:abstractNumId w:val="15"/>
  </w:num>
  <w:num w:numId="16">
    <w:abstractNumId w:val="14"/>
  </w:num>
  <w:num w:numId="17">
    <w:abstractNumId w:val="13"/>
  </w:num>
  <w:num w:numId="18">
    <w:abstractNumId w:val="8"/>
  </w:num>
  <w:num w:numId="19">
    <w:abstractNumId w:val="1"/>
  </w:num>
  <w:num w:numId="20">
    <w:abstractNumId w:val="3"/>
  </w:num>
  <w:num w:numId="21">
    <w:abstractNumId w:val="19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1" w:cryptProviderType="rsaFull" w:cryptAlgorithmClass="hash" w:cryptAlgorithmType="typeAny" w:cryptAlgorithmSid="4" w:cryptSpinCount="100000" w:hash="z1kXgfKXwPV6aUc4NgQrdW5u7Gk=" w:salt="56uktOe+qdJ+q9A++AWiGQ==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B50"/>
    <w:rsid w:val="00003B69"/>
    <w:rsid w:val="00013FE9"/>
    <w:rsid w:val="0001479C"/>
    <w:rsid w:val="00024AEA"/>
    <w:rsid w:val="00036926"/>
    <w:rsid w:val="00077124"/>
    <w:rsid w:val="00082F0B"/>
    <w:rsid w:val="00086C6E"/>
    <w:rsid w:val="000A6CD8"/>
    <w:rsid w:val="000D21D7"/>
    <w:rsid w:val="000E51F0"/>
    <w:rsid w:val="000F2589"/>
    <w:rsid w:val="00114442"/>
    <w:rsid w:val="0012465C"/>
    <w:rsid w:val="00135871"/>
    <w:rsid w:val="00136958"/>
    <w:rsid w:val="001840CB"/>
    <w:rsid w:val="001A5431"/>
    <w:rsid w:val="001B4DDF"/>
    <w:rsid w:val="001C2BA8"/>
    <w:rsid w:val="001C396E"/>
    <w:rsid w:val="001C3FFC"/>
    <w:rsid w:val="001D0646"/>
    <w:rsid w:val="001E74D6"/>
    <w:rsid w:val="001F4A32"/>
    <w:rsid w:val="00222ED7"/>
    <w:rsid w:val="0025079D"/>
    <w:rsid w:val="00253D77"/>
    <w:rsid w:val="002542E2"/>
    <w:rsid w:val="00266C45"/>
    <w:rsid w:val="002754A8"/>
    <w:rsid w:val="002935F7"/>
    <w:rsid w:val="00314434"/>
    <w:rsid w:val="00322FF1"/>
    <w:rsid w:val="00326143"/>
    <w:rsid w:val="003431CA"/>
    <w:rsid w:val="00343313"/>
    <w:rsid w:val="00353C14"/>
    <w:rsid w:val="00396B0E"/>
    <w:rsid w:val="003B243F"/>
    <w:rsid w:val="003B283C"/>
    <w:rsid w:val="00402207"/>
    <w:rsid w:val="00402B81"/>
    <w:rsid w:val="004259B7"/>
    <w:rsid w:val="00444E4D"/>
    <w:rsid w:val="00457364"/>
    <w:rsid w:val="0046623D"/>
    <w:rsid w:val="004A7B50"/>
    <w:rsid w:val="004B5B4B"/>
    <w:rsid w:val="004D3267"/>
    <w:rsid w:val="004E68D8"/>
    <w:rsid w:val="00500684"/>
    <w:rsid w:val="00503010"/>
    <w:rsid w:val="005520D3"/>
    <w:rsid w:val="00574FD5"/>
    <w:rsid w:val="005872E0"/>
    <w:rsid w:val="00596C4C"/>
    <w:rsid w:val="005E3B91"/>
    <w:rsid w:val="005F3D54"/>
    <w:rsid w:val="006017F3"/>
    <w:rsid w:val="00616FCC"/>
    <w:rsid w:val="00622833"/>
    <w:rsid w:val="0062493A"/>
    <w:rsid w:val="006352F1"/>
    <w:rsid w:val="00636E4E"/>
    <w:rsid w:val="00663882"/>
    <w:rsid w:val="00682FF0"/>
    <w:rsid w:val="006A0CD2"/>
    <w:rsid w:val="006B6A14"/>
    <w:rsid w:val="006D232B"/>
    <w:rsid w:val="006E5921"/>
    <w:rsid w:val="006F1CBF"/>
    <w:rsid w:val="0070265E"/>
    <w:rsid w:val="00703DE7"/>
    <w:rsid w:val="007040C6"/>
    <w:rsid w:val="00726F45"/>
    <w:rsid w:val="007303BA"/>
    <w:rsid w:val="00764E96"/>
    <w:rsid w:val="007857CC"/>
    <w:rsid w:val="00794ADF"/>
    <w:rsid w:val="0079698E"/>
    <w:rsid w:val="007A2266"/>
    <w:rsid w:val="008045F7"/>
    <w:rsid w:val="00804E28"/>
    <w:rsid w:val="00825C68"/>
    <w:rsid w:val="0084284E"/>
    <w:rsid w:val="0084528B"/>
    <w:rsid w:val="00846714"/>
    <w:rsid w:val="00874C90"/>
    <w:rsid w:val="0088033A"/>
    <w:rsid w:val="00894662"/>
    <w:rsid w:val="00895B48"/>
    <w:rsid w:val="00895CE8"/>
    <w:rsid w:val="008A18C3"/>
    <w:rsid w:val="008B2E47"/>
    <w:rsid w:val="008C3599"/>
    <w:rsid w:val="0090662E"/>
    <w:rsid w:val="00914A18"/>
    <w:rsid w:val="009346C7"/>
    <w:rsid w:val="00945E4B"/>
    <w:rsid w:val="009519F5"/>
    <w:rsid w:val="00964073"/>
    <w:rsid w:val="00985F47"/>
    <w:rsid w:val="00991102"/>
    <w:rsid w:val="009940C4"/>
    <w:rsid w:val="009C20A1"/>
    <w:rsid w:val="009D4EC8"/>
    <w:rsid w:val="009E56A4"/>
    <w:rsid w:val="009F768A"/>
    <w:rsid w:val="00A475A3"/>
    <w:rsid w:val="00A81FD7"/>
    <w:rsid w:val="00AB13D2"/>
    <w:rsid w:val="00AE3CBE"/>
    <w:rsid w:val="00AF211E"/>
    <w:rsid w:val="00B010A0"/>
    <w:rsid w:val="00B11009"/>
    <w:rsid w:val="00B2201C"/>
    <w:rsid w:val="00B24FA1"/>
    <w:rsid w:val="00B3764E"/>
    <w:rsid w:val="00B43188"/>
    <w:rsid w:val="00B443E1"/>
    <w:rsid w:val="00B523E1"/>
    <w:rsid w:val="00B72A4B"/>
    <w:rsid w:val="00B77283"/>
    <w:rsid w:val="00B96FC0"/>
    <w:rsid w:val="00BA31F6"/>
    <w:rsid w:val="00BB54ED"/>
    <w:rsid w:val="00BF6A46"/>
    <w:rsid w:val="00C03180"/>
    <w:rsid w:val="00C1635A"/>
    <w:rsid w:val="00C21EBE"/>
    <w:rsid w:val="00C2537C"/>
    <w:rsid w:val="00C2647D"/>
    <w:rsid w:val="00C42A2C"/>
    <w:rsid w:val="00C50EA3"/>
    <w:rsid w:val="00C53923"/>
    <w:rsid w:val="00C60BDD"/>
    <w:rsid w:val="00C63A0B"/>
    <w:rsid w:val="00C738E2"/>
    <w:rsid w:val="00C938B5"/>
    <w:rsid w:val="00CA4E7A"/>
    <w:rsid w:val="00CC043A"/>
    <w:rsid w:val="00CC1D60"/>
    <w:rsid w:val="00CC6925"/>
    <w:rsid w:val="00CD66E6"/>
    <w:rsid w:val="00D02F51"/>
    <w:rsid w:val="00D0371B"/>
    <w:rsid w:val="00D24FC4"/>
    <w:rsid w:val="00D64CD6"/>
    <w:rsid w:val="00DA4BC2"/>
    <w:rsid w:val="00DE46AA"/>
    <w:rsid w:val="00DF2488"/>
    <w:rsid w:val="00DF44A9"/>
    <w:rsid w:val="00E07A62"/>
    <w:rsid w:val="00E4220B"/>
    <w:rsid w:val="00E437DF"/>
    <w:rsid w:val="00E53A2C"/>
    <w:rsid w:val="00E93141"/>
    <w:rsid w:val="00E944E2"/>
    <w:rsid w:val="00EA7F5E"/>
    <w:rsid w:val="00F02056"/>
    <w:rsid w:val="00F11255"/>
    <w:rsid w:val="00F205FB"/>
    <w:rsid w:val="00F352A9"/>
    <w:rsid w:val="00F4187C"/>
    <w:rsid w:val="00F61A37"/>
    <w:rsid w:val="00F71857"/>
    <w:rsid w:val="00F91B87"/>
    <w:rsid w:val="00FB26C3"/>
    <w:rsid w:val="00FE0D49"/>
    <w:rsid w:val="00FE45C4"/>
    <w:rsid w:val="00FE69D4"/>
    <w:rsid w:val="00FF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envelope return" w:uiPriority="0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ADF"/>
    <w:rPr>
      <w:rFonts w:ascii="Tahoma" w:hAnsi="Tahoma"/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FE69D4"/>
    <w:pPr>
      <w:keepNext/>
      <w:spacing w:before="240" w:after="60"/>
      <w:outlineLvl w:val="0"/>
    </w:pPr>
    <w:rPr>
      <w:rFonts w:ascii="Arial" w:hAnsi="Arial" w:cs="Arial"/>
      <w:b/>
      <w:bCs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rsid w:val="00B010A0"/>
    <w:pPr>
      <w:keepNext/>
      <w:spacing w:before="40" w:after="40"/>
      <w:jc w:val="right"/>
      <w:outlineLvl w:val="1"/>
    </w:pPr>
    <w:rPr>
      <w:rFonts w:cs="Arial"/>
      <w:b/>
      <w:bCs/>
      <w:iCs/>
      <w:color w:val="333399"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500684"/>
    <w:pPr>
      <w:keepNext/>
      <w:spacing w:before="40" w:after="40"/>
      <w:jc w:val="right"/>
      <w:outlineLvl w:val="2"/>
    </w:pPr>
    <w:rPr>
      <w:rFonts w:ascii="Arial" w:hAnsi="Arial" w:cs="Arial"/>
      <w:bCs/>
      <w:sz w:val="20"/>
      <w:szCs w:val="26"/>
    </w:rPr>
  </w:style>
  <w:style w:type="paragraph" w:styleId="Heading4">
    <w:name w:val="heading 4"/>
    <w:basedOn w:val="Normal"/>
    <w:next w:val="Normal"/>
    <w:link w:val="Heading4Char"/>
    <w:qFormat/>
    <w:rsid w:val="00C1635A"/>
    <w:pPr>
      <w:keepNext/>
      <w:spacing w:before="240" w:after="60"/>
      <w:outlineLvl w:val="3"/>
    </w:pPr>
    <w:rPr>
      <w:rFonts w:ascii="Times New Roman" w:hAnsi="Times New Roman"/>
      <w:b/>
      <w:bCs/>
      <w:color w:val="0000FF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C1635A"/>
    <w:pPr>
      <w:keepNext/>
      <w:widowControl w:val="0"/>
      <w:autoSpaceDE w:val="0"/>
      <w:autoSpaceDN w:val="0"/>
      <w:jc w:val="center"/>
      <w:outlineLvl w:val="4"/>
    </w:pPr>
    <w:rPr>
      <w:rFonts w:ascii="Arial" w:hAnsi="Arial" w:cs="Arial"/>
      <w:b/>
      <w:bCs/>
      <w:sz w:val="26"/>
      <w:szCs w:val="26"/>
      <w:lang w:eastAsia="en-GB"/>
    </w:rPr>
  </w:style>
  <w:style w:type="paragraph" w:styleId="Heading9">
    <w:name w:val="heading 9"/>
    <w:basedOn w:val="Normal"/>
    <w:next w:val="Normal"/>
    <w:link w:val="Heading9Char"/>
    <w:qFormat/>
    <w:rsid w:val="00C1635A"/>
    <w:pPr>
      <w:spacing w:before="240" w:after="60"/>
      <w:outlineLvl w:val="8"/>
    </w:pPr>
    <w:rPr>
      <w:rFonts w:ascii="Arial" w:hAnsi="Arial" w:cs="Arial"/>
      <w:color w:val="0000FF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64E96"/>
    <w:rPr>
      <w:rFonts w:ascii="Tahoma" w:hAnsi="Tahom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link w:val="Heading2"/>
    <w:rsid w:val="00B010A0"/>
    <w:rPr>
      <w:rFonts w:ascii="Tahoma" w:hAnsi="Tahoma" w:cs="Arial"/>
      <w:b/>
      <w:bCs/>
      <w:iCs/>
      <w:color w:val="333399"/>
      <w:sz w:val="24"/>
      <w:szCs w:val="28"/>
      <w:lang w:val="en-US" w:eastAsia="en-US" w:bidi="ar-SA"/>
    </w:rPr>
  </w:style>
  <w:style w:type="character" w:styleId="CommentReference">
    <w:name w:val="annotation reference"/>
    <w:semiHidden/>
    <w:rsid w:val="000A6CD8"/>
    <w:rPr>
      <w:sz w:val="16"/>
      <w:szCs w:val="16"/>
    </w:rPr>
  </w:style>
  <w:style w:type="paragraph" w:styleId="CommentText">
    <w:name w:val="annotation text"/>
    <w:basedOn w:val="Normal"/>
    <w:semiHidden/>
    <w:rsid w:val="000A6CD8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0A6CD8"/>
    <w:rPr>
      <w:b/>
      <w:bCs/>
    </w:rPr>
  </w:style>
  <w:style w:type="paragraph" w:styleId="BalloonText">
    <w:name w:val="Balloon Text"/>
    <w:basedOn w:val="Normal"/>
    <w:link w:val="BalloonTextChar"/>
    <w:rsid w:val="000A6CD8"/>
    <w:rPr>
      <w:rFonts w:cs="Tahoma"/>
      <w:sz w:val="16"/>
      <w:szCs w:val="16"/>
    </w:rPr>
  </w:style>
  <w:style w:type="paragraph" w:customStyle="1" w:styleId="StyleHeading1BottomSinglesolidlineIndigo05ptLine">
    <w:name w:val="Style Heading 1 + Bottom: (Single solid line Indigo  0.5 pt Line ..."/>
    <w:basedOn w:val="Heading1"/>
    <w:rsid w:val="0084528B"/>
    <w:pPr>
      <w:pBdr>
        <w:bottom w:val="single" w:sz="4" w:space="1" w:color="333399"/>
      </w:pBdr>
    </w:pPr>
    <w:rPr>
      <w:rFonts w:ascii="Tahoma" w:hAnsi="Tahoma" w:cs="Times New Roman"/>
      <w:color w:val="333399"/>
    </w:rPr>
  </w:style>
  <w:style w:type="character" w:customStyle="1" w:styleId="Heading1Char">
    <w:name w:val="Heading 1 Char"/>
    <w:link w:val="Heading1"/>
    <w:rsid w:val="00FE69D4"/>
    <w:rPr>
      <w:rFonts w:ascii="Arial" w:hAnsi="Arial" w:cs="Arial"/>
      <w:b/>
      <w:bCs/>
      <w:kern w:val="32"/>
      <w:sz w:val="40"/>
      <w:szCs w:val="40"/>
      <w:lang w:val="en-US" w:eastAsia="en-US" w:bidi="ar-SA"/>
    </w:rPr>
  </w:style>
  <w:style w:type="paragraph" w:customStyle="1" w:styleId="FormTitles">
    <w:name w:val="Form Titles"/>
    <w:basedOn w:val="Heading3"/>
    <w:link w:val="FormTitlesChar"/>
    <w:rsid w:val="00C21EBE"/>
    <w:pPr>
      <w:spacing w:before="60" w:after="60"/>
    </w:pPr>
    <w:rPr>
      <w:rFonts w:ascii="Tahoma" w:hAnsi="Tahoma"/>
      <w:sz w:val="18"/>
    </w:rPr>
  </w:style>
  <w:style w:type="paragraph" w:customStyle="1" w:styleId="Body">
    <w:name w:val="Body"/>
    <w:basedOn w:val="Normal"/>
    <w:rsid w:val="00FE69D4"/>
    <w:pPr>
      <w:jc w:val="both"/>
    </w:pPr>
    <w:rPr>
      <w:szCs w:val="20"/>
    </w:rPr>
  </w:style>
  <w:style w:type="character" w:styleId="Hyperlink">
    <w:name w:val="Hyperlink"/>
    <w:uiPriority w:val="99"/>
    <w:unhideWhenUsed/>
    <w:rsid w:val="006D232B"/>
    <w:rPr>
      <w:color w:val="0000FF"/>
      <w:u w:val="single"/>
    </w:rPr>
  </w:style>
  <w:style w:type="character" w:customStyle="1" w:styleId="Heading3Char">
    <w:name w:val="Heading 3 Char"/>
    <w:link w:val="Heading3"/>
    <w:rsid w:val="00764E96"/>
    <w:rPr>
      <w:rFonts w:ascii="Arial" w:hAnsi="Arial" w:cs="Arial"/>
      <w:bCs/>
      <w:szCs w:val="26"/>
      <w:lang w:val="en-US" w:eastAsia="en-US" w:bidi="ar-SA"/>
    </w:rPr>
  </w:style>
  <w:style w:type="character" w:customStyle="1" w:styleId="FormTitlesChar">
    <w:name w:val="Form Titles Char"/>
    <w:link w:val="FormTitles"/>
    <w:rsid w:val="00C21EBE"/>
    <w:rPr>
      <w:rFonts w:ascii="Tahoma" w:hAnsi="Tahoma" w:cs="Arial"/>
      <w:bCs/>
      <w:sz w:val="18"/>
      <w:szCs w:val="26"/>
      <w:lang w:val="en-US" w:eastAsia="en-US" w:bidi="ar-SA"/>
    </w:rPr>
  </w:style>
  <w:style w:type="character" w:styleId="PlaceholderText">
    <w:name w:val="Placeholder Text"/>
    <w:uiPriority w:val="99"/>
    <w:semiHidden/>
    <w:rsid w:val="00402207"/>
    <w:rPr>
      <w:color w:val="808080"/>
    </w:rPr>
  </w:style>
  <w:style w:type="paragraph" w:customStyle="1" w:styleId="toptext">
    <w:name w:val="top text"/>
    <w:basedOn w:val="Heading2"/>
    <w:rsid w:val="00B010A0"/>
    <w:pPr>
      <w:tabs>
        <w:tab w:val="right" w:pos="9360"/>
      </w:tabs>
      <w:spacing w:before="120" w:after="120"/>
      <w:ind w:left="-274"/>
    </w:pPr>
    <w:rPr>
      <w:color w:val="auto"/>
    </w:rPr>
  </w:style>
  <w:style w:type="table" w:styleId="LightList">
    <w:name w:val="Light List"/>
    <w:basedOn w:val="TableNormal"/>
    <w:uiPriority w:val="61"/>
    <w:rsid w:val="00C42A2C"/>
    <w:rPr>
      <w:rFonts w:ascii="Calibri" w:hAnsi="Calibri"/>
      <w:sz w:val="22"/>
      <w:szCs w:val="22"/>
      <w:lang w:eastAsia="ja-JP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Header">
    <w:name w:val="header"/>
    <w:basedOn w:val="Normal"/>
    <w:link w:val="HeaderChar"/>
    <w:unhideWhenUsed/>
    <w:rsid w:val="0045736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57364"/>
    <w:rPr>
      <w:rFonts w:ascii="Tahoma" w:hAnsi="Tahoma"/>
      <w:sz w:val="22"/>
      <w:szCs w:val="24"/>
    </w:rPr>
  </w:style>
  <w:style w:type="paragraph" w:styleId="Footer">
    <w:name w:val="footer"/>
    <w:basedOn w:val="Normal"/>
    <w:link w:val="FooterChar"/>
    <w:unhideWhenUsed/>
    <w:rsid w:val="0045736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57364"/>
    <w:rPr>
      <w:rFonts w:ascii="Tahoma" w:hAnsi="Tahoma"/>
      <w:sz w:val="22"/>
      <w:szCs w:val="24"/>
    </w:rPr>
  </w:style>
  <w:style w:type="paragraph" w:styleId="FootnoteText">
    <w:name w:val="footnote text"/>
    <w:basedOn w:val="Normal"/>
    <w:link w:val="FootnoteTextChar"/>
    <w:semiHidden/>
    <w:rsid w:val="002935F7"/>
    <w:rPr>
      <w:rFonts w:ascii="Times New Roman" w:hAnsi="Times New Roman"/>
      <w:sz w:val="24"/>
      <w:szCs w:val="20"/>
    </w:rPr>
  </w:style>
  <w:style w:type="character" w:customStyle="1" w:styleId="FootnoteTextChar">
    <w:name w:val="Footnote Text Char"/>
    <w:link w:val="FootnoteText"/>
    <w:semiHidden/>
    <w:rsid w:val="002935F7"/>
    <w:rPr>
      <w:sz w:val="24"/>
    </w:rPr>
  </w:style>
  <w:style w:type="paragraph" w:customStyle="1" w:styleId="GELOGO-Large">
    <w:name w:val="GE LOGO-Large"/>
    <w:basedOn w:val="Normal"/>
    <w:rsid w:val="002935F7"/>
    <w:rPr>
      <w:rFonts w:ascii="GELogoFont" w:hAnsi="GELogoFont"/>
      <w:sz w:val="96"/>
      <w:szCs w:val="20"/>
    </w:rPr>
  </w:style>
  <w:style w:type="paragraph" w:customStyle="1" w:styleId="DocumentTemplateType">
    <w:name w:val="Document Template Type"/>
    <w:basedOn w:val="Header"/>
    <w:rsid w:val="002935F7"/>
    <w:pPr>
      <w:tabs>
        <w:tab w:val="clear" w:pos="4680"/>
        <w:tab w:val="clear" w:pos="9360"/>
        <w:tab w:val="right" w:pos="8640"/>
      </w:tabs>
      <w:jc w:val="center"/>
    </w:pPr>
    <w:rPr>
      <w:rFonts w:ascii="Arial" w:hAnsi="Arial"/>
      <w:b/>
      <w:color w:val="000000"/>
      <w:sz w:val="32"/>
      <w:szCs w:val="20"/>
    </w:rPr>
  </w:style>
  <w:style w:type="character" w:styleId="FollowedHyperlink">
    <w:name w:val="FollowedHyperlink"/>
    <w:uiPriority w:val="99"/>
    <w:semiHidden/>
    <w:unhideWhenUsed/>
    <w:rsid w:val="00CC6925"/>
    <w:rPr>
      <w:color w:val="800080"/>
      <w:u w:val="single"/>
    </w:rPr>
  </w:style>
  <w:style w:type="character" w:styleId="PageNumber">
    <w:name w:val="page number"/>
    <w:basedOn w:val="DefaultParagraphFont"/>
    <w:rsid w:val="00F11255"/>
  </w:style>
  <w:style w:type="character" w:customStyle="1" w:styleId="Heading4Char">
    <w:name w:val="Heading 4 Char"/>
    <w:link w:val="Heading4"/>
    <w:rsid w:val="00C1635A"/>
    <w:rPr>
      <w:b/>
      <w:bCs/>
      <w:color w:val="0000FF"/>
      <w:sz w:val="28"/>
      <w:szCs w:val="28"/>
    </w:rPr>
  </w:style>
  <w:style w:type="character" w:customStyle="1" w:styleId="Heading5Char">
    <w:name w:val="Heading 5 Char"/>
    <w:link w:val="Heading5"/>
    <w:rsid w:val="00C1635A"/>
    <w:rPr>
      <w:rFonts w:ascii="Arial" w:hAnsi="Arial" w:cs="Arial"/>
      <w:b/>
      <w:bCs/>
      <w:sz w:val="26"/>
      <w:szCs w:val="26"/>
      <w:lang w:eastAsia="en-GB"/>
    </w:rPr>
  </w:style>
  <w:style w:type="character" w:customStyle="1" w:styleId="Heading9Char">
    <w:name w:val="Heading 9 Char"/>
    <w:link w:val="Heading9"/>
    <w:rsid w:val="00C1635A"/>
    <w:rPr>
      <w:rFonts w:ascii="Arial" w:hAnsi="Arial" w:cs="Arial"/>
      <w:color w:val="0000FF"/>
      <w:sz w:val="22"/>
      <w:szCs w:val="22"/>
    </w:rPr>
  </w:style>
  <w:style w:type="paragraph" w:styleId="BodyText">
    <w:name w:val="Body Text"/>
    <w:basedOn w:val="Normal"/>
    <w:link w:val="BodyTextChar"/>
    <w:rsid w:val="00C1635A"/>
    <w:pPr>
      <w:widowControl w:val="0"/>
      <w:tabs>
        <w:tab w:val="left" w:pos="2828"/>
      </w:tabs>
      <w:autoSpaceDE w:val="0"/>
      <w:autoSpaceDN w:val="0"/>
      <w:spacing w:line="617" w:lineRule="exact"/>
    </w:pPr>
    <w:rPr>
      <w:rFonts w:ascii="Arial" w:hAnsi="Arial" w:cs="Arial"/>
      <w:sz w:val="26"/>
      <w:szCs w:val="26"/>
      <w:lang w:eastAsia="en-GB"/>
    </w:rPr>
  </w:style>
  <w:style w:type="character" w:customStyle="1" w:styleId="BodyTextChar">
    <w:name w:val="Body Text Char"/>
    <w:link w:val="BodyText"/>
    <w:rsid w:val="00C1635A"/>
    <w:rPr>
      <w:rFonts w:ascii="Arial" w:hAnsi="Arial" w:cs="Arial"/>
      <w:sz w:val="26"/>
      <w:szCs w:val="26"/>
      <w:lang w:eastAsia="en-GB"/>
    </w:rPr>
  </w:style>
  <w:style w:type="paragraph" w:styleId="BodyTextIndent">
    <w:name w:val="Body Text Indent"/>
    <w:basedOn w:val="Normal"/>
    <w:link w:val="BodyTextIndentChar"/>
    <w:rsid w:val="00C1635A"/>
    <w:pPr>
      <w:widowControl w:val="0"/>
      <w:tabs>
        <w:tab w:val="left" w:pos="1411"/>
        <w:tab w:val="left" w:pos="4206"/>
        <w:tab w:val="left" w:pos="7041"/>
      </w:tabs>
      <w:autoSpaceDE w:val="0"/>
      <w:autoSpaceDN w:val="0"/>
    </w:pPr>
    <w:rPr>
      <w:rFonts w:ascii="Arial" w:hAnsi="Arial" w:cs="Arial"/>
      <w:szCs w:val="22"/>
      <w:lang w:eastAsia="en-GB"/>
    </w:rPr>
  </w:style>
  <w:style w:type="character" w:customStyle="1" w:styleId="BodyTextIndentChar">
    <w:name w:val="Body Text Indent Char"/>
    <w:link w:val="BodyTextIndent"/>
    <w:rsid w:val="00C1635A"/>
    <w:rPr>
      <w:rFonts w:ascii="Arial" w:hAnsi="Arial" w:cs="Arial"/>
      <w:sz w:val="22"/>
      <w:szCs w:val="22"/>
      <w:lang w:eastAsia="en-GB"/>
    </w:rPr>
  </w:style>
  <w:style w:type="paragraph" w:styleId="BodyTextIndent3">
    <w:name w:val="Body Text Indent 3"/>
    <w:basedOn w:val="Normal"/>
    <w:link w:val="BodyTextIndent3Char"/>
    <w:rsid w:val="00C1635A"/>
    <w:pPr>
      <w:spacing w:after="120"/>
      <w:ind w:left="283"/>
    </w:pPr>
    <w:rPr>
      <w:rFonts w:ascii="Arial" w:hAnsi="Arial"/>
      <w:color w:val="0000FF"/>
      <w:sz w:val="16"/>
      <w:szCs w:val="16"/>
    </w:rPr>
  </w:style>
  <w:style w:type="character" w:customStyle="1" w:styleId="BodyTextIndent3Char">
    <w:name w:val="Body Text Indent 3 Char"/>
    <w:link w:val="BodyTextIndent3"/>
    <w:rsid w:val="00C1635A"/>
    <w:rPr>
      <w:rFonts w:ascii="Arial" w:hAnsi="Arial"/>
      <w:color w:val="0000FF"/>
      <w:sz w:val="16"/>
      <w:szCs w:val="16"/>
    </w:rPr>
  </w:style>
  <w:style w:type="paragraph" w:styleId="Title">
    <w:name w:val="Title"/>
    <w:basedOn w:val="Normal"/>
    <w:link w:val="TitleChar"/>
    <w:qFormat/>
    <w:rsid w:val="00C1635A"/>
    <w:pPr>
      <w:jc w:val="center"/>
    </w:pPr>
    <w:rPr>
      <w:rFonts w:ascii="Times New Roman" w:hAnsi="Times New Roman"/>
      <w:b/>
      <w:sz w:val="24"/>
      <w:szCs w:val="20"/>
      <w:u w:val="single"/>
      <w:lang w:val="en-GB"/>
    </w:rPr>
  </w:style>
  <w:style w:type="character" w:customStyle="1" w:styleId="TitleChar">
    <w:name w:val="Title Char"/>
    <w:link w:val="Title"/>
    <w:rsid w:val="00C1635A"/>
    <w:rPr>
      <w:b/>
      <w:sz w:val="24"/>
      <w:u w:val="single"/>
      <w:lang w:val="en-GB"/>
    </w:rPr>
  </w:style>
  <w:style w:type="paragraph" w:styleId="Subtitle">
    <w:name w:val="Subtitle"/>
    <w:basedOn w:val="Normal"/>
    <w:link w:val="SubtitleChar"/>
    <w:qFormat/>
    <w:rsid w:val="00C1635A"/>
    <w:rPr>
      <w:rFonts w:ascii="Times New Roman" w:hAnsi="Times New Roman"/>
      <w:sz w:val="24"/>
      <w:szCs w:val="20"/>
      <w:lang w:val="en-GB"/>
    </w:rPr>
  </w:style>
  <w:style w:type="character" w:customStyle="1" w:styleId="SubtitleChar">
    <w:name w:val="Subtitle Char"/>
    <w:link w:val="Subtitle"/>
    <w:rsid w:val="00C1635A"/>
    <w:rPr>
      <w:sz w:val="24"/>
      <w:lang w:val="en-GB"/>
    </w:rPr>
  </w:style>
  <w:style w:type="paragraph" w:styleId="NormalWeb">
    <w:name w:val="Normal (Web)"/>
    <w:basedOn w:val="Normal"/>
    <w:rsid w:val="00C1635A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Insidetoptable">
    <w:name w:val="Inside top table"/>
    <w:basedOn w:val="Normal"/>
    <w:rsid w:val="00C1635A"/>
    <w:pPr>
      <w:widowControl w:val="0"/>
      <w:spacing w:before="120" w:after="58"/>
      <w:jc w:val="center"/>
    </w:pPr>
    <w:rPr>
      <w:rFonts w:ascii="Arial" w:hAnsi="Arial"/>
      <w:b/>
      <w:sz w:val="24"/>
      <w:szCs w:val="20"/>
    </w:rPr>
  </w:style>
  <w:style w:type="paragraph" w:styleId="BodyTextIndent2">
    <w:name w:val="Body Text Indent 2"/>
    <w:basedOn w:val="Normal"/>
    <w:link w:val="BodyTextIndent2Char"/>
    <w:rsid w:val="00C1635A"/>
    <w:pPr>
      <w:spacing w:after="120" w:line="480" w:lineRule="auto"/>
      <w:ind w:left="283"/>
    </w:pPr>
    <w:rPr>
      <w:rFonts w:ascii="Arial" w:hAnsi="Arial"/>
      <w:color w:val="0000FF"/>
      <w:sz w:val="24"/>
    </w:rPr>
  </w:style>
  <w:style w:type="character" w:customStyle="1" w:styleId="BodyTextIndent2Char">
    <w:name w:val="Body Text Indent 2 Char"/>
    <w:link w:val="BodyTextIndent2"/>
    <w:rsid w:val="00C1635A"/>
    <w:rPr>
      <w:rFonts w:ascii="Arial" w:hAnsi="Arial"/>
      <w:color w:val="0000FF"/>
      <w:sz w:val="24"/>
      <w:szCs w:val="24"/>
    </w:rPr>
  </w:style>
  <w:style w:type="paragraph" w:styleId="EnvelopeReturn">
    <w:name w:val="envelope return"/>
    <w:basedOn w:val="Normal"/>
    <w:rsid w:val="00C1635A"/>
    <w:rPr>
      <w:rFonts w:ascii="Times New Roman" w:hAnsi="Times New Roman" w:cs="Arial"/>
      <w:sz w:val="24"/>
      <w:szCs w:val="20"/>
    </w:rPr>
  </w:style>
  <w:style w:type="character" w:customStyle="1" w:styleId="BalloonTextChar">
    <w:name w:val="Balloon Text Char"/>
    <w:link w:val="BalloonText"/>
    <w:rsid w:val="00C1635A"/>
    <w:rPr>
      <w:rFonts w:ascii="Tahoma" w:hAnsi="Tahoma" w:cs="Tahoma"/>
      <w:sz w:val="16"/>
      <w:szCs w:val="16"/>
    </w:rPr>
  </w:style>
  <w:style w:type="paragraph" w:customStyle="1" w:styleId="desc">
    <w:name w:val="desc"/>
    <w:basedOn w:val="Normal"/>
    <w:rsid w:val="00C1635A"/>
    <w:pPr>
      <w:spacing w:before="100" w:beforeAutospacing="1" w:after="100" w:afterAutospacing="1"/>
    </w:pPr>
    <w:rPr>
      <w:rFonts w:ascii="Times New Roman" w:hAnsi="Times New Roman"/>
      <w:sz w:val="24"/>
      <w:lang w:val="en-GB" w:eastAsia="en-GB"/>
    </w:rPr>
  </w:style>
  <w:style w:type="paragraph" w:customStyle="1" w:styleId="TableContents">
    <w:name w:val="Table Contents"/>
    <w:basedOn w:val="BodyText"/>
    <w:rsid w:val="007303BA"/>
    <w:pPr>
      <w:tabs>
        <w:tab w:val="clear" w:pos="2828"/>
      </w:tabs>
      <w:suppressAutoHyphens/>
      <w:autoSpaceDE/>
      <w:autoSpaceDN/>
      <w:spacing w:line="240" w:lineRule="auto"/>
    </w:pPr>
    <w:rPr>
      <w:rFonts w:ascii="Times New Roman" w:hAnsi="Times New Roman" w:cs="Times New Roman"/>
      <w:sz w:val="24"/>
      <w:szCs w:val="24"/>
      <w:lang w:eastAsia="en-US"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envelope return" w:uiPriority="0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ADF"/>
    <w:rPr>
      <w:rFonts w:ascii="Tahoma" w:hAnsi="Tahoma"/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FE69D4"/>
    <w:pPr>
      <w:keepNext/>
      <w:spacing w:before="240" w:after="60"/>
      <w:outlineLvl w:val="0"/>
    </w:pPr>
    <w:rPr>
      <w:rFonts w:ascii="Arial" w:hAnsi="Arial" w:cs="Arial"/>
      <w:b/>
      <w:bCs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rsid w:val="00B010A0"/>
    <w:pPr>
      <w:keepNext/>
      <w:spacing w:before="40" w:after="40"/>
      <w:jc w:val="right"/>
      <w:outlineLvl w:val="1"/>
    </w:pPr>
    <w:rPr>
      <w:rFonts w:cs="Arial"/>
      <w:b/>
      <w:bCs/>
      <w:iCs/>
      <w:color w:val="333399"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500684"/>
    <w:pPr>
      <w:keepNext/>
      <w:spacing w:before="40" w:after="40"/>
      <w:jc w:val="right"/>
      <w:outlineLvl w:val="2"/>
    </w:pPr>
    <w:rPr>
      <w:rFonts w:ascii="Arial" w:hAnsi="Arial" w:cs="Arial"/>
      <w:bCs/>
      <w:sz w:val="20"/>
      <w:szCs w:val="26"/>
    </w:rPr>
  </w:style>
  <w:style w:type="paragraph" w:styleId="Heading4">
    <w:name w:val="heading 4"/>
    <w:basedOn w:val="Normal"/>
    <w:next w:val="Normal"/>
    <w:link w:val="Heading4Char"/>
    <w:qFormat/>
    <w:rsid w:val="00C1635A"/>
    <w:pPr>
      <w:keepNext/>
      <w:spacing w:before="240" w:after="60"/>
      <w:outlineLvl w:val="3"/>
    </w:pPr>
    <w:rPr>
      <w:rFonts w:ascii="Times New Roman" w:hAnsi="Times New Roman"/>
      <w:b/>
      <w:bCs/>
      <w:color w:val="0000FF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C1635A"/>
    <w:pPr>
      <w:keepNext/>
      <w:widowControl w:val="0"/>
      <w:autoSpaceDE w:val="0"/>
      <w:autoSpaceDN w:val="0"/>
      <w:jc w:val="center"/>
      <w:outlineLvl w:val="4"/>
    </w:pPr>
    <w:rPr>
      <w:rFonts w:ascii="Arial" w:hAnsi="Arial" w:cs="Arial"/>
      <w:b/>
      <w:bCs/>
      <w:sz w:val="26"/>
      <w:szCs w:val="26"/>
      <w:lang w:eastAsia="en-GB"/>
    </w:rPr>
  </w:style>
  <w:style w:type="paragraph" w:styleId="Heading9">
    <w:name w:val="heading 9"/>
    <w:basedOn w:val="Normal"/>
    <w:next w:val="Normal"/>
    <w:link w:val="Heading9Char"/>
    <w:qFormat/>
    <w:rsid w:val="00C1635A"/>
    <w:pPr>
      <w:spacing w:before="240" w:after="60"/>
      <w:outlineLvl w:val="8"/>
    </w:pPr>
    <w:rPr>
      <w:rFonts w:ascii="Arial" w:hAnsi="Arial" w:cs="Arial"/>
      <w:color w:val="0000FF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64E96"/>
    <w:rPr>
      <w:rFonts w:ascii="Tahoma" w:hAnsi="Tahom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link w:val="Heading2"/>
    <w:rsid w:val="00B010A0"/>
    <w:rPr>
      <w:rFonts w:ascii="Tahoma" w:hAnsi="Tahoma" w:cs="Arial"/>
      <w:b/>
      <w:bCs/>
      <w:iCs/>
      <w:color w:val="333399"/>
      <w:sz w:val="24"/>
      <w:szCs w:val="28"/>
      <w:lang w:val="en-US" w:eastAsia="en-US" w:bidi="ar-SA"/>
    </w:rPr>
  </w:style>
  <w:style w:type="character" w:styleId="CommentReference">
    <w:name w:val="annotation reference"/>
    <w:semiHidden/>
    <w:rsid w:val="000A6CD8"/>
    <w:rPr>
      <w:sz w:val="16"/>
      <w:szCs w:val="16"/>
    </w:rPr>
  </w:style>
  <w:style w:type="paragraph" w:styleId="CommentText">
    <w:name w:val="annotation text"/>
    <w:basedOn w:val="Normal"/>
    <w:semiHidden/>
    <w:rsid w:val="000A6CD8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0A6CD8"/>
    <w:rPr>
      <w:b/>
      <w:bCs/>
    </w:rPr>
  </w:style>
  <w:style w:type="paragraph" w:styleId="BalloonText">
    <w:name w:val="Balloon Text"/>
    <w:basedOn w:val="Normal"/>
    <w:link w:val="BalloonTextChar"/>
    <w:rsid w:val="000A6CD8"/>
    <w:rPr>
      <w:rFonts w:cs="Tahoma"/>
      <w:sz w:val="16"/>
      <w:szCs w:val="16"/>
    </w:rPr>
  </w:style>
  <w:style w:type="paragraph" w:customStyle="1" w:styleId="StyleHeading1BottomSinglesolidlineIndigo05ptLine">
    <w:name w:val="Style Heading 1 + Bottom: (Single solid line Indigo  0.5 pt Line ..."/>
    <w:basedOn w:val="Heading1"/>
    <w:rsid w:val="0084528B"/>
    <w:pPr>
      <w:pBdr>
        <w:bottom w:val="single" w:sz="4" w:space="1" w:color="333399"/>
      </w:pBdr>
    </w:pPr>
    <w:rPr>
      <w:rFonts w:ascii="Tahoma" w:hAnsi="Tahoma" w:cs="Times New Roman"/>
      <w:color w:val="333399"/>
    </w:rPr>
  </w:style>
  <w:style w:type="character" w:customStyle="1" w:styleId="Heading1Char">
    <w:name w:val="Heading 1 Char"/>
    <w:link w:val="Heading1"/>
    <w:rsid w:val="00FE69D4"/>
    <w:rPr>
      <w:rFonts w:ascii="Arial" w:hAnsi="Arial" w:cs="Arial"/>
      <w:b/>
      <w:bCs/>
      <w:kern w:val="32"/>
      <w:sz w:val="40"/>
      <w:szCs w:val="40"/>
      <w:lang w:val="en-US" w:eastAsia="en-US" w:bidi="ar-SA"/>
    </w:rPr>
  </w:style>
  <w:style w:type="paragraph" w:customStyle="1" w:styleId="FormTitles">
    <w:name w:val="Form Titles"/>
    <w:basedOn w:val="Heading3"/>
    <w:link w:val="FormTitlesChar"/>
    <w:rsid w:val="00C21EBE"/>
    <w:pPr>
      <w:spacing w:before="60" w:after="60"/>
    </w:pPr>
    <w:rPr>
      <w:rFonts w:ascii="Tahoma" w:hAnsi="Tahoma"/>
      <w:sz w:val="18"/>
    </w:rPr>
  </w:style>
  <w:style w:type="paragraph" w:customStyle="1" w:styleId="Body">
    <w:name w:val="Body"/>
    <w:basedOn w:val="Normal"/>
    <w:rsid w:val="00FE69D4"/>
    <w:pPr>
      <w:jc w:val="both"/>
    </w:pPr>
    <w:rPr>
      <w:szCs w:val="20"/>
    </w:rPr>
  </w:style>
  <w:style w:type="character" w:styleId="Hyperlink">
    <w:name w:val="Hyperlink"/>
    <w:uiPriority w:val="99"/>
    <w:unhideWhenUsed/>
    <w:rsid w:val="006D232B"/>
    <w:rPr>
      <w:color w:val="0000FF"/>
      <w:u w:val="single"/>
    </w:rPr>
  </w:style>
  <w:style w:type="character" w:customStyle="1" w:styleId="Heading3Char">
    <w:name w:val="Heading 3 Char"/>
    <w:link w:val="Heading3"/>
    <w:rsid w:val="00764E96"/>
    <w:rPr>
      <w:rFonts w:ascii="Arial" w:hAnsi="Arial" w:cs="Arial"/>
      <w:bCs/>
      <w:szCs w:val="26"/>
      <w:lang w:val="en-US" w:eastAsia="en-US" w:bidi="ar-SA"/>
    </w:rPr>
  </w:style>
  <w:style w:type="character" w:customStyle="1" w:styleId="FormTitlesChar">
    <w:name w:val="Form Titles Char"/>
    <w:link w:val="FormTitles"/>
    <w:rsid w:val="00C21EBE"/>
    <w:rPr>
      <w:rFonts w:ascii="Tahoma" w:hAnsi="Tahoma" w:cs="Arial"/>
      <w:bCs/>
      <w:sz w:val="18"/>
      <w:szCs w:val="26"/>
      <w:lang w:val="en-US" w:eastAsia="en-US" w:bidi="ar-SA"/>
    </w:rPr>
  </w:style>
  <w:style w:type="character" w:styleId="PlaceholderText">
    <w:name w:val="Placeholder Text"/>
    <w:uiPriority w:val="99"/>
    <w:semiHidden/>
    <w:rsid w:val="00402207"/>
    <w:rPr>
      <w:color w:val="808080"/>
    </w:rPr>
  </w:style>
  <w:style w:type="paragraph" w:customStyle="1" w:styleId="toptext">
    <w:name w:val="top text"/>
    <w:basedOn w:val="Heading2"/>
    <w:rsid w:val="00B010A0"/>
    <w:pPr>
      <w:tabs>
        <w:tab w:val="right" w:pos="9360"/>
      </w:tabs>
      <w:spacing w:before="120" w:after="120"/>
      <w:ind w:left="-274"/>
    </w:pPr>
    <w:rPr>
      <w:color w:val="auto"/>
    </w:rPr>
  </w:style>
  <w:style w:type="table" w:styleId="LightList">
    <w:name w:val="Light List"/>
    <w:basedOn w:val="TableNormal"/>
    <w:uiPriority w:val="61"/>
    <w:rsid w:val="00C42A2C"/>
    <w:rPr>
      <w:rFonts w:ascii="Calibri" w:hAnsi="Calibri"/>
      <w:sz w:val="22"/>
      <w:szCs w:val="22"/>
      <w:lang w:eastAsia="ja-JP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Header">
    <w:name w:val="header"/>
    <w:basedOn w:val="Normal"/>
    <w:link w:val="HeaderChar"/>
    <w:unhideWhenUsed/>
    <w:rsid w:val="0045736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57364"/>
    <w:rPr>
      <w:rFonts w:ascii="Tahoma" w:hAnsi="Tahoma"/>
      <w:sz w:val="22"/>
      <w:szCs w:val="24"/>
    </w:rPr>
  </w:style>
  <w:style w:type="paragraph" w:styleId="Footer">
    <w:name w:val="footer"/>
    <w:basedOn w:val="Normal"/>
    <w:link w:val="FooterChar"/>
    <w:unhideWhenUsed/>
    <w:rsid w:val="0045736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57364"/>
    <w:rPr>
      <w:rFonts w:ascii="Tahoma" w:hAnsi="Tahoma"/>
      <w:sz w:val="22"/>
      <w:szCs w:val="24"/>
    </w:rPr>
  </w:style>
  <w:style w:type="paragraph" w:styleId="FootnoteText">
    <w:name w:val="footnote text"/>
    <w:basedOn w:val="Normal"/>
    <w:link w:val="FootnoteTextChar"/>
    <w:semiHidden/>
    <w:rsid w:val="002935F7"/>
    <w:rPr>
      <w:rFonts w:ascii="Times New Roman" w:hAnsi="Times New Roman"/>
      <w:sz w:val="24"/>
      <w:szCs w:val="20"/>
    </w:rPr>
  </w:style>
  <w:style w:type="character" w:customStyle="1" w:styleId="FootnoteTextChar">
    <w:name w:val="Footnote Text Char"/>
    <w:link w:val="FootnoteText"/>
    <w:semiHidden/>
    <w:rsid w:val="002935F7"/>
    <w:rPr>
      <w:sz w:val="24"/>
    </w:rPr>
  </w:style>
  <w:style w:type="paragraph" w:customStyle="1" w:styleId="GELOGO-Large">
    <w:name w:val="GE LOGO-Large"/>
    <w:basedOn w:val="Normal"/>
    <w:rsid w:val="002935F7"/>
    <w:rPr>
      <w:rFonts w:ascii="GELogoFont" w:hAnsi="GELogoFont"/>
      <w:sz w:val="96"/>
      <w:szCs w:val="20"/>
    </w:rPr>
  </w:style>
  <w:style w:type="paragraph" w:customStyle="1" w:styleId="DocumentTemplateType">
    <w:name w:val="Document Template Type"/>
    <w:basedOn w:val="Header"/>
    <w:rsid w:val="002935F7"/>
    <w:pPr>
      <w:tabs>
        <w:tab w:val="clear" w:pos="4680"/>
        <w:tab w:val="clear" w:pos="9360"/>
        <w:tab w:val="right" w:pos="8640"/>
      </w:tabs>
      <w:jc w:val="center"/>
    </w:pPr>
    <w:rPr>
      <w:rFonts w:ascii="Arial" w:hAnsi="Arial"/>
      <w:b/>
      <w:color w:val="000000"/>
      <w:sz w:val="32"/>
      <w:szCs w:val="20"/>
    </w:rPr>
  </w:style>
  <w:style w:type="character" w:styleId="FollowedHyperlink">
    <w:name w:val="FollowedHyperlink"/>
    <w:uiPriority w:val="99"/>
    <w:semiHidden/>
    <w:unhideWhenUsed/>
    <w:rsid w:val="00CC6925"/>
    <w:rPr>
      <w:color w:val="800080"/>
      <w:u w:val="single"/>
    </w:rPr>
  </w:style>
  <w:style w:type="character" w:styleId="PageNumber">
    <w:name w:val="page number"/>
    <w:basedOn w:val="DefaultParagraphFont"/>
    <w:rsid w:val="00F11255"/>
  </w:style>
  <w:style w:type="character" w:customStyle="1" w:styleId="Heading4Char">
    <w:name w:val="Heading 4 Char"/>
    <w:link w:val="Heading4"/>
    <w:rsid w:val="00C1635A"/>
    <w:rPr>
      <w:b/>
      <w:bCs/>
      <w:color w:val="0000FF"/>
      <w:sz w:val="28"/>
      <w:szCs w:val="28"/>
    </w:rPr>
  </w:style>
  <w:style w:type="character" w:customStyle="1" w:styleId="Heading5Char">
    <w:name w:val="Heading 5 Char"/>
    <w:link w:val="Heading5"/>
    <w:rsid w:val="00C1635A"/>
    <w:rPr>
      <w:rFonts w:ascii="Arial" w:hAnsi="Arial" w:cs="Arial"/>
      <w:b/>
      <w:bCs/>
      <w:sz w:val="26"/>
      <w:szCs w:val="26"/>
      <w:lang w:eastAsia="en-GB"/>
    </w:rPr>
  </w:style>
  <w:style w:type="character" w:customStyle="1" w:styleId="Heading9Char">
    <w:name w:val="Heading 9 Char"/>
    <w:link w:val="Heading9"/>
    <w:rsid w:val="00C1635A"/>
    <w:rPr>
      <w:rFonts w:ascii="Arial" w:hAnsi="Arial" w:cs="Arial"/>
      <w:color w:val="0000FF"/>
      <w:sz w:val="22"/>
      <w:szCs w:val="22"/>
    </w:rPr>
  </w:style>
  <w:style w:type="paragraph" w:styleId="BodyText">
    <w:name w:val="Body Text"/>
    <w:basedOn w:val="Normal"/>
    <w:link w:val="BodyTextChar"/>
    <w:rsid w:val="00C1635A"/>
    <w:pPr>
      <w:widowControl w:val="0"/>
      <w:tabs>
        <w:tab w:val="left" w:pos="2828"/>
      </w:tabs>
      <w:autoSpaceDE w:val="0"/>
      <w:autoSpaceDN w:val="0"/>
      <w:spacing w:line="617" w:lineRule="exact"/>
    </w:pPr>
    <w:rPr>
      <w:rFonts w:ascii="Arial" w:hAnsi="Arial" w:cs="Arial"/>
      <w:sz w:val="26"/>
      <w:szCs w:val="26"/>
      <w:lang w:eastAsia="en-GB"/>
    </w:rPr>
  </w:style>
  <w:style w:type="character" w:customStyle="1" w:styleId="BodyTextChar">
    <w:name w:val="Body Text Char"/>
    <w:link w:val="BodyText"/>
    <w:rsid w:val="00C1635A"/>
    <w:rPr>
      <w:rFonts w:ascii="Arial" w:hAnsi="Arial" w:cs="Arial"/>
      <w:sz w:val="26"/>
      <w:szCs w:val="26"/>
      <w:lang w:eastAsia="en-GB"/>
    </w:rPr>
  </w:style>
  <w:style w:type="paragraph" w:styleId="BodyTextIndent">
    <w:name w:val="Body Text Indent"/>
    <w:basedOn w:val="Normal"/>
    <w:link w:val="BodyTextIndentChar"/>
    <w:rsid w:val="00C1635A"/>
    <w:pPr>
      <w:widowControl w:val="0"/>
      <w:tabs>
        <w:tab w:val="left" w:pos="1411"/>
        <w:tab w:val="left" w:pos="4206"/>
        <w:tab w:val="left" w:pos="7041"/>
      </w:tabs>
      <w:autoSpaceDE w:val="0"/>
      <w:autoSpaceDN w:val="0"/>
    </w:pPr>
    <w:rPr>
      <w:rFonts w:ascii="Arial" w:hAnsi="Arial" w:cs="Arial"/>
      <w:szCs w:val="22"/>
      <w:lang w:eastAsia="en-GB"/>
    </w:rPr>
  </w:style>
  <w:style w:type="character" w:customStyle="1" w:styleId="BodyTextIndentChar">
    <w:name w:val="Body Text Indent Char"/>
    <w:link w:val="BodyTextIndent"/>
    <w:rsid w:val="00C1635A"/>
    <w:rPr>
      <w:rFonts w:ascii="Arial" w:hAnsi="Arial" w:cs="Arial"/>
      <w:sz w:val="22"/>
      <w:szCs w:val="22"/>
      <w:lang w:eastAsia="en-GB"/>
    </w:rPr>
  </w:style>
  <w:style w:type="paragraph" w:styleId="BodyTextIndent3">
    <w:name w:val="Body Text Indent 3"/>
    <w:basedOn w:val="Normal"/>
    <w:link w:val="BodyTextIndent3Char"/>
    <w:rsid w:val="00C1635A"/>
    <w:pPr>
      <w:spacing w:after="120"/>
      <w:ind w:left="283"/>
    </w:pPr>
    <w:rPr>
      <w:rFonts w:ascii="Arial" w:hAnsi="Arial"/>
      <w:color w:val="0000FF"/>
      <w:sz w:val="16"/>
      <w:szCs w:val="16"/>
    </w:rPr>
  </w:style>
  <w:style w:type="character" w:customStyle="1" w:styleId="BodyTextIndent3Char">
    <w:name w:val="Body Text Indent 3 Char"/>
    <w:link w:val="BodyTextIndent3"/>
    <w:rsid w:val="00C1635A"/>
    <w:rPr>
      <w:rFonts w:ascii="Arial" w:hAnsi="Arial"/>
      <w:color w:val="0000FF"/>
      <w:sz w:val="16"/>
      <w:szCs w:val="16"/>
    </w:rPr>
  </w:style>
  <w:style w:type="paragraph" w:styleId="Title">
    <w:name w:val="Title"/>
    <w:basedOn w:val="Normal"/>
    <w:link w:val="TitleChar"/>
    <w:qFormat/>
    <w:rsid w:val="00C1635A"/>
    <w:pPr>
      <w:jc w:val="center"/>
    </w:pPr>
    <w:rPr>
      <w:rFonts w:ascii="Times New Roman" w:hAnsi="Times New Roman"/>
      <w:b/>
      <w:sz w:val="24"/>
      <w:szCs w:val="20"/>
      <w:u w:val="single"/>
      <w:lang w:val="en-GB"/>
    </w:rPr>
  </w:style>
  <w:style w:type="character" w:customStyle="1" w:styleId="TitleChar">
    <w:name w:val="Title Char"/>
    <w:link w:val="Title"/>
    <w:rsid w:val="00C1635A"/>
    <w:rPr>
      <w:b/>
      <w:sz w:val="24"/>
      <w:u w:val="single"/>
      <w:lang w:val="en-GB"/>
    </w:rPr>
  </w:style>
  <w:style w:type="paragraph" w:styleId="Subtitle">
    <w:name w:val="Subtitle"/>
    <w:basedOn w:val="Normal"/>
    <w:link w:val="SubtitleChar"/>
    <w:qFormat/>
    <w:rsid w:val="00C1635A"/>
    <w:rPr>
      <w:rFonts w:ascii="Times New Roman" w:hAnsi="Times New Roman"/>
      <w:sz w:val="24"/>
      <w:szCs w:val="20"/>
      <w:lang w:val="en-GB"/>
    </w:rPr>
  </w:style>
  <w:style w:type="character" w:customStyle="1" w:styleId="SubtitleChar">
    <w:name w:val="Subtitle Char"/>
    <w:link w:val="Subtitle"/>
    <w:rsid w:val="00C1635A"/>
    <w:rPr>
      <w:sz w:val="24"/>
      <w:lang w:val="en-GB"/>
    </w:rPr>
  </w:style>
  <w:style w:type="paragraph" w:styleId="NormalWeb">
    <w:name w:val="Normal (Web)"/>
    <w:basedOn w:val="Normal"/>
    <w:rsid w:val="00C1635A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Insidetoptable">
    <w:name w:val="Inside top table"/>
    <w:basedOn w:val="Normal"/>
    <w:rsid w:val="00C1635A"/>
    <w:pPr>
      <w:widowControl w:val="0"/>
      <w:spacing w:before="120" w:after="58"/>
      <w:jc w:val="center"/>
    </w:pPr>
    <w:rPr>
      <w:rFonts w:ascii="Arial" w:hAnsi="Arial"/>
      <w:b/>
      <w:sz w:val="24"/>
      <w:szCs w:val="20"/>
    </w:rPr>
  </w:style>
  <w:style w:type="paragraph" w:styleId="BodyTextIndent2">
    <w:name w:val="Body Text Indent 2"/>
    <w:basedOn w:val="Normal"/>
    <w:link w:val="BodyTextIndent2Char"/>
    <w:rsid w:val="00C1635A"/>
    <w:pPr>
      <w:spacing w:after="120" w:line="480" w:lineRule="auto"/>
      <w:ind w:left="283"/>
    </w:pPr>
    <w:rPr>
      <w:rFonts w:ascii="Arial" w:hAnsi="Arial"/>
      <w:color w:val="0000FF"/>
      <w:sz w:val="24"/>
    </w:rPr>
  </w:style>
  <w:style w:type="character" w:customStyle="1" w:styleId="BodyTextIndent2Char">
    <w:name w:val="Body Text Indent 2 Char"/>
    <w:link w:val="BodyTextIndent2"/>
    <w:rsid w:val="00C1635A"/>
    <w:rPr>
      <w:rFonts w:ascii="Arial" w:hAnsi="Arial"/>
      <w:color w:val="0000FF"/>
      <w:sz w:val="24"/>
      <w:szCs w:val="24"/>
    </w:rPr>
  </w:style>
  <w:style w:type="paragraph" w:styleId="EnvelopeReturn">
    <w:name w:val="envelope return"/>
    <w:basedOn w:val="Normal"/>
    <w:rsid w:val="00C1635A"/>
    <w:rPr>
      <w:rFonts w:ascii="Times New Roman" w:hAnsi="Times New Roman" w:cs="Arial"/>
      <w:sz w:val="24"/>
      <w:szCs w:val="20"/>
    </w:rPr>
  </w:style>
  <w:style w:type="character" w:customStyle="1" w:styleId="BalloonTextChar">
    <w:name w:val="Balloon Text Char"/>
    <w:link w:val="BalloonText"/>
    <w:rsid w:val="00C1635A"/>
    <w:rPr>
      <w:rFonts w:ascii="Tahoma" w:hAnsi="Tahoma" w:cs="Tahoma"/>
      <w:sz w:val="16"/>
      <w:szCs w:val="16"/>
    </w:rPr>
  </w:style>
  <w:style w:type="paragraph" w:customStyle="1" w:styleId="desc">
    <w:name w:val="desc"/>
    <w:basedOn w:val="Normal"/>
    <w:rsid w:val="00C1635A"/>
    <w:pPr>
      <w:spacing w:before="100" w:beforeAutospacing="1" w:after="100" w:afterAutospacing="1"/>
    </w:pPr>
    <w:rPr>
      <w:rFonts w:ascii="Times New Roman" w:hAnsi="Times New Roman"/>
      <w:sz w:val="24"/>
      <w:lang w:val="en-GB" w:eastAsia="en-GB"/>
    </w:rPr>
  </w:style>
  <w:style w:type="paragraph" w:customStyle="1" w:styleId="TableContents">
    <w:name w:val="Table Contents"/>
    <w:basedOn w:val="BodyText"/>
    <w:rsid w:val="007303BA"/>
    <w:pPr>
      <w:tabs>
        <w:tab w:val="clear" w:pos="2828"/>
      </w:tabs>
      <w:suppressAutoHyphens/>
      <w:autoSpaceDE/>
      <w:autoSpaceDN/>
      <w:spacing w:line="240" w:lineRule="auto"/>
    </w:pPr>
    <w:rPr>
      <w:rFonts w:ascii="Times New Roman" w:hAnsi="Times New Roman" w:cs="Times New Roman"/>
      <w:sz w:val="24"/>
      <w:szCs w:val="24"/>
      <w:lang w:eastAsia="en-US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Cindy.Threlkeld@ge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12303111\AppData\Roaming\Microsoft\Templates\Travel%20request%20form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8EE4DB80BBD4AB9BB1BD82A2E37FF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9A3571-BA54-470B-9C66-B2C1379A95A4}"/>
      </w:docPartPr>
      <w:docPartBody>
        <w:p w:rsidR="007E4661" w:rsidRDefault="006F5242" w:rsidP="006F5242">
          <w:pPr>
            <w:pStyle w:val="88EE4DB80BBD4AB9BB1BD82A2E37FF9D"/>
          </w:pPr>
          <w:r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LogoFon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GE Inspira">
    <w:panose1 w:val="020F0603030400020203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242"/>
    <w:rsid w:val="00512B6F"/>
    <w:rsid w:val="006F5242"/>
    <w:rsid w:val="007E4661"/>
    <w:rsid w:val="00A8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F5242"/>
  </w:style>
  <w:style w:type="paragraph" w:customStyle="1" w:styleId="93BB34C7531C46A58D44773E63557833">
    <w:name w:val="93BB34C7531C46A58D44773E63557833"/>
    <w:rsid w:val="006F5242"/>
  </w:style>
  <w:style w:type="paragraph" w:customStyle="1" w:styleId="88EE4DB80BBD4AB9BB1BD82A2E37FF9D">
    <w:name w:val="88EE4DB80BBD4AB9BB1BD82A2E37FF9D"/>
    <w:rsid w:val="006F524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F5242"/>
  </w:style>
  <w:style w:type="paragraph" w:customStyle="1" w:styleId="93BB34C7531C46A58D44773E63557833">
    <w:name w:val="93BB34C7531C46A58D44773E63557833"/>
    <w:rsid w:val="006F5242"/>
  </w:style>
  <w:style w:type="paragraph" w:customStyle="1" w:styleId="88EE4DB80BBD4AB9BB1BD82A2E37FF9D">
    <w:name w:val="88EE4DB80BBD4AB9BB1BD82A2E37FF9D"/>
    <w:rsid w:val="006F52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5D3090-3567-4E70-959D-5BA4AE4CA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Travel request form.dot</Template>
  <TotalTime>16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1048</CharactersWithSpaces>
  <SharedDoc>false</SharedDoc>
  <HLinks>
    <vt:vector size="6" baseType="variant">
      <vt:variant>
        <vt:i4>5963813</vt:i4>
      </vt:variant>
      <vt:variant>
        <vt:i4>0</vt:i4>
      </vt:variant>
      <vt:variant>
        <vt:i4>0</vt:i4>
      </vt:variant>
      <vt:variant>
        <vt:i4>5</vt:i4>
      </vt:variant>
      <vt:variant>
        <vt:lpwstr>mailto:Cindy.Threlkeld@ge.com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 User</dc:creator>
  <cp:lastModifiedBy>)*-</cp:lastModifiedBy>
  <cp:revision>14</cp:revision>
  <cp:lastPrinted>2003-06-26T21:56:00Z</cp:lastPrinted>
  <dcterms:created xsi:type="dcterms:W3CDTF">2012-11-21T16:18:00Z</dcterms:created>
  <dcterms:modified xsi:type="dcterms:W3CDTF">2012-11-21T17:32:00Z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TC060883541033</vt:lpwstr>
  </property>
</Properties>
</file>