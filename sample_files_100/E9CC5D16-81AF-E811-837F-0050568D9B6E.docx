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DA83A" w14:textId="3ED79DCA" w:rsidR="001E136C" w:rsidRPr="00E90079" w:rsidRDefault="001E136C" w:rsidP="00E90079">
      <w:pPr>
        <w:pStyle w:val="zzTexttobedeleted"/>
        <w:rPr>
          <w:rStyle w:val="FootnoteTextChar"/>
          <w:rFonts w:ascii="GE Inspira Sans" w:hAnsi="GE Inspira Sans"/>
          <w:sz w:val="22"/>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p>
    <w:p w14:paraId="0D47939D" w14:textId="4EA18A1F" w:rsidR="00FC6CC8" w:rsidRDefault="00FC6CC8" w:rsidP="00B86518">
      <w:pPr>
        <w:rPr>
          <w:b/>
        </w:rPr>
      </w:pPr>
      <w:r w:rsidRPr="00DB1567">
        <w:rPr>
          <w:b/>
        </w:rPr>
        <w:t>Approved By:</w:t>
      </w:r>
      <w:bookmarkEnd w:id="0"/>
      <w:bookmarkEnd w:id="1"/>
      <w:bookmarkEnd w:id="2"/>
      <w:bookmarkEnd w:id="3"/>
      <w:bookmarkEnd w:id="4"/>
      <w:bookmarkEnd w:id="5"/>
      <w:bookmarkEnd w:id="6"/>
      <w:bookmarkEnd w:id="7"/>
      <w:bookmarkEnd w:id="8"/>
    </w:p>
    <w:tbl>
      <w:tblPr>
        <w:tblStyle w:val="TableGrid2"/>
        <w:tblW w:w="0" w:type="auto"/>
        <w:tblInd w:w="333" w:type="dxa"/>
        <w:tblLook w:val="04A0" w:firstRow="1" w:lastRow="0" w:firstColumn="1" w:lastColumn="0" w:noHBand="0" w:noVBand="1"/>
      </w:tblPr>
      <w:tblGrid>
        <w:gridCol w:w="2167"/>
        <w:gridCol w:w="274"/>
        <w:gridCol w:w="2275"/>
        <w:gridCol w:w="275"/>
        <w:gridCol w:w="2081"/>
        <w:gridCol w:w="274"/>
        <w:gridCol w:w="2102"/>
      </w:tblGrid>
      <w:tr w:rsidR="00FB69A7" w:rsidRPr="009E54A3" w14:paraId="48910DAB" w14:textId="77777777" w:rsidTr="009E54A3">
        <w:tc>
          <w:tcPr>
            <w:tcW w:w="2327" w:type="dxa"/>
            <w:tcBorders>
              <w:top w:val="nil"/>
              <w:left w:val="nil"/>
              <w:bottom w:val="single" w:sz="4" w:space="0" w:color="auto"/>
              <w:right w:val="nil"/>
            </w:tcBorders>
            <w:vAlign w:val="center"/>
          </w:tcPr>
          <w:p w14:paraId="627B8800" w14:textId="77777777" w:rsidR="009E54A3" w:rsidRPr="009E54A3" w:rsidRDefault="009E54A3" w:rsidP="009E54A3">
            <w:pPr>
              <w:spacing w:before="480" w:line="272" w:lineRule="exact"/>
              <w:ind w:right="-20"/>
              <w:jc w:val="center"/>
              <w:rPr>
                <w:rFonts w:ascii="Calibri" w:hAnsi="Calibri"/>
                <w:sz w:val="22"/>
                <w:lang w:val="en-US"/>
              </w:rPr>
            </w:pPr>
            <w:r w:rsidRPr="009E54A3">
              <w:rPr>
                <w:rFonts w:ascii="GE Inspira" w:hAnsi="GE Inspira" w:cs="GE Inspira"/>
                <w:sz w:val="20"/>
                <w:lang w:val="en-US"/>
              </w:rPr>
              <w:t>Refer QCR54314</w:t>
            </w:r>
            <w:r w:rsidRPr="009E54A3">
              <w:rPr>
                <w:rFonts w:ascii="Calibri" w:hAnsi="Calibri"/>
                <w:sz w:val="22"/>
                <w:lang w:val="en-US"/>
              </w:rPr>
              <w:t xml:space="preserve"> </w:t>
            </w:r>
          </w:p>
          <w:p w14:paraId="381D5998" w14:textId="77777777" w:rsidR="009E54A3" w:rsidRPr="009E54A3" w:rsidRDefault="009E54A3" w:rsidP="009E54A3">
            <w:pPr>
              <w:spacing w:line="272" w:lineRule="exact"/>
              <w:ind w:right="-20"/>
              <w:jc w:val="center"/>
              <w:rPr>
                <w:rFonts w:ascii="GE Inspira" w:hAnsi="GE Inspira" w:cs="GE Inspira"/>
                <w:sz w:val="16"/>
                <w:szCs w:val="16"/>
                <w:lang w:val="en-US"/>
              </w:rPr>
            </w:pPr>
            <w:r w:rsidRPr="009E54A3">
              <w:rPr>
                <w:rFonts w:ascii="GE Inspira" w:hAnsi="GE Inspira" w:cs="GE Inspira"/>
                <w:sz w:val="16"/>
                <w:szCs w:val="16"/>
                <w:lang w:val="en-US"/>
              </w:rPr>
              <w:t>Subsea Systems and Drilling / Jandakot, Perth, Australia – Subsea Systems</w:t>
            </w:r>
          </w:p>
        </w:tc>
        <w:tc>
          <w:tcPr>
            <w:tcW w:w="283" w:type="dxa"/>
            <w:tcBorders>
              <w:top w:val="nil"/>
              <w:left w:val="nil"/>
              <w:bottom w:val="nil"/>
              <w:right w:val="nil"/>
            </w:tcBorders>
            <w:vAlign w:val="center"/>
          </w:tcPr>
          <w:p w14:paraId="5902DDC8" w14:textId="77777777" w:rsidR="009E54A3" w:rsidRPr="009E54A3" w:rsidRDefault="009E54A3" w:rsidP="009E54A3">
            <w:pPr>
              <w:spacing w:before="27" w:line="272" w:lineRule="exact"/>
              <w:ind w:right="-20"/>
              <w:jc w:val="center"/>
              <w:rPr>
                <w:rFonts w:ascii="GE Inspira" w:hAnsi="GE Inspira" w:cs="GE Inspira"/>
                <w:sz w:val="20"/>
                <w:lang w:val="en-US"/>
              </w:rPr>
            </w:pPr>
          </w:p>
        </w:tc>
        <w:tc>
          <w:tcPr>
            <w:tcW w:w="2410" w:type="dxa"/>
            <w:tcBorders>
              <w:top w:val="nil"/>
              <w:left w:val="nil"/>
              <w:bottom w:val="single" w:sz="4" w:space="0" w:color="auto"/>
              <w:right w:val="nil"/>
            </w:tcBorders>
            <w:vAlign w:val="center"/>
          </w:tcPr>
          <w:p w14:paraId="5E031905" w14:textId="77777777" w:rsidR="009E54A3" w:rsidRPr="009E54A3" w:rsidRDefault="009E54A3" w:rsidP="009E54A3">
            <w:pPr>
              <w:spacing w:before="480" w:after="480" w:line="272" w:lineRule="exact"/>
              <w:ind w:right="-20"/>
              <w:jc w:val="center"/>
              <w:rPr>
                <w:rFonts w:ascii="GE Inspira" w:hAnsi="GE Inspira" w:cs="GE Inspira"/>
                <w:sz w:val="20"/>
                <w:lang w:val="en-US"/>
              </w:rPr>
            </w:pPr>
            <w:r w:rsidRPr="009E54A3">
              <w:rPr>
                <w:rFonts w:ascii="GE Inspira" w:hAnsi="GE Inspira" w:cs="GE Inspira"/>
                <w:sz w:val="20"/>
                <w:lang w:val="en-US"/>
              </w:rPr>
              <w:t>N/A this revision</w:t>
            </w:r>
          </w:p>
        </w:tc>
        <w:tc>
          <w:tcPr>
            <w:tcW w:w="284" w:type="dxa"/>
            <w:tcBorders>
              <w:top w:val="nil"/>
              <w:left w:val="nil"/>
              <w:bottom w:val="nil"/>
              <w:right w:val="nil"/>
            </w:tcBorders>
            <w:vAlign w:val="center"/>
          </w:tcPr>
          <w:p w14:paraId="37E3CD14" w14:textId="77777777" w:rsidR="009E54A3" w:rsidRPr="009E54A3" w:rsidRDefault="009E54A3" w:rsidP="009E54A3">
            <w:pPr>
              <w:spacing w:before="480" w:after="480" w:line="272" w:lineRule="exact"/>
              <w:ind w:right="-20"/>
              <w:jc w:val="center"/>
              <w:rPr>
                <w:rFonts w:ascii="GE Inspira" w:hAnsi="GE Inspira" w:cs="GE Inspira"/>
                <w:sz w:val="20"/>
                <w:lang w:val="en-US"/>
              </w:rPr>
            </w:pPr>
          </w:p>
        </w:tc>
        <w:tc>
          <w:tcPr>
            <w:tcW w:w="2268" w:type="dxa"/>
            <w:tcBorders>
              <w:top w:val="nil"/>
              <w:left w:val="nil"/>
              <w:bottom w:val="single" w:sz="4" w:space="0" w:color="auto"/>
              <w:right w:val="nil"/>
            </w:tcBorders>
            <w:vAlign w:val="center"/>
          </w:tcPr>
          <w:p w14:paraId="393F4033" w14:textId="77777777" w:rsidR="009E54A3" w:rsidRPr="009E54A3" w:rsidRDefault="009E54A3" w:rsidP="009E54A3">
            <w:pPr>
              <w:spacing w:before="480" w:after="480" w:line="272" w:lineRule="exact"/>
              <w:ind w:right="-20"/>
              <w:jc w:val="center"/>
              <w:rPr>
                <w:rFonts w:ascii="GE Inspira" w:hAnsi="GE Inspira" w:cs="GE Inspira"/>
                <w:sz w:val="20"/>
                <w:lang w:val="en-US"/>
              </w:rPr>
            </w:pPr>
            <w:r w:rsidRPr="009E54A3">
              <w:rPr>
                <w:rFonts w:ascii="GE Inspira" w:hAnsi="GE Inspira" w:cs="GE Inspira"/>
                <w:sz w:val="20"/>
                <w:lang w:val="en-US"/>
              </w:rPr>
              <w:t>N/A this revision</w:t>
            </w:r>
          </w:p>
        </w:tc>
        <w:tc>
          <w:tcPr>
            <w:tcW w:w="283" w:type="dxa"/>
            <w:tcBorders>
              <w:top w:val="nil"/>
              <w:left w:val="nil"/>
              <w:bottom w:val="nil"/>
              <w:right w:val="nil"/>
            </w:tcBorders>
            <w:vAlign w:val="center"/>
          </w:tcPr>
          <w:p w14:paraId="4A8EA664" w14:textId="77777777" w:rsidR="009E54A3" w:rsidRPr="009E54A3" w:rsidRDefault="009E54A3" w:rsidP="009E54A3">
            <w:pPr>
              <w:spacing w:before="480" w:after="480" w:line="272" w:lineRule="exact"/>
              <w:ind w:right="-20"/>
              <w:jc w:val="center"/>
              <w:rPr>
                <w:rFonts w:ascii="GE Inspira" w:hAnsi="GE Inspira" w:cs="GE Inspira"/>
                <w:sz w:val="20"/>
                <w:lang w:val="en-US"/>
              </w:rPr>
            </w:pPr>
          </w:p>
        </w:tc>
        <w:tc>
          <w:tcPr>
            <w:tcW w:w="2126" w:type="dxa"/>
            <w:tcBorders>
              <w:top w:val="nil"/>
              <w:left w:val="nil"/>
              <w:bottom w:val="single" w:sz="4" w:space="0" w:color="auto"/>
              <w:right w:val="nil"/>
            </w:tcBorders>
            <w:vAlign w:val="center"/>
          </w:tcPr>
          <w:p w14:paraId="5D921734" w14:textId="77777777" w:rsidR="009E54A3" w:rsidRPr="009E54A3" w:rsidRDefault="009E54A3" w:rsidP="009E54A3">
            <w:pPr>
              <w:spacing w:before="480" w:after="480" w:line="272" w:lineRule="exact"/>
              <w:ind w:right="-20"/>
              <w:jc w:val="center"/>
              <w:rPr>
                <w:rFonts w:ascii="GE Inspira" w:hAnsi="GE Inspira" w:cs="GE Inspira"/>
                <w:sz w:val="20"/>
                <w:lang w:val="en-US"/>
              </w:rPr>
            </w:pPr>
            <w:r w:rsidRPr="009E54A3">
              <w:rPr>
                <w:rFonts w:ascii="GE Inspira" w:hAnsi="GE Inspira" w:cs="GE Inspira"/>
                <w:sz w:val="20"/>
                <w:lang w:val="en-US"/>
              </w:rPr>
              <w:t>N/A this revision</w:t>
            </w:r>
          </w:p>
        </w:tc>
      </w:tr>
      <w:tr w:rsidR="00FB69A7" w:rsidRPr="009E54A3" w14:paraId="40CB6B62" w14:textId="77777777" w:rsidTr="009E54A3">
        <w:tc>
          <w:tcPr>
            <w:tcW w:w="2327" w:type="dxa"/>
            <w:tcBorders>
              <w:left w:val="nil"/>
              <w:bottom w:val="nil"/>
              <w:right w:val="nil"/>
            </w:tcBorders>
          </w:tcPr>
          <w:p w14:paraId="7FC6228C" w14:textId="77777777" w:rsidR="009E54A3" w:rsidRPr="009E54A3" w:rsidRDefault="009E54A3" w:rsidP="009E54A3">
            <w:pPr>
              <w:spacing w:before="27" w:line="272" w:lineRule="exact"/>
              <w:ind w:right="-20"/>
              <w:rPr>
                <w:rFonts w:ascii="GE Inspira" w:hAnsi="GE Inspira" w:cs="GE Inspira"/>
                <w:sz w:val="20"/>
                <w:lang w:val="en-US"/>
              </w:rPr>
            </w:pPr>
            <w:r w:rsidRPr="009E54A3">
              <w:rPr>
                <w:rFonts w:ascii="GE Inspira" w:hAnsi="GE Inspira" w:cs="GE Inspira"/>
                <w:sz w:val="20"/>
                <w:lang w:val="en-US"/>
              </w:rPr>
              <w:t>Jay Southwell</w:t>
            </w:r>
          </w:p>
          <w:p w14:paraId="6F28555C"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Senior Services Project Manager</w:t>
            </w:r>
          </w:p>
        </w:tc>
        <w:tc>
          <w:tcPr>
            <w:tcW w:w="283" w:type="dxa"/>
            <w:tcBorders>
              <w:top w:val="nil"/>
              <w:left w:val="nil"/>
              <w:bottom w:val="nil"/>
              <w:right w:val="nil"/>
            </w:tcBorders>
          </w:tcPr>
          <w:p w14:paraId="795F980A" w14:textId="77777777" w:rsidR="009E54A3" w:rsidRPr="009E54A3" w:rsidRDefault="009E54A3" w:rsidP="009E54A3">
            <w:pPr>
              <w:spacing w:before="27" w:line="272" w:lineRule="exact"/>
              <w:ind w:right="-20"/>
              <w:rPr>
                <w:rFonts w:ascii="GE Inspira" w:hAnsi="GE Inspira" w:cs="GE Inspira"/>
                <w:sz w:val="20"/>
                <w:lang w:val="en-US"/>
              </w:rPr>
            </w:pPr>
          </w:p>
        </w:tc>
        <w:tc>
          <w:tcPr>
            <w:tcW w:w="2410" w:type="dxa"/>
            <w:tcBorders>
              <w:left w:val="nil"/>
              <w:bottom w:val="nil"/>
              <w:right w:val="nil"/>
            </w:tcBorders>
          </w:tcPr>
          <w:p w14:paraId="6358ADF1"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Roy Mcintosh</w:t>
            </w:r>
          </w:p>
          <w:p w14:paraId="5C15EF8F"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Plant Manager</w:t>
            </w:r>
          </w:p>
        </w:tc>
        <w:tc>
          <w:tcPr>
            <w:tcW w:w="284" w:type="dxa"/>
            <w:tcBorders>
              <w:top w:val="nil"/>
              <w:left w:val="nil"/>
              <w:bottom w:val="nil"/>
              <w:right w:val="nil"/>
            </w:tcBorders>
          </w:tcPr>
          <w:p w14:paraId="50942833" w14:textId="77777777" w:rsidR="009E54A3" w:rsidRPr="009E54A3" w:rsidRDefault="009E54A3" w:rsidP="009E54A3">
            <w:pPr>
              <w:spacing w:before="27" w:line="272" w:lineRule="exact"/>
              <w:ind w:right="-20"/>
              <w:rPr>
                <w:rFonts w:ascii="GE Inspira" w:hAnsi="GE Inspira" w:cs="GE Inspira"/>
                <w:sz w:val="20"/>
                <w:lang w:val="en-US"/>
              </w:rPr>
            </w:pPr>
          </w:p>
        </w:tc>
        <w:tc>
          <w:tcPr>
            <w:tcW w:w="2268" w:type="dxa"/>
            <w:tcBorders>
              <w:left w:val="nil"/>
              <w:bottom w:val="nil"/>
              <w:right w:val="nil"/>
            </w:tcBorders>
          </w:tcPr>
          <w:p w14:paraId="5ED711E7"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Richard Edwards</w:t>
            </w:r>
          </w:p>
          <w:p w14:paraId="7BD6C1E7"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Quality Manager Subsea Services</w:t>
            </w:r>
          </w:p>
        </w:tc>
        <w:tc>
          <w:tcPr>
            <w:tcW w:w="283" w:type="dxa"/>
            <w:tcBorders>
              <w:top w:val="nil"/>
              <w:left w:val="nil"/>
              <w:bottom w:val="nil"/>
              <w:right w:val="nil"/>
            </w:tcBorders>
          </w:tcPr>
          <w:p w14:paraId="78D9A5D6" w14:textId="77777777" w:rsidR="009E54A3" w:rsidRPr="009E54A3" w:rsidRDefault="009E54A3" w:rsidP="009E54A3">
            <w:pPr>
              <w:spacing w:before="27" w:line="272" w:lineRule="exact"/>
              <w:ind w:right="-20"/>
              <w:rPr>
                <w:rFonts w:ascii="GE Inspira" w:hAnsi="GE Inspira" w:cs="GE Inspira"/>
                <w:sz w:val="20"/>
                <w:lang w:val="en-US"/>
              </w:rPr>
            </w:pPr>
          </w:p>
        </w:tc>
        <w:tc>
          <w:tcPr>
            <w:tcW w:w="2126" w:type="dxa"/>
            <w:tcBorders>
              <w:left w:val="nil"/>
              <w:bottom w:val="nil"/>
              <w:right w:val="nil"/>
            </w:tcBorders>
          </w:tcPr>
          <w:p w14:paraId="50BC0ABD"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Aurora Bizgjoni</w:t>
            </w:r>
          </w:p>
          <w:p w14:paraId="58F4C236"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Lead Buying/Procurement Specialist</w:t>
            </w:r>
          </w:p>
        </w:tc>
      </w:tr>
      <w:tr w:rsidR="00FB69A7" w:rsidRPr="009E54A3" w14:paraId="2221D65C" w14:textId="77777777" w:rsidTr="009E54A3">
        <w:tc>
          <w:tcPr>
            <w:tcW w:w="2327" w:type="dxa"/>
            <w:tcBorders>
              <w:top w:val="nil"/>
              <w:left w:val="nil"/>
              <w:bottom w:val="single" w:sz="4" w:space="0" w:color="auto"/>
              <w:right w:val="nil"/>
            </w:tcBorders>
            <w:vAlign w:val="center"/>
          </w:tcPr>
          <w:p w14:paraId="56E3594E" w14:textId="77777777" w:rsidR="009E54A3" w:rsidRPr="009E54A3" w:rsidRDefault="009E54A3" w:rsidP="009E54A3">
            <w:pPr>
              <w:spacing w:before="480" w:after="480" w:line="272" w:lineRule="exact"/>
              <w:ind w:right="-20"/>
              <w:jc w:val="center"/>
              <w:rPr>
                <w:rFonts w:ascii="GE Inspira" w:hAnsi="GE Inspira" w:cs="GE Inspira"/>
                <w:sz w:val="20"/>
                <w:lang w:val="en-US"/>
              </w:rPr>
            </w:pPr>
            <w:r w:rsidRPr="009E54A3">
              <w:rPr>
                <w:rFonts w:ascii="GE Inspira" w:hAnsi="GE Inspira" w:cs="GE Inspira"/>
                <w:sz w:val="20"/>
                <w:lang w:val="en-US"/>
              </w:rPr>
              <w:t>N/A this revision</w:t>
            </w:r>
          </w:p>
        </w:tc>
        <w:tc>
          <w:tcPr>
            <w:tcW w:w="283" w:type="dxa"/>
            <w:tcBorders>
              <w:top w:val="nil"/>
              <w:left w:val="nil"/>
              <w:bottom w:val="nil"/>
              <w:right w:val="nil"/>
            </w:tcBorders>
            <w:vAlign w:val="center"/>
          </w:tcPr>
          <w:p w14:paraId="6AE5E2D8" w14:textId="77777777" w:rsidR="009E54A3" w:rsidRPr="009E54A3" w:rsidRDefault="009E54A3" w:rsidP="009E54A3">
            <w:pPr>
              <w:spacing w:before="480" w:after="480" w:line="272" w:lineRule="exact"/>
              <w:ind w:right="-20"/>
              <w:jc w:val="center"/>
              <w:rPr>
                <w:rFonts w:ascii="GE Inspira" w:hAnsi="GE Inspira" w:cs="GE Inspira"/>
                <w:sz w:val="20"/>
                <w:lang w:val="en-US"/>
              </w:rPr>
            </w:pPr>
          </w:p>
        </w:tc>
        <w:tc>
          <w:tcPr>
            <w:tcW w:w="2410" w:type="dxa"/>
            <w:tcBorders>
              <w:top w:val="nil"/>
              <w:left w:val="nil"/>
              <w:bottom w:val="single" w:sz="4" w:space="0" w:color="auto"/>
              <w:right w:val="nil"/>
            </w:tcBorders>
            <w:vAlign w:val="center"/>
          </w:tcPr>
          <w:p w14:paraId="103C6CB0" w14:textId="30F74D69" w:rsidR="009E54A3" w:rsidRPr="009E54A3" w:rsidRDefault="00FB69A7" w:rsidP="009E54A3">
            <w:pPr>
              <w:spacing w:before="480" w:after="480" w:line="272" w:lineRule="exact"/>
              <w:ind w:right="-20"/>
              <w:jc w:val="center"/>
              <w:rPr>
                <w:rFonts w:ascii="GE Inspira" w:hAnsi="GE Inspira" w:cs="GE Inspira"/>
                <w:sz w:val="20"/>
                <w:lang w:val="en-US"/>
              </w:rPr>
            </w:pPr>
            <w:r>
              <w:rPr>
                <w:rFonts w:ascii="GE Inspira" w:hAnsi="GE Inspira" w:cs="GE Inspira"/>
                <w:noProof/>
                <w:sz w:val="20"/>
                <w:lang w:val="en-AU" w:eastAsia="en-AU"/>
              </w:rPr>
              <w:drawing>
                <wp:inline distT="0" distB="0" distL="0" distR="0" wp14:anchorId="1A617283" wp14:editId="7FF2478C">
                  <wp:extent cx="796944" cy="42418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1045" cy="431686"/>
                          </a:xfrm>
                          <a:prstGeom prst="rect">
                            <a:avLst/>
                          </a:prstGeom>
                        </pic:spPr>
                      </pic:pic>
                    </a:graphicData>
                  </a:graphic>
                </wp:inline>
              </w:drawing>
            </w:r>
          </w:p>
        </w:tc>
        <w:tc>
          <w:tcPr>
            <w:tcW w:w="284" w:type="dxa"/>
            <w:tcBorders>
              <w:top w:val="nil"/>
              <w:left w:val="nil"/>
              <w:bottom w:val="nil"/>
              <w:right w:val="nil"/>
            </w:tcBorders>
            <w:vAlign w:val="center"/>
          </w:tcPr>
          <w:p w14:paraId="792244EC" w14:textId="77777777" w:rsidR="009E54A3" w:rsidRPr="009E54A3" w:rsidRDefault="009E54A3" w:rsidP="009E54A3">
            <w:pPr>
              <w:spacing w:before="480" w:after="480" w:line="272" w:lineRule="exact"/>
              <w:ind w:right="-20"/>
              <w:jc w:val="center"/>
              <w:rPr>
                <w:rFonts w:ascii="GE Inspira" w:hAnsi="GE Inspira" w:cs="GE Inspira"/>
                <w:sz w:val="20"/>
                <w:lang w:val="en-US"/>
              </w:rPr>
            </w:pPr>
          </w:p>
        </w:tc>
        <w:tc>
          <w:tcPr>
            <w:tcW w:w="2268" w:type="dxa"/>
            <w:tcBorders>
              <w:top w:val="nil"/>
              <w:left w:val="nil"/>
              <w:bottom w:val="single" w:sz="4" w:space="0" w:color="auto"/>
              <w:right w:val="nil"/>
            </w:tcBorders>
            <w:vAlign w:val="center"/>
          </w:tcPr>
          <w:p w14:paraId="32BAF949" w14:textId="77777777" w:rsidR="009E54A3" w:rsidRPr="009E54A3" w:rsidRDefault="009E54A3" w:rsidP="009E54A3">
            <w:pPr>
              <w:spacing w:before="480" w:after="480" w:line="272" w:lineRule="exact"/>
              <w:ind w:right="-20"/>
              <w:jc w:val="center"/>
              <w:rPr>
                <w:rFonts w:ascii="GE Inspira" w:hAnsi="GE Inspira" w:cs="GE Inspira"/>
                <w:sz w:val="20"/>
                <w:lang w:val="en-US"/>
              </w:rPr>
            </w:pPr>
          </w:p>
        </w:tc>
        <w:tc>
          <w:tcPr>
            <w:tcW w:w="283" w:type="dxa"/>
            <w:tcBorders>
              <w:top w:val="nil"/>
              <w:left w:val="nil"/>
              <w:bottom w:val="nil"/>
              <w:right w:val="nil"/>
            </w:tcBorders>
            <w:vAlign w:val="center"/>
          </w:tcPr>
          <w:p w14:paraId="49FA408F" w14:textId="77777777" w:rsidR="009E54A3" w:rsidRPr="009E54A3" w:rsidRDefault="009E54A3" w:rsidP="009E54A3">
            <w:pPr>
              <w:spacing w:before="480" w:after="480" w:line="272" w:lineRule="exact"/>
              <w:ind w:right="-20"/>
              <w:jc w:val="center"/>
              <w:rPr>
                <w:rFonts w:ascii="GE Inspira" w:hAnsi="GE Inspira" w:cs="GE Inspira"/>
                <w:sz w:val="20"/>
                <w:lang w:val="en-US"/>
              </w:rPr>
            </w:pPr>
          </w:p>
        </w:tc>
        <w:tc>
          <w:tcPr>
            <w:tcW w:w="2126" w:type="dxa"/>
            <w:tcBorders>
              <w:top w:val="nil"/>
              <w:left w:val="nil"/>
              <w:bottom w:val="single" w:sz="4" w:space="0" w:color="auto"/>
              <w:right w:val="nil"/>
            </w:tcBorders>
            <w:vAlign w:val="center"/>
          </w:tcPr>
          <w:p w14:paraId="208B7C07" w14:textId="77777777" w:rsidR="009E54A3" w:rsidRPr="009E54A3" w:rsidRDefault="009E54A3" w:rsidP="009E54A3">
            <w:pPr>
              <w:spacing w:before="480" w:after="480" w:line="272" w:lineRule="exact"/>
              <w:ind w:right="-20"/>
              <w:jc w:val="center"/>
              <w:rPr>
                <w:rFonts w:ascii="GE Inspira" w:hAnsi="GE Inspira" w:cs="GE Inspira"/>
                <w:sz w:val="20"/>
                <w:lang w:val="en-US"/>
              </w:rPr>
            </w:pPr>
          </w:p>
        </w:tc>
      </w:tr>
      <w:tr w:rsidR="00FB69A7" w:rsidRPr="009E54A3" w14:paraId="48CEB2BC" w14:textId="77777777" w:rsidTr="009E54A3">
        <w:tc>
          <w:tcPr>
            <w:tcW w:w="2327" w:type="dxa"/>
            <w:tcBorders>
              <w:left w:val="nil"/>
              <w:bottom w:val="nil"/>
              <w:right w:val="nil"/>
            </w:tcBorders>
          </w:tcPr>
          <w:p w14:paraId="07295BA5"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Simon Mclernon</w:t>
            </w:r>
          </w:p>
          <w:p w14:paraId="58AD82B6"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Team Leader - Service Engineering</w:t>
            </w:r>
          </w:p>
        </w:tc>
        <w:tc>
          <w:tcPr>
            <w:tcW w:w="283" w:type="dxa"/>
            <w:tcBorders>
              <w:top w:val="nil"/>
              <w:left w:val="nil"/>
              <w:bottom w:val="nil"/>
              <w:right w:val="nil"/>
            </w:tcBorders>
            <w:vAlign w:val="center"/>
          </w:tcPr>
          <w:p w14:paraId="137C5BAF" w14:textId="77777777" w:rsidR="009E54A3" w:rsidRPr="009E54A3" w:rsidRDefault="009E54A3" w:rsidP="009E54A3">
            <w:pPr>
              <w:spacing w:before="27" w:after="28" w:line="272" w:lineRule="exact"/>
              <w:ind w:right="-20"/>
              <w:rPr>
                <w:rFonts w:ascii="GE Inspira" w:hAnsi="GE Inspira" w:cs="GE Inspira"/>
                <w:sz w:val="20"/>
                <w:lang w:val="en-US"/>
              </w:rPr>
            </w:pPr>
          </w:p>
        </w:tc>
        <w:tc>
          <w:tcPr>
            <w:tcW w:w="2410" w:type="dxa"/>
            <w:tcBorders>
              <w:left w:val="nil"/>
              <w:bottom w:val="nil"/>
              <w:right w:val="nil"/>
            </w:tcBorders>
          </w:tcPr>
          <w:p w14:paraId="24D5FAB4"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Tim Sims</w:t>
            </w:r>
          </w:p>
          <w:p w14:paraId="3FFF92B9" w14:textId="77777777" w:rsidR="009E54A3" w:rsidRPr="009E54A3" w:rsidRDefault="009E54A3" w:rsidP="009E54A3">
            <w:pPr>
              <w:spacing w:before="27" w:after="28" w:line="272" w:lineRule="exact"/>
              <w:ind w:right="-20"/>
              <w:rPr>
                <w:rFonts w:ascii="GE Inspira" w:hAnsi="GE Inspira" w:cs="GE Inspira"/>
                <w:sz w:val="20"/>
                <w:lang w:val="en-US"/>
              </w:rPr>
            </w:pPr>
            <w:r w:rsidRPr="009E54A3">
              <w:rPr>
                <w:rFonts w:ascii="GE Inspira" w:hAnsi="GE Inspira" w:cs="GE Inspira"/>
                <w:sz w:val="20"/>
                <w:lang w:val="en-US"/>
              </w:rPr>
              <w:t>QMS Lead</w:t>
            </w:r>
          </w:p>
        </w:tc>
        <w:tc>
          <w:tcPr>
            <w:tcW w:w="284" w:type="dxa"/>
            <w:tcBorders>
              <w:top w:val="nil"/>
              <w:left w:val="nil"/>
              <w:bottom w:val="nil"/>
              <w:right w:val="nil"/>
            </w:tcBorders>
          </w:tcPr>
          <w:p w14:paraId="4AAC9A0C" w14:textId="77777777" w:rsidR="009E54A3" w:rsidRPr="009E54A3" w:rsidRDefault="009E54A3" w:rsidP="009E54A3">
            <w:pPr>
              <w:spacing w:before="27" w:after="28" w:line="272" w:lineRule="exact"/>
              <w:ind w:right="-20"/>
              <w:rPr>
                <w:rFonts w:ascii="GE Inspira" w:hAnsi="GE Inspira" w:cs="GE Inspira"/>
                <w:sz w:val="20"/>
                <w:lang w:val="en-US"/>
              </w:rPr>
            </w:pPr>
          </w:p>
        </w:tc>
        <w:tc>
          <w:tcPr>
            <w:tcW w:w="2268" w:type="dxa"/>
            <w:tcBorders>
              <w:left w:val="nil"/>
              <w:bottom w:val="nil"/>
              <w:right w:val="nil"/>
            </w:tcBorders>
          </w:tcPr>
          <w:p w14:paraId="5A9EAC34" w14:textId="77777777" w:rsidR="009E54A3" w:rsidRPr="009E54A3" w:rsidRDefault="009E54A3" w:rsidP="009E54A3">
            <w:pPr>
              <w:spacing w:before="27" w:after="28" w:line="272" w:lineRule="exact"/>
              <w:ind w:right="-20"/>
              <w:rPr>
                <w:rFonts w:ascii="GE Inspira" w:hAnsi="GE Inspira" w:cs="GE Inspira"/>
                <w:sz w:val="20"/>
                <w:lang w:val="en-US"/>
              </w:rPr>
            </w:pPr>
          </w:p>
        </w:tc>
        <w:tc>
          <w:tcPr>
            <w:tcW w:w="283" w:type="dxa"/>
            <w:tcBorders>
              <w:top w:val="nil"/>
              <w:left w:val="nil"/>
              <w:bottom w:val="nil"/>
              <w:right w:val="nil"/>
            </w:tcBorders>
          </w:tcPr>
          <w:p w14:paraId="14412BAC" w14:textId="77777777" w:rsidR="009E54A3" w:rsidRPr="009E54A3" w:rsidRDefault="009E54A3" w:rsidP="009E54A3">
            <w:pPr>
              <w:spacing w:before="27" w:after="28" w:line="272" w:lineRule="exact"/>
              <w:ind w:right="-20"/>
              <w:rPr>
                <w:rFonts w:ascii="GE Inspira" w:hAnsi="GE Inspira" w:cs="GE Inspira"/>
                <w:sz w:val="20"/>
                <w:lang w:val="en-US"/>
              </w:rPr>
            </w:pPr>
          </w:p>
        </w:tc>
        <w:tc>
          <w:tcPr>
            <w:tcW w:w="2126" w:type="dxa"/>
            <w:tcBorders>
              <w:left w:val="nil"/>
              <w:bottom w:val="nil"/>
              <w:right w:val="nil"/>
            </w:tcBorders>
          </w:tcPr>
          <w:p w14:paraId="233524BA" w14:textId="77777777" w:rsidR="009E54A3" w:rsidRPr="009E54A3" w:rsidRDefault="009E54A3" w:rsidP="009E54A3">
            <w:pPr>
              <w:spacing w:before="27" w:after="28" w:line="272" w:lineRule="exact"/>
              <w:ind w:right="-20"/>
              <w:rPr>
                <w:rFonts w:ascii="GE Inspira" w:hAnsi="GE Inspira" w:cs="GE Inspira"/>
                <w:sz w:val="20"/>
                <w:lang w:val="en-US"/>
              </w:rPr>
            </w:pPr>
          </w:p>
        </w:tc>
      </w:tr>
    </w:tbl>
    <w:p w14:paraId="6FA47A2A" w14:textId="398AB2BD" w:rsidR="00886497" w:rsidRPr="00145818" w:rsidRDefault="00886497" w:rsidP="00DB3EDD">
      <w:pPr>
        <w:rPr>
          <w:sz w:val="22"/>
          <w:szCs w:val="22"/>
        </w:rPr>
      </w:pPr>
      <w:bookmarkStart w:id="9" w:name="_Toc315430085"/>
      <w:bookmarkStart w:id="10" w:name="_Toc315430626"/>
    </w:p>
    <w:p w14:paraId="5B59687B" w14:textId="77777777" w:rsidR="009E54A3" w:rsidRDefault="00DB3EDD" w:rsidP="00394223">
      <w:pPr>
        <w:pStyle w:val="TextBody1"/>
      </w:pPr>
      <w:r w:rsidRPr="00DC4AA2">
        <w:t>For any feedback to the process, or the document, please contact the process owner</w:t>
      </w:r>
      <w:r w:rsidR="001E136C" w:rsidRPr="00DC4AA2">
        <w:t xml:space="preserve"> </w:t>
      </w:r>
      <w:r w:rsidR="009E54A3">
        <w:t>–</w:t>
      </w:r>
      <w:r w:rsidR="001E136C" w:rsidRPr="00DC4AA2">
        <w:t xml:space="preserve"> </w:t>
      </w:r>
    </w:p>
    <w:p w14:paraId="13EF832A" w14:textId="13C3D89B" w:rsidR="0075211B" w:rsidRPr="00145818" w:rsidRDefault="009E54A3" w:rsidP="00394223">
      <w:pPr>
        <w:pStyle w:val="TextBody1"/>
        <w:rPr>
          <w:b/>
          <w:sz w:val="22"/>
          <w:szCs w:val="22"/>
        </w:rPr>
      </w:pPr>
      <w:r>
        <w:t>Materials Manager Jandakot</w:t>
      </w:r>
      <w:r w:rsidR="001E136C" w:rsidRPr="00DC4AA2">
        <w:t>.</w:t>
      </w:r>
    </w:p>
    <w:p w14:paraId="7AB61CE5" w14:textId="1FC20567" w:rsidR="00061270" w:rsidRPr="00A65CDB" w:rsidRDefault="00061270" w:rsidP="00A65CDB">
      <w:pPr>
        <w:pStyle w:val="zzTexttobedeleted"/>
      </w:pPr>
    </w:p>
    <w:tbl>
      <w:tblPr>
        <w:tblStyle w:val="TableGrid1"/>
        <w:tblW w:w="10109" w:type="dxa"/>
        <w:tblInd w:w="-34" w:type="dxa"/>
        <w:tblBorders>
          <w:insideH w:val="none" w:sz="0" w:space="0" w:color="auto"/>
        </w:tblBorders>
        <w:tblLook w:val="04A0" w:firstRow="1" w:lastRow="0" w:firstColumn="1" w:lastColumn="0" w:noHBand="0" w:noVBand="1"/>
      </w:tblPr>
      <w:tblGrid>
        <w:gridCol w:w="3765"/>
        <w:gridCol w:w="2890"/>
        <w:gridCol w:w="3454"/>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33E8E0F9" w:rsidR="0060119C" w:rsidRPr="00145818" w:rsidRDefault="006B369D" w:rsidP="00FC6E03">
            <w:pPr>
              <w:pStyle w:val="TableTitle-Centered"/>
              <w:rPr>
                <w:rFonts w:cs="Arial"/>
                <w:bCs/>
              </w:rPr>
            </w:pPr>
            <w:r w:rsidRPr="006B369D">
              <w:rPr>
                <w:rFonts w:eastAsiaTheme="minorEastAsia"/>
                <w:lang w:val="en-US"/>
              </w:rPr>
              <w:t>APPLICABLE PRODUCT LINES</w:t>
            </w:r>
          </w:p>
        </w:tc>
      </w:tr>
      <w:tr w:rsidR="006B369D" w:rsidRPr="00145818" w14:paraId="778BC30F" w14:textId="77777777" w:rsidTr="00027599">
        <w:trPr>
          <w:trHeight w:val="253"/>
        </w:trPr>
        <w:tc>
          <w:tcPr>
            <w:tcW w:w="3765" w:type="dxa"/>
            <w:tcBorders>
              <w:top w:val="nil"/>
              <w:left w:val="single" w:sz="4" w:space="0" w:color="auto"/>
              <w:bottom w:val="nil"/>
              <w:right w:val="nil"/>
            </w:tcBorders>
            <w:shd w:val="clear" w:color="auto" w:fill="FFFFFF" w:themeFill="background1"/>
          </w:tcPr>
          <w:p w14:paraId="46B31507" w14:textId="0543BFF8" w:rsidR="006B369D" w:rsidRPr="00145818" w:rsidRDefault="005B259F" w:rsidP="00FC6E03">
            <w:pPr>
              <w:pStyle w:val="TableText"/>
            </w:pPr>
            <w:sdt>
              <w:sdtPr>
                <w:rPr>
                  <w:rFonts w:eastAsia="MS Gothic" w:cs="MS Gothic"/>
                  <w:shd w:val="clear" w:color="auto" w:fill="FFFFFF" w:themeFill="background1"/>
                </w:rPr>
                <w:id w:val="50656468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Subsea Drilling Systems</w:t>
            </w:r>
          </w:p>
        </w:tc>
        <w:tc>
          <w:tcPr>
            <w:tcW w:w="6344" w:type="dxa"/>
            <w:gridSpan w:val="2"/>
            <w:tcBorders>
              <w:top w:val="nil"/>
              <w:left w:val="single" w:sz="4" w:space="0" w:color="auto"/>
              <w:bottom w:val="nil"/>
              <w:right w:val="single" w:sz="4" w:space="0" w:color="auto"/>
            </w:tcBorders>
            <w:shd w:val="clear" w:color="auto" w:fill="FFFFFF" w:themeFill="background1"/>
            <w:vAlign w:val="center"/>
          </w:tcPr>
          <w:p w14:paraId="45AAAC6B" w14:textId="6542703B" w:rsidR="006B369D" w:rsidRPr="00145818" w:rsidRDefault="005B259F" w:rsidP="00FC6E03">
            <w:pPr>
              <w:pStyle w:val="TableText"/>
            </w:pPr>
            <w:sdt>
              <w:sdtPr>
                <w:rPr>
                  <w:rFonts w:eastAsia="MS Gothic" w:cs="MS Gothic"/>
                  <w:shd w:val="clear" w:color="auto" w:fill="FFFFFF" w:themeFill="background1"/>
                </w:rPr>
                <w:id w:val="1949276256"/>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Subsea Production Systems (SPS)</w:t>
            </w:r>
          </w:p>
        </w:tc>
      </w:tr>
      <w:tr w:rsidR="006B369D" w:rsidRPr="00145818" w14:paraId="037F71F0" w14:textId="77777777" w:rsidTr="006B369D">
        <w:trPr>
          <w:trHeight w:val="135"/>
        </w:trPr>
        <w:tc>
          <w:tcPr>
            <w:tcW w:w="3765" w:type="dxa"/>
            <w:tcBorders>
              <w:top w:val="nil"/>
              <w:left w:val="single" w:sz="4" w:space="0" w:color="auto"/>
              <w:bottom w:val="nil"/>
              <w:right w:val="nil"/>
            </w:tcBorders>
          </w:tcPr>
          <w:p w14:paraId="62E73217" w14:textId="37074712" w:rsidR="006B369D" w:rsidRPr="00145818" w:rsidRDefault="005B259F" w:rsidP="00FC6E03">
            <w:pPr>
              <w:pStyle w:val="TableText"/>
            </w:pPr>
            <w:sdt>
              <w:sdtPr>
                <w:rPr>
                  <w:rFonts w:eastAsia="MS Gothic" w:cs="MS Gothic"/>
                  <w:shd w:val="clear" w:color="auto" w:fill="FFFFFF" w:themeFill="background1"/>
                </w:rPr>
                <w:id w:val="646252030"/>
                <w14:checkbox>
                  <w14:checked w14:val="1"/>
                  <w14:checkedState w14:val="2612" w14:font="Meiryo"/>
                  <w14:uncheckedState w14:val="2610" w14:font="Meiryo"/>
                </w14:checkbox>
              </w:sdtPr>
              <w:sdtEndPr/>
              <w:sdtContent>
                <w:r w:rsidR="009E54A3">
                  <w:rPr>
                    <w:rFonts w:ascii="Meiryo" w:eastAsia="Meiryo" w:hAnsi="Meiryo" w:cs="Meiryo" w:hint="eastAsia"/>
                    <w:shd w:val="clear" w:color="auto" w:fill="FFFFFF" w:themeFill="background1"/>
                  </w:rPr>
                  <w:t>☒</w:t>
                </w:r>
              </w:sdtContent>
            </w:sdt>
            <w:r w:rsidR="006B369D" w:rsidRPr="00145818">
              <w:t xml:space="preserve"> Subsea Service</w:t>
            </w:r>
            <w:r w:rsidR="006B369D">
              <w:t>s &amp; Offshore Equipment</w:t>
            </w:r>
          </w:p>
        </w:tc>
        <w:tc>
          <w:tcPr>
            <w:tcW w:w="2890" w:type="dxa"/>
            <w:tcBorders>
              <w:top w:val="nil"/>
              <w:left w:val="single" w:sz="4" w:space="0" w:color="auto"/>
              <w:bottom w:val="nil"/>
              <w:right w:val="nil"/>
            </w:tcBorders>
            <w:vAlign w:val="center"/>
          </w:tcPr>
          <w:p w14:paraId="3B2FFCD4" w14:textId="26F051BB" w:rsidR="006B369D" w:rsidRPr="00145818" w:rsidRDefault="005B259F" w:rsidP="00FC6E03">
            <w:pPr>
              <w:pStyle w:val="TableText"/>
            </w:pPr>
            <w:sdt>
              <w:sdtPr>
                <w:rPr>
                  <w:rFonts w:eastAsia="MS Gothic" w:cs="MS Gothic"/>
                  <w:shd w:val="clear" w:color="auto" w:fill="FFFFFF" w:themeFill="background1"/>
                </w:rPr>
                <w:id w:val="-715131223"/>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Trees</w:t>
            </w:r>
          </w:p>
        </w:tc>
        <w:tc>
          <w:tcPr>
            <w:tcW w:w="3454" w:type="dxa"/>
            <w:tcBorders>
              <w:top w:val="nil"/>
              <w:left w:val="nil"/>
              <w:bottom w:val="nil"/>
              <w:right w:val="single" w:sz="4" w:space="0" w:color="auto"/>
            </w:tcBorders>
            <w:vAlign w:val="center"/>
          </w:tcPr>
          <w:p w14:paraId="3B031C18" w14:textId="5E326FB0" w:rsidR="006B369D" w:rsidRPr="00145818" w:rsidRDefault="005B259F" w:rsidP="00FC6E03">
            <w:pPr>
              <w:pStyle w:val="TableText"/>
            </w:pPr>
            <w:sdt>
              <w:sdtPr>
                <w:rPr>
                  <w:shd w:val="clear" w:color="auto" w:fill="FFFFFF" w:themeFill="background1"/>
                </w:rPr>
                <w:id w:val="1718858531"/>
                <w14:checkbox>
                  <w14:checked w14:val="0"/>
                  <w14:checkedState w14:val="2612" w14:font="Meiryo"/>
                  <w14:uncheckedState w14:val="2610" w14:font="Meiryo"/>
                </w14:checkbox>
              </w:sdtPr>
              <w:sdtEndPr/>
              <w:sdtContent>
                <w:r w:rsidR="006B369D" w:rsidRPr="00145818">
                  <w:rPr>
                    <w:rFonts w:ascii="Segoe UI Symbol" w:eastAsia="Meiryo" w:hAnsi="Segoe UI Symbol" w:cs="Segoe UI Symbol"/>
                    <w:shd w:val="clear" w:color="auto" w:fill="FFFFFF" w:themeFill="background1"/>
                  </w:rPr>
                  <w:t>☐</w:t>
                </w:r>
              </w:sdtContent>
            </w:sdt>
            <w:r w:rsidR="006B369D" w:rsidRPr="00145818">
              <w:t xml:space="preserve"> Controls</w:t>
            </w:r>
          </w:p>
        </w:tc>
      </w:tr>
      <w:tr w:rsidR="006B369D" w:rsidRPr="00145818" w14:paraId="58F86170" w14:textId="77777777" w:rsidTr="006B369D">
        <w:trPr>
          <w:trHeight w:val="58"/>
        </w:trPr>
        <w:tc>
          <w:tcPr>
            <w:tcW w:w="3765" w:type="dxa"/>
            <w:tcBorders>
              <w:top w:val="nil"/>
              <w:left w:val="single" w:sz="4" w:space="0" w:color="auto"/>
              <w:bottom w:val="nil"/>
              <w:right w:val="dashed" w:sz="4" w:space="0" w:color="A6A6A6" w:themeColor="background1" w:themeShade="A6"/>
            </w:tcBorders>
          </w:tcPr>
          <w:p w14:paraId="05725765" w14:textId="74411C1F" w:rsidR="006B369D" w:rsidRPr="00145818" w:rsidRDefault="005B259F" w:rsidP="00FC6E03">
            <w:pPr>
              <w:pStyle w:val="TableText"/>
            </w:pPr>
            <w:sdt>
              <w:sdtPr>
                <w:rPr>
                  <w:rFonts w:eastAsia="MS Gothic" w:cs="MS Gothic"/>
                  <w:shd w:val="clear" w:color="auto" w:fill="FFFFFF" w:themeFill="background1"/>
                </w:rPr>
                <w:id w:val="-1373759188"/>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Flexible Pipe Systems</w:t>
            </w:r>
          </w:p>
        </w:tc>
        <w:tc>
          <w:tcPr>
            <w:tcW w:w="2890" w:type="dxa"/>
            <w:tcBorders>
              <w:top w:val="nil"/>
              <w:left w:val="single" w:sz="4" w:space="0" w:color="auto"/>
              <w:bottom w:val="nil"/>
              <w:right w:val="nil"/>
            </w:tcBorders>
            <w:vAlign w:val="center"/>
          </w:tcPr>
          <w:p w14:paraId="23E3803A" w14:textId="36696541" w:rsidR="006B369D" w:rsidRPr="00145818" w:rsidRDefault="005B259F" w:rsidP="00FC6E03">
            <w:pPr>
              <w:pStyle w:val="TableText"/>
            </w:pPr>
            <w:sdt>
              <w:sdtPr>
                <w:rPr>
                  <w:rFonts w:eastAsia="MS Gothic" w:cs="MS Gothic"/>
                  <w:shd w:val="clear" w:color="auto" w:fill="FFFFFF" w:themeFill="background1"/>
                </w:rPr>
                <w:id w:val="1384681900"/>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6B369D">
              <w:t>MCS</w:t>
            </w:r>
          </w:p>
        </w:tc>
        <w:tc>
          <w:tcPr>
            <w:tcW w:w="3454" w:type="dxa"/>
            <w:tcBorders>
              <w:top w:val="nil"/>
              <w:left w:val="nil"/>
              <w:right w:val="single" w:sz="4" w:space="0" w:color="auto"/>
            </w:tcBorders>
            <w:vAlign w:val="center"/>
          </w:tcPr>
          <w:p w14:paraId="4B42B843" w14:textId="74F1C2B9" w:rsidR="006B369D" w:rsidRPr="00145818" w:rsidRDefault="005B259F" w:rsidP="00FC6E03">
            <w:pPr>
              <w:pStyle w:val="TableText"/>
            </w:pPr>
            <w:sdt>
              <w:sdtPr>
                <w:rPr>
                  <w:shd w:val="clear" w:color="auto" w:fill="FFFFFF" w:themeFill="background1"/>
                </w:rPr>
                <w:id w:val="-1011835366"/>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6B369D">
              <w:t>Projects</w:t>
            </w:r>
          </w:p>
        </w:tc>
      </w:tr>
      <w:tr w:rsidR="006B369D" w:rsidRPr="00145818" w14:paraId="40F8E4B9" w14:textId="77777777" w:rsidTr="006B369D">
        <w:trPr>
          <w:trHeight w:val="58"/>
        </w:trPr>
        <w:tc>
          <w:tcPr>
            <w:tcW w:w="3765" w:type="dxa"/>
            <w:tcBorders>
              <w:top w:val="nil"/>
              <w:left w:val="single" w:sz="4" w:space="0" w:color="auto"/>
              <w:bottom w:val="single" w:sz="4" w:space="0" w:color="auto"/>
              <w:right w:val="dashed" w:sz="4" w:space="0" w:color="A6A6A6" w:themeColor="background1" w:themeShade="A6"/>
            </w:tcBorders>
          </w:tcPr>
          <w:p w14:paraId="6760525B" w14:textId="14D9DACE" w:rsidR="006B369D" w:rsidRDefault="005B259F" w:rsidP="00FC6E03">
            <w:pPr>
              <w:pStyle w:val="TableText"/>
            </w:pPr>
            <w:sdt>
              <w:sdtPr>
                <w:rPr>
                  <w:rFonts w:eastAsia="MS Gothic" w:cs="MS Gothic"/>
                  <w:shd w:val="clear" w:color="auto" w:fill="FFFFFF" w:themeFill="background1"/>
                </w:rPr>
                <w:id w:val="-28581740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Surface Pressure Control</w:t>
            </w:r>
          </w:p>
          <w:p w14:paraId="2E997FF1" w14:textId="788ECCB0" w:rsidR="006B369D" w:rsidRPr="00832EBE" w:rsidRDefault="005B259F" w:rsidP="00FC6E03">
            <w:pPr>
              <w:pStyle w:val="TableText"/>
            </w:pPr>
            <w:sdt>
              <w:sdtPr>
                <w:rPr>
                  <w:rFonts w:eastAsia="MS Gothic" w:cs="MS Gothic"/>
                  <w:shd w:val="clear" w:color="auto" w:fill="FFFFFF" w:themeFill="background1"/>
                </w:rPr>
                <w:id w:val="-1816631630"/>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Subsea Production Systems (SPS)</w:t>
            </w:r>
          </w:p>
        </w:tc>
        <w:tc>
          <w:tcPr>
            <w:tcW w:w="2890" w:type="dxa"/>
            <w:tcBorders>
              <w:top w:val="nil"/>
              <w:left w:val="single" w:sz="4" w:space="0" w:color="auto"/>
              <w:bottom w:val="single" w:sz="4" w:space="0" w:color="auto"/>
              <w:right w:val="nil"/>
            </w:tcBorders>
            <w:vAlign w:val="center"/>
          </w:tcPr>
          <w:p w14:paraId="1CFDFE70" w14:textId="77777777" w:rsidR="006B369D" w:rsidRPr="00145818" w:rsidRDefault="006B369D" w:rsidP="00FC6E03">
            <w:pPr>
              <w:pStyle w:val="TableText"/>
            </w:pPr>
          </w:p>
        </w:tc>
        <w:tc>
          <w:tcPr>
            <w:tcW w:w="3454" w:type="dxa"/>
            <w:tcBorders>
              <w:left w:val="nil"/>
              <w:bottom w:val="single" w:sz="4" w:space="0" w:color="auto"/>
              <w:right w:val="single" w:sz="4" w:space="0" w:color="auto"/>
            </w:tcBorders>
            <w:vAlign w:val="center"/>
          </w:tcPr>
          <w:p w14:paraId="4BBEECA3" w14:textId="0D1FEE19" w:rsidR="006B369D" w:rsidRPr="00145818" w:rsidRDefault="006B369D" w:rsidP="00FC6E03">
            <w:pPr>
              <w:pStyle w:val="TableText"/>
            </w:pPr>
          </w:p>
        </w:tc>
      </w:tr>
    </w:tbl>
    <w:p w14:paraId="276B567D" w14:textId="7CB80F3B" w:rsidR="00EB331C" w:rsidRPr="00145818" w:rsidRDefault="00EB331C" w:rsidP="00B70204">
      <w:pPr>
        <w:spacing w:before="120"/>
        <w:rPr>
          <w:b/>
          <w:sz w:val="22"/>
          <w:szCs w:val="22"/>
          <w:u w:val="single"/>
        </w:rPr>
      </w:pPr>
    </w:p>
    <w:p w14:paraId="05111DFC" w14:textId="3E03523F" w:rsidR="00684305" w:rsidRPr="00145818" w:rsidRDefault="00EB331C" w:rsidP="00EB331C">
      <w:pPr>
        <w:ind w:left="288"/>
        <w:rPr>
          <w:b/>
          <w:sz w:val="22"/>
          <w:szCs w:val="22"/>
          <w:u w:val="single"/>
        </w:rPr>
      </w:pPr>
      <w:r w:rsidRPr="00145818">
        <w:rPr>
          <w:b/>
          <w:sz w:val="22"/>
          <w:szCs w:val="22"/>
          <w:u w:val="single"/>
        </w:rPr>
        <w:br w:type="page"/>
      </w:r>
    </w:p>
    <w:p w14:paraId="5BE1C59C" w14:textId="77777777" w:rsidR="00595B6E" w:rsidRPr="00DC4AA2" w:rsidRDefault="00595B6E" w:rsidP="00DC4AA2">
      <w:pPr>
        <w:rPr>
          <w:b/>
        </w:rPr>
      </w:pPr>
      <w:r w:rsidRPr="00DC4AA2">
        <w:rPr>
          <w:b/>
        </w:rPr>
        <w:lastRenderedPageBreak/>
        <w:t>Document Revision Chart</w:t>
      </w:r>
      <w:bookmarkEnd w:id="9"/>
      <w:bookmarkEnd w:id="10"/>
      <w:r w:rsidR="00D02970" w:rsidRPr="00DC4AA2">
        <w:rPr>
          <w:b/>
        </w:rPr>
        <w:t>:</w:t>
      </w:r>
    </w:p>
    <w:p w14:paraId="7F66E775" w14:textId="59E39830" w:rsidR="00595B6E" w:rsidRPr="00145818" w:rsidRDefault="00595B6E" w:rsidP="00947897">
      <w:pPr>
        <w:pStyle w:val="zzTexttobedeleted"/>
      </w:pPr>
    </w:p>
    <w:tbl>
      <w:tblPr>
        <w:tblStyle w:val="TableGrid"/>
        <w:tblW w:w="10075" w:type="dxa"/>
        <w:tblLook w:val="04A0" w:firstRow="1" w:lastRow="0" w:firstColumn="1" w:lastColumn="0" w:noHBand="0" w:noVBand="1"/>
      </w:tblPr>
      <w:tblGrid>
        <w:gridCol w:w="620"/>
        <w:gridCol w:w="4235"/>
        <w:gridCol w:w="1740"/>
        <w:gridCol w:w="1740"/>
        <w:gridCol w:w="1740"/>
      </w:tblGrid>
      <w:tr w:rsidR="00E24998" w:rsidRPr="00E24998" w14:paraId="6161DC8E" w14:textId="77777777" w:rsidTr="00E24998">
        <w:trPr>
          <w:trHeight w:val="125"/>
        </w:trPr>
        <w:tc>
          <w:tcPr>
            <w:tcW w:w="620" w:type="dxa"/>
            <w:shd w:val="clear" w:color="auto" w:fill="005EB8"/>
            <w:vAlign w:val="center"/>
          </w:tcPr>
          <w:p w14:paraId="541F5705" w14:textId="77777777" w:rsidR="00D41EB1" w:rsidRPr="00E24998" w:rsidRDefault="00D41EB1" w:rsidP="00FC6E03">
            <w:pPr>
              <w:pStyle w:val="TableTitle-Centered"/>
              <w:rPr>
                <w:rFonts w:eastAsiaTheme="minorEastAsia"/>
              </w:rPr>
            </w:pPr>
            <w:r w:rsidRPr="00E24998">
              <w:rPr>
                <w:rFonts w:eastAsiaTheme="minorEastAsia"/>
              </w:rPr>
              <w:t>Rev</w:t>
            </w:r>
          </w:p>
        </w:tc>
        <w:tc>
          <w:tcPr>
            <w:tcW w:w="4235" w:type="dxa"/>
            <w:shd w:val="clear" w:color="auto" w:fill="005EB8"/>
            <w:vAlign w:val="center"/>
          </w:tcPr>
          <w:p w14:paraId="0FA2602D" w14:textId="7F98A41E" w:rsidR="00532897" w:rsidRPr="00E24998" w:rsidRDefault="00D41EB1" w:rsidP="00FC6E03">
            <w:pPr>
              <w:pStyle w:val="TableTitle-AlignedLeft"/>
              <w:rPr>
                <w:rFonts w:eastAsiaTheme="minorEastAsia"/>
              </w:rPr>
            </w:pPr>
            <w:r w:rsidRPr="00E24998">
              <w:rPr>
                <w:rFonts w:eastAsiaTheme="minorEastAsia"/>
              </w:rPr>
              <w:t xml:space="preserve">Section modified and </w:t>
            </w:r>
            <w:r w:rsidR="0040094C" w:rsidRPr="00E24998">
              <w:rPr>
                <w:rFonts w:eastAsiaTheme="minorEastAsia"/>
              </w:rPr>
              <w:t>r</w:t>
            </w:r>
            <w:r w:rsidRPr="00E24998">
              <w:rPr>
                <w:rFonts w:eastAsiaTheme="minorEastAsia"/>
              </w:rPr>
              <w:t xml:space="preserve">evision </w:t>
            </w:r>
            <w:r w:rsidR="0040094C" w:rsidRPr="00E24998">
              <w:rPr>
                <w:rFonts w:eastAsiaTheme="minorEastAsia"/>
              </w:rPr>
              <w:t>d</w:t>
            </w:r>
            <w:r w:rsidRPr="00E24998">
              <w:rPr>
                <w:rFonts w:eastAsiaTheme="minorEastAsia"/>
              </w:rPr>
              <w:t>escription</w:t>
            </w:r>
          </w:p>
        </w:tc>
        <w:tc>
          <w:tcPr>
            <w:tcW w:w="1740" w:type="dxa"/>
            <w:shd w:val="clear" w:color="auto" w:fill="005EB8"/>
            <w:vAlign w:val="center"/>
          </w:tcPr>
          <w:p w14:paraId="63505D96" w14:textId="77777777" w:rsidR="00D41EB1" w:rsidRPr="00E24998" w:rsidRDefault="00D41EB1" w:rsidP="00FC6E03">
            <w:pPr>
              <w:pStyle w:val="TableTitle-Centered"/>
              <w:rPr>
                <w:rFonts w:eastAsiaTheme="minorEastAsia"/>
              </w:rPr>
            </w:pPr>
            <w:r w:rsidRPr="00E24998">
              <w:rPr>
                <w:rFonts w:eastAsiaTheme="minorEastAsia"/>
              </w:rPr>
              <w:t xml:space="preserve">Issue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1D232906" w14:textId="77777777" w:rsidR="00D41EB1" w:rsidRPr="00E24998" w:rsidRDefault="00D41EB1" w:rsidP="00FC6E03">
            <w:pPr>
              <w:pStyle w:val="TableTitle-Centered"/>
              <w:rPr>
                <w:rFonts w:eastAsiaTheme="minorEastAsia"/>
              </w:rPr>
            </w:pPr>
            <w:r w:rsidRPr="00E24998">
              <w:rPr>
                <w:rFonts w:eastAsiaTheme="minorEastAsia"/>
              </w:rPr>
              <w:t xml:space="preserve">Expiry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68E98360" w14:textId="77777777" w:rsidR="00D41EB1" w:rsidRPr="00E24998" w:rsidRDefault="00D41EB1" w:rsidP="00FC6E03">
            <w:pPr>
              <w:pStyle w:val="TableTitle-Centered"/>
              <w:rPr>
                <w:rFonts w:eastAsiaTheme="minorEastAsia"/>
              </w:rPr>
            </w:pPr>
            <w:r w:rsidRPr="00E24998">
              <w:rPr>
                <w:rFonts w:eastAsiaTheme="minorEastAsia"/>
              </w:rPr>
              <w:t>Author(s)</w:t>
            </w:r>
          </w:p>
        </w:tc>
      </w:tr>
      <w:tr w:rsidR="0042626B" w:rsidRPr="006B369D" w14:paraId="7679F3C6" w14:textId="77777777" w:rsidTr="00B5635F">
        <w:trPr>
          <w:trHeight w:val="371"/>
        </w:trPr>
        <w:tc>
          <w:tcPr>
            <w:tcW w:w="620" w:type="dxa"/>
          </w:tcPr>
          <w:p w14:paraId="025715E5" w14:textId="3D7D9C98" w:rsidR="00D41EB1" w:rsidRPr="009E54A3" w:rsidRDefault="009E54A3" w:rsidP="00FC6E03">
            <w:pPr>
              <w:pStyle w:val="TableText-Centered"/>
            </w:pPr>
            <w:r w:rsidRPr="009E54A3">
              <w:t>1.0</w:t>
            </w:r>
          </w:p>
        </w:tc>
        <w:tc>
          <w:tcPr>
            <w:tcW w:w="4235" w:type="dxa"/>
          </w:tcPr>
          <w:p w14:paraId="61EFB1A7" w14:textId="032DA492" w:rsidR="00D41EB1" w:rsidRPr="00B5635F" w:rsidRDefault="009E54A3" w:rsidP="00DC4AA2">
            <w:pPr>
              <w:pStyle w:val="TableText"/>
              <w:rPr>
                <w:i/>
              </w:rPr>
            </w:pPr>
            <w:r>
              <w:t>First issue</w:t>
            </w:r>
          </w:p>
        </w:tc>
        <w:tc>
          <w:tcPr>
            <w:tcW w:w="1740" w:type="dxa"/>
          </w:tcPr>
          <w:p w14:paraId="437F4E1A" w14:textId="2E8A7B35" w:rsidR="00D41EB1" w:rsidRPr="00B5635F" w:rsidRDefault="009E54A3" w:rsidP="00DC4AA2">
            <w:pPr>
              <w:pStyle w:val="TableText-Centered"/>
              <w:rPr>
                <w:i/>
              </w:rPr>
            </w:pPr>
            <w:r>
              <w:t>15-11-2012</w:t>
            </w:r>
          </w:p>
        </w:tc>
        <w:tc>
          <w:tcPr>
            <w:tcW w:w="1740" w:type="dxa"/>
          </w:tcPr>
          <w:p w14:paraId="05E424A6" w14:textId="54882431" w:rsidR="00D41EB1" w:rsidRPr="00B5635F" w:rsidRDefault="009E54A3" w:rsidP="00DC4AA2">
            <w:pPr>
              <w:pStyle w:val="TableText-Centered"/>
              <w:rPr>
                <w:i/>
              </w:rPr>
            </w:pPr>
            <w:r>
              <w:t>-</w:t>
            </w:r>
          </w:p>
        </w:tc>
        <w:tc>
          <w:tcPr>
            <w:tcW w:w="1740" w:type="dxa"/>
          </w:tcPr>
          <w:p w14:paraId="1C5EA8AF" w14:textId="18FDA92E" w:rsidR="00D41EB1" w:rsidRPr="00B5635F" w:rsidRDefault="009E54A3" w:rsidP="00DC4AA2">
            <w:pPr>
              <w:pStyle w:val="TableText-Centered"/>
              <w:rPr>
                <w:i/>
              </w:rPr>
            </w:pPr>
            <w:r>
              <w:t>C Rochford</w:t>
            </w:r>
          </w:p>
        </w:tc>
      </w:tr>
      <w:tr w:rsidR="0042626B" w:rsidRPr="00145818" w14:paraId="5AD79B42" w14:textId="77777777" w:rsidTr="00B5635F">
        <w:trPr>
          <w:trHeight w:val="357"/>
        </w:trPr>
        <w:tc>
          <w:tcPr>
            <w:tcW w:w="620" w:type="dxa"/>
          </w:tcPr>
          <w:p w14:paraId="3F89E798" w14:textId="3F72F2DF" w:rsidR="00D41EB1" w:rsidRPr="009E54A3" w:rsidRDefault="009E54A3" w:rsidP="00FC6E03">
            <w:pPr>
              <w:pStyle w:val="TableText-Centered"/>
            </w:pPr>
            <w:r w:rsidRPr="009E54A3">
              <w:t>2.0</w:t>
            </w:r>
          </w:p>
        </w:tc>
        <w:tc>
          <w:tcPr>
            <w:tcW w:w="4235" w:type="dxa"/>
          </w:tcPr>
          <w:p w14:paraId="28868504" w14:textId="2B808FE5" w:rsidR="00D41EB1" w:rsidRPr="009E54A3" w:rsidRDefault="009E54A3" w:rsidP="00DC4AA2">
            <w:pPr>
              <w:pStyle w:val="TableText"/>
              <w:rPr>
                <w:bCs/>
                <w:szCs w:val="22"/>
              </w:rPr>
            </w:pPr>
            <w:r w:rsidRPr="009E54A3">
              <w:rPr>
                <w:bCs/>
                <w:szCs w:val="22"/>
              </w:rPr>
              <w:t>Rewritten</w:t>
            </w:r>
          </w:p>
        </w:tc>
        <w:tc>
          <w:tcPr>
            <w:tcW w:w="1740" w:type="dxa"/>
          </w:tcPr>
          <w:p w14:paraId="4BA9B947" w14:textId="3F4FAF56" w:rsidR="00D41EB1" w:rsidRPr="009E54A3" w:rsidRDefault="009E54A3" w:rsidP="00DC4AA2">
            <w:pPr>
              <w:pStyle w:val="TableText-Centered"/>
            </w:pPr>
            <w:r>
              <w:t>15-11-2012</w:t>
            </w:r>
          </w:p>
        </w:tc>
        <w:tc>
          <w:tcPr>
            <w:tcW w:w="1740" w:type="dxa"/>
          </w:tcPr>
          <w:p w14:paraId="4935B5EE" w14:textId="003F284F" w:rsidR="00D41EB1" w:rsidRPr="009E54A3" w:rsidRDefault="009E54A3" w:rsidP="00DC4AA2">
            <w:pPr>
              <w:pStyle w:val="TableText-Centered"/>
            </w:pPr>
            <w:r>
              <w:t>-</w:t>
            </w:r>
          </w:p>
        </w:tc>
        <w:tc>
          <w:tcPr>
            <w:tcW w:w="1740" w:type="dxa"/>
          </w:tcPr>
          <w:p w14:paraId="2C913CD6" w14:textId="01F9E417" w:rsidR="00D41EB1" w:rsidRPr="009E54A3" w:rsidRDefault="009E54A3" w:rsidP="00DC4AA2">
            <w:pPr>
              <w:pStyle w:val="TableText-Centered"/>
            </w:pPr>
            <w:r>
              <w:t>J Doss</w:t>
            </w:r>
          </w:p>
        </w:tc>
      </w:tr>
      <w:tr w:rsidR="0042626B" w:rsidRPr="00145818" w14:paraId="0C5F1F33" w14:textId="77777777" w:rsidTr="00B5635F">
        <w:trPr>
          <w:trHeight w:val="371"/>
        </w:trPr>
        <w:tc>
          <w:tcPr>
            <w:tcW w:w="620" w:type="dxa"/>
          </w:tcPr>
          <w:p w14:paraId="1C6C11B0" w14:textId="25A7935B" w:rsidR="00D41EB1" w:rsidRPr="009E54A3" w:rsidRDefault="009E54A3" w:rsidP="00FC6E03">
            <w:pPr>
              <w:pStyle w:val="TableText-Centered"/>
            </w:pPr>
            <w:r w:rsidRPr="009E54A3">
              <w:t>2.1</w:t>
            </w:r>
          </w:p>
        </w:tc>
        <w:tc>
          <w:tcPr>
            <w:tcW w:w="4235" w:type="dxa"/>
          </w:tcPr>
          <w:p w14:paraId="1CDC97FD" w14:textId="77777777" w:rsidR="009E54A3" w:rsidRPr="009E54A3" w:rsidRDefault="009E54A3" w:rsidP="009E54A3">
            <w:pPr>
              <w:pStyle w:val="TableText"/>
              <w:rPr>
                <w:bCs/>
                <w:szCs w:val="22"/>
              </w:rPr>
            </w:pPr>
            <w:r w:rsidRPr="009E54A3">
              <w:rPr>
                <w:bCs/>
                <w:szCs w:val="22"/>
              </w:rPr>
              <w:t xml:space="preserve">Rebranded BHGE including product company references. </w:t>
            </w:r>
          </w:p>
          <w:p w14:paraId="55BF8067" w14:textId="77777777" w:rsidR="009E54A3" w:rsidRPr="009E54A3" w:rsidRDefault="009E54A3" w:rsidP="009E54A3">
            <w:pPr>
              <w:pStyle w:val="TableText"/>
              <w:rPr>
                <w:bCs/>
                <w:szCs w:val="22"/>
              </w:rPr>
            </w:pPr>
            <w:r w:rsidRPr="009E54A3">
              <w:rPr>
                <w:bCs/>
                <w:szCs w:val="22"/>
              </w:rPr>
              <w:t>No major structural change to content in accordance with QCR54314.</w:t>
            </w:r>
          </w:p>
          <w:p w14:paraId="2EADD1CD" w14:textId="77777777" w:rsidR="009E54A3" w:rsidRPr="009E54A3" w:rsidRDefault="009E54A3" w:rsidP="009E54A3">
            <w:pPr>
              <w:pStyle w:val="TableText"/>
              <w:rPr>
                <w:bCs/>
                <w:szCs w:val="22"/>
              </w:rPr>
            </w:pPr>
            <w:r w:rsidRPr="009E54A3">
              <w:rPr>
                <w:bCs/>
                <w:szCs w:val="22"/>
              </w:rPr>
              <w:t>QMS document references updated.</w:t>
            </w:r>
          </w:p>
          <w:p w14:paraId="5D566BE7" w14:textId="77777777" w:rsidR="009E54A3" w:rsidRPr="009E54A3" w:rsidRDefault="009E54A3" w:rsidP="009E54A3">
            <w:pPr>
              <w:pStyle w:val="TableText"/>
              <w:rPr>
                <w:bCs/>
                <w:szCs w:val="22"/>
              </w:rPr>
            </w:pPr>
            <w:r w:rsidRPr="009E54A3">
              <w:rPr>
                <w:bCs/>
                <w:szCs w:val="22"/>
              </w:rPr>
              <w:t>Removed Field Services OTR Process flow chart</w:t>
            </w:r>
          </w:p>
          <w:p w14:paraId="5776733B" w14:textId="77777777" w:rsidR="009E54A3" w:rsidRPr="009E54A3" w:rsidRDefault="009E54A3" w:rsidP="009E54A3">
            <w:pPr>
              <w:pStyle w:val="TableText"/>
              <w:rPr>
                <w:bCs/>
                <w:szCs w:val="22"/>
              </w:rPr>
            </w:pPr>
            <w:r w:rsidRPr="009E54A3">
              <w:rPr>
                <w:bCs/>
                <w:szCs w:val="22"/>
              </w:rPr>
              <w:t>Sect 3.2.8 revised to reference Inward Goods WI QW-FAC-PER-001</w:t>
            </w:r>
          </w:p>
          <w:p w14:paraId="762F7100" w14:textId="77777777" w:rsidR="009E54A3" w:rsidRPr="009E54A3" w:rsidRDefault="009E54A3" w:rsidP="009E54A3">
            <w:pPr>
              <w:pStyle w:val="TableText"/>
              <w:rPr>
                <w:bCs/>
                <w:szCs w:val="22"/>
              </w:rPr>
            </w:pPr>
            <w:r w:rsidRPr="009E54A3">
              <w:rPr>
                <w:bCs/>
                <w:szCs w:val="22"/>
              </w:rPr>
              <w:t>Previous 3.2.8 to 3.2.11 steps removed as no longer applicable.</w:t>
            </w:r>
          </w:p>
          <w:p w14:paraId="78EF5730" w14:textId="150F13A6" w:rsidR="00D41EB1" w:rsidRPr="009E54A3" w:rsidRDefault="009E54A3" w:rsidP="009E54A3">
            <w:pPr>
              <w:pStyle w:val="TableText"/>
              <w:rPr>
                <w:bCs/>
                <w:szCs w:val="22"/>
              </w:rPr>
            </w:pPr>
            <w:r w:rsidRPr="009E54A3">
              <w:rPr>
                <w:bCs/>
                <w:szCs w:val="22"/>
              </w:rPr>
              <w:t>Partial invoice clause at 3.2.16 removed.</w:t>
            </w:r>
          </w:p>
        </w:tc>
        <w:tc>
          <w:tcPr>
            <w:tcW w:w="1740" w:type="dxa"/>
          </w:tcPr>
          <w:p w14:paraId="10F0CCDE" w14:textId="0E29B127" w:rsidR="00D41EB1" w:rsidRPr="009E54A3" w:rsidRDefault="009E54A3" w:rsidP="00DC4AA2">
            <w:pPr>
              <w:pStyle w:val="TableText-Centered"/>
            </w:pPr>
            <w:r>
              <w:t>23-08-2017</w:t>
            </w:r>
          </w:p>
        </w:tc>
        <w:tc>
          <w:tcPr>
            <w:tcW w:w="1740" w:type="dxa"/>
          </w:tcPr>
          <w:p w14:paraId="00F02104" w14:textId="6B8790BF" w:rsidR="00D41EB1" w:rsidRPr="009E54A3" w:rsidRDefault="009E54A3" w:rsidP="00DC4AA2">
            <w:pPr>
              <w:pStyle w:val="TableText-Centered"/>
            </w:pPr>
            <w:r>
              <w:t>22-08-2020</w:t>
            </w:r>
          </w:p>
        </w:tc>
        <w:tc>
          <w:tcPr>
            <w:tcW w:w="1740" w:type="dxa"/>
          </w:tcPr>
          <w:p w14:paraId="172F4B0E" w14:textId="3C5DA8FB" w:rsidR="00D41EB1" w:rsidRPr="009E54A3" w:rsidRDefault="009E54A3" w:rsidP="00DC4AA2">
            <w:pPr>
              <w:pStyle w:val="TableText-Centered"/>
            </w:pPr>
            <w:r>
              <w:t>J Doss</w:t>
            </w:r>
          </w:p>
        </w:tc>
      </w:tr>
    </w:tbl>
    <w:p w14:paraId="126A8128" w14:textId="77777777" w:rsidR="00E066E1" w:rsidRPr="00145818" w:rsidRDefault="00E066E1" w:rsidP="00F93C83">
      <w:pPr>
        <w:pStyle w:val="Header"/>
        <w:rPr>
          <w:rFonts w:ascii="GE Inspira Sans" w:hAnsi="GE Inspira Sans"/>
          <w:b w:val="0"/>
          <w:bCs/>
          <w:i/>
          <w:sz w:val="22"/>
          <w:szCs w:val="22"/>
        </w:rPr>
      </w:pPr>
    </w:p>
    <w:p w14:paraId="1AE9947B" w14:textId="77777777" w:rsidR="00E066E1" w:rsidRPr="00145818" w:rsidRDefault="00E066E1" w:rsidP="00F93C83">
      <w:pPr>
        <w:pStyle w:val="Header"/>
        <w:rPr>
          <w:rFonts w:ascii="GE Inspira Sans" w:hAnsi="GE Inspira Sans"/>
          <w:b w:val="0"/>
          <w:bCs/>
          <w:i/>
          <w:sz w:val="22"/>
          <w:szCs w:val="22"/>
        </w:rPr>
      </w:pPr>
    </w:p>
    <w:p w14:paraId="0DF1E7F6" w14:textId="5BC43F55" w:rsidR="001D30B0" w:rsidRPr="001F7AE2" w:rsidRDefault="00595B6E" w:rsidP="001F7AE2">
      <w:pPr>
        <w:jc w:val="center"/>
        <w:rPr>
          <w:b/>
          <w:i/>
          <w:sz w:val="32"/>
        </w:rPr>
      </w:pPr>
      <w:r w:rsidRPr="00145818">
        <w:rPr>
          <w:bCs/>
          <w:sz w:val="22"/>
          <w:szCs w:val="22"/>
        </w:rPr>
        <w:br w:type="page"/>
      </w:r>
      <w:r w:rsidR="00482C7E" w:rsidRPr="001F7AE2">
        <w:rPr>
          <w:b/>
          <w:sz w:val="32"/>
        </w:rPr>
        <w:lastRenderedPageBreak/>
        <w:t>Table of Contents</w:t>
      </w:r>
    </w:p>
    <w:p w14:paraId="5BC18244" w14:textId="0EF2DCDD" w:rsidR="00F64B96" w:rsidRDefault="00E90079">
      <w:pPr>
        <w:pStyle w:val="TOC1"/>
        <w:rPr>
          <w:rFonts w:asciiTheme="minorHAnsi" w:eastAsiaTheme="minorEastAsia" w:hAnsiTheme="minorHAnsi" w:cstheme="minorBidi"/>
          <w:b w:val="0"/>
          <w:bCs w:val="0"/>
          <w:caps w:val="0"/>
          <w:sz w:val="22"/>
          <w:szCs w:val="22"/>
          <w:lang w:val="en-AU" w:eastAsia="en-AU"/>
        </w:rPr>
      </w:pPr>
      <w:r>
        <w:rPr>
          <w:rFonts w:cs="Arial"/>
          <w:sz w:val="20"/>
          <w:szCs w:val="20"/>
        </w:rPr>
        <w:fldChar w:fldCharType="begin"/>
      </w:r>
      <w:r>
        <w:rPr>
          <w:rFonts w:cs="Arial"/>
          <w:sz w:val="20"/>
          <w:szCs w:val="20"/>
        </w:rPr>
        <w:instrText xml:space="preserve"> TOC \o "2-3" \h \z \t "Heading 1,1" </w:instrText>
      </w:r>
      <w:r>
        <w:rPr>
          <w:rFonts w:cs="Arial"/>
          <w:sz w:val="20"/>
          <w:szCs w:val="20"/>
        </w:rPr>
        <w:fldChar w:fldCharType="separate"/>
      </w:r>
      <w:hyperlink w:anchor="_Toc491266143" w:history="1">
        <w:r w:rsidR="00F64B96" w:rsidRPr="00EC635F">
          <w:rPr>
            <w:rStyle w:val="Hyperlink"/>
            <w14:scene3d>
              <w14:camera w14:prst="orthographicFront"/>
              <w14:lightRig w14:rig="threePt" w14:dir="t">
                <w14:rot w14:lat="0" w14:lon="0" w14:rev="0"/>
              </w14:lightRig>
            </w14:scene3d>
          </w:rPr>
          <w:t>1</w:t>
        </w:r>
        <w:r w:rsidR="00F64B96">
          <w:rPr>
            <w:rFonts w:asciiTheme="minorHAnsi" w:eastAsiaTheme="minorEastAsia" w:hAnsiTheme="minorHAnsi" w:cstheme="minorBidi"/>
            <w:b w:val="0"/>
            <w:bCs w:val="0"/>
            <w:caps w:val="0"/>
            <w:sz w:val="22"/>
            <w:szCs w:val="22"/>
            <w:lang w:val="en-AU" w:eastAsia="en-AU"/>
          </w:rPr>
          <w:tab/>
        </w:r>
        <w:r w:rsidR="00F64B96" w:rsidRPr="00EC635F">
          <w:rPr>
            <w:rStyle w:val="Hyperlink"/>
          </w:rPr>
          <w:t>Purpose  / outcome</w:t>
        </w:r>
        <w:r w:rsidR="00F64B96">
          <w:rPr>
            <w:webHidden/>
          </w:rPr>
          <w:tab/>
        </w:r>
        <w:r w:rsidR="00F64B96">
          <w:rPr>
            <w:webHidden/>
          </w:rPr>
          <w:fldChar w:fldCharType="begin"/>
        </w:r>
        <w:r w:rsidR="00F64B96">
          <w:rPr>
            <w:webHidden/>
          </w:rPr>
          <w:instrText xml:space="preserve"> PAGEREF _Toc491266143 \h </w:instrText>
        </w:r>
        <w:r w:rsidR="00F64B96">
          <w:rPr>
            <w:webHidden/>
          </w:rPr>
        </w:r>
        <w:r w:rsidR="00F64B96">
          <w:rPr>
            <w:webHidden/>
          </w:rPr>
          <w:fldChar w:fldCharType="separate"/>
        </w:r>
        <w:r w:rsidR="00F64B96">
          <w:rPr>
            <w:webHidden/>
          </w:rPr>
          <w:t>7</w:t>
        </w:r>
        <w:r w:rsidR="00F64B96">
          <w:rPr>
            <w:webHidden/>
          </w:rPr>
          <w:fldChar w:fldCharType="end"/>
        </w:r>
      </w:hyperlink>
    </w:p>
    <w:p w14:paraId="29AF4FEF" w14:textId="5148E915" w:rsidR="00F64B96" w:rsidRDefault="005B259F">
      <w:pPr>
        <w:pStyle w:val="TOC1"/>
        <w:rPr>
          <w:rFonts w:asciiTheme="minorHAnsi" w:eastAsiaTheme="minorEastAsia" w:hAnsiTheme="minorHAnsi" w:cstheme="minorBidi"/>
          <w:b w:val="0"/>
          <w:bCs w:val="0"/>
          <w:caps w:val="0"/>
          <w:sz w:val="22"/>
          <w:szCs w:val="22"/>
          <w:lang w:val="en-AU" w:eastAsia="en-AU"/>
        </w:rPr>
      </w:pPr>
      <w:hyperlink w:anchor="_Toc491266144" w:history="1">
        <w:r w:rsidR="00F64B96" w:rsidRPr="00EC635F">
          <w:rPr>
            <w:rStyle w:val="Hyperlink"/>
            <w14:scene3d>
              <w14:camera w14:prst="orthographicFront"/>
              <w14:lightRig w14:rig="threePt" w14:dir="t">
                <w14:rot w14:lat="0" w14:lon="0" w14:rev="0"/>
              </w14:lightRig>
            </w14:scene3d>
          </w:rPr>
          <w:t>2</w:t>
        </w:r>
        <w:r w:rsidR="00F64B96">
          <w:rPr>
            <w:rFonts w:asciiTheme="minorHAnsi" w:eastAsiaTheme="minorEastAsia" w:hAnsiTheme="minorHAnsi" w:cstheme="minorBidi"/>
            <w:b w:val="0"/>
            <w:bCs w:val="0"/>
            <w:caps w:val="0"/>
            <w:sz w:val="22"/>
            <w:szCs w:val="22"/>
            <w:lang w:val="en-AU" w:eastAsia="en-AU"/>
          </w:rPr>
          <w:tab/>
        </w:r>
        <w:r w:rsidR="00F64B96" w:rsidRPr="00EC635F">
          <w:rPr>
            <w:rStyle w:val="Hyperlink"/>
          </w:rPr>
          <w:t>Scope &amp; applicability</w:t>
        </w:r>
        <w:r w:rsidR="00F64B96">
          <w:rPr>
            <w:webHidden/>
          </w:rPr>
          <w:tab/>
        </w:r>
        <w:r w:rsidR="00F64B96">
          <w:rPr>
            <w:webHidden/>
          </w:rPr>
          <w:fldChar w:fldCharType="begin"/>
        </w:r>
        <w:r w:rsidR="00F64B96">
          <w:rPr>
            <w:webHidden/>
          </w:rPr>
          <w:instrText xml:space="preserve"> PAGEREF _Toc491266144 \h </w:instrText>
        </w:r>
        <w:r w:rsidR="00F64B96">
          <w:rPr>
            <w:webHidden/>
          </w:rPr>
        </w:r>
        <w:r w:rsidR="00F64B96">
          <w:rPr>
            <w:webHidden/>
          </w:rPr>
          <w:fldChar w:fldCharType="separate"/>
        </w:r>
        <w:r w:rsidR="00F64B96">
          <w:rPr>
            <w:webHidden/>
          </w:rPr>
          <w:t>7</w:t>
        </w:r>
        <w:r w:rsidR="00F64B96">
          <w:rPr>
            <w:webHidden/>
          </w:rPr>
          <w:fldChar w:fldCharType="end"/>
        </w:r>
      </w:hyperlink>
    </w:p>
    <w:p w14:paraId="459A4683" w14:textId="48843EFA" w:rsidR="00F64B96" w:rsidRDefault="005B259F">
      <w:pPr>
        <w:pStyle w:val="TOC1"/>
        <w:rPr>
          <w:rFonts w:asciiTheme="minorHAnsi" w:eastAsiaTheme="minorEastAsia" w:hAnsiTheme="minorHAnsi" w:cstheme="minorBidi"/>
          <w:b w:val="0"/>
          <w:bCs w:val="0"/>
          <w:caps w:val="0"/>
          <w:sz w:val="22"/>
          <w:szCs w:val="22"/>
          <w:lang w:val="en-AU" w:eastAsia="en-AU"/>
        </w:rPr>
      </w:pPr>
      <w:hyperlink w:anchor="_Toc491266145" w:history="1">
        <w:r w:rsidR="00F64B96" w:rsidRPr="00EC635F">
          <w:rPr>
            <w:rStyle w:val="Hyperlink"/>
            <w14:scene3d>
              <w14:camera w14:prst="orthographicFront"/>
              <w14:lightRig w14:rig="threePt" w14:dir="t">
                <w14:rot w14:lat="0" w14:lon="0" w14:rev="0"/>
              </w14:lightRig>
            </w14:scene3d>
          </w:rPr>
          <w:t>3</w:t>
        </w:r>
        <w:r w:rsidR="00F64B96">
          <w:rPr>
            <w:rFonts w:asciiTheme="minorHAnsi" w:eastAsiaTheme="minorEastAsia" w:hAnsiTheme="minorHAnsi" w:cstheme="minorBidi"/>
            <w:b w:val="0"/>
            <w:bCs w:val="0"/>
            <w:caps w:val="0"/>
            <w:sz w:val="22"/>
            <w:szCs w:val="22"/>
            <w:lang w:val="en-AU" w:eastAsia="en-AU"/>
          </w:rPr>
          <w:tab/>
        </w:r>
        <w:r w:rsidR="00F64B96" w:rsidRPr="00EC635F">
          <w:rPr>
            <w:rStyle w:val="Hyperlink"/>
          </w:rPr>
          <w:t>Process overview / instruction</w:t>
        </w:r>
        <w:r w:rsidR="00F64B96">
          <w:rPr>
            <w:webHidden/>
          </w:rPr>
          <w:tab/>
        </w:r>
        <w:r w:rsidR="00F64B96">
          <w:rPr>
            <w:webHidden/>
          </w:rPr>
          <w:fldChar w:fldCharType="begin"/>
        </w:r>
        <w:r w:rsidR="00F64B96">
          <w:rPr>
            <w:webHidden/>
          </w:rPr>
          <w:instrText xml:space="preserve"> PAGEREF _Toc491266145 \h </w:instrText>
        </w:r>
        <w:r w:rsidR="00F64B96">
          <w:rPr>
            <w:webHidden/>
          </w:rPr>
        </w:r>
        <w:r w:rsidR="00F64B96">
          <w:rPr>
            <w:webHidden/>
          </w:rPr>
          <w:fldChar w:fldCharType="separate"/>
        </w:r>
        <w:r w:rsidR="00F64B96">
          <w:rPr>
            <w:webHidden/>
          </w:rPr>
          <w:t>7</w:t>
        </w:r>
        <w:r w:rsidR="00F64B96">
          <w:rPr>
            <w:webHidden/>
          </w:rPr>
          <w:fldChar w:fldCharType="end"/>
        </w:r>
      </w:hyperlink>
    </w:p>
    <w:p w14:paraId="4A8FDC64" w14:textId="166BC206" w:rsidR="00F64B96" w:rsidRDefault="005B259F">
      <w:pPr>
        <w:pStyle w:val="TOC2"/>
        <w:rPr>
          <w:rFonts w:asciiTheme="minorHAnsi" w:eastAsiaTheme="minorEastAsia" w:hAnsiTheme="minorHAnsi" w:cstheme="minorBidi"/>
          <w:bCs w:val="0"/>
          <w:caps w:val="0"/>
          <w:smallCaps w:val="0"/>
          <w:sz w:val="22"/>
          <w:szCs w:val="22"/>
          <w:lang w:val="en-AU" w:eastAsia="en-AU"/>
        </w:rPr>
      </w:pPr>
      <w:hyperlink w:anchor="_Toc491266146" w:history="1">
        <w:r w:rsidR="00F64B96" w:rsidRPr="00EC635F">
          <w:rPr>
            <w:rStyle w:val="Hyperlink"/>
          </w:rPr>
          <w:t>3.1</w:t>
        </w:r>
        <w:r w:rsidR="00F64B96">
          <w:rPr>
            <w:rFonts w:asciiTheme="minorHAnsi" w:eastAsiaTheme="minorEastAsia" w:hAnsiTheme="minorHAnsi" w:cstheme="minorBidi"/>
            <w:bCs w:val="0"/>
            <w:caps w:val="0"/>
            <w:smallCaps w:val="0"/>
            <w:sz w:val="22"/>
            <w:szCs w:val="22"/>
            <w:lang w:val="en-AU" w:eastAsia="en-AU"/>
          </w:rPr>
          <w:tab/>
        </w:r>
        <w:r w:rsidR="00F64B96" w:rsidRPr="00EC635F">
          <w:rPr>
            <w:rStyle w:val="Hyperlink"/>
          </w:rPr>
          <w:t>Order Set-up and Establishment</w:t>
        </w:r>
        <w:r w:rsidR="00F64B96">
          <w:rPr>
            <w:webHidden/>
          </w:rPr>
          <w:tab/>
        </w:r>
        <w:r w:rsidR="00F64B96">
          <w:rPr>
            <w:webHidden/>
          </w:rPr>
          <w:fldChar w:fldCharType="begin"/>
        </w:r>
        <w:r w:rsidR="00F64B96">
          <w:rPr>
            <w:webHidden/>
          </w:rPr>
          <w:instrText xml:space="preserve"> PAGEREF _Toc491266146 \h </w:instrText>
        </w:r>
        <w:r w:rsidR="00F64B96">
          <w:rPr>
            <w:webHidden/>
          </w:rPr>
        </w:r>
        <w:r w:rsidR="00F64B96">
          <w:rPr>
            <w:webHidden/>
          </w:rPr>
          <w:fldChar w:fldCharType="separate"/>
        </w:r>
        <w:r w:rsidR="00F64B96">
          <w:rPr>
            <w:webHidden/>
          </w:rPr>
          <w:t>8</w:t>
        </w:r>
        <w:r w:rsidR="00F64B96">
          <w:rPr>
            <w:webHidden/>
          </w:rPr>
          <w:fldChar w:fldCharType="end"/>
        </w:r>
      </w:hyperlink>
    </w:p>
    <w:p w14:paraId="40E4945E" w14:textId="7E226235" w:rsidR="00F64B96" w:rsidRDefault="005B259F">
      <w:pPr>
        <w:pStyle w:val="TOC2"/>
        <w:rPr>
          <w:rFonts w:asciiTheme="minorHAnsi" w:eastAsiaTheme="minorEastAsia" w:hAnsiTheme="minorHAnsi" w:cstheme="minorBidi"/>
          <w:bCs w:val="0"/>
          <w:caps w:val="0"/>
          <w:smallCaps w:val="0"/>
          <w:sz w:val="22"/>
          <w:szCs w:val="22"/>
          <w:lang w:val="en-AU" w:eastAsia="en-AU"/>
        </w:rPr>
      </w:pPr>
      <w:hyperlink w:anchor="_Toc491266155" w:history="1">
        <w:r w:rsidR="00F64B96" w:rsidRPr="00EC635F">
          <w:rPr>
            <w:rStyle w:val="Hyperlink"/>
          </w:rPr>
          <w:t>3.2</w:t>
        </w:r>
        <w:r w:rsidR="00F64B96">
          <w:rPr>
            <w:rFonts w:asciiTheme="minorHAnsi" w:eastAsiaTheme="minorEastAsia" w:hAnsiTheme="minorHAnsi" w:cstheme="minorBidi"/>
            <w:bCs w:val="0"/>
            <w:caps w:val="0"/>
            <w:smallCaps w:val="0"/>
            <w:sz w:val="22"/>
            <w:szCs w:val="22"/>
            <w:lang w:val="en-AU" w:eastAsia="en-AU"/>
          </w:rPr>
          <w:tab/>
        </w:r>
        <w:r w:rsidR="00F64B96" w:rsidRPr="00EC635F">
          <w:rPr>
            <w:rStyle w:val="Hyperlink"/>
          </w:rPr>
          <w:t>Order Execution</w:t>
        </w:r>
        <w:r w:rsidR="00F64B96">
          <w:rPr>
            <w:webHidden/>
          </w:rPr>
          <w:tab/>
        </w:r>
        <w:r w:rsidR="00F64B96">
          <w:rPr>
            <w:webHidden/>
          </w:rPr>
          <w:fldChar w:fldCharType="begin"/>
        </w:r>
        <w:r w:rsidR="00F64B96">
          <w:rPr>
            <w:webHidden/>
          </w:rPr>
          <w:instrText xml:space="preserve"> PAGEREF _Toc491266155 \h </w:instrText>
        </w:r>
        <w:r w:rsidR="00F64B96">
          <w:rPr>
            <w:webHidden/>
          </w:rPr>
        </w:r>
        <w:r w:rsidR="00F64B96">
          <w:rPr>
            <w:webHidden/>
          </w:rPr>
          <w:fldChar w:fldCharType="separate"/>
        </w:r>
        <w:r w:rsidR="00F64B96">
          <w:rPr>
            <w:webHidden/>
          </w:rPr>
          <w:t>9</w:t>
        </w:r>
        <w:r w:rsidR="00F64B96">
          <w:rPr>
            <w:webHidden/>
          </w:rPr>
          <w:fldChar w:fldCharType="end"/>
        </w:r>
      </w:hyperlink>
    </w:p>
    <w:p w14:paraId="7628C1BF" w14:textId="6EB165C5" w:rsidR="00F64B96" w:rsidRDefault="005B259F" w:rsidP="00F64B96">
      <w:pPr>
        <w:pStyle w:val="TOC2"/>
        <w:rPr>
          <w:rFonts w:asciiTheme="minorHAnsi" w:eastAsiaTheme="minorEastAsia" w:hAnsiTheme="minorHAnsi" w:cstheme="minorBidi"/>
          <w:bCs w:val="0"/>
          <w:caps w:val="0"/>
          <w:smallCaps w:val="0"/>
          <w:sz w:val="22"/>
          <w:szCs w:val="22"/>
          <w:lang w:val="en-AU" w:eastAsia="en-AU"/>
        </w:rPr>
      </w:pPr>
      <w:hyperlink w:anchor="_Toc491266178" w:history="1">
        <w:r w:rsidR="00F64B96" w:rsidRPr="00EC635F">
          <w:rPr>
            <w:rStyle w:val="Hyperlink"/>
          </w:rPr>
          <w:t>3.3</w:t>
        </w:r>
        <w:r w:rsidR="00F64B96">
          <w:rPr>
            <w:rFonts w:asciiTheme="minorHAnsi" w:eastAsiaTheme="minorEastAsia" w:hAnsiTheme="minorHAnsi" w:cstheme="minorBidi"/>
            <w:bCs w:val="0"/>
            <w:caps w:val="0"/>
            <w:smallCaps w:val="0"/>
            <w:sz w:val="22"/>
            <w:szCs w:val="22"/>
            <w:lang w:val="en-AU" w:eastAsia="en-AU"/>
          </w:rPr>
          <w:tab/>
        </w:r>
        <w:r w:rsidR="00F64B96" w:rsidRPr="00EC635F">
          <w:rPr>
            <w:rStyle w:val="Hyperlink"/>
          </w:rPr>
          <w:t>Order Invoicing</w:t>
        </w:r>
        <w:r w:rsidR="00F64B96">
          <w:rPr>
            <w:webHidden/>
          </w:rPr>
          <w:tab/>
        </w:r>
        <w:r w:rsidR="00F64B96">
          <w:rPr>
            <w:webHidden/>
          </w:rPr>
          <w:fldChar w:fldCharType="begin"/>
        </w:r>
        <w:r w:rsidR="00F64B96">
          <w:rPr>
            <w:webHidden/>
          </w:rPr>
          <w:instrText xml:space="preserve"> PAGEREF _Toc491266178 \h </w:instrText>
        </w:r>
        <w:r w:rsidR="00F64B96">
          <w:rPr>
            <w:webHidden/>
          </w:rPr>
        </w:r>
        <w:r w:rsidR="00F64B96">
          <w:rPr>
            <w:webHidden/>
          </w:rPr>
          <w:fldChar w:fldCharType="separate"/>
        </w:r>
        <w:r w:rsidR="00F64B96">
          <w:rPr>
            <w:webHidden/>
          </w:rPr>
          <w:t>11</w:t>
        </w:r>
        <w:r w:rsidR="00F64B96">
          <w:rPr>
            <w:webHidden/>
          </w:rPr>
          <w:fldChar w:fldCharType="end"/>
        </w:r>
      </w:hyperlink>
      <w:hyperlink w:anchor="_Toc491266179" w:history="1"/>
    </w:p>
    <w:p w14:paraId="149DC12A" w14:textId="31D9BF1B" w:rsidR="00F64B96" w:rsidRDefault="005B259F">
      <w:pPr>
        <w:pStyle w:val="TOC2"/>
        <w:rPr>
          <w:rFonts w:asciiTheme="minorHAnsi" w:eastAsiaTheme="minorEastAsia" w:hAnsiTheme="minorHAnsi" w:cstheme="minorBidi"/>
          <w:bCs w:val="0"/>
          <w:caps w:val="0"/>
          <w:smallCaps w:val="0"/>
          <w:sz w:val="22"/>
          <w:szCs w:val="22"/>
          <w:lang w:val="en-AU" w:eastAsia="en-AU"/>
        </w:rPr>
      </w:pPr>
      <w:hyperlink w:anchor="_Toc491266180" w:history="1">
        <w:r w:rsidR="00F64B96" w:rsidRPr="00EC635F">
          <w:rPr>
            <w:rStyle w:val="Hyperlink"/>
          </w:rPr>
          <w:t>3.4</w:t>
        </w:r>
        <w:r w:rsidR="00F64B96">
          <w:rPr>
            <w:rFonts w:asciiTheme="minorHAnsi" w:eastAsiaTheme="minorEastAsia" w:hAnsiTheme="minorHAnsi" w:cstheme="minorBidi"/>
            <w:bCs w:val="0"/>
            <w:caps w:val="0"/>
            <w:smallCaps w:val="0"/>
            <w:sz w:val="22"/>
            <w:szCs w:val="22"/>
            <w:lang w:val="en-AU" w:eastAsia="en-AU"/>
          </w:rPr>
          <w:tab/>
        </w:r>
        <w:r w:rsidR="00F64B96" w:rsidRPr="00EC635F">
          <w:rPr>
            <w:rStyle w:val="Hyperlink"/>
          </w:rPr>
          <w:t>Order Close Out</w:t>
        </w:r>
        <w:r w:rsidR="00F64B96">
          <w:rPr>
            <w:webHidden/>
          </w:rPr>
          <w:tab/>
        </w:r>
        <w:r w:rsidR="00F64B96">
          <w:rPr>
            <w:webHidden/>
          </w:rPr>
          <w:fldChar w:fldCharType="begin"/>
        </w:r>
        <w:r w:rsidR="00F64B96">
          <w:rPr>
            <w:webHidden/>
          </w:rPr>
          <w:instrText xml:space="preserve"> PAGEREF _Toc491266180 \h </w:instrText>
        </w:r>
        <w:r w:rsidR="00F64B96">
          <w:rPr>
            <w:webHidden/>
          </w:rPr>
        </w:r>
        <w:r w:rsidR="00F64B96">
          <w:rPr>
            <w:webHidden/>
          </w:rPr>
          <w:fldChar w:fldCharType="separate"/>
        </w:r>
        <w:r w:rsidR="00F64B96">
          <w:rPr>
            <w:webHidden/>
          </w:rPr>
          <w:t>11</w:t>
        </w:r>
        <w:r w:rsidR="00F64B96">
          <w:rPr>
            <w:webHidden/>
          </w:rPr>
          <w:fldChar w:fldCharType="end"/>
        </w:r>
      </w:hyperlink>
    </w:p>
    <w:p w14:paraId="0308222E" w14:textId="48CE8644" w:rsidR="00F64B96" w:rsidRDefault="005B259F">
      <w:pPr>
        <w:pStyle w:val="TOC1"/>
        <w:rPr>
          <w:rFonts w:asciiTheme="minorHAnsi" w:eastAsiaTheme="minorEastAsia" w:hAnsiTheme="minorHAnsi" w:cstheme="minorBidi"/>
          <w:b w:val="0"/>
          <w:bCs w:val="0"/>
          <w:caps w:val="0"/>
          <w:sz w:val="22"/>
          <w:szCs w:val="22"/>
          <w:lang w:val="en-AU" w:eastAsia="en-AU"/>
        </w:rPr>
      </w:pPr>
      <w:hyperlink w:anchor="_Toc491266181" w:history="1">
        <w:r w:rsidR="00F64B96" w:rsidRPr="00EC635F">
          <w:rPr>
            <w:rStyle w:val="Hyperlink"/>
            <w14:scene3d>
              <w14:camera w14:prst="orthographicFront"/>
              <w14:lightRig w14:rig="threePt" w14:dir="t">
                <w14:rot w14:lat="0" w14:lon="0" w14:rev="0"/>
              </w14:lightRig>
            </w14:scene3d>
          </w:rPr>
          <w:t>4</w:t>
        </w:r>
        <w:r w:rsidR="00F64B96">
          <w:rPr>
            <w:rFonts w:asciiTheme="minorHAnsi" w:eastAsiaTheme="minorEastAsia" w:hAnsiTheme="minorHAnsi" w:cstheme="minorBidi"/>
            <w:b w:val="0"/>
            <w:bCs w:val="0"/>
            <w:caps w:val="0"/>
            <w:sz w:val="22"/>
            <w:szCs w:val="22"/>
            <w:lang w:val="en-AU" w:eastAsia="en-AU"/>
          </w:rPr>
          <w:tab/>
        </w:r>
        <w:r w:rsidR="00F64B96" w:rsidRPr="00EC635F">
          <w:rPr>
            <w:rStyle w:val="Hyperlink"/>
          </w:rPr>
          <w:t>Roles &amp; responsibilities</w:t>
        </w:r>
        <w:r w:rsidR="00F64B96">
          <w:rPr>
            <w:webHidden/>
          </w:rPr>
          <w:tab/>
        </w:r>
        <w:r w:rsidR="00F64B96">
          <w:rPr>
            <w:webHidden/>
          </w:rPr>
          <w:fldChar w:fldCharType="begin"/>
        </w:r>
        <w:r w:rsidR="00F64B96">
          <w:rPr>
            <w:webHidden/>
          </w:rPr>
          <w:instrText xml:space="preserve"> PAGEREF _Toc491266181 \h </w:instrText>
        </w:r>
        <w:r w:rsidR="00F64B96">
          <w:rPr>
            <w:webHidden/>
          </w:rPr>
        </w:r>
        <w:r w:rsidR="00F64B96">
          <w:rPr>
            <w:webHidden/>
          </w:rPr>
          <w:fldChar w:fldCharType="separate"/>
        </w:r>
        <w:r w:rsidR="00F64B96">
          <w:rPr>
            <w:webHidden/>
          </w:rPr>
          <w:t>12</w:t>
        </w:r>
        <w:r w:rsidR="00F64B96">
          <w:rPr>
            <w:webHidden/>
          </w:rPr>
          <w:fldChar w:fldCharType="end"/>
        </w:r>
      </w:hyperlink>
    </w:p>
    <w:p w14:paraId="6A1401D8" w14:textId="128853D9" w:rsidR="00F64B96" w:rsidRDefault="005B259F">
      <w:pPr>
        <w:pStyle w:val="TOC1"/>
        <w:rPr>
          <w:rFonts w:asciiTheme="minorHAnsi" w:eastAsiaTheme="minorEastAsia" w:hAnsiTheme="minorHAnsi" w:cstheme="minorBidi"/>
          <w:b w:val="0"/>
          <w:bCs w:val="0"/>
          <w:caps w:val="0"/>
          <w:sz w:val="22"/>
          <w:szCs w:val="22"/>
          <w:lang w:val="en-AU" w:eastAsia="en-AU"/>
        </w:rPr>
      </w:pPr>
      <w:hyperlink w:anchor="_Toc491266182" w:history="1">
        <w:r w:rsidR="00F64B96" w:rsidRPr="00EC635F">
          <w:rPr>
            <w:rStyle w:val="Hyperlink"/>
            <w14:scene3d>
              <w14:camera w14:prst="orthographicFront"/>
              <w14:lightRig w14:rig="threePt" w14:dir="t">
                <w14:rot w14:lat="0" w14:lon="0" w14:rev="0"/>
              </w14:lightRig>
            </w14:scene3d>
          </w:rPr>
          <w:t>5</w:t>
        </w:r>
        <w:r w:rsidR="00F64B96">
          <w:rPr>
            <w:rFonts w:asciiTheme="minorHAnsi" w:eastAsiaTheme="minorEastAsia" w:hAnsiTheme="minorHAnsi" w:cstheme="minorBidi"/>
            <w:b w:val="0"/>
            <w:bCs w:val="0"/>
            <w:caps w:val="0"/>
            <w:sz w:val="22"/>
            <w:szCs w:val="22"/>
            <w:lang w:val="en-AU" w:eastAsia="en-AU"/>
          </w:rPr>
          <w:tab/>
        </w:r>
        <w:r w:rsidR="00F64B96" w:rsidRPr="00EC635F">
          <w:rPr>
            <w:rStyle w:val="Hyperlink"/>
          </w:rPr>
          <w:t>Quality records</w:t>
        </w:r>
        <w:r w:rsidR="00F64B96">
          <w:rPr>
            <w:webHidden/>
          </w:rPr>
          <w:tab/>
        </w:r>
        <w:r w:rsidR="00F64B96">
          <w:rPr>
            <w:webHidden/>
          </w:rPr>
          <w:fldChar w:fldCharType="begin"/>
        </w:r>
        <w:r w:rsidR="00F64B96">
          <w:rPr>
            <w:webHidden/>
          </w:rPr>
          <w:instrText xml:space="preserve"> PAGEREF _Toc491266182 \h </w:instrText>
        </w:r>
        <w:r w:rsidR="00F64B96">
          <w:rPr>
            <w:webHidden/>
          </w:rPr>
        </w:r>
        <w:r w:rsidR="00F64B96">
          <w:rPr>
            <w:webHidden/>
          </w:rPr>
          <w:fldChar w:fldCharType="separate"/>
        </w:r>
        <w:r w:rsidR="00F64B96">
          <w:rPr>
            <w:webHidden/>
          </w:rPr>
          <w:t>13</w:t>
        </w:r>
        <w:r w:rsidR="00F64B96">
          <w:rPr>
            <w:webHidden/>
          </w:rPr>
          <w:fldChar w:fldCharType="end"/>
        </w:r>
      </w:hyperlink>
    </w:p>
    <w:p w14:paraId="1C97B216" w14:textId="72A5BECF" w:rsidR="00F64B96" w:rsidRDefault="005B259F">
      <w:pPr>
        <w:pStyle w:val="TOC1"/>
        <w:rPr>
          <w:rFonts w:asciiTheme="minorHAnsi" w:eastAsiaTheme="minorEastAsia" w:hAnsiTheme="minorHAnsi" w:cstheme="minorBidi"/>
          <w:b w:val="0"/>
          <w:bCs w:val="0"/>
          <w:caps w:val="0"/>
          <w:sz w:val="22"/>
          <w:szCs w:val="22"/>
          <w:lang w:val="en-AU" w:eastAsia="en-AU"/>
        </w:rPr>
      </w:pPr>
      <w:hyperlink w:anchor="_Toc491266183" w:history="1">
        <w:r w:rsidR="00F64B96" w:rsidRPr="00EC635F">
          <w:rPr>
            <w:rStyle w:val="Hyperlink"/>
            <w14:scene3d>
              <w14:camera w14:prst="orthographicFront"/>
              <w14:lightRig w14:rig="threePt" w14:dir="t">
                <w14:rot w14:lat="0" w14:lon="0" w14:rev="0"/>
              </w14:lightRig>
            </w14:scene3d>
          </w:rPr>
          <w:t>6</w:t>
        </w:r>
        <w:r w:rsidR="00F64B96">
          <w:rPr>
            <w:rFonts w:asciiTheme="minorHAnsi" w:eastAsiaTheme="minorEastAsia" w:hAnsiTheme="minorHAnsi" w:cstheme="minorBidi"/>
            <w:b w:val="0"/>
            <w:bCs w:val="0"/>
            <w:caps w:val="0"/>
            <w:sz w:val="22"/>
            <w:szCs w:val="22"/>
            <w:lang w:val="en-AU" w:eastAsia="en-AU"/>
          </w:rPr>
          <w:tab/>
        </w:r>
        <w:r w:rsidR="00F64B96" w:rsidRPr="00EC635F">
          <w:rPr>
            <w:rStyle w:val="Hyperlink"/>
          </w:rPr>
          <w:t>References, terms, definitions &amp; acronyms</w:t>
        </w:r>
        <w:r w:rsidR="00F64B96">
          <w:rPr>
            <w:webHidden/>
          </w:rPr>
          <w:tab/>
        </w:r>
        <w:r w:rsidR="00F64B96">
          <w:rPr>
            <w:webHidden/>
          </w:rPr>
          <w:fldChar w:fldCharType="begin"/>
        </w:r>
        <w:r w:rsidR="00F64B96">
          <w:rPr>
            <w:webHidden/>
          </w:rPr>
          <w:instrText xml:space="preserve"> PAGEREF _Toc491266183 \h </w:instrText>
        </w:r>
        <w:r w:rsidR="00F64B96">
          <w:rPr>
            <w:webHidden/>
          </w:rPr>
        </w:r>
        <w:r w:rsidR="00F64B96">
          <w:rPr>
            <w:webHidden/>
          </w:rPr>
          <w:fldChar w:fldCharType="separate"/>
        </w:r>
        <w:r w:rsidR="00F64B96">
          <w:rPr>
            <w:webHidden/>
          </w:rPr>
          <w:t>14</w:t>
        </w:r>
        <w:r w:rsidR="00F64B96">
          <w:rPr>
            <w:webHidden/>
          </w:rPr>
          <w:fldChar w:fldCharType="end"/>
        </w:r>
      </w:hyperlink>
    </w:p>
    <w:p w14:paraId="0297AEB8" w14:textId="53DA0C3F" w:rsidR="00F64B96" w:rsidRDefault="005B259F">
      <w:pPr>
        <w:pStyle w:val="TOC2"/>
        <w:rPr>
          <w:rFonts w:asciiTheme="minorHAnsi" w:eastAsiaTheme="minorEastAsia" w:hAnsiTheme="minorHAnsi" w:cstheme="minorBidi"/>
          <w:bCs w:val="0"/>
          <w:caps w:val="0"/>
          <w:smallCaps w:val="0"/>
          <w:sz w:val="22"/>
          <w:szCs w:val="22"/>
          <w:lang w:val="en-AU" w:eastAsia="en-AU"/>
        </w:rPr>
      </w:pPr>
      <w:hyperlink w:anchor="_Toc491266184" w:history="1">
        <w:r w:rsidR="00F64B96" w:rsidRPr="00EC635F">
          <w:rPr>
            <w:rStyle w:val="Hyperlink"/>
          </w:rPr>
          <w:t>6.1</w:t>
        </w:r>
        <w:r w:rsidR="00F64B96">
          <w:rPr>
            <w:rFonts w:asciiTheme="minorHAnsi" w:eastAsiaTheme="minorEastAsia" w:hAnsiTheme="minorHAnsi" w:cstheme="minorBidi"/>
            <w:bCs w:val="0"/>
            <w:caps w:val="0"/>
            <w:smallCaps w:val="0"/>
            <w:sz w:val="22"/>
            <w:szCs w:val="22"/>
            <w:lang w:val="en-AU" w:eastAsia="en-AU"/>
          </w:rPr>
          <w:tab/>
        </w:r>
        <w:r w:rsidR="00F64B96" w:rsidRPr="00EC635F">
          <w:rPr>
            <w:rStyle w:val="Hyperlink"/>
          </w:rPr>
          <w:t>References</w:t>
        </w:r>
        <w:r w:rsidR="00F64B96">
          <w:rPr>
            <w:webHidden/>
          </w:rPr>
          <w:tab/>
        </w:r>
        <w:r w:rsidR="00F64B96">
          <w:rPr>
            <w:webHidden/>
          </w:rPr>
          <w:fldChar w:fldCharType="begin"/>
        </w:r>
        <w:r w:rsidR="00F64B96">
          <w:rPr>
            <w:webHidden/>
          </w:rPr>
          <w:instrText xml:space="preserve"> PAGEREF _Toc491266184 \h </w:instrText>
        </w:r>
        <w:r w:rsidR="00F64B96">
          <w:rPr>
            <w:webHidden/>
          </w:rPr>
        </w:r>
        <w:r w:rsidR="00F64B96">
          <w:rPr>
            <w:webHidden/>
          </w:rPr>
          <w:fldChar w:fldCharType="separate"/>
        </w:r>
        <w:r w:rsidR="00F64B96">
          <w:rPr>
            <w:webHidden/>
          </w:rPr>
          <w:t>14</w:t>
        </w:r>
        <w:r w:rsidR="00F64B96">
          <w:rPr>
            <w:webHidden/>
          </w:rPr>
          <w:fldChar w:fldCharType="end"/>
        </w:r>
      </w:hyperlink>
    </w:p>
    <w:p w14:paraId="10166937" w14:textId="40E974CB" w:rsidR="00F64B96" w:rsidRDefault="005B259F">
      <w:pPr>
        <w:pStyle w:val="TOC2"/>
        <w:rPr>
          <w:rFonts w:asciiTheme="minorHAnsi" w:eastAsiaTheme="minorEastAsia" w:hAnsiTheme="minorHAnsi" w:cstheme="minorBidi"/>
          <w:bCs w:val="0"/>
          <w:caps w:val="0"/>
          <w:smallCaps w:val="0"/>
          <w:sz w:val="22"/>
          <w:szCs w:val="22"/>
          <w:lang w:val="en-AU" w:eastAsia="en-AU"/>
        </w:rPr>
      </w:pPr>
      <w:hyperlink w:anchor="_Toc491266185" w:history="1">
        <w:r w:rsidR="00F64B96" w:rsidRPr="00EC635F">
          <w:rPr>
            <w:rStyle w:val="Hyperlink"/>
          </w:rPr>
          <w:t>6.2</w:t>
        </w:r>
        <w:r w:rsidR="00F64B96">
          <w:rPr>
            <w:rFonts w:asciiTheme="minorHAnsi" w:eastAsiaTheme="minorEastAsia" w:hAnsiTheme="minorHAnsi" w:cstheme="minorBidi"/>
            <w:bCs w:val="0"/>
            <w:caps w:val="0"/>
            <w:smallCaps w:val="0"/>
            <w:sz w:val="22"/>
            <w:szCs w:val="22"/>
            <w:lang w:val="en-AU" w:eastAsia="en-AU"/>
          </w:rPr>
          <w:tab/>
        </w:r>
        <w:r w:rsidR="00F64B96" w:rsidRPr="00EC635F">
          <w:rPr>
            <w:rStyle w:val="Hyperlink"/>
          </w:rPr>
          <w:t>Terms, definitions &amp; acronyms</w:t>
        </w:r>
        <w:r w:rsidR="00F64B96">
          <w:rPr>
            <w:webHidden/>
          </w:rPr>
          <w:tab/>
        </w:r>
        <w:r w:rsidR="00F64B96">
          <w:rPr>
            <w:webHidden/>
          </w:rPr>
          <w:fldChar w:fldCharType="begin"/>
        </w:r>
        <w:r w:rsidR="00F64B96">
          <w:rPr>
            <w:webHidden/>
          </w:rPr>
          <w:instrText xml:space="preserve"> PAGEREF _Toc491266185 \h </w:instrText>
        </w:r>
        <w:r w:rsidR="00F64B96">
          <w:rPr>
            <w:webHidden/>
          </w:rPr>
        </w:r>
        <w:r w:rsidR="00F64B96">
          <w:rPr>
            <w:webHidden/>
          </w:rPr>
          <w:fldChar w:fldCharType="separate"/>
        </w:r>
        <w:r w:rsidR="00F64B96">
          <w:rPr>
            <w:webHidden/>
          </w:rPr>
          <w:t>14</w:t>
        </w:r>
        <w:r w:rsidR="00F64B96">
          <w:rPr>
            <w:webHidden/>
          </w:rPr>
          <w:fldChar w:fldCharType="end"/>
        </w:r>
      </w:hyperlink>
    </w:p>
    <w:p w14:paraId="46CF2871" w14:textId="3F9C010C" w:rsidR="00F64B96" w:rsidRDefault="005B259F">
      <w:pPr>
        <w:pStyle w:val="TOC1"/>
        <w:rPr>
          <w:rFonts w:asciiTheme="minorHAnsi" w:eastAsiaTheme="minorEastAsia" w:hAnsiTheme="minorHAnsi" w:cstheme="minorBidi"/>
          <w:b w:val="0"/>
          <w:bCs w:val="0"/>
          <w:caps w:val="0"/>
          <w:sz w:val="22"/>
          <w:szCs w:val="22"/>
          <w:lang w:val="en-AU" w:eastAsia="en-AU"/>
        </w:rPr>
      </w:pPr>
      <w:hyperlink w:anchor="_Toc491266186" w:history="1">
        <w:r w:rsidR="00F64B96" w:rsidRPr="00EC635F">
          <w:rPr>
            <w:rStyle w:val="Hyperlink"/>
            <w14:scene3d>
              <w14:camera w14:prst="orthographicFront"/>
              <w14:lightRig w14:rig="threePt" w14:dir="t">
                <w14:rot w14:lat="0" w14:lon="0" w14:rev="0"/>
              </w14:lightRig>
            </w14:scene3d>
          </w:rPr>
          <w:t>7</w:t>
        </w:r>
        <w:r w:rsidR="00F64B96">
          <w:rPr>
            <w:rFonts w:asciiTheme="minorHAnsi" w:eastAsiaTheme="minorEastAsia" w:hAnsiTheme="minorHAnsi" w:cstheme="minorBidi"/>
            <w:b w:val="0"/>
            <w:bCs w:val="0"/>
            <w:caps w:val="0"/>
            <w:sz w:val="22"/>
            <w:szCs w:val="22"/>
            <w:lang w:val="en-AU" w:eastAsia="en-AU"/>
          </w:rPr>
          <w:tab/>
        </w:r>
        <w:r w:rsidR="00F64B96" w:rsidRPr="00EC635F">
          <w:rPr>
            <w:rStyle w:val="Hyperlink"/>
          </w:rPr>
          <w:t>Appendix</w:t>
        </w:r>
        <w:r w:rsidR="00F64B96">
          <w:rPr>
            <w:webHidden/>
          </w:rPr>
          <w:tab/>
        </w:r>
        <w:r w:rsidR="00F64B96">
          <w:rPr>
            <w:webHidden/>
          </w:rPr>
          <w:fldChar w:fldCharType="begin"/>
        </w:r>
        <w:r w:rsidR="00F64B96">
          <w:rPr>
            <w:webHidden/>
          </w:rPr>
          <w:instrText xml:space="preserve"> PAGEREF _Toc491266186 \h </w:instrText>
        </w:r>
        <w:r w:rsidR="00F64B96">
          <w:rPr>
            <w:webHidden/>
          </w:rPr>
        </w:r>
        <w:r w:rsidR="00F64B96">
          <w:rPr>
            <w:webHidden/>
          </w:rPr>
          <w:fldChar w:fldCharType="separate"/>
        </w:r>
        <w:r w:rsidR="00F64B96">
          <w:rPr>
            <w:webHidden/>
          </w:rPr>
          <w:t>16</w:t>
        </w:r>
        <w:r w:rsidR="00F64B96">
          <w:rPr>
            <w:webHidden/>
          </w:rPr>
          <w:fldChar w:fldCharType="end"/>
        </w:r>
      </w:hyperlink>
    </w:p>
    <w:p w14:paraId="069AE1DE" w14:textId="77B0FC07" w:rsidR="00E066E1" w:rsidRPr="00145818" w:rsidRDefault="00E90079" w:rsidP="001F7AE2">
      <w:pPr>
        <w:pStyle w:val="TOC1"/>
      </w:pPr>
      <w:r>
        <w:rPr>
          <w:rFonts w:cs="Arial"/>
          <w:sz w:val="20"/>
          <w:szCs w:val="20"/>
        </w:rPr>
        <w:fldChar w:fldCharType="end"/>
      </w:r>
    </w:p>
    <w:p w14:paraId="02BFCFA6" w14:textId="77777777" w:rsidR="00624793" w:rsidRDefault="00624793" w:rsidP="00624793">
      <w:pPr>
        <w:pStyle w:val="Default"/>
        <w:rPr>
          <w:sz w:val="23"/>
          <w:szCs w:val="23"/>
        </w:rPr>
      </w:pPr>
      <w:r>
        <w:rPr>
          <w:b/>
          <w:bCs/>
          <w:i/>
          <w:iCs/>
          <w:sz w:val="23"/>
          <w:szCs w:val="23"/>
        </w:rPr>
        <w:t xml:space="preserve">Notice </w:t>
      </w:r>
    </w:p>
    <w:p w14:paraId="0D6AF8B0" w14:textId="511D4136" w:rsidR="00E11FFC" w:rsidRPr="00145818" w:rsidRDefault="00624793" w:rsidP="00394223">
      <w:pPr>
        <w:pStyle w:val="TextBody1"/>
        <w:sectPr w:rsidR="00E11FFC" w:rsidRPr="00145818" w:rsidSect="0083311C">
          <w:headerReference w:type="default" r:id="rId9"/>
          <w:footerReference w:type="even" r:id="rId10"/>
          <w:footerReference w:type="default" r:id="rId11"/>
          <w:pgSz w:w="11907" w:h="16839" w:code="9"/>
          <w:pgMar w:top="2268" w:right="992" w:bottom="851" w:left="1134" w:header="567" w:footer="113" w:gutter="0"/>
          <w:paperSrc w:first="15" w:other="15"/>
          <w:cols w:space="720"/>
          <w:docGrid w:linePitch="326"/>
        </w:sectPr>
      </w:pPr>
      <w:r>
        <w:t>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are deemed to prevail over this document at all times.</w:t>
      </w:r>
    </w:p>
    <w:p w14:paraId="1D55978A" w14:textId="359E706C" w:rsidR="00B93F67" w:rsidRPr="00145818" w:rsidRDefault="00B93F67" w:rsidP="00947897">
      <w:pPr>
        <w:pStyle w:val="zzTexttobedeleted"/>
      </w:pPr>
    </w:p>
    <w:p w14:paraId="0A1D7EA6" w14:textId="51ECB266" w:rsidR="004D74FD" w:rsidRPr="00145818" w:rsidRDefault="00595B6E" w:rsidP="00B70204">
      <w:pPr>
        <w:pStyle w:val="Heading1"/>
      </w:pPr>
      <w:bookmarkStart w:id="11" w:name="_Toc491266143"/>
      <w:r w:rsidRPr="00145818">
        <w:t xml:space="preserve">Purpose </w:t>
      </w:r>
      <w:r w:rsidR="00F76526" w:rsidRPr="00145818">
        <w:t xml:space="preserve"> / </w:t>
      </w:r>
      <w:r w:rsidR="00AA7F51">
        <w:t>o</w:t>
      </w:r>
      <w:r w:rsidR="00F76526" w:rsidRPr="00145818">
        <w:t>utcome</w:t>
      </w:r>
      <w:bookmarkEnd w:id="11"/>
    </w:p>
    <w:p w14:paraId="5EE098A4" w14:textId="7643D005" w:rsidR="00394223" w:rsidRPr="00394223" w:rsidRDefault="00394223" w:rsidP="00394223">
      <w:pPr>
        <w:pStyle w:val="TextBody1"/>
        <w:rPr>
          <w:rStyle w:val="FootnoteTextChar"/>
          <w:rFonts w:ascii="GE Inspira Sans" w:hAnsi="GE Inspira Sans"/>
        </w:rPr>
      </w:pPr>
      <w:r w:rsidRPr="00394223">
        <w:rPr>
          <w:rStyle w:val="FootnoteTextChar"/>
          <w:rFonts w:ascii="GE Inspira Sans" w:hAnsi="GE Inspira Sans"/>
        </w:rPr>
        <w:t>The purpose of this Work Instruction (WI) is to detail the BHGE Subsea Services &amp; Oilfield Equipment Spar</w:t>
      </w:r>
      <w:r>
        <w:rPr>
          <w:rStyle w:val="FootnoteTextChar"/>
          <w:rFonts w:ascii="GE Inspira Sans" w:hAnsi="GE Inspira Sans"/>
        </w:rPr>
        <w:t>e Part Order Execution process.</w:t>
      </w:r>
    </w:p>
    <w:p w14:paraId="454CB9C4" w14:textId="68F90042" w:rsidR="0047067E" w:rsidRPr="00563365" w:rsidRDefault="0047067E" w:rsidP="00394223">
      <w:pPr>
        <w:pStyle w:val="TextBody1"/>
      </w:pPr>
      <w:r w:rsidRPr="00563365">
        <w:t xml:space="preserve">Full compliance to this work instruction / procedure required by </w:t>
      </w:r>
      <w:r w:rsidR="00394223">
        <w:t>06.09.2017</w:t>
      </w:r>
      <w:r w:rsidR="00136FCC">
        <w:t>.</w:t>
      </w:r>
    </w:p>
    <w:p w14:paraId="2B7F7C35" w14:textId="5096C25E" w:rsidR="00166A64" w:rsidRPr="00563365" w:rsidRDefault="007565B3" w:rsidP="00462D88">
      <w:pPr>
        <w:pStyle w:val="Heading1"/>
        <w:ind w:left="288" w:hanging="288"/>
      </w:pPr>
      <w:bookmarkStart w:id="12" w:name="_Toc491266144"/>
      <w:r w:rsidRPr="00563365">
        <w:t xml:space="preserve">Scope &amp; </w:t>
      </w:r>
      <w:r w:rsidR="00AA7F51">
        <w:t>a</w:t>
      </w:r>
      <w:r w:rsidRPr="00563365">
        <w:t>pplicability</w:t>
      </w:r>
      <w:bookmarkEnd w:id="12"/>
    </w:p>
    <w:p w14:paraId="7DA81801" w14:textId="4E0FAB93" w:rsidR="00394223" w:rsidRDefault="00394223" w:rsidP="00394223">
      <w:pPr>
        <w:pStyle w:val="TextBody1"/>
      </w:pPr>
      <w:r>
        <w:t>This WI defines how the  Jandakot Oilfield Equipment Service  business  procures  and  delivers  spare  parts  to  the customer, where an order has been formally accepted via the ITO process and the job handed over as part of the OTR process.</w:t>
      </w:r>
    </w:p>
    <w:p w14:paraId="34ADE097" w14:textId="77777777" w:rsidR="00394223" w:rsidRDefault="00394223" w:rsidP="00394223">
      <w:pPr>
        <w:pStyle w:val="TextBody1"/>
      </w:pPr>
      <w:r>
        <w:t>The Spare Part Order Execution process is used for all spare parts orders, and managed under the “Spares” Product Management Systems (PMS) category.</w:t>
      </w:r>
    </w:p>
    <w:p w14:paraId="0D8DCF02" w14:textId="77777777" w:rsidR="00394223" w:rsidRDefault="00394223" w:rsidP="00394223">
      <w:pPr>
        <w:pStyle w:val="TextBody1"/>
      </w:pPr>
      <w:r>
        <w:t xml:space="preserve">This WI is associated with both the Inquiry to Order and Order to Remittance (OTR) processes. Read this WI in conjunction with the; </w:t>
      </w:r>
    </w:p>
    <w:p w14:paraId="144B4484" w14:textId="77777777" w:rsidR="00394223" w:rsidRDefault="00394223" w:rsidP="00394223">
      <w:pPr>
        <w:pStyle w:val="TextBody1"/>
      </w:pPr>
      <w:r>
        <w:t>a.</w:t>
      </w:r>
      <w:r>
        <w:tab/>
        <w:t xml:space="preserve">Inquiry to Order (ITO) Process WI (QW-FAC-PER-018) and </w:t>
      </w:r>
    </w:p>
    <w:p w14:paraId="411E4E81" w14:textId="269025B1" w:rsidR="00166A64" w:rsidRPr="00563365" w:rsidRDefault="00394223" w:rsidP="00394223">
      <w:pPr>
        <w:pStyle w:val="TextBody1"/>
      </w:pPr>
      <w:r>
        <w:t>b.</w:t>
      </w:r>
      <w:r>
        <w:tab/>
        <w:t>Order to Remittance (OTR) Process WI (QW-FAC-PER-019).</w:t>
      </w:r>
    </w:p>
    <w:p w14:paraId="42B69483" w14:textId="3A989056" w:rsidR="00595B6E" w:rsidRPr="00563365" w:rsidRDefault="007D2961" w:rsidP="00462D88">
      <w:pPr>
        <w:pStyle w:val="Heading1"/>
        <w:ind w:left="288" w:hanging="288"/>
      </w:pPr>
      <w:bookmarkStart w:id="13" w:name="_Toc491266145"/>
      <w:r w:rsidRPr="00563365">
        <w:t xml:space="preserve">Process </w:t>
      </w:r>
      <w:r w:rsidR="00AA7F51">
        <w:t>o</w:t>
      </w:r>
      <w:r w:rsidR="007565B3" w:rsidRPr="00563365">
        <w:t>verview</w:t>
      </w:r>
      <w:r w:rsidRPr="00563365">
        <w:t xml:space="preserve"> / </w:t>
      </w:r>
      <w:r w:rsidR="00AA7F51">
        <w:t>i</w:t>
      </w:r>
      <w:r w:rsidR="00595B6E" w:rsidRPr="00563365">
        <w:t>nstruction</w:t>
      </w:r>
      <w:bookmarkEnd w:id="13"/>
    </w:p>
    <w:p w14:paraId="0AF1C0DC" w14:textId="32B82875" w:rsidR="00394223" w:rsidRPr="00394223" w:rsidRDefault="00394223" w:rsidP="00394223">
      <w:pPr>
        <w:pStyle w:val="zzTexttobedeleted"/>
        <w:rPr>
          <w:color w:val="auto"/>
        </w:rPr>
      </w:pPr>
      <w:r w:rsidRPr="00394223">
        <w:rPr>
          <w:color w:val="auto"/>
        </w:rPr>
        <w:t xml:space="preserve">The Spare Part Order Execution process is used for executing and delivery spare part commercial opportunities, after an order has been received (via the ITO process) and handed over for delivery (via the OTR process); the Spare Part Order Execution process is a specific (PMS) </w:t>
      </w:r>
      <w:r>
        <w:rPr>
          <w:color w:val="auto"/>
        </w:rPr>
        <w:t>sub-process of the OTR process.</w:t>
      </w:r>
    </w:p>
    <w:p w14:paraId="14405E42" w14:textId="703F6E2A" w:rsidR="00394223" w:rsidRPr="00394223" w:rsidRDefault="00394223" w:rsidP="00394223">
      <w:pPr>
        <w:pStyle w:val="zzTexttobedeleted"/>
        <w:rPr>
          <w:color w:val="auto"/>
        </w:rPr>
      </w:pPr>
      <w:r w:rsidRPr="00394223">
        <w:rPr>
          <w:color w:val="auto"/>
        </w:rPr>
        <w:t>The Spare Part Order Execution process involves a close collaboration between two primary teams - Commercial Operations (</w:t>
      </w:r>
      <w:proofErr w:type="spellStart"/>
      <w:r w:rsidRPr="00394223">
        <w:rPr>
          <w:color w:val="auto"/>
        </w:rPr>
        <w:t>CommOps</w:t>
      </w:r>
      <w:proofErr w:type="spellEnd"/>
      <w:r w:rsidRPr="00394223">
        <w:rPr>
          <w:color w:val="auto"/>
        </w:rPr>
        <w:t>) and Sourcing. This is underpinned by project management methodologies to track schedules, scopes and budgets, identifying processing variations and stakeholde</w:t>
      </w:r>
      <w:r>
        <w:rPr>
          <w:color w:val="auto"/>
        </w:rPr>
        <w:t>r management and communication.</w:t>
      </w:r>
    </w:p>
    <w:p w14:paraId="593CED5D" w14:textId="10434087" w:rsidR="00394223" w:rsidRPr="00394223" w:rsidRDefault="00394223" w:rsidP="00394223">
      <w:pPr>
        <w:pStyle w:val="zzTexttobedeleted"/>
        <w:rPr>
          <w:color w:val="auto"/>
        </w:rPr>
      </w:pPr>
      <w:r w:rsidRPr="00394223">
        <w:rPr>
          <w:color w:val="auto"/>
        </w:rPr>
        <w:t>The Australian Oracle ERP system is used to manage spare part Order</w:t>
      </w:r>
      <w:r>
        <w:rPr>
          <w:color w:val="auto"/>
        </w:rPr>
        <w:t xml:space="preserve"> requests and their processing.</w:t>
      </w:r>
    </w:p>
    <w:p w14:paraId="50C374E9" w14:textId="1C3F8065" w:rsidR="00394223" w:rsidRPr="00394223" w:rsidRDefault="00394223" w:rsidP="00394223">
      <w:pPr>
        <w:pStyle w:val="zzTexttobedeleted"/>
        <w:rPr>
          <w:color w:val="auto"/>
        </w:rPr>
      </w:pPr>
      <w:r w:rsidRPr="00394223">
        <w:rPr>
          <w:color w:val="auto"/>
        </w:rPr>
        <w:t>The OTR process associated with spare parts</w:t>
      </w:r>
      <w:r>
        <w:rPr>
          <w:color w:val="auto"/>
        </w:rPr>
        <w:t xml:space="preserve"> consists of four basic phases:</w:t>
      </w:r>
    </w:p>
    <w:p w14:paraId="7568F72B" w14:textId="300C2B89" w:rsidR="00394223" w:rsidRPr="00394223" w:rsidRDefault="00394223" w:rsidP="00394223">
      <w:pPr>
        <w:pStyle w:val="zzTexttobedeleted"/>
        <w:numPr>
          <w:ilvl w:val="0"/>
          <w:numId w:val="13"/>
        </w:numPr>
        <w:rPr>
          <w:color w:val="auto"/>
        </w:rPr>
      </w:pPr>
      <w:r w:rsidRPr="00394223">
        <w:rPr>
          <w:color w:val="auto"/>
        </w:rPr>
        <w:t>Order Set-Up and Establishment (Creation of POR);</w:t>
      </w:r>
    </w:p>
    <w:p w14:paraId="56DF155F" w14:textId="24F8A897" w:rsidR="00394223" w:rsidRPr="00394223" w:rsidRDefault="00394223" w:rsidP="00394223">
      <w:pPr>
        <w:pStyle w:val="zzTexttobedeleted"/>
        <w:numPr>
          <w:ilvl w:val="0"/>
          <w:numId w:val="13"/>
        </w:numPr>
        <w:rPr>
          <w:color w:val="auto"/>
        </w:rPr>
      </w:pPr>
      <w:r w:rsidRPr="00394223">
        <w:rPr>
          <w:color w:val="auto"/>
        </w:rPr>
        <w:t>Order Execution (Creation of Purchase Order to Order Receipt);</w:t>
      </w:r>
    </w:p>
    <w:p w14:paraId="22CCB95D" w14:textId="77777777" w:rsidR="00394223" w:rsidRDefault="00394223" w:rsidP="00394223">
      <w:pPr>
        <w:pStyle w:val="zzTexttobedeleted"/>
        <w:numPr>
          <w:ilvl w:val="0"/>
          <w:numId w:val="13"/>
        </w:numPr>
        <w:rPr>
          <w:color w:val="auto"/>
        </w:rPr>
      </w:pPr>
      <w:r w:rsidRPr="00394223">
        <w:rPr>
          <w:color w:val="auto"/>
        </w:rPr>
        <w:t>Order Invoicing; and</w:t>
      </w:r>
    </w:p>
    <w:p w14:paraId="43AC8DE6" w14:textId="1B839A8C" w:rsidR="00D544ED" w:rsidRPr="00394223" w:rsidRDefault="00394223" w:rsidP="00394223">
      <w:pPr>
        <w:pStyle w:val="zzTexttobedeleted"/>
        <w:numPr>
          <w:ilvl w:val="0"/>
          <w:numId w:val="13"/>
        </w:numPr>
        <w:rPr>
          <w:color w:val="auto"/>
        </w:rPr>
      </w:pPr>
      <w:r w:rsidRPr="00394223">
        <w:rPr>
          <w:color w:val="auto"/>
        </w:rPr>
        <w:t>Order Close-Out</w:t>
      </w:r>
    </w:p>
    <w:p w14:paraId="0823FF5A" w14:textId="77777777" w:rsidR="001054C7" w:rsidRDefault="001054C7">
      <w:pPr>
        <w:ind w:left="864" w:hanging="288"/>
        <w:rPr>
          <w:b/>
        </w:rPr>
      </w:pPr>
      <w:bookmarkStart w:id="14" w:name="_Toc426990572"/>
      <w:r>
        <w:br w:type="page"/>
      </w:r>
    </w:p>
    <w:p w14:paraId="4DCC9482" w14:textId="34B4A3F3" w:rsidR="006E66EE" w:rsidRDefault="001054C7" w:rsidP="006E66EE">
      <w:pPr>
        <w:pStyle w:val="Heading2"/>
        <w:tabs>
          <w:tab w:val="clear" w:pos="851"/>
          <w:tab w:val="left" w:pos="1418"/>
        </w:tabs>
      </w:pPr>
      <w:bookmarkStart w:id="15" w:name="_Toc491266146"/>
      <w:bookmarkEnd w:id="14"/>
      <w:r>
        <w:lastRenderedPageBreak/>
        <w:t>Order Set-up and Establishment</w:t>
      </w:r>
      <w:bookmarkEnd w:id="15"/>
    </w:p>
    <w:p w14:paraId="455DCDB4" w14:textId="77777777" w:rsidR="00220AA2" w:rsidRDefault="00EF4942" w:rsidP="00220AA2">
      <w:pPr>
        <w:pStyle w:val="Heading2"/>
        <w:numPr>
          <w:ilvl w:val="0"/>
          <w:numId w:val="0"/>
        </w:numPr>
        <w:tabs>
          <w:tab w:val="left" w:pos="1418"/>
        </w:tabs>
        <w:rPr>
          <w:b w:val="0"/>
        </w:rPr>
      </w:pPr>
      <w:bookmarkStart w:id="16" w:name="_Toc491266147"/>
      <w:r w:rsidRPr="00EF4942">
        <w:rPr>
          <w:b w:val="0"/>
        </w:rPr>
        <w:t>The purpose of the order set-up and establishment is to formally recognize and create the order in the relevant BHGE systems, and provide the framework to allow the broader business to execute the order.</w:t>
      </w:r>
      <w:bookmarkEnd w:id="16"/>
    </w:p>
    <w:p w14:paraId="209B97E3" w14:textId="77777777" w:rsidR="00220AA2" w:rsidRDefault="00EF4942" w:rsidP="00220AA2">
      <w:pPr>
        <w:pStyle w:val="Heading2"/>
        <w:numPr>
          <w:ilvl w:val="0"/>
          <w:numId w:val="0"/>
        </w:numPr>
        <w:tabs>
          <w:tab w:val="left" w:pos="1418"/>
        </w:tabs>
        <w:rPr>
          <w:b w:val="0"/>
        </w:rPr>
      </w:pPr>
      <w:bookmarkStart w:id="17" w:name="_Toc491266148"/>
      <w:r w:rsidRPr="00EF4942">
        <w:rPr>
          <w:b w:val="0"/>
        </w:rPr>
        <w:t>Order set-up is especially critical for the financial management of the order processing, including capturing costs and recognizing revenue and also acts as a mechanism for controlling access to vendors and suppliers, associated with the Approved Vendor List (AVL).</w:t>
      </w:r>
      <w:bookmarkEnd w:id="17"/>
    </w:p>
    <w:p w14:paraId="11027A4C" w14:textId="4FD10437" w:rsidR="001054C7" w:rsidRPr="00EF4942" w:rsidRDefault="00EF4942" w:rsidP="00220AA2">
      <w:pPr>
        <w:pStyle w:val="Heading2"/>
        <w:numPr>
          <w:ilvl w:val="0"/>
          <w:numId w:val="0"/>
        </w:numPr>
        <w:tabs>
          <w:tab w:val="left" w:pos="1418"/>
        </w:tabs>
        <w:rPr>
          <w:b w:val="0"/>
        </w:rPr>
      </w:pPr>
      <w:bookmarkStart w:id="18" w:name="_Toc491266149"/>
      <w:r w:rsidRPr="00EF4942">
        <w:rPr>
          <w:b w:val="0"/>
        </w:rPr>
        <w:t>Order set-up and establishment will commence only after the spare part order has been handed over to the Sales Support Analyst from the Proposal Analyst, in accordance with the Inquiry to Order (ITO) Process WI (QW-FAC-PER-018).</w:t>
      </w:r>
      <w:bookmarkEnd w:id="18"/>
    </w:p>
    <w:p w14:paraId="7BA23FAA" w14:textId="77777777" w:rsidR="00852CF7" w:rsidRDefault="00852CF7" w:rsidP="00C023DF">
      <w:pPr>
        <w:pStyle w:val="Heading3"/>
      </w:pPr>
      <w:bookmarkStart w:id="19" w:name="_Toc491266150"/>
      <w:bookmarkStart w:id="20" w:name="_Toc426990573"/>
      <w:r w:rsidRPr="00852CF7">
        <w:t>Upon receipt of the order handover from the Proposal Analyst, the Sales Support Analyst will review all available information for completeness and accuracy, referring back to the Proposal Analyst and/or Buyer (Sourcing) for any clarifications.</w:t>
      </w:r>
      <w:bookmarkEnd w:id="19"/>
    </w:p>
    <w:p w14:paraId="292878ED" w14:textId="77777777" w:rsidR="00852CF7" w:rsidRDefault="00852CF7" w:rsidP="00C023DF">
      <w:pPr>
        <w:pStyle w:val="Heading3"/>
      </w:pPr>
      <w:bookmarkStart w:id="21" w:name="_Toc491266151"/>
      <w:r w:rsidRPr="00852CF7">
        <w:t>The Customer Purchase Order (PO) and, where applicable, the Customer contract will be reviewed to ensure all commercial terms associated with the Order are understood (such as mark-up rates, inclusions, exclusions and invoicing requirements); where any of these elements are not clear the Sales Support Analyst needs to request the information from the Proposal Analyst and/or request a handover meeting.</w:t>
      </w:r>
      <w:bookmarkEnd w:id="21"/>
    </w:p>
    <w:p w14:paraId="00885FC6" w14:textId="77777777" w:rsidR="00852CF7" w:rsidRDefault="00852CF7" w:rsidP="00C023DF">
      <w:pPr>
        <w:pStyle w:val="Heading3"/>
      </w:pPr>
      <w:bookmarkStart w:id="22" w:name="_Toc491266152"/>
      <w:r w:rsidRPr="00852CF7">
        <w:t>Where PO’s received do not match quotes issued and or contract positions this should be raised immediately by the Sales Support Analyst, and if required, the Order formally rejected until the discrepancies are resolved.</w:t>
      </w:r>
      <w:bookmarkEnd w:id="22"/>
    </w:p>
    <w:p w14:paraId="1BA41458" w14:textId="0337C578" w:rsidR="00852CF7" w:rsidRDefault="00852CF7" w:rsidP="00C023DF">
      <w:pPr>
        <w:pStyle w:val="Heading3"/>
      </w:pPr>
      <w:bookmarkStart w:id="23" w:name="_Toc491266153"/>
      <w:r>
        <w:t>The Order will be set up in the relevant BHGE system (Oracle), including the following activities:</w:t>
      </w:r>
      <w:bookmarkEnd w:id="23"/>
    </w:p>
    <w:p w14:paraId="0D9F39DB" w14:textId="60563B00" w:rsidR="00852CF7" w:rsidRDefault="00852CF7" w:rsidP="00013764">
      <w:pPr>
        <w:pStyle w:val="Heading4"/>
      </w:pPr>
      <w:r w:rsidRPr="00852CF7">
        <w:t>Create the framework for the Order within the Australian Oracle system, including contract and associated project and Sales Order (SO) number(s).</w:t>
      </w:r>
    </w:p>
    <w:p w14:paraId="748AEBFE" w14:textId="16EF1EE9" w:rsidR="00852CF7" w:rsidRDefault="00852CF7" w:rsidP="00013764">
      <w:pPr>
        <w:pStyle w:val="Heading4"/>
      </w:pPr>
      <w:r>
        <w:t>For spare part orders, Purchase Order Requisitions (POR’s) will be raised to initiate specific purchasing activities.</w:t>
      </w:r>
    </w:p>
    <w:p w14:paraId="23AFFBFB" w14:textId="77777777" w:rsidR="00852CF7" w:rsidRDefault="00852CF7" w:rsidP="00013764">
      <w:pPr>
        <w:pStyle w:val="Heading4"/>
      </w:pPr>
      <w:r w:rsidRPr="00852CF7">
        <w:t>POR’s will be reviewed and released (approved) by assigned approvers in the system; this status will be updated in the system, and the requester sent a notification.</w:t>
      </w:r>
    </w:p>
    <w:p w14:paraId="6BB643B3" w14:textId="77777777" w:rsidR="00852CF7" w:rsidRDefault="00852CF7" w:rsidP="00013764">
      <w:pPr>
        <w:pStyle w:val="Heading4"/>
      </w:pPr>
      <w:r w:rsidRPr="00852CF7">
        <w:t>Approved POR’s will be sent (via the Oracle routing process) to the Sourcing team to raise POs directly with suppliers for parts and services. These would have been priced as part of the ITO process.</w:t>
      </w:r>
    </w:p>
    <w:p w14:paraId="746F2E03" w14:textId="77777777" w:rsidR="004A19A1" w:rsidRDefault="00852CF7" w:rsidP="00013764">
      <w:pPr>
        <w:pStyle w:val="Heading4"/>
      </w:pPr>
      <w:r w:rsidRPr="00852CF7">
        <w:t>Where POR’s are not approved, the POR will be rejected in the system, this status will be updated in the system, and the requester sent a notification.</w:t>
      </w:r>
    </w:p>
    <w:p w14:paraId="433FA855" w14:textId="77777777" w:rsidR="004A19A1" w:rsidRDefault="004A19A1">
      <w:pPr>
        <w:ind w:left="864" w:hanging="288"/>
      </w:pPr>
      <w:r>
        <w:br w:type="page"/>
      </w:r>
    </w:p>
    <w:p w14:paraId="7A909217" w14:textId="77777777" w:rsidR="004A19A1" w:rsidRDefault="004A19A1" w:rsidP="00C023DF">
      <w:pPr>
        <w:pStyle w:val="Heading3"/>
      </w:pPr>
      <w:bookmarkStart w:id="24" w:name="_Toc491266154"/>
      <w:r w:rsidRPr="004A19A1">
        <w:lastRenderedPageBreak/>
        <w:t xml:space="preserve">The execution of all Orders involves the collation and retention of critical documentation, the Sales Support Analyst will create/utilize the </w:t>
      </w:r>
      <w:r>
        <w:t>following repositories for the o</w:t>
      </w:r>
      <w:r w:rsidRPr="004A19A1">
        <w:t>rder:</w:t>
      </w:r>
      <w:bookmarkEnd w:id="24"/>
    </w:p>
    <w:p w14:paraId="7458B1BD" w14:textId="77777777" w:rsidR="004A19A1" w:rsidRDefault="004A19A1" w:rsidP="00013764">
      <w:pPr>
        <w:pStyle w:val="Heading4"/>
      </w:pPr>
      <w:r>
        <w:t>A hard-copy Order File will be created as per standard Australian Commercial Operations team process (file type and labelling convention). This file shall be retained by the Sales Support Analyst during the order execution phase. At completion it shall be moved to the central storage facility at the Jandakot site (Subsea Services building).</w:t>
      </w:r>
      <w:r w:rsidRPr="004A19A1">
        <w:t xml:space="preserve"> </w:t>
      </w:r>
    </w:p>
    <w:p w14:paraId="317508C0" w14:textId="019A043E" w:rsidR="004A19A1" w:rsidRDefault="004A19A1" w:rsidP="00013764">
      <w:pPr>
        <w:pStyle w:val="Heading4"/>
      </w:pPr>
      <w:r w:rsidRPr="004A19A1">
        <w:t xml:space="preserve">An electronic sub-folder within the Australia BHGE Services Folder system, using standard Australian Commercial Operations naming convention. The Sales Support Analyst identifies the functional team members required to support the Request for Quotation (RFQ) and sets appropriate access rights. </w:t>
      </w:r>
      <w:r>
        <w:t xml:space="preserve"> </w:t>
      </w:r>
      <w:r w:rsidRPr="004A19A1">
        <w:t>The sub-folder will be associated with the original electronic folder created (based upon SFDC#) during the ITO process in accordance with Inquiry to Order (ITO) Process WI (QW—FAC-PER-018</w:t>
      </w:r>
      <w:r>
        <w:t>)</w:t>
      </w:r>
    </w:p>
    <w:p w14:paraId="4985C727" w14:textId="7F7A4A8B" w:rsidR="004A19A1" w:rsidRDefault="009B0461" w:rsidP="009B0461">
      <w:pPr>
        <w:pStyle w:val="Heading2"/>
      </w:pPr>
      <w:bookmarkStart w:id="25" w:name="_Toc491266155"/>
      <w:r>
        <w:t>Order Execution</w:t>
      </w:r>
      <w:bookmarkEnd w:id="25"/>
    </w:p>
    <w:p w14:paraId="4D1A20AE" w14:textId="77777777" w:rsidR="009B0461" w:rsidRDefault="009B0461" w:rsidP="009B0461">
      <w:pPr>
        <w:pStyle w:val="Heading2"/>
        <w:numPr>
          <w:ilvl w:val="0"/>
          <w:numId w:val="0"/>
        </w:numPr>
        <w:rPr>
          <w:b w:val="0"/>
        </w:rPr>
      </w:pPr>
      <w:bookmarkStart w:id="26" w:name="_Toc491266156"/>
      <w:r w:rsidRPr="009B0461">
        <w:rPr>
          <w:b w:val="0"/>
        </w:rPr>
        <w:t>Order execution encapsulates the time from vendor PO creation (in Oracle) up until</w:t>
      </w:r>
      <w:r>
        <w:rPr>
          <w:b w:val="0"/>
        </w:rPr>
        <w:t xml:space="preserve"> </w:t>
      </w:r>
      <w:r w:rsidRPr="009B0461">
        <w:rPr>
          <w:b w:val="0"/>
        </w:rPr>
        <w:t>order receipt.</w:t>
      </w:r>
      <w:bookmarkEnd w:id="26"/>
    </w:p>
    <w:p w14:paraId="2CF58423" w14:textId="2D23AFC0" w:rsidR="009B0461" w:rsidRPr="009B0461" w:rsidRDefault="009B0461" w:rsidP="009B0461">
      <w:pPr>
        <w:pStyle w:val="Heading2"/>
        <w:numPr>
          <w:ilvl w:val="0"/>
          <w:numId w:val="0"/>
        </w:numPr>
        <w:rPr>
          <w:b w:val="0"/>
        </w:rPr>
      </w:pPr>
      <w:bookmarkStart w:id="27" w:name="_Toc491266157"/>
      <w:r w:rsidRPr="009B0461">
        <w:rPr>
          <w:b w:val="0"/>
        </w:rPr>
        <w:t>The Buyer (Sourcing) is the primary driver of the spare part procurement process. This is due to their direct relationship with the supplying party (internal or external to GE).</w:t>
      </w:r>
      <w:bookmarkEnd w:id="27"/>
    </w:p>
    <w:p w14:paraId="5FE4A8E6" w14:textId="77777777" w:rsidR="003D5D9D" w:rsidRDefault="009B0461" w:rsidP="009B0461">
      <w:pPr>
        <w:pStyle w:val="Heading2"/>
        <w:numPr>
          <w:ilvl w:val="0"/>
          <w:numId w:val="0"/>
        </w:numPr>
        <w:rPr>
          <w:b w:val="0"/>
        </w:rPr>
      </w:pPr>
      <w:bookmarkStart w:id="28" w:name="_Toc491266158"/>
      <w:r w:rsidRPr="009B0461">
        <w:rPr>
          <w:b w:val="0"/>
        </w:rPr>
        <w:t>The Sales Support Analyst (OTR) role is a supportive one and is responsible for, among other things, the:</w:t>
      </w:r>
      <w:bookmarkEnd w:id="28"/>
    </w:p>
    <w:p w14:paraId="4D3F9139" w14:textId="77777777" w:rsidR="002F3B51" w:rsidRDefault="009B0461" w:rsidP="002F3B51">
      <w:pPr>
        <w:pStyle w:val="Heading2"/>
        <w:numPr>
          <w:ilvl w:val="0"/>
          <w:numId w:val="15"/>
        </w:numPr>
        <w:rPr>
          <w:b w:val="0"/>
        </w:rPr>
      </w:pPr>
      <w:bookmarkStart w:id="29" w:name="_Toc491266159"/>
      <w:r w:rsidRPr="009B0461">
        <w:rPr>
          <w:b w:val="0"/>
        </w:rPr>
        <w:t>Tracking and monitoring the progress of the spare part order delivery against the agreed schedule;</w:t>
      </w:r>
      <w:bookmarkEnd w:id="29"/>
    </w:p>
    <w:p w14:paraId="5F9FA268" w14:textId="77777777" w:rsidR="002F3B51" w:rsidRDefault="009B0461" w:rsidP="002F3B51">
      <w:pPr>
        <w:pStyle w:val="Heading2"/>
        <w:numPr>
          <w:ilvl w:val="0"/>
          <w:numId w:val="15"/>
        </w:numPr>
        <w:rPr>
          <w:b w:val="0"/>
        </w:rPr>
      </w:pPr>
      <w:bookmarkStart w:id="30" w:name="_Toc491266160"/>
      <w:r w:rsidRPr="002F3B51">
        <w:rPr>
          <w:b w:val="0"/>
        </w:rPr>
        <w:t>Scope and budget;</w:t>
      </w:r>
      <w:bookmarkEnd w:id="30"/>
    </w:p>
    <w:p w14:paraId="39F45BBA" w14:textId="77777777" w:rsidR="002F3B51" w:rsidRDefault="009B0461" w:rsidP="002F3B51">
      <w:pPr>
        <w:pStyle w:val="Heading2"/>
        <w:numPr>
          <w:ilvl w:val="0"/>
          <w:numId w:val="15"/>
        </w:numPr>
        <w:rPr>
          <w:b w:val="0"/>
        </w:rPr>
      </w:pPr>
      <w:bookmarkStart w:id="31" w:name="_Toc491266161"/>
      <w:r w:rsidRPr="002F3B51">
        <w:rPr>
          <w:b w:val="0"/>
        </w:rPr>
        <w:t>Management of variations; and</w:t>
      </w:r>
      <w:bookmarkEnd w:id="31"/>
    </w:p>
    <w:p w14:paraId="687E1689" w14:textId="77777777" w:rsidR="00595DE5" w:rsidRDefault="009B0461" w:rsidP="00545551">
      <w:pPr>
        <w:pStyle w:val="Heading2"/>
        <w:numPr>
          <w:ilvl w:val="0"/>
          <w:numId w:val="15"/>
        </w:numPr>
        <w:rPr>
          <w:b w:val="0"/>
        </w:rPr>
      </w:pPr>
      <w:bookmarkStart w:id="32" w:name="_Toc491266162"/>
      <w:r w:rsidRPr="002F3B51">
        <w:rPr>
          <w:b w:val="0"/>
        </w:rPr>
        <w:t>Communication with the requester.</w:t>
      </w:r>
      <w:bookmarkEnd w:id="32"/>
    </w:p>
    <w:p w14:paraId="0856E879" w14:textId="348835A0" w:rsidR="00545551" w:rsidRPr="00595DE5" w:rsidRDefault="00545551" w:rsidP="00545551">
      <w:pPr>
        <w:pStyle w:val="Heading2"/>
        <w:numPr>
          <w:ilvl w:val="0"/>
          <w:numId w:val="15"/>
        </w:numPr>
        <w:rPr>
          <w:b w:val="0"/>
        </w:rPr>
      </w:pPr>
      <w:r>
        <w:br w:type="page"/>
      </w:r>
    </w:p>
    <w:p w14:paraId="3809DD7C" w14:textId="2631A15E" w:rsidR="00595DE5" w:rsidRDefault="00595DE5" w:rsidP="00C023DF">
      <w:pPr>
        <w:pStyle w:val="Heading3"/>
      </w:pPr>
      <w:bookmarkStart w:id="33" w:name="_Toc491266163"/>
      <w:r w:rsidRPr="00595DE5">
        <w:lastRenderedPageBreak/>
        <w:t>During the Spare Parts ITO Process the Proposal Analyst will have sent requests to the Buyer (Sourcing) to obtain pricing from internal and/or external vendors, to support response to RFQ’s received (these requests will be managed using the RFQ form and associated information); the Buyer (Sourcing) will request quotes from vendors and make these available to the Proposal Analyst for the development of formal quotes.</w:t>
      </w:r>
      <w:bookmarkEnd w:id="33"/>
    </w:p>
    <w:p w14:paraId="049ECE2A" w14:textId="475E3CD6" w:rsidR="00595DE5" w:rsidRDefault="00595DE5" w:rsidP="00C023DF">
      <w:pPr>
        <w:pStyle w:val="Heading3"/>
      </w:pPr>
      <w:bookmarkStart w:id="34" w:name="_Toc491266164"/>
      <w:r w:rsidRPr="00595DE5">
        <w:t>Where an order is received and handed over to the Sales Support Analyst (OTR), spare part procurement will be requested by the Sales Support Analyst, by raising a POR in the system. This POR will be reviewed and released by a nominated approver in line with segregation of duty requirements.</w:t>
      </w:r>
      <w:bookmarkEnd w:id="34"/>
    </w:p>
    <w:p w14:paraId="4FE3F94D" w14:textId="77777777" w:rsidR="00595DE5" w:rsidRDefault="00595DE5" w:rsidP="00C023DF">
      <w:pPr>
        <w:pStyle w:val="Heading3"/>
      </w:pPr>
      <w:bookmarkStart w:id="35" w:name="_Toc491266165"/>
      <w:r>
        <w:t>The released POR will be sent automatically to the Buyer (Sourcing) in the Oracle system, who will review it to ensure consistency with quotes received during the ITO process such as lead times, bid validity and pricing.</w:t>
      </w:r>
      <w:bookmarkEnd w:id="35"/>
    </w:p>
    <w:p w14:paraId="1C52B429" w14:textId="72541639" w:rsidR="00595DE5" w:rsidRDefault="00595DE5" w:rsidP="00C023DF">
      <w:pPr>
        <w:pStyle w:val="Heading3"/>
      </w:pPr>
      <w:bookmarkStart w:id="36" w:name="_Toc491266166"/>
      <w:r w:rsidRPr="00595DE5">
        <w:t>Where the POR is accepted, the Buyer (Sourcing) will raise a corresponding PO(s) with the relevant supplier/vendor, and re-confirm actual delivery schedules; this information will be relayed to the Sales Support Analyst.</w:t>
      </w:r>
      <w:bookmarkEnd w:id="36"/>
    </w:p>
    <w:p w14:paraId="55A2F100" w14:textId="7765CEA9" w:rsidR="00595DE5" w:rsidRDefault="00595DE5" w:rsidP="00C023DF">
      <w:pPr>
        <w:pStyle w:val="Heading3"/>
      </w:pPr>
      <w:bookmarkStart w:id="37" w:name="_Toc491266167"/>
      <w:r>
        <w:t>Unless already committed in the quote to Customer, the reconfirmed delivery schedule will be used by the Sales Support Analyst as the expected order receipt date, and will be used as the baseline for performance analysis, including On Time Delivery (OTD).</w:t>
      </w:r>
      <w:bookmarkEnd w:id="37"/>
    </w:p>
    <w:p w14:paraId="30FDDFDA" w14:textId="3E65791E" w:rsidR="00595DE5" w:rsidRDefault="00595DE5" w:rsidP="00C023DF">
      <w:pPr>
        <w:pStyle w:val="Heading3"/>
      </w:pPr>
      <w:bookmarkStart w:id="38" w:name="_Toc491266168"/>
      <w:r>
        <w:t>Where the POR is not accepted by either the POR approver or the Buyer (Sourcing), this status will be updated in the system, and a notification sent to the requester.</w:t>
      </w:r>
      <w:bookmarkEnd w:id="38"/>
    </w:p>
    <w:p w14:paraId="02F62B51" w14:textId="470C4F71" w:rsidR="00595DE5" w:rsidRDefault="00595DE5" w:rsidP="00C023DF">
      <w:pPr>
        <w:pStyle w:val="Heading3"/>
      </w:pPr>
      <w:bookmarkStart w:id="39" w:name="_Toc491266169"/>
      <w:r>
        <w:t>During the order execution phase the Buyer (Sourcing) will manage the relationship and interface between GE and vendor/suppliers, and provide updates to the Sales Support Analyst during the weekly OTR tracking meeting and/or ad-hoc communication.</w:t>
      </w:r>
      <w:bookmarkEnd w:id="39"/>
    </w:p>
    <w:p w14:paraId="46FD67BE" w14:textId="4063A8F9" w:rsidR="00595DE5" w:rsidRDefault="00595DE5" w:rsidP="00C023DF">
      <w:pPr>
        <w:pStyle w:val="Heading3"/>
      </w:pPr>
      <w:bookmarkStart w:id="40" w:name="_Toc491266170"/>
      <w:r>
        <w:t>Spares receipting shall be in accordance with Inward Goods Work Instruction QW-FAC-PER-001.</w:t>
      </w:r>
      <w:bookmarkEnd w:id="40"/>
    </w:p>
    <w:p w14:paraId="0550AE12" w14:textId="05F56A6A" w:rsidR="00595DE5" w:rsidRDefault="00595DE5" w:rsidP="00C023DF">
      <w:pPr>
        <w:pStyle w:val="Heading3"/>
      </w:pPr>
      <w:bookmarkStart w:id="41" w:name="_Toc491266171"/>
      <w:r>
        <w:t>The Sales Support Analyst will need to confirm if a customer, third-party, or other inspection of the receipted spare parts Order is required, where it is, the Sales Support Analyst will advise the customer contact that the order is available for inspection, and liaise between the customer contact and Warehousing, Shop and/or Quality teams where appropriate to coordinate the inspection process.</w:t>
      </w:r>
      <w:bookmarkEnd w:id="41"/>
    </w:p>
    <w:p w14:paraId="330007F3" w14:textId="6AF0EA41" w:rsidR="00595DE5" w:rsidRDefault="00595DE5" w:rsidP="00C023DF">
      <w:pPr>
        <w:pStyle w:val="Heading3"/>
      </w:pPr>
      <w:bookmarkStart w:id="42" w:name="_Toc491266172"/>
      <w:r w:rsidRPr="00595DE5">
        <w:t>Where an inspection is not successful, the Sales Support Analyst will work with all associated functional teams to determine the course of action to be taken and the options to be presented to the Customer, which may include:</w:t>
      </w:r>
      <w:bookmarkEnd w:id="42"/>
    </w:p>
    <w:p w14:paraId="63054B24" w14:textId="797CF3A1" w:rsidR="00595DE5" w:rsidRDefault="00595DE5" w:rsidP="00013764">
      <w:pPr>
        <w:pStyle w:val="Heading4"/>
      </w:pPr>
      <w:r>
        <w:t>Re-ordering the spare part order from the same or an alternate supplier;</w:t>
      </w:r>
    </w:p>
    <w:p w14:paraId="45C46CED" w14:textId="1D538BDF" w:rsidR="00595DE5" w:rsidRDefault="00595DE5" w:rsidP="00013764">
      <w:pPr>
        <w:pStyle w:val="Heading4"/>
      </w:pPr>
      <w:r>
        <w:t>Repair and/or modification to the parts; and/or</w:t>
      </w:r>
    </w:p>
    <w:p w14:paraId="3757AC56" w14:textId="4AB58AA0" w:rsidR="00595DE5" w:rsidRDefault="00595DE5" w:rsidP="00013764">
      <w:pPr>
        <w:pStyle w:val="Heading4"/>
      </w:pPr>
      <w:r>
        <w:t>Cancellation of the order where the customer does not wish to proceed with rectification of the order.</w:t>
      </w:r>
    </w:p>
    <w:p w14:paraId="0750DF22" w14:textId="6CD9693F" w:rsidR="00D04A28" w:rsidRDefault="00D04A28" w:rsidP="00C023DF">
      <w:pPr>
        <w:pStyle w:val="Heading3"/>
      </w:pPr>
      <w:bookmarkStart w:id="43" w:name="_Toc491266173"/>
      <w:bookmarkStart w:id="44" w:name="_GoBack"/>
      <w:bookmarkEnd w:id="44"/>
      <w:r>
        <w:lastRenderedPageBreak/>
        <w:t>Where additional and/or order rectification works are required, where appropriate this can be managed using current quotes and new POR’s or other requests raised against the established contract; where works cannot be managed under the existing framework, this may trigger the ITO process to proceed with new scope or activities.</w:t>
      </w:r>
      <w:bookmarkEnd w:id="43"/>
    </w:p>
    <w:p w14:paraId="6BC74B94" w14:textId="11725ACA" w:rsidR="00D04A28" w:rsidRDefault="00D04A28" w:rsidP="00C023DF">
      <w:pPr>
        <w:pStyle w:val="Heading3"/>
      </w:pPr>
      <w:bookmarkStart w:id="45" w:name="_Toc491266174"/>
      <w:r>
        <w:t>Where the inspection is successful and all items ordered are received the Sales Support Analyst will proceed to collate all required supporting documentation for invoicing.</w:t>
      </w:r>
      <w:bookmarkEnd w:id="45"/>
    </w:p>
    <w:p w14:paraId="2F509EF4" w14:textId="77777777" w:rsidR="00D04A28" w:rsidRPr="00D04A28" w:rsidRDefault="00D04A28" w:rsidP="00C023DF">
      <w:pPr>
        <w:pStyle w:val="Heading3"/>
      </w:pPr>
      <w:bookmarkStart w:id="46" w:name="_Toc491266175"/>
      <w:r>
        <w:t xml:space="preserve">The Sales Support Analyst will collate all documentation associated with the order, and particularly, those required by the customer for invoicing; examples of critical documentation are: Work Orders (WO), approved VOs, third party invoices, timesheets, Engineering drawings, inspection reports </w:t>
      </w:r>
      <w:r w:rsidRPr="00D04A28">
        <w:t>and Certificates of Compliance.</w:t>
      </w:r>
      <w:bookmarkEnd w:id="46"/>
    </w:p>
    <w:p w14:paraId="00CBA071" w14:textId="77777777" w:rsidR="00013764" w:rsidRDefault="00013764" w:rsidP="00013764">
      <w:pPr>
        <w:pStyle w:val="Heading4"/>
      </w:pPr>
      <w:r>
        <w:t>Copies of all documentation should be stored within the relevant Australia BHGE Services Folder system.</w:t>
      </w:r>
    </w:p>
    <w:p w14:paraId="1ED6CC6B" w14:textId="77777777" w:rsidR="00013764" w:rsidRDefault="00013764" w:rsidP="00013764">
      <w:pPr>
        <w:pStyle w:val="Heading4"/>
      </w:pPr>
      <w:r>
        <w:t>Where customer defined invoicing formats are required, these shall be used, otherwise, as a minimum, a summary cost build-up sheet will be provided, making reference to the contract and PO elements where available, with supporting documentation.</w:t>
      </w:r>
    </w:p>
    <w:p w14:paraId="316CF5A5" w14:textId="15E72217" w:rsidR="00013764" w:rsidRDefault="00013764" w:rsidP="00013764">
      <w:pPr>
        <w:pStyle w:val="Heading4"/>
      </w:pPr>
      <w:r>
        <w:t>Where required documentation is not available, and required for Customer invoicing, the Sales Support Analyst will raise this with the Commercial Manager; the Sales Support Analyst does not have the authority to approve GE absorption of cost.  Where absorption of costs is agreed this should be agreed in writing by the Commercial Manager, and electronic and hard-copy records retain</w:t>
      </w:r>
      <w:r w:rsidR="00D00DD1">
        <w:t>ed.</w:t>
      </w:r>
      <w:r>
        <w:t xml:space="preserve"> </w:t>
      </w:r>
    </w:p>
    <w:p w14:paraId="384F9CF6" w14:textId="01DD56C5" w:rsidR="00C023DF" w:rsidRDefault="00C023DF" w:rsidP="00C023DF">
      <w:pPr>
        <w:pStyle w:val="Heading3"/>
      </w:pPr>
      <w:bookmarkStart w:id="47" w:name="_Toc491266176"/>
      <w:r>
        <w:t>If the customer wishes to pick up their spare part Order from the Jandakot facility, the customer shall send a formal request in the format of the Equipment Delivery Notification and Call-Out Form (QF-PER-047) to the relevant Commercial Operations Mailbox.</w:t>
      </w:r>
      <w:bookmarkEnd w:id="47"/>
    </w:p>
    <w:p w14:paraId="57AB5956" w14:textId="61455FFC" w:rsidR="00D04A28" w:rsidRDefault="00C023DF" w:rsidP="00C023DF">
      <w:pPr>
        <w:pStyle w:val="Heading3"/>
      </w:pPr>
      <w:bookmarkStart w:id="48" w:name="_Toc491266177"/>
      <w:r>
        <w:t>Upon receipt and validation of the information the request will be logged in the system (Oracle Pick List) and the Equipment Delivery Notification and Call-Out Form and associated information forwarded to the Warehouse Team for action.</w:t>
      </w:r>
      <w:bookmarkEnd w:id="48"/>
    </w:p>
    <w:p w14:paraId="0717423A" w14:textId="62652030" w:rsidR="00FE736C" w:rsidRDefault="00FE736C" w:rsidP="00FE736C">
      <w:pPr>
        <w:pStyle w:val="Heading2"/>
      </w:pPr>
      <w:bookmarkStart w:id="49" w:name="_Toc491266178"/>
      <w:r>
        <w:t>Order Invoicing</w:t>
      </w:r>
      <w:bookmarkEnd w:id="49"/>
    </w:p>
    <w:p w14:paraId="1A83A7DE" w14:textId="77777777" w:rsidR="00FE736C" w:rsidRDefault="00FE736C" w:rsidP="00FE736C">
      <w:pPr>
        <w:pStyle w:val="Heading2"/>
        <w:numPr>
          <w:ilvl w:val="0"/>
          <w:numId w:val="0"/>
        </w:numPr>
        <w:rPr>
          <w:b w:val="0"/>
        </w:rPr>
      </w:pPr>
      <w:bookmarkStart w:id="50" w:name="_Toc491266179"/>
      <w:r w:rsidRPr="00FE736C">
        <w:rPr>
          <w:b w:val="0"/>
        </w:rPr>
        <w:t>Refer to the Services Order-To-Remittance (OTR) Process WI (QW-FAC-PER-019).</w:t>
      </w:r>
      <w:bookmarkEnd w:id="50"/>
    </w:p>
    <w:p w14:paraId="4951EF77" w14:textId="131C4B16" w:rsidR="00FE736C" w:rsidRDefault="00FE736C" w:rsidP="00FE736C">
      <w:pPr>
        <w:pStyle w:val="Heading2"/>
      </w:pPr>
      <w:bookmarkStart w:id="51" w:name="_Toc491266180"/>
      <w:r>
        <w:t>Order Close Out</w:t>
      </w:r>
      <w:bookmarkEnd w:id="51"/>
    </w:p>
    <w:p w14:paraId="591409CD" w14:textId="77777777" w:rsidR="00FE736C" w:rsidRDefault="00FE736C" w:rsidP="00FE736C">
      <w:pPr>
        <w:spacing w:after="0"/>
        <w:ind w:right="-20"/>
        <w:rPr>
          <w:rFonts w:ascii="GE Inspira" w:eastAsia="GE Inspira" w:hAnsi="GE Inspira" w:cs="GE Inspira"/>
          <w:szCs w:val="24"/>
        </w:rPr>
      </w:pPr>
      <w:r>
        <w:rPr>
          <w:rFonts w:ascii="GE Inspira" w:eastAsia="GE Inspira" w:hAnsi="GE Inspira" w:cs="GE Inspira"/>
          <w:spacing w:val="1"/>
          <w:szCs w:val="24"/>
        </w:rPr>
        <w:t>R</w:t>
      </w:r>
      <w:r>
        <w:rPr>
          <w:rFonts w:ascii="GE Inspira" w:eastAsia="GE Inspira" w:hAnsi="GE Inspira" w:cs="GE Inspira"/>
          <w:szCs w:val="24"/>
        </w:rPr>
        <w:t>e</w:t>
      </w:r>
      <w:r>
        <w:rPr>
          <w:rFonts w:ascii="GE Inspira" w:eastAsia="GE Inspira" w:hAnsi="GE Inspira" w:cs="GE Inspira"/>
          <w:spacing w:val="1"/>
          <w:szCs w:val="24"/>
        </w:rPr>
        <w:t>f</w:t>
      </w:r>
      <w:r>
        <w:rPr>
          <w:rFonts w:ascii="GE Inspira" w:eastAsia="GE Inspira" w:hAnsi="GE Inspira" w:cs="GE Inspira"/>
          <w:szCs w:val="24"/>
        </w:rPr>
        <w:t>er</w:t>
      </w:r>
      <w:r>
        <w:rPr>
          <w:rFonts w:ascii="GE Inspira" w:eastAsia="GE Inspira" w:hAnsi="GE Inspira" w:cs="GE Inspira"/>
          <w:spacing w:val="-4"/>
          <w:szCs w:val="24"/>
        </w:rPr>
        <w:t xml:space="preserve"> </w:t>
      </w:r>
      <w:r>
        <w:rPr>
          <w:rFonts w:ascii="GE Inspira" w:eastAsia="GE Inspira" w:hAnsi="GE Inspira" w:cs="GE Inspira"/>
          <w:szCs w:val="24"/>
        </w:rPr>
        <w:t>to</w:t>
      </w:r>
      <w:r>
        <w:rPr>
          <w:rFonts w:ascii="GE Inspira" w:eastAsia="GE Inspira" w:hAnsi="GE Inspira" w:cs="GE Inspira"/>
          <w:spacing w:val="1"/>
          <w:szCs w:val="24"/>
        </w:rPr>
        <w:t xml:space="preserve"> </w:t>
      </w:r>
      <w:r>
        <w:rPr>
          <w:rFonts w:ascii="GE Inspira" w:eastAsia="GE Inspira" w:hAnsi="GE Inspira" w:cs="GE Inspira"/>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3"/>
          <w:szCs w:val="24"/>
        </w:rPr>
        <w:t xml:space="preserve"> </w:t>
      </w:r>
      <w:r>
        <w:rPr>
          <w:rFonts w:ascii="GE Inspira" w:eastAsia="GE Inspira" w:hAnsi="GE Inspira" w:cs="GE Inspira"/>
          <w:szCs w:val="24"/>
        </w:rPr>
        <w:t>Ser</w:t>
      </w:r>
      <w:r>
        <w:rPr>
          <w:rFonts w:ascii="GE Inspira" w:eastAsia="GE Inspira" w:hAnsi="GE Inspira" w:cs="GE Inspira"/>
          <w:spacing w:val="-1"/>
          <w:szCs w:val="24"/>
        </w:rPr>
        <w:t>v</w:t>
      </w:r>
      <w:r>
        <w:rPr>
          <w:rFonts w:ascii="GE Inspira" w:eastAsia="GE Inspira" w:hAnsi="GE Inspira" w:cs="GE Inspira"/>
          <w:szCs w:val="24"/>
        </w:rPr>
        <w:t>ices</w:t>
      </w:r>
      <w:r>
        <w:rPr>
          <w:rFonts w:ascii="GE Inspira" w:eastAsia="GE Inspira" w:hAnsi="GE Inspira" w:cs="GE Inspira"/>
          <w:spacing w:val="-7"/>
          <w:szCs w:val="24"/>
        </w:rPr>
        <w:t xml:space="preserve"> </w:t>
      </w:r>
      <w:r>
        <w:rPr>
          <w:rFonts w:ascii="GE Inspira" w:eastAsia="GE Inspira" w:hAnsi="GE Inspira" w:cs="GE Inspira"/>
          <w:szCs w:val="24"/>
        </w:rPr>
        <w:t>O</w:t>
      </w:r>
      <w:r>
        <w:rPr>
          <w:rFonts w:ascii="GE Inspira" w:eastAsia="GE Inspira" w:hAnsi="GE Inspira" w:cs="GE Inspira"/>
          <w:spacing w:val="-1"/>
          <w:szCs w:val="24"/>
        </w:rPr>
        <w:t>rd</w:t>
      </w:r>
      <w:r>
        <w:rPr>
          <w:rFonts w:ascii="GE Inspira" w:eastAsia="GE Inspira" w:hAnsi="GE Inspira" w:cs="GE Inspira"/>
          <w:szCs w:val="24"/>
        </w:rPr>
        <w:t>er-</w:t>
      </w:r>
      <w:r>
        <w:rPr>
          <w:rFonts w:ascii="GE Inspira" w:eastAsia="GE Inspira" w:hAnsi="GE Inspira" w:cs="GE Inspira"/>
          <w:spacing w:val="1"/>
          <w:szCs w:val="24"/>
        </w:rPr>
        <w:t>To</w:t>
      </w:r>
      <w:r>
        <w:rPr>
          <w:rFonts w:ascii="GE Inspira" w:eastAsia="GE Inspira" w:hAnsi="GE Inspira" w:cs="GE Inspira"/>
          <w:szCs w:val="24"/>
        </w:rPr>
        <w:t>-</w:t>
      </w:r>
      <w:r>
        <w:rPr>
          <w:rFonts w:ascii="GE Inspira" w:eastAsia="GE Inspira" w:hAnsi="GE Inspira" w:cs="GE Inspira"/>
          <w:spacing w:val="1"/>
          <w:szCs w:val="24"/>
        </w:rPr>
        <w:t>R</w:t>
      </w:r>
      <w:r>
        <w:rPr>
          <w:rFonts w:ascii="GE Inspira" w:eastAsia="GE Inspira" w:hAnsi="GE Inspira" w:cs="GE Inspira"/>
          <w:szCs w:val="24"/>
        </w:rPr>
        <w:t>e</w:t>
      </w:r>
      <w:r>
        <w:rPr>
          <w:rFonts w:ascii="GE Inspira" w:eastAsia="GE Inspira" w:hAnsi="GE Inspira" w:cs="GE Inspira"/>
          <w:spacing w:val="1"/>
          <w:szCs w:val="24"/>
        </w:rPr>
        <w:t>m</w:t>
      </w:r>
      <w:r>
        <w:rPr>
          <w:rFonts w:ascii="GE Inspira" w:eastAsia="GE Inspira" w:hAnsi="GE Inspira" w:cs="GE Inspira"/>
          <w:spacing w:val="-2"/>
          <w:szCs w:val="24"/>
        </w:rPr>
        <w:t>i</w:t>
      </w:r>
      <w:r>
        <w:rPr>
          <w:rFonts w:ascii="GE Inspira" w:eastAsia="GE Inspira" w:hAnsi="GE Inspira" w:cs="GE Inspira"/>
          <w:szCs w:val="24"/>
        </w:rPr>
        <w:t>t</w:t>
      </w:r>
      <w:r>
        <w:rPr>
          <w:rFonts w:ascii="GE Inspira" w:eastAsia="GE Inspira" w:hAnsi="GE Inspira" w:cs="GE Inspira"/>
          <w:spacing w:val="1"/>
          <w:szCs w:val="24"/>
        </w:rPr>
        <w:t>t</w:t>
      </w:r>
      <w:r>
        <w:rPr>
          <w:rFonts w:ascii="GE Inspira" w:eastAsia="GE Inspira" w:hAnsi="GE Inspira" w:cs="GE Inspira"/>
          <w:spacing w:val="-1"/>
          <w:szCs w:val="24"/>
        </w:rPr>
        <w:t>an</w:t>
      </w:r>
      <w:r>
        <w:rPr>
          <w:rFonts w:ascii="GE Inspira" w:eastAsia="GE Inspira" w:hAnsi="GE Inspira" w:cs="GE Inspira"/>
          <w:szCs w:val="24"/>
        </w:rPr>
        <w:t>ce</w:t>
      </w:r>
      <w:r>
        <w:rPr>
          <w:rFonts w:ascii="GE Inspira" w:eastAsia="GE Inspira" w:hAnsi="GE Inspira" w:cs="GE Inspira"/>
          <w:spacing w:val="-19"/>
          <w:szCs w:val="24"/>
        </w:rPr>
        <w:t xml:space="preserve"> </w:t>
      </w:r>
      <w:r>
        <w:rPr>
          <w:rFonts w:ascii="GE Inspira" w:eastAsia="GE Inspira" w:hAnsi="GE Inspira" w:cs="GE Inspira"/>
          <w:szCs w:val="24"/>
        </w:rPr>
        <w:t>(</w:t>
      </w:r>
      <w:r>
        <w:rPr>
          <w:rFonts w:ascii="GE Inspira" w:eastAsia="GE Inspira" w:hAnsi="GE Inspira" w:cs="GE Inspira"/>
          <w:spacing w:val="-1"/>
          <w:szCs w:val="24"/>
        </w:rPr>
        <w:t>O</w:t>
      </w:r>
      <w:r>
        <w:rPr>
          <w:rFonts w:ascii="GE Inspira" w:eastAsia="GE Inspira" w:hAnsi="GE Inspira" w:cs="GE Inspira"/>
          <w:spacing w:val="1"/>
          <w:szCs w:val="24"/>
        </w:rPr>
        <w:t>TR</w:t>
      </w:r>
      <w:r>
        <w:rPr>
          <w:rFonts w:ascii="GE Inspira" w:eastAsia="GE Inspira" w:hAnsi="GE Inspira" w:cs="GE Inspira"/>
          <w:szCs w:val="24"/>
        </w:rPr>
        <w:t>)</w:t>
      </w:r>
      <w:r>
        <w:rPr>
          <w:rFonts w:ascii="GE Inspira" w:eastAsia="GE Inspira" w:hAnsi="GE Inspira" w:cs="GE Inspira"/>
          <w:spacing w:val="-2"/>
          <w:szCs w:val="24"/>
        </w:rPr>
        <w:t xml:space="preserve"> </w:t>
      </w:r>
      <w:r>
        <w:rPr>
          <w:rFonts w:ascii="GE Inspira" w:eastAsia="GE Inspira" w:hAnsi="GE Inspira" w:cs="GE Inspira"/>
          <w:szCs w:val="24"/>
        </w:rPr>
        <w:t>Proce</w:t>
      </w:r>
      <w:r>
        <w:rPr>
          <w:rFonts w:ascii="GE Inspira" w:eastAsia="GE Inspira" w:hAnsi="GE Inspira" w:cs="GE Inspira"/>
          <w:spacing w:val="1"/>
          <w:szCs w:val="24"/>
        </w:rPr>
        <w:t>s</w:t>
      </w:r>
      <w:r>
        <w:rPr>
          <w:rFonts w:ascii="GE Inspira" w:eastAsia="GE Inspira" w:hAnsi="GE Inspira" w:cs="GE Inspira"/>
          <w:szCs w:val="24"/>
        </w:rPr>
        <w:t>s</w:t>
      </w:r>
      <w:r>
        <w:rPr>
          <w:rFonts w:ascii="GE Inspira" w:eastAsia="GE Inspira" w:hAnsi="GE Inspira" w:cs="GE Inspira"/>
          <w:spacing w:val="-7"/>
          <w:szCs w:val="24"/>
        </w:rPr>
        <w:t xml:space="preserve"> </w:t>
      </w:r>
      <w:r>
        <w:rPr>
          <w:rFonts w:ascii="GE Inspira" w:eastAsia="GE Inspira" w:hAnsi="GE Inspira" w:cs="GE Inspira"/>
          <w:spacing w:val="-2"/>
          <w:szCs w:val="24"/>
        </w:rPr>
        <w:t>W</w:t>
      </w:r>
      <w:r>
        <w:rPr>
          <w:rFonts w:ascii="GE Inspira" w:eastAsia="GE Inspira" w:hAnsi="GE Inspira" w:cs="GE Inspira"/>
          <w:szCs w:val="24"/>
        </w:rPr>
        <w:t>I</w:t>
      </w:r>
      <w:r>
        <w:rPr>
          <w:rFonts w:ascii="GE Inspira" w:eastAsia="GE Inspira" w:hAnsi="GE Inspira" w:cs="GE Inspira"/>
          <w:spacing w:val="-3"/>
          <w:szCs w:val="24"/>
        </w:rPr>
        <w:t xml:space="preserve"> </w:t>
      </w:r>
      <w:r>
        <w:rPr>
          <w:rFonts w:ascii="GE Inspira" w:eastAsia="GE Inspira" w:hAnsi="GE Inspira" w:cs="GE Inspira"/>
          <w:szCs w:val="24"/>
        </w:rPr>
        <w:t>(</w:t>
      </w:r>
      <w:r>
        <w:rPr>
          <w:rFonts w:ascii="GE Inspira" w:eastAsia="GE Inspira" w:hAnsi="GE Inspira" w:cs="GE Inspira"/>
          <w:spacing w:val="1"/>
          <w:szCs w:val="24"/>
        </w:rPr>
        <w:t>Q</w:t>
      </w:r>
      <w:r>
        <w:rPr>
          <w:rFonts w:ascii="GE Inspira" w:eastAsia="GE Inspira" w:hAnsi="GE Inspira" w:cs="GE Inspira"/>
          <w:spacing w:val="2"/>
          <w:szCs w:val="24"/>
        </w:rPr>
        <w:t>W</w:t>
      </w:r>
      <w:r>
        <w:rPr>
          <w:rFonts w:ascii="GE Inspira" w:eastAsia="GE Inspira" w:hAnsi="GE Inspira" w:cs="GE Inspira"/>
          <w:szCs w:val="24"/>
        </w:rPr>
        <w:t>-FA</w:t>
      </w:r>
      <w:r>
        <w:rPr>
          <w:rFonts w:ascii="GE Inspira" w:eastAsia="GE Inspira" w:hAnsi="GE Inspira" w:cs="GE Inspira"/>
          <w:spacing w:val="-1"/>
          <w:szCs w:val="24"/>
        </w:rPr>
        <w:t>C</w:t>
      </w:r>
      <w:r>
        <w:rPr>
          <w:rFonts w:ascii="GE Inspira" w:eastAsia="GE Inspira" w:hAnsi="GE Inspira" w:cs="GE Inspira"/>
          <w:szCs w:val="24"/>
        </w:rPr>
        <w:t>-</w:t>
      </w:r>
      <w:r>
        <w:rPr>
          <w:rFonts w:ascii="GE Inspira" w:eastAsia="GE Inspira" w:hAnsi="GE Inspira" w:cs="GE Inspira"/>
          <w:spacing w:val="2"/>
          <w:szCs w:val="24"/>
        </w:rPr>
        <w:t>P</w:t>
      </w:r>
      <w:r>
        <w:rPr>
          <w:rFonts w:ascii="GE Inspira" w:eastAsia="GE Inspira" w:hAnsi="GE Inspira" w:cs="GE Inspira"/>
          <w:spacing w:val="-1"/>
          <w:szCs w:val="24"/>
        </w:rPr>
        <w:t>E</w:t>
      </w:r>
      <w:r>
        <w:rPr>
          <w:rFonts w:ascii="GE Inspira" w:eastAsia="GE Inspira" w:hAnsi="GE Inspira" w:cs="GE Inspira"/>
          <w:spacing w:val="1"/>
          <w:szCs w:val="24"/>
        </w:rPr>
        <w:t>R</w:t>
      </w:r>
      <w:r>
        <w:rPr>
          <w:rFonts w:ascii="GE Inspira" w:eastAsia="GE Inspira" w:hAnsi="GE Inspira" w:cs="GE Inspira"/>
          <w:szCs w:val="24"/>
        </w:rPr>
        <w:t>-019).</w:t>
      </w:r>
    </w:p>
    <w:p w14:paraId="3F7F339B" w14:textId="49291D32" w:rsidR="00F4429A" w:rsidRPr="00FE736C" w:rsidRDefault="00F4429A" w:rsidP="00FE736C">
      <w:pPr>
        <w:pStyle w:val="Heading2"/>
      </w:pPr>
      <w:r w:rsidRPr="00FE736C">
        <w:br w:type="page"/>
      </w:r>
    </w:p>
    <w:p w14:paraId="015FEFF9" w14:textId="6E91385A" w:rsidR="005863D2" w:rsidRPr="00145818" w:rsidRDefault="007565B3" w:rsidP="00B70204">
      <w:pPr>
        <w:pStyle w:val="Heading1"/>
      </w:pPr>
      <w:bookmarkStart w:id="52" w:name="_Toc491266181"/>
      <w:bookmarkEnd w:id="20"/>
      <w:r w:rsidRPr="00145818">
        <w:lastRenderedPageBreak/>
        <w:t xml:space="preserve">Roles &amp; </w:t>
      </w:r>
      <w:r w:rsidR="00E93A62">
        <w:t>r</w:t>
      </w:r>
      <w:r w:rsidR="005863D2" w:rsidRPr="00145818">
        <w:t>esponsibilities</w:t>
      </w:r>
      <w:bookmarkEnd w:id="52"/>
    </w:p>
    <w:tbl>
      <w:tblPr>
        <w:tblStyle w:val="TableGrid"/>
        <w:tblW w:w="10080" w:type="dxa"/>
        <w:tblInd w:w="-5" w:type="dxa"/>
        <w:tblCellMar>
          <w:top w:w="72" w:type="dxa"/>
          <w:left w:w="115" w:type="dxa"/>
          <w:bottom w:w="72" w:type="dxa"/>
          <w:right w:w="115" w:type="dxa"/>
        </w:tblCellMar>
        <w:tblLook w:val="04A0" w:firstRow="1" w:lastRow="0" w:firstColumn="1" w:lastColumn="0" w:noHBand="0" w:noVBand="1"/>
      </w:tblPr>
      <w:tblGrid>
        <w:gridCol w:w="2258"/>
        <w:gridCol w:w="7822"/>
      </w:tblGrid>
      <w:tr w:rsidR="001A2F94" w:rsidRPr="00145818" w14:paraId="36E6EE69" w14:textId="77777777" w:rsidTr="00681BAF">
        <w:trPr>
          <w:trHeight w:val="21"/>
          <w:tblHeader/>
        </w:trPr>
        <w:tc>
          <w:tcPr>
            <w:tcW w:w="2258" w:type="dxa"/>
            <w:shd w:val="clear" w:color="auto" w:fill="005EB8"/>
          </w:tcPr>
          <w:p w14:paraId="2076CD4E" w14:textId="77777777" w:rsidR="001A2F94" w:rsidRPr="00E93A62" w:rsidRDefault="001A2F94" w:rsidP="00681BAF">
            <w:pPr>
              <w:pStyle w:val="TableTitle-Centered"/>
            </w:pPr>
            <w:r w:rsidRPr="00E93A62">
              <w:t>Key Role</w:t>
            </w:r>
          </w:p>
        </w:tc>
        <w:tc>
          <w:tcPr>
            <w:tcW w:w="7822" w:type="dxa"/>
            <w:shd w:val="clear" w:color="auto" w:fill="005EB8"/>
          </w:tcPr>
          <w:p w14:paraId="08AED9D1" w14:textId="77777777" w:rsidR="001A2F94" w:rsidRPr="00E93A62" w:rsidRDefault="001A2F94" w:rsidP="00681BAF">
            <w:pPr>
              <w:pStyle w:val="TableTitle-Centered"/>
            </w:pPr>
            <w:r w:rsidRPr="00E93A62">
              <w:t>Responsibility</w:t>
            </w:r>
          </w:p>
        </w:tc>
      </w:tr>
      <w:tr w:rsidR="00DD1EB1" w:rsidRPr="00145818" w14:paraId="0ACC9DC1" w14:textId="77777777" w:rsidTr="00DD1EB1">
        <w:trPr>
          <w:trHeight w:val="21"/>
        </w:trPr>
        <w:tc>
          <w:tcPr>
            <w:tcW w:w="2258" w:type="dxa"/>
            <w:tcBorders>
              <w:top w:val="single" w:sz="4" w:space="0" w:color="000000"/>
              <w:left w:val="single" w:sz="4" w:space="0" w:color="000000"/>
              <w:bottom w:val="single" w:sz="4" w:space="0" w:color="000000"/>
              <w:right w:val="single" w:sz="4" w:space="0" w:color="000000"/>
            </w:tcBorders>
            <w:vAlign w:val="center"/>
          </w:tcPr>
          <w:p w14:paraId="5454F08F" w14:textId="76CB0933" w:rsidR="00DD1EB1" w:rsidRPr="00145818" w:rsidRDefault="00DD1EB1" w:rsidP="00DD1EB1">
            <w:pPr>
              <w:pStyle w:val="TableText"/>
            </w:pPr>
            <w:r>
              <w:rPr>
                <w:rFonts w:ascii="GE Inspira" w:eastAsia="GE Inspira" w:hAnsi="GE Inspira" w:cs="GE Inspira"/>
                <w:sz w:val="24"/>
                <w:szCs w:val="24"/>
              </w:rPr>
              <w:t>B</w:t>
            </w:r>
            <w:r>
              <w:rPr>
                <w:rFonts w:ascii="GE Inspira" w:eastAsia="GE Inspira" w:hAnsi="GE Inspira" w:cs="GE Inspira"/>
                <w:spacing w:val="-1"/>
                <w:sz w:val="24"/>
                <w:szCs w:val="24"/>
              </w:rPr>
              <w:t>uy</w:t>
            </w:r>
            <w:r>
              <w:rPr>
                <w:rFonts w:ascii="GE Inspira" w:eastAsia="GE Inspira" w:hAnsi="GE Inspira" w:cs="GE Inspira"/>
                <w:sz w:val="24"/>
                <w:szCs w:val="24"/>
              </w:rPr>
              <w:t>er</w:t>
            </w:r>
            <w:r>
              <w:rPr>
                <w:rFonts w:ascii="GE Inspira" w:eastAsia="GE Inspira" w:hAnsi="GE Inspira" w:cs="GE Inspira"/>
                <w:spacing w:val="-5"/>
                <w:sz w:val="24"/>
                <w:szCs w:val="24"/>
              </w:rPr>
              <w:t xml:space="preserve"> </w:t>
            </w:r>
            <w:r>
              <w:rPr>
                <w:rFonts w:ascii="GE Inspira" w:eastAsia="GE Inspira" w:hAnsi="GE Inspira" w:cs="GE Inspira"/>
                <w:spacing w:val="-1"/>
                <w:sz w:val="24"/>
                <w:szCs w:val="24"/>
              </w:rPr>
              <w:t>(</w:t>
            </w:r>
            <w:r>
              <w:rPr>
                <w:rFonts w:ascii="GE Inspira" w:eastAsia="GE Inspira" w:hAnsi="GE Inspira" w:cs="GE Inspira"/>
                <w:sz w:val="24"/>
                <w:szCs w:val="24"/>
              </w:rPr>
              <w:t>S</w:t>
            </w:r>
            <w:r>
              <w:rPr>
                <w:rFonts w:ascii="GE Inspira" w:eastAsia="GE Inspira" w:hAnsi="GE Inspira" w:cs="GE Inspira"/>
                <w:spacing w:val="1"/>
                <w:sz w:val="24"/>
                <w:szCs w:val="24"/>
              </w:rPr>
              <w:t>o</w:t>
            </w:r>
            <w:r>
              <w:rPr>
                <w:rFonts w:ascii="GE Inspira" w:eastAsia="GE Inspira" w:hAnsi="GE Inspira" w:cs="GE Inspira"/>
                <w:spacing w:val="-1"/>
                <w:sz w:val="24"/>
                <w:szCs w:val="24"/>
              </w:rPr>
              <w:t>u</w:t>
            </w:r>
            <w:r>
              <w:rPr>
                <w:rFonts w:ascii="GE Inspira" w:eastAsia="GE Inspira" w:hAnsi="GE Inspira" w:cs="GE Inspira"/>
                <w:sz w:val="24"/>
                <w:szCs w:val="24"/>
              </w:rPr>
              <w:t>rc</w:t>
            </w:r>
            <w:r>
              <w:rPr>
                <w:rFonts w:ascii="GE Inspira" w:eastAsia="GE Inspira" w:hAnsi="GE Inspira" w:cs="GE Inspira"/>
                <w:spacing w:val="2"/>
                <w:sz w:val="24"/>
                <w:szCs w:val="24"/>
              </w:rPr>
              <w:t>i</w:t>
            </w:r>
            <w:r>
              <w:rPr>
                <w:rFonts w:ascii="GE Inspira" w:eastAsia="GE Inspira" w:hAnsi="GE Inspira" w:cs="GE Inspira"/>
                <w:spacing w:val="-1"/>
                <w:sz w:val="24"/>
                <w:szCs w:val="24"/>
              </w:rPr>
              <w:t>n</w:t>
            </w:r>
            <w:r>
              <w:rPr>
                <w:rFonts w:ascii="GE Inspira" w:eastAsia="GE Inspira" w:hAnsi="GE Inspira" w:cs="GE Inspira"/>
                <w:spacing w:val="1"/>
                <w:sz w:val="24"/>
                <w:szCs w:val="24"/>
              </w:rPr>
              <w:t>g</w:t>
            </w:r>
            <w:r>
              <w:rPr>
                <w:rFonts w:ascii="GE Inspira" w:eastAsia="GE Inspira" w:hAnsi="GE Inspira" w:cs="GE Inspira"/>
                <w:sz w:val="24"/>
                <w:szCs w:val="24"/>
              </w:rPr>
              <w:t>)</w:t>
            </w:r>
          </w:p>
        </w:tc>
        <w:tc>
          <w:tcPr>
            <w:tcW w:w="7822" w:type="dxa"/>
            <w:tcBorders>
              <w:top w:val="single" w:sz="4" w:space="0" w:color="000000"/>
              <w:left w:val="single" w:sz="4" w:space="0" w:color="000000"/>
              <w:bottom w:val="single" w:sz="4" w:space="0" w:color="000000"/>
              <w:right w:val="single" w:sz="4" w:space="0" w:color="000000"/>
            </w:tcBorders>
          </w:tcPr>
          <w:p w14:paraId="599D838D" w14:textId="5F8497FE" w:rsidR="00DD1EB1" w:rsidRPr="00145818" w:rsidRDefault="00DD1EB1" w:rsidP="00DD1EB1">
            <w:pPr>
              <w:pStyle w:val="TableText"/>
              <w:jc w:val="both"/>
            </w:pPr>
            <w:r>
              <w:rPr>
                <w:rFonts w:ascii="GE Inspira" w:eastAsia="GE Inspira" w:hAnsi="GE Inspira" w:cs="GE Inspira"/>
                <w:spacing w:val="1"/>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o</w:t>
            </w:r>
            <w:r>
              <w:rPr>
                <w:rFonts w:ascii="GE Inspira" w:eastAsia="GE Inspira" w:hAnsi="GE Inspira" w:cs="GE Inspira"/>
                <w:spacing w:val="-1"/>
                <w:sz w:val="24"/>
                <w:szCs w:val="24"/>
              </w:rPr>
              <w:t>u</w:t>
            </w:r>
            <w:r>
              <w:rPr>
                <w:rFonts w:ascii="GE Inspira" w:eastAsia="GE Inspira" w:hAnsi="GE Inspira" w:cs="GE Inspira"/>
                <w:sz w:val="24"/>
                <w:szCs w:val="24"/>
              </w:rPr>
              <w:t>rci</w:t>
            </w:r>
            <w:r>
              <w:rPr>
                <w:rFonts w:ascii="GE Inspira" w:eastAsia="GE Inspira" w:hAnsi="GE Inspira" w:cs="GE Inspira"/>
                <w:spacing w:val="-2"/>
                <w:sz w:val="24"/>
                <w:szCs w:val="24"/>
              </w:rPr>
              <w:t>n</w:t>
            </w:r>
            <w:r>
              <w:rPr>
                <w:rFonts w:ascii="GE Inspira" w:eastAsia="GE Inspira" w:hAnsi="GE Inspira" w:cs="GE Inspira"/>
                <w:sz w:val="24"/>
                <w:szCs w:val="24"/>
              </w:rPr>
              <w:t>g</w:t>
            </w:r>
            <w:r>
              <w:rPr>
                <w:rFonts w:ascii="GE Inspira" w:eastAsia="GE Inspira" w:hAnsi="GE Inspira" w:cs="GE Inspira"/>
                <w:spacing w:val="-10"/>
                <w:sz w:val="24"/>
                <w:szCs w:val="24"/>
              </w:rPr>
              <w:t xml:space="preserve"> </w:t>
            </w:r>
            <w:r>
              <w:rPr>
                <w:rFonts w:ascii="GE Inspira" w:eastAsia="GE Inspira" w:hAnsi="GE Inspira" w:cs="GE Inspira"/>
                <w:sz w:val="24"/>
                <w:szCs w:val="24"/>
              </w:rPr>
              <w:t>f</w:t>
            </w:r>
            <w:r>
              <w:rPr>
                <w:rFonts w:ascii="GE Inspira" w:eastAsia="GE Inspira" w:hAnsi="GE Inspira" w:cs="GE Inspira"/>
                <w:spacing w:val="1"/>
                <w:sz w:val="24"/>
                <w:szCs w:val="24"/>
              </w:rPr>
              <w:t>u</w:t>
            </w:r>
            <w:r>
              <w:rPr>
                <w:rFonts w:ascii="GE Inspira" w:eastAsia="GE Inspira" w:hAnsi="GE Inspira" w:cs="GE Inspira"/>
                <w:spacing w:val="-1"/>
                <w:sz w:val="24"/>
                <w:szCs w:val="24"/>
              </w:rPr>
              <w:t>n</w:t>
            </w:r>
            <w:r>
              <w:rPr>
                <w:rFonts w:ascii="GE Inspira" w:eastAsia="GE Inspira" w:hAnsi="GE Inspira" w:cs="GE Inspira"/>
                <w:sz w:val="24"/>
                <w:szCs w:val="24"/>
              </w:rPr>
              <w:t>cti</w:t>
            </w:r>
            <w:r>
              <w:rPr>
                <w:rFonts w:ascii="GE Inspira" w:eastAsia="GE Inspira" w:hAnsi="GE Inspira" w:cs="GE Inspira"/>
                <w:spacing w:val="1"/>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w:t>
            </w:r>
            <w:r>
              <w:rPr>
                <w:rFonts w:ascii="GE Inspira" w:eastAsia="GE Inspira" w:hAnsi="GE Inspira" w:cs="GE Inspira"/>
                <w:spacing w:val="2"/>
                <w:sz w:val="24"/>
                <w:szCs w:val="24"/>
              </w:rPr>
              <w:t>B</w:t>
            </w:r>
            <w:r>
              <w:rPr>
                <w:rFonts w:ascii="GE Inspira" w:eastAsia="GE Inspira" w:hAnsi="GE Inspira" w:cs="GE Inspira"/>
                <w:spacing w:val="-1"/>
                <w:sz w:val="24"/>
                <w:szCs w:val="24"/>
              </w:rPr>
              <w:t>uy</w:t>
            </w:r>
            <w:r>
              <w:rPr>
                <w:rFonts w:ascii="GE Inspira" w:eastAsia="GE Inspira" w:hAnsi="GE Inspira" w:cs="GE Inspira"/>
                <w:sz w:val="24"/>
                <w:szCs w:val="24"/>
              </w:rPr>
              <w:t>ers</w:t>
            </w:r>
            <w:r>
              <w:rPr>
                <w:rFonts w:ascii="GE Inspira" w:eastAsia="GE Inspira" w:hAnsi="GE Inspira" w:cs="GE Inspira"/>
                <w:spacing w:val="-15"/>
                <w:sz w:val="24"/>
                <w:szCs w:val="24"/>
              </w:rPr>
              <w:t xml:space="preserve"> </w:t>
            </w:r>
            <w:r>
              <w:rPr>
                <w:rFonts w:ascii="GE Inspira" w:eastAsia="GE Inspira" w:hAnsi="GE Inspira" w:cs="GE Inspira"/>
                <w:spacing w:val="-1"/>
                <w:sz w:val="24"/>
                <w:szCs w:val="24"/>
              </w:rPr>
              <w:t>a</w:t>
            </w:r>
            <w:r>
              <w:rPr>
                <w:rFonts w:ascii="GE Inspira" w:eastAsia="GE Inspira" w:hAnsi="GE Inspira" w:cs="GE Inspira"/>
                <w:sz w:val="24"/>
                <w:szCs w:val="24"/>
              </w:rPr>
              <w:t>re</w:t>
            </w:r>
            <w:r>
              <w:rPr>
                <w:rFonts w:ascii="GE Inspira" w:eastAsia="GE Inspira" w:hAnsi="GE Inspira" w:cs="GE Inspira"/>
                <w:spacing w:val="-1"/>
                <w:sz w:val="24"/>
                <w:szCs w:val="24"/>
              </w:rPr>
              <w:t xml:space="preserve"> </w:t>
            </w:r>
            <w:r>
              <w:rPr>
                <w:rFonts w:ascii="GE Inspira" w:eastAsia="GE Inspira" w:hAnsi="GE Inspira" w:cs="GE Inspira"/>
                <w:sz w:val="24"/>
                <w:szCs w:val="24"/>
              </w:rPr>
              <w:t>cr</w:t>
            </w:r>
            <w:r>
              <w:rPr>
                <w:rFonts w:ascii="GE Inspira" w:eastAsia="GE Inspira" w:hAnsi="GE Inspira" w:cs="GE Inspira"/>
                <w:spacing w:val="-1"/>
                <w:sz w:val="24"/>
                <w:szCs w:val="24"/>
              </w:rPr>
              <w:t>i</w:t>
            </w:r>
            <w:r>
              <w:rPr>
                <w:rFonts w:ascii="GE Inspira" w:eastAsia="GE Inspira" w:hAnsi="GE Inspira" w:cs="GE Inspira"/>
                <w:sz w:val="24"/>
                <w:szCs w:val="24"/>
              </w:rPr>
              <w:t>tic</w:t>
            </w:r>
            <w:r>
              <w:rPr>
                <w:rFonts w:ascii="GE Inspira" w:eastAsia="GE Inspira" w:hAnsi="GE Inspira" w:cs="GE Inspira"/>
                <w:spacing w:val="-1"/>
                <w:sz w:val="24"/>
                <w:szCs w:val="24"/>
              </w:rPr>
              <w:t>a</w:t>
            </w:r>
            <w:r>
              <w:rPr>
                <w:rFonts w:ascii="GE Inspira" w:eastAsia="GE Inspira" w:hAnsi="GE Inspira" w:cs="GE Inspira"/>
                <w:sz w:val="24"/>
                <w:szCs w:val="24"/>
              </w:rPr>
              <w:t>l</w:t>
            </w:r>
            <w:r>
              <w:rPr>
                <w:rFonts w:ascii="GE Inspira" w:eastAsia="GE Inspira" w:hAnsi="GE Inspira" w:cs="GE Inspira"/>
                <w:spacing w:val="-7"/>
                <w:sz w:val="24"/>
                <w:szCs w:val="24"/>
              </w:rPr>
              <w:t xml:space="preserve"> </w:t>
            </w:r>
            <w:r>
              <w:rPr>
                <w:rFonts w:ascii="GE Inspira" w:eastAsia="GE Inspira" w:hAnsi="GE Inspira" w:cs="GE Inspira"/>
                <w:spacing w:val="2"/>
                <w:sz w:val="24"/>
                <w:szCs w:val="24"/>
              </w:rPr>
              <w:t>i</w:t>
            </w:r>
            <w:r>
              <w:rPr>
                <w:rFonts w:ascii="GE Inspira" w:eastAsia="GE Inspira" w:hAnsi="GE Inspira" w:cs="GE Inspira"/>
                <w:sz w:val="24"/>
                <w:szCs w:val="24"/>
              </w:rPr>
              <w:t>n</w:t>
            </w:r>
            <w:r>
              <w:rPr>
                <w:rFonts w:ascii="GE Inspira" w:eastAsia="GE Inspira" w:hAnsi="GE Inspira" w:cs="GE Inspira"/>
                <w:spacing w:val="-3"/>
                <w:sz w:val="24"/>
                <w:szCs w:val="24"/>
              </w:rPr>
              <w:t xml:space="preserve"> </w:t>
            </w:r>
            <w:r>
              <w:rPr>
                <w:rFonts w:ascii="GE Inspira" w:eastAsia="GE Inspira" w:hAnsi="GE Inspira" w:cs="GE Inspira"/>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1"/>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pa</w:t>
            </w:r>
            <w:r>
              <w:rPr>
                <w:rFonts w:ascii="GE Inspira" w:eastAsia="GE Inspira" w:hAnsi="GE Inspira" w:cs="GE Inspira"/>
                <w:sz w:val="24"/>
                <w:szCs w:val="24"/>
              </w:rPr>
              <w:t>re</w:t>
            </w:r>
            <w:r>
              <w:rPr>
                <w:rFonts w:ascii="GE Inspira" w:eastAsia="GE Inspira" w:hAnsi="GE Inspira" w:cs="GE Inspira"/>
                <w:spacing w:val="-6"/>
                <w:sz w:val="24"/>
                <w:szCs w:val="24"/>
              </w:rPr>
              <w:t xml:space="preserve"> </w:t>
            </w:r>
            <w:r>
              <w:rPr>
                <w:rFonts w:ascii="GE Inspira" w:eastAsia="GE Inspira" w:hAnsi="GE Inspira" w:cs="GE Inspira"/>
                <w:sz w:val="24"/>
                <w:szCs w:val="24"/>
              </w:rPr>
              <w:t>P</w:t>
            </w:r>
            <w:r>
              <w:rPr>
                <w:rFonts w:ascii="GE Inspira" w:eastAsia="GE Inspira" w:hAnsi="GE Inspira" w:cs="GE Inspira"/>
                <w:spacing w:val="1"/>
                <w:sz w:val="24"/>
                <w:szCs w:val="24"/>
              </w:rPr>
              <w:t>a</w:t>
            </w:r>
            <w:r>
              <w:rPr>
                <w:rFonts w:ascii="GE Inspira" w:eastAsia="GE Inspira" w:hAnsi="GE Inspira" w:cs="GE Inspira"/>
                <w:sz w:val="24"/>
                <w:szCs w:val="24"/>
              </w:rPr>
              <w:t>rt OTR</w:t>
            </w:r>
            <w:r>
              <w:rPr>
                <w:rFonts w:ascii="GE Inspira" w:eastAsia="GE Inspira" w:hAnsi="GE Inspira" w:cs="GE Inspira"/>
                <w:spacing w:val="1"/>
                <w:sz w:val="24"/>
                <w:szCs w:val="24"/>
              </w:rPr>
              <w:t xml:space="preserve"> </w:t>
            </w:r>
            <w:r>
              <w:rPr>
                <w:rFonts w:ascii="GE Inspira" w:eastAsia="GE Inspira" w:hAnsi="GE Inspira" w:cs="GE Inspira"/>
                <w:spacing w:val="-2"/>
                <w:sz w:val="24"/>
                <w:szCs w:val="24"/>
              </w:rPr>
              <w:t>p</w:t>
            </w:r>
            <w:r>
              <w:rPr>
                <w:rFonts w:ascii="GE Inspira" w:eastAsia="GE Inspira" w:hAnsi="GE Inspira" w:cs="GE Inspira"/>
                <w:sz w:val="24"/>
                <w:szCs w:val="24"/>
              </w:rPr>
              <w:t>roce</w:t>
            </w:r>
            <w:r>
              <w:rPr>
                <w:rFonts w:ascii="GE Inspira" w:eastAsia="GE Inspira" w:hAnsi="GE Inspira" w:cs="GE Inspira"/>
                <w:spacing w:val="1"/>
                <w:sz w:val="24"/>
                <w:szCs w:val="24"/>
              </w:rPr>
              <w:t>s</w:t>
            </w:r>
            <w:r>
              <w:rPr>
                <w:rFonts w:ascii="GE Inspira" w:eastAsia="GE Inspira" w:hAnsi="GE Inspira" w:cs="GE Inspira"/>
                <w:sz w:val="24"/>
                <w:szCs w:val="24"/>
              </w:rPr>
              <w:t>s,</w:t>
            </w:r>
            <w:r>
              <w:rPr>
                <w:rFonts w:ascii="GE Inspira" w:eastAsia="GE Inspira" w:hAnsi="GE Inspira" w:cs="GE Inspira"/>
                <w:spacing w:val="-7"/>
                <w:sz w:val="24"/>
                <w:szCs w:val="24"/>
              </w:rPr>
              <w:t xml:space="preserve"> </w:t>
            </w:r>
            <w:r>
              <w:rPr>
                <w:rFonts w:ascii="GE Inspira" w:eastAsia="GE Inspira" w:hAnsi="GE Inspira" w:cs="GE Inspira"/>
                <w:spacing w:val="-1"/>
                <w:sz w:val="24"/>
                <w:szCs w:val="24"/>
              </w:rPr>
              <w:t>an</w:t>
            </w:r>
            <w:r>
              <w:rPr>
                <w:rFonts w:ascii="GE Inspira" w:eastAsia="GE Inspira" w:hAnsi="GE Inspira" w:cs="GE Inspira"/>
                <w:sz w:val="24"/>
                <w:szCs w:val="24"/>
              </w:rPr>
              <w:t>d</w:t>
            </w:r>
            <w:r>
              <w:rPr>
                <w:rFonts w:ascii="GE Inspira" w:eastAsia="GE Inspira" w:hAnsi="GE Inspira" w:cs="GE Inspira"/>
                <w:spacing w:val="-5"/>
                <w:sz w:val="24"/>
                <w:szCs w:val="24"/>
              </w:rPr>
              <w:t xml:space="preserve"> </w:t>
            </w:r>
            <w:r>
              <w:rPr>
                <w:rFonts w:ascii="GE Inspira" w:eastAsia="GE Inspira" w:hAnsi="GE Inspira" w:cs="GE Inspira"/>
                <w:sz w:val="24"/>
                <w:szCs w:val="24"/>
              </w:rPr>
              <w:t>are</w:t>
            </w:r>
            <w:r>
              <w:rPr>
                <w:rFonts w:ascii="GE Inspira" w:eastAsia="GE Inspira" w:hAnsi="GE Inspira" w:cs="GE Inspira"/>
                <w:spacing w:val="-3"/>
                <w:sz w:val="24"/>
                <w:szCs w:val="24"/>
              </w:rPr>
              <w:t xml:space="preserve"> </w:t>
            </w:r>
            <w:r>
              <w:rPr>
                <w:rFonts w:ascii="GE Inspira" w:eastAsia="GE Inspira" w:hAnsi="GE Inspira" w:cs="GE Inspira"/>
                <w:sz w:val="24"/>
                <w:szCs w:val="24"/>
              </w:rPr>
              <w:t>r</w:t>
            </w:r>
            <w:r>
              <w:rPr>
                <w:rFonts w:ascii="GE Inspira" w:eastAsia="GE Inspira" w:hAnsi="GE Inspira" w:cs="GE Inspira"/>
                <w:spacing w:val="2"/>
                <w:sz w:val="24"/>
                <w:szCs w:val="24"/>
              </w:rPr>
              <w:t>e</w:t>
            </w:r>
            <w:r>
              <w:rPr>
                <w:rFonts w:ascii="GE Inspira" w:eastAsia="GE Inspira" w:hAnsi="GE Inspira" w:cs="GE Inspira"/>
                <w:sz w:val="24"/>
                <w:szCs w:val="24"/>
              </w:rPr>
              <w:t>s</w:t>
            </w:r>
            <w:r>
              <w:rPr>
                <w:rFonts w:ascii="GE Inspira" w:eastAsia="GE Inspira" w:hAnsi="GE Inspira" w:cs="GE Inspira"/>
                <w:spacing w:val="-1"/>
                <w:sz w:val="24"/>
                <w:szCs w:val="24"/>
              </w:rPr>
              <w:t>p</w:t>
            </w:r>
            <w:r>
              <w:rPr>
                <w:rFonts w:ascii="GE Inspira" w:eastAsia="GE Inspira" w:hAnsi="GE Inspira" w:cs="GE Inspira"/>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si</w:t>
            </w:r>
            <w:r>
              <w:rPr>
                <w:rFonts w:ascii="GE Inspira" w:eastAsia="GE Inspira" w:hAnsi="GE Inspira" w:cs="GE Inspira"/>
                <w:spacing w:val="-1"/>
                <w:sz w:val="24"/>
                <w:szCs w:val="24"/>
              </w:rPr>
              <w:t>b</w:t>
            </w:r>
            <w:r>
              <w:rPr>
                <w:rFonts w:ascii="GE Inspira" w:eastAsia="GE Inspira" w:hAnsi="GE Inspira" w:cs="GE Inspira"/>
                <w:sz w:val="24"/>
                <w:szCs w:val="24"/>
              </w:rPr>
              <w:t>le</w:t>
            </w:r>
            <w:r>
              <w:rPr>
                <w:rFonts w:ascii="GE Inspira" w:eastAsia="GE Inspira" w:hAnsi="GE Inspira" w:cs="GE Inspira"/>
                <w:spacing w:val="-8"/>
                <w:sz w:val="24"/>
                <w:szCs w:val="24"/>
              </w:rPr>
              <w:t xml:space="preserve"> </w:t>
            </w:r>
            <w:r>
              <w:rPr>
                <w:rFonts w:ascii="GE Inspira" w:eastAsia="GE Inspira" w:hAnsi="GE Inspira" w:cs="GE Inspira"/>
                <w:sz w:val="24"/>
                <w:szCs w:val="24"/>
              </w:rPr>
              <w:t>f</w:t>
            </w:r>
            <w:r>
              <w:rPr>
                <w:rFonts w:ascii="GE Inspira" w:eastAsia="GE Inspira" w:hAnsi="GE Inspira" w:cs="GE Inspira"/>
                <w:spacing w:val="1"/>
                <w:sz w:val="24"/>
                <w:szCs w:val="24"/>
              </w:rPr>
              <w:t>o</w:t>
            </w:r>
            <w:r>
              <w:rPr>
                <w:rFonts w:ascii="GE Inspira" w:eastAsia="GE Inspira" w:hAnsi="GE Inspira" w:cs="GE Inspira"/>
                <w:sz w:val="24"/>
                <w:szCs w:val="24"/>
              </w:rPr>
              <w:t>r</w:t>
            </w:r>
            <w:r>
              <w:rPr>
                <w:rFonts w:ascii="GE Inspira" w:eastAsia="GE Inspira" w:hAnsi="GE Inspira" w:cs="GE Inspira"/>
                <w:spacing w:val="-3"/>
                <w:sz w:val="24"/>
                <w:szCs w:val="24"/>
              </w:rPr>
              <w:t xml:space="preserve"> </w:t>
            </w:r>
            <w:r>
              <w:rPr>
                <w:rFonts w:ascii="GE Inspira" w:eastAsia="GE Inspira" w:hAnsi="GE Inspira" w:cs="GE Inspira"/>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pacing w:val="-1"/>
                <w:sz w:val="24"/>
                <w:szCs w:val="24"/>
              </w:rPr>
              <w:t>a</w:t>
            </w:r>
            <w:r>
              <w:rPr>
                <w:rFonts w:ascii="GE Inspira" w:eastAsia="GE Inspira" w:hAnsi="GE Inspira" w:cs="GE Inspira"/>
                <w:sz w:val="24"/>
                <w:szCs w:val="24"/>
              </w:rPr>
              <w:t>ct</w:t>
            </w:r>
            <w:r>
              <w:rPr>
                <w:rFonts w:ascii="GE Inspira" w:eastAsia="GE Inspira" w:hAnsi="GE Inspira" w:cs="GE Inspira"/>
                <w:spacing w:val="1"/>
                <w:sz w:val="24"/>
                <w:szCs w:val="24"/>
              </w:rPr>
              <w:t>u</w:t>
            </w:r>
            <w:r>
              <w:rPr>
                <w:rFonts w:ascii="GE Inspira" w:eastAsia="GE Inspira" w:hAnsi="GE Inspira" w:cs="GE Inspira"/>
                <w:spacing w:val="-1"/>
                <w:sz w:val="24"/>
                <w:szCs w:val="24"/>
              </w:rPr>
              <w:t>a</w:t>
            </w:r>
            <w:r>
              <w:rPr>
                <w:rFonts w:ascii="GE Inspira" w:eastAsia="GE Inspira" w:hAnsi="GE Inspira" w:cs="GE Inspira"/>
                <w:sz w:val="24"/>
                <w:szCs w:val="24"/>
              </w:rPr>
              <w:t>l</w:t>
            </w:r>
            <w:r>
              <w:rPr>
                <w:rFonts w:ascii="GE Inspira" w:eastAsia="GE Inspira" w:hAnsi="GE Inspira" w:cs="GE Inspira"/>
                <w:spacing w:val="-4"/>
                <w:sz w:val="24"/>
                <w:szCs w:val="24"/>
              </w:rPr>
              <w:t xml:space="preserve"> </w:t>
            </w:r>
            <w:r>
              <w:rPr>
                <w:rFonts w:ascii="GE Inspira" w:eastAsia="GE Inspira" w:hAnsi="GE Inspira" w:cs="GE Inspira"/>
                <w:spacing w:val="-1"/>
                <w:sz w:val="24"/>
                <w:szCs w:val="24"/>
              </w:rPr>
              <w:t>p</w:t>
            </w:r>
            <w:r>
              <w:rPr>
                <w:rFonts w:ascii="GE Inspira" w:eastAsia="GE Inspira" w:hAnsi="GE Inspira" w:cs="GE Inspira"/>
                <w:sz w:val="24"/>
                <w:szCs w:val="24"/>
              </w:rPr>
              <w:t>roc</w:t>
            </w:r>
            <w:r>
              <w:rPr>
                <w:rFonts w:ascii="GE Inspira" w:eastAsia="GE Inspira" w:hAnsi="GE Inspira" w:cs="GE Inspira"/>
                <w:spacing w:val="-1"/>
                <w:sz w:val="24"/>
                <w:szCs w:val="24"/>
              </w:rPr>
              <w:t>u</w:t>
            </w:r>
            <w:r>
              <w:rPr>
                <w:rFonts w:ascii="GE Inspira" w:eastAsia="GE Inspira" w:hAnsi="GE Inspira" w:cs="GE Inspira"/>
                <w:sz w:val="24"/>
                <w:szCs w:val="24"/>
              </w:rPr>
              <w:t>re</w:t>
            </w:r>
            <w:r>
              <w:rPr>
                <w:rFonts w:ascii="GE Inspira" w:eastAsia="GE Inspira" w:hAnsi="GE Inspira" w:cs="GE Inspira"/>
                <w:spacing w:val="1"/>
                <w:sz w:val="24"/>
                <w:szCs w:val="24"/>
              </w:rPr>
              <w:t>m</w:t>
            </w:r>
            <w:r>
              <w:rPr>
                <w:rFonts w:ascii="GE Inspira" w:eastAsia="GE Inspira" w:hAnsi="GE Inspira" w:cs="GE Inspira"/>
                <w:sz w:val="24"/>
                <w:szCs w:val="24"/>
              </w:rPr>
              <w:t>e</w:t>
            </w:r>
            <w:r>
              <w:rPr>
                <w:rFonts w:ascii="GE Inspira" w:eastAsia="GE Inspira" w:hAnsi="GE Inspira" w:cs="GE Inspira"/>
                <w:spacing w:val="-1"/>
                <w:sz w:val="24"/>
                <w:szCs w:val="24"/>
              </w:rPr>
              <w:t>n</w:t>
            </w:r>
            <w:r>
              <w:rPr>
                <w:rFonts w:ascii="GE Inspira" w:eastAsia="GE Inspira" w:hAnsi="GE Inspira" w:cs="GE Inspira"/>
                <w:sz w:val="24"/>
                <w:szCs w:val="24"/>
              </w:rPr>
              <w:t>t of</w:t>
            </w:r>
            <w:r>
              <w:rPr>
                <w:rFonts w:ascii="GE Inspira" w:eastAsia="GE Inspira" w:hAnsi="GE Inspira" w:cs="GE Inspira"/>
                <w:spacing w:val="-1"/>
                <w:sz w:val="24"/>
                <w:szCs w:val="24"/>
              </w:rPr>
              <w:t xml:space="preserve"> </w:t>
            </w:r>
            <w:r>
              <w:rPr>
                <w:rFonts w:ascii="GE Inspira" w:eastAsia="GE Inspira" w:hAnsi="GE Inspira" w:cs="GE Inspira"/>
                <w:sz w:val="24"/>
                <w:szCs w:val="24"/>
              </w:rPr>
              <w:t>Or</w:t>
            </w:r>
            <w:r>
              <w:rPr>
                <w:rFonts w:ascii="GE Inspira" w:eastAsia="GE Inspira" w:hAnsi="GE Inspira" w:cs="GE Inspira"/>
                <w:spacing w:val="-2"/>
                <w:sz w:val="24"/>
                <w:szCs w:val="24"/>
              </w:rPr>
              <w:t>d</w:t>
            </w:r>
            <w:r>
              <w:rPr>
                <w:rFonts w:ascii="GE Inspira" w:eastAsia="GE Inspira" w:hAnsi="GE Inspira" w:cs="GE Inspira"/>
                <w:sz w:val="24"/>
                <w:szCs w:val="24"/>
              </w:rPr>
              <w:t>ered</w:t>
            </w:r>
            <w:r>
              <w:rPr>
                <w:rFonts w:ascii="GE Inspira" w:eastAsia="GE Inspira" w:hAnsi="GE Inspira" w:cs="GE Inspira"/>
                <w:spacing w:val="-9"/>
                <w:sz w:val="24"/>
                <w:szCs w:val="24"/>
              </w:rPr>
              <w:t xml:space="preserve"> </w:t>
            </w:r>
            <w:r>
              <w:rPr>
                <w:rFonts w:ascii="GE Inspira" w:eastAsia="GE Inspira" w:hAnsi="GE Inspira" w:cs="GE Inspira"/>
                <w:sz w:val="24"/>
                <w:szCs w:val="24"/>
              </w:rPr>
              <w:t>pr</w:t>
            </w:r>
            <w:r>
              <w:rPr>
                <w:rFonts w:ascii="GE Inspira" w:eastAsia="GE Inspira" w:hAnsi="GE Inspira" w:cs="GE Inspira"/>
                <w:spacing w:val="1"/>
                <w:sz w:val="24"/>
                <w:szCs w:val="24"/>
              </w:rPr>
              <w:t>o</w:t>
            </w:r>
            <w:r>
              <w:rPr>
                <w:rFonts w:ascii="GE Inspira" w:eastAsia="GE Inspira" w:hAnsi="GE Inspira" w:cs="GE Inspira"/>
                <w:spacing w:val="-1"/>
                <w:sz w:val="24"/>
                <w:szCs w:val="24"/>
              </w:rPr>
              <w:t>du</w:t>
            </w:r>
            <w:r>
              <w:rPr>
                <w:rFonts w:ascii="GE Inspira" w:eastAsia="GE Inspira" w:hAnsi="GE Inspira" w:cs="GE Inspira"/>
                <w:sz w:val="24"/>
                <w:szCs w:val="24"/>
              </w:rPr>
              <w:t>cts</w:t>
            </w:r>
            <w:r>
              <w:rPr>
                <w:rFonts w:ascii="GE Inspira" w:eastAsia="GE Inspira" w:hAnsi="GE Inspira" w:cs="GE Inspira"/>
                <w:spacing w:val="-8"/>
                <w:sz w:val="24"/>
                <w:szCs w:val="24"/>
              </w:rPr>
              <w:t xml:space="preserve"> </w:t>
            </w:r>
            <w:r>
              <w:rPr>
                <w:rFonts w:ascii="GE Inspira" w:eastAsia="GE Inspira" w:hAnsi="GE Inspira" w:cs="GE Inspira"/>
                <w:sz w:val="24"/>
                <w:szCs w:val="24"/>
              </w:rPr>
              <w:t>a</w:t>
            </w:r>
            <w:r>
              <w:rPr>
                <w:rFonts w:ascii="GE Inspira" w:eastAsia="GE Inspira" w:hAnsi="GE Inspira" w:cs="GE Inspira"/>
                <w:spacing w:val="2"/>
                <w:sz w:val="24"/>
                <w:szCs w:val="24"/>
              </w:rPr>
              <w:t>n</w:t>
            </w:r>
            <w:r>
              <w:rPr>
                <w:rFonts w:ascii="GE Inspira" w:eastAsia="GE Inspira" w:hAnsi="GE Inspira" w:cs="GE Inspira"/>
                <w:spacing w:val="-1"/>
                <w:sz w:val="24"/>
                <w:szCs w:val="24"/>
              </w:rPr>
              <w:t>d</w:t>
            </w:r>
            <w:r>
              <w:rPr>
                <w:rFonts w:ascii="GE Inspira" w:eastAsia="GE Inspira" w:hAnsi="GE Inspira" w:cs="GE Inspira"/>
                <w:sz w:val="24"/>
                <w:szCs w:val="24"/>
              </w:rPr>
              <w:t>/or</w:t>
            </w:r>
            <w:r>
              <w:rPr>
                <w:rFonts w:ascii="GE Inspira" w:eastAsia="GE Inspira" w:hAnsi="GE Inspira" w:cs="GE Inspira"/>
                <w:spacing w:val="-7"/>
                <w:sz w:val="24"/>
                <w:szCs w:val="24"/>
              </w:rPr>
              <w:t xml:space="preserve"> </w:t>
            </w:r>
            <w:r>
              <w:rPr>
                <w:rFonts w:ascii="GE Inspira" w:eastAsia="GE Inspira" w:hAnsi="GE Inspira" w:cs="GE Inspira"/>
                <w:sz w:val="24"/>
                <w:szCs w:val="24"/>
              </w:rPr>
              <w:t>ser</w:t>
            </w:r>
            <w:r>
              <w:rPr>
                <w:rFonts w:ascii="GE Inspira" w:eastAsia="GE Inspira" w:hAnsi="GE Inspira" w:cs="GE Inspira"/>
                <w:spacing w:val="-1"/>
                <w:sz w:val="24"/>
                <w:szCs w:val="24"/>
              </w:rPr>
              <w:t>v</w:t>
            </w:r>
            <w:r>
              <w:rPr>
                <w:rFonts w:ascii="GE Inspira" w:eastAsia="GE Inspira" w:hAnsi="GE Inspira" w:cs="GE Inspira"/>
                <w:sz w:val="24"/>
                <w:szCs w:val="24"/>
              </w:rPr>
              <w:t>ices</w:t>
            </w:r>
            <w:r>
              <w:rPr>
                <w:rFonts w:ascii="GE Inspira" w:eastAsia="GE Inspira" w:hAnsi="GE Inspira" w:cs="GE Inspira"/>
                <w:spacing w:val="-8"/>
                <w:sz w:val="24"/>
                <w:szCs w:val="24"/>
              </w:rPr>
              <w:t xml:space="preserve"> </w:t>
            </w:r>
            <w:r>
              <w:rPr>
                <w:rFonts w:ascii="GE Inspira" w:eastAsia="GE Inspira" w:hAnsi="GE Inspira" w:cs="GE Inspira"/>
                <w:spacing w:val="1"/>
                <w:sz w:val="24"/>
                <w:szCs w:val="24"/>
              </w:rPr>
              <w:t>f</w:t>
            </w:r>
            <w:r>
              <w:rPr>
                <w:rFonts w:ascii="GE Inspira" w:eastAsia="GE Inspira" w:hAnsi="GE Inspira" w:cs="GE Inspira"/>
                <w:sz w:val="24"/>
                <w:szCs w:val="24"/>
              </w:rPr>
              <w:t>rom</w:t>
            </w:r>
            <w:r>
              <w:rPr>
                <w:rFonts w:ascii="GE Inspira" w:eastAsia="GE Inspira" w:hAnsi="GE Inspira" w:cs="GE Inspira"/>
                <w:spacing w:val="-4"/>
                <w:sz w:val="24"/>
                <w:szCs w:val="24"/>
              </w:rPr>
              <w:t xml:space="preserve"> </w:t>
            </w:r>
            <w:r>
              <w:rPr>
                <w:rFonts w:ascii="GE Inspira" w:eastAsia="GE Inspira" w:hAnsi="GE Inspira" w:cs="GE Inspira"/>
                <w:spacing w:val="-2"/>
                <w:sz w:val="24"/>
                <w:szCs w:val="24"/>
              </w:rPr>
              <w:t>b</w:t>
            </w:r>
            <w:r>
              <w:rPr>
                <w:rFonts w:ascii="GE Inspira" w:eastAsia="GE Inspira" w:hAnsi="GE Inspira" w:cs="GE Inspira"/>
                <w:sz w:val="24"/>
                <w:szCs w:val="24"/>
              </w:rPr>
              <w:t>oth</w:t>
            </w:r>
            <w:r>
              <w:rPr>
                <w:rFonts w:ascii="GE Inspira" w:eastAsia="GE Inspira" w:hAnsi="GE Inspira" w:cs="GE Inspira"/>
                <w:spacing w:val="1"/>
                <w:sz w:val="24"/>
                <w:szCs w:val="24"/>
              </w:rPr>
              <w:t xml:space="preserve"> </w:t>
            </w:r>
            <w:r>
              <w:rPr>
                <w:rFonts w:ascii="GE Inspira" w:eastAsia="GE Inspira" w:hAnsi="GE Inspira" w:cs="GE Inspira"/>
                <w:sz w:val="24"/>
                <w:szCs w:val="24"/>
              </w:rPr>
              <w:t>i</w:t>
            </w:r>
            <w:r>
              <w:rPr>
                <w:rFonts w:ascii="GE Inspira" w:eastAsia="GE Inspira" w:hAnsi="GE Inspira" w:cs="GE Inspira"/>
                <w:spacing w:val="-1"/>
                <w:sz w:val="24"/>
                <w:szCs w:val="24"/>
              </w:rPr>
              <w:t>n</w:t>
            </w:r>
            <w:r>
              <w:rPr>
                <w:rFonts w:ascii="GE Inspira" w:eastAsia="GE Inspira" w:hAnsi="GE Inspira" w:cs="GE Inspira"/>
                <w:sz w:val="24"/>
                <w:szCs w:val="24"/>
              </w:rPr>
              <w:t>t</w:t>
            </w:r>
            <w:r>
              <w:rPr>
                <w:rFonts w:ascii="GE Inspira" w:eastAsia="GE Inspira" w:hAnsi="GE Inspira" w:cs="GE Inspira"/>
                <w:spacing w:val="1"/>
                <w:sz w:val="24"/>
                <w:szCs w:val="24"/>
              </w:rPr>
              <w:t>e</w:t>
            </w:r>
            <w:r>
              <w:rPr>
                <w:rFonts w:ascii="GE Inspira" w:eastAsia="GE Inspira" w:hAnsi="GE Inspira" w:cs="GE Inspira"/>
                <w:sz w:val="24"/>
                <w:szCs w:val="24"/>
              </w:rPr>
              <w:t>r</w:t>
            </w:r>
            <w:r>
              <w:rPr>
                <w:rFonts w:ascii="GE Inspira" w:eastAsia="GE Inspira" w:hAnsi="GE Inspira" w:cs="GE Inspira"/>
                <w:spacing w:val="-1"/>
                <w:sz w:val="24"/>
                <w:szCs w:val="24"/>
              </w:rPr>
              <w:t>na</w:t>
            </w:r>
            <w:r>
              <w:rPr>
                <w:rFonts w:ascii="GE Inspira" w:eastAsia="GE Inspira" w:hAnsi="GE Inspira" w:cs="GE Inspira"/>
                <w:sz w:val="24"/>
                <w:szCs w:val="24"/>
              </w:rPr>
              <w:t>l</w:t>
            </w:r>
            <w:r>
              <w:rPr>
                <w:rFonts w:ascii="GE Inspira" w:eastAsia="GE Inspira" w:hAnsi="GE Inspira" w:cs="GE Inspira"/>
                <w:spacing w:val="-6"/>
                <w:sz w:val="24"/>
                <w:szCs w:val="24"/>
              </w:rPr>
              <w:t xml:space="preserve"> </w:t>
            </w:r>
            <w:r>
              <w:rPr>
                <w:rFonts w:ascii="GE Inspira" w:eastAsia="GE Inspira" w:hAnsi="GE Inspira" w:cs="GE Inspira"/>
                <w:spacing w:val="-1"/>
                <w:sz w:val="24"/>
                <w:szCs w:val="24"/>
              </w:rPr>
              <w:t>a</w:t>
            </w:r>
            <w:r>
              <w:rPr>
                <w:rFonts w:ascii="GE Inspira" w:eastAsia="GE Inspira" w:hAnsi="GE Inspira" w:cs="GE Inspira"/>
                <w:spacing w:val="1"/>
                <w:sz w:val="24"/>
                <w:szCs w:val="24"/>
              </w:rPr>
              <w:t>n</w:t>
            </w:r>
            <w:r>
              <w:rPr>
                <w:rFonts w:ascii="GE Inspira" w:eastAsia="GE Inspira" w:hAnsi="GE Inspira" w:cs="GE Inspira"/>
                <w:sz w:val="24"/>
                <w:szCs w:val="24"/>
              </w:rPr>
              <w:t>d ext</w:t>
            </w:r>
            <w:r>
              <w:rPr>
                <w:rFonts w:ascii="GE Inspira" w:eastAsia="GE Inspira" w:hAnsi="GE Inspira" w:cs="GE Inspira"/>
                <w:spacing w:val="1"/>
                <w:sz w:val="24"/>
                <w:szCs w:val="24"/>
              </w:rPr>
              <w:t>e</w:t>
            </w:r>
            <w:r>
              <w:rPr>
                <w:rFonts w:ascii="GE Inspira" w:eastAsia="GE Inspira" w:hAnsi="GE Inspira" w:cs="GE Inspira"/>
                <w:sz w:val="24"/>
                <w:szCs w:val="24"/>
              </w:rPr>
              <w:t>r</w:t>
            </w:r>
            <w:r>
              <w:rPr>
                <w:rFonts w:ascii="GE Inspira" w:eastAsia="GE Inspira" w:hAnsi="GE Inspira" w:cs="GE Inspira"/>
                <w:spacing w:val="-1"/>
                <w:sz w:val="24"/>
                <w:szCs w:val="24"/>
              </w:rPr>
              <w:t>na</w:t>
            </w:r>
            <w:r>
              <w:rPr>
                <w:rFonts w:ascii="GE Inspira" w:eastAsia="GE Inspira" w:hAnsi="GE Inspira" w:cs="GE Inspira"/>
                <w:sz w:val="24"/>
                <w:szCs w:val="24"/>
              </w:rPr>
              <w:t>l</w:t>
            </w:r>
            <w:r>
              <w:rPr>
                <w:rFonts w:ascii="GE Inspira" w:eastAsia="GE Inspira" w:hAnsi="GE Inspira" w:cs="GE Inspira"/>
                <w:spacing w:val="-8"/>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u</w:t>
            </w:r>
            <w:r>
              <w:rPr>
                <w:rFonts w:ascii="GE Inspira" w:eastAsia="GE Inspira" w:hAnsi="GE Inspira" w:cs="GE Inspira"/>
                <w:spacing w:val="1"/>
                <w:sz w:val="24"/>
                <w:szCs w:val="24"/>
              </w:rPr>
              <w:t>p</w:t>
            </w:r>
            <w:r>
              <w:rPr>
                <w:rFonts w:ascii="GE Inspira" w:eastAsia="GE Inspira" w:hAnsi="GE Inspira" w:cs="GE Inspira"/>
                <w:spacing w:val="-1"/>
                <w:sz w:val="24"/>
                <w:szCs w:val="24"/>
              </w:rPr>
              <w:t>p</w:t>
            </w:r>
            <w:r>
              <w:rPr>
                <w:rFonts w:ascii="GE Inspira" w:eastAsia="GE Inspira" w:hAnsi="GE Inspira" w:cs="GE Inspira"/>
                <w:sz w:val="24"/>
                <w:szCs w:val="24"/>
              </w:rPr>
              <w:t>lier</w:t>
            </w:r>
            <w:r>
              <w:rPr>
                <w:rFonts w:ascii="GE Inspira" w:eastAsia="GE Inspira" w:hAnsi="GE Inspira" w:cs="GE Inspira"/>
                <w:spacing w:val="1"/>
                <w:sz w:val="24"/>
                <w:szCs w:val="24"/>
              </w:rPr>
              <w:t>s</w:t>
            </w:r>
            <w:r>
              <w:rPr>
                <w:rFonts w:ascii="GE Inspira" w:eastAsia="GE Inspira" w:hAnsi="GE Inspira" w:cs="GE Inspira"/>
                <w:sz w:val="24"/>
                <w:szCs w:val="24"/>
              </w:rPr>
              <w:t>/</w:t>
            </w:r>
            <w:r>
              <w:rPr>
                <w:rFonts w:ascii="GE Inspira" w:eastAsia="GE Inspira" w:hAnsi="GE Inspira" w:cs="GE Inspira"/>
                <w:spacing w:val="-1"/>
                <w:sz w:val="24"/>
                <w:szCs w:val="24"/>
              </w:rPr>
              <w:t>v</w:t>
            </w:r>
            <w:r>
              <w:rPr>
                <w:rFonts w:ascii="GE Inspira" w:eastAsia="GE Inspira" w:hAnsi="GE Inspira" w:cs="GE Inspira"/>
                <w:sz w:val="24"/>
                <w:szCs w:val="24"/>
              </w:rPr>
              <w:t>e</w:t>
            </w:r>
            <w:r>
              <w:rPr>
                <w:rFonts w:ascii="GE Inspira" w:eastAsia="GE Inspira" w:hAnsi="GE Inspira" w:cs="GE Inspira"/>
                <w:spacing w:val="2"/>
                <w:sz w:val="24"/>
                <w:szCs w:val="24"/>
              </w:rPr>
              <w:t>n</w:t>
            </w:r>
            <w:r>
              <w:rPr>
                <w:rFonts w:ascii="GE Inspira" w:eastAsia="GE Inspira" w:hAnsi="GE Inspira" w:cs="GE Inspira"/>
                <w:spacing w:val="1"/>
                <w:sz w:val="24"/>
                <w:szCs w:val="24"/>
              </w:rPr>
              <w:t>d</w:t>
            </w:r>
            <w:r>
              <w:rPr>
                <w:rFonts w:ascii="GE Inspira" w:eastAsia="GE Inspira" w:hAnsi="GE Inspira" w:cs="GE Inspira"/>
                <w:sz w:val="24"/>
                <w:szCs w:val="24"/>
              </w:rPr>
              <w:t>ors.</w:t>
            </w:r>
            <w:r>
              <w:rPr>
                <w:rFonts w:ascii="GE Inspira" w:eastAsia="GE Inspira" w:hAnsi="GE Inspira" w:cs="GE Inspira"/>
                <w:spacing w:val="43"/>
                <w:sz w:val="24"/>
                <w:szCs w:val="24"/>
              </w:rPr>
              <w:t xml:space="preserve"> </w:t>
            </w:r>
            <w:r>
              <w:rPr>
                <w:rFonts w:ascii="GE Inspira" w:eastAsia="GE Inspira" w:hAnsi="GE Inspira" w:cs="GE Inspira"/>
                <w:spacing w:val="1"/>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o</w:t>
            </w:r>
            <w:r>
              <w:rPr>
                <w:rFonts w:ascii="GE Inspira" w:eastAsia="GE Inspira" w:hAnsi="GE Inspira" w:cs="GE Inspira"/>
                <w:spacing w:val="-1"/>
                <w:sz w:val="24"/>
                <w:szCs w:val="24"/>
              </w:rPr>
              <w:t>u</w:t>
            </w:r>
            <w:r>
              <w:rPr>
                <w:rFonts w:ascii="GE Inspira" w:eastAsia="GE Inspira" w:hAnsi="GE Inspira" w:cs="GE Inspira"/>
                <w:sz w:val="24"/>
                <w:szCs w:val="24"/>
              </w:rPr>
              <w:t>rci</w:t>
            </w:r>
            <w:r>
              <w:rPr>
                <w:rFonts w:ascii="GE Inspira" w:eastAsia="GE Inspira" w:hAnsi="GE Inspira" w:cs="GE Inspira"/>
                <w:spacing w:val="-2"/>
                <w:sz w:val="24"/>
                <w:szCs w:val="24"/>
              </w:rPr>
              <w:t>n</w:t>
            </w:r>
            <w:r>
              <w:rPr>
                <w:rFonts w:ascii="GE Inspira" w:eastAsia="GE Inspira" w:hAnsi="GE Inspira" w:cs="GE Inspira"/>
                <w:sz w:val="24"/>
                <w:szCs w:val="24"/>
              </w:rPr>
              <w:t>g</w:t>
            </w:r>
            <w:r>
              <w:rPr>
                <w:rFonts w:ascii="GE Inspira" w:eastAsia="GE Inspira" w:hAnsi="GE Inspira" w:cs="GE Inspira"/>
                <w:spacing w:val="-10"/>
                <w:sz w:val="24"/>
                <w:szCs w:val="24"/>
              </w:rPr>
              <w:t xml:space="preserve"> </w:t>
            </w:r>
            <w:r>
              <w:rPr>
                <w:rFonts w:ascii="GE Inspira" w:eastAsia="GE Inspira" w:hAnsi="GE Inspira" w:cs="GE Inspira"/>
                <w:sz w:val="24"/>
                <w:szCs w:val="24"/>
              </w:rPr>
              <w:t>te</w:t>
            </w:r>
            <w:r>
              <w:rPr>
                <w:rFonts w:ascii="GE Inspira" w:eastAsia="GE Inspira" w:hAnsi="GE Inspira" w:cs="GE Inspira"/>
                <w:spacing w:val="-1"/>
                <w:sz w:val="24"/>
                <w:szCs w:val="24"/>
              </w:rPr>
              <w:t>a</w:t>
            </w:r>
            <w:r>
              <w:rPr>
                <w:rFonts w:ascii="GE Inspira" w:eastAsia="GE Inspira" w:hAnsi="GE Inspira" w:cs="GE Inspira"/>
                <w:sz w:val="24"/>
                <w:szCs w:val="24"/>
              </w:rPr>
              <w:t>m</w:t>
            </w:r>
            <w:r>
              <w:rPr>
                <w:rFonts w:ascii="GE Inspira" w:eastAsia="GE Inspira" w:hAnsi="GE Inspira" w:cs="GE Inspira"/>
                <w:spacing w:val="-3"/>
                <w:sz w:val="24"/>
                <w:szCs w:val="24"/>
              </w:rPr>
              <w:t xml:space="preserve"> </w:t>
            </w:r>
            <w:r>
              <w:rPr>
                <w:rFonts w:ascii="GE Inspira" w:eastAsia="GE Inspira" w:hAnsi="GE Inspira" w:cs="GE Inspira"/>
                <w:spacing w:val="-1"/>
                <w:sz w:val="24"/>
                <w:szCs w:val="24"/>
              </w:rPr>
              <w:t>a</w:t>
            </w:r>
            <w:r>
              <w:rPr>
                <w:rFonts w:ascii="GE Inspira" w:eastAsia="GE Inspira" w:hAnsi="GE Inspira" w:cs="GE Inspira"/>
                <w:sz w:val="24"/>
                <w:szCs w:val="24"/>
              </w:rPr>
              <w:t>re</w:t>
            </w:r>
            <w:r>
              <w:rPr>
                <w:rFonts w:ascii="GE Inspira" w:eastAsia="GE Inspira" w:hAnsi="GE Inspira" w:cs="GE Inspira"/>
                <w:spacing w:val="-3"/>
                <w:sz w:val="24"/>
                <w:szCs w:val="24"/>
              </w:rPr>
              <w:t xml:space="preserve"> </w:t>
            </w:r>
            <w:r>
              <w:rPr>
                <w:rFonts w:ascii="GE Inspira" w:eastAsia="GE Inspira" w:hAnsi="GE Inspira" w:cs="GE Inspira"/>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 i</w:t>
            </w:r>
            <w:r>
              <w:rPr>
                <w:rFonts w:ascii="GE Inspira" w:eastAsia="GE Inspira" w:hAnsi="GE Inspira" w:cs="GE Inspira"/>
                <w:spacing w:val="-1"/>
                <w:sz w:val="24"/>
                <w:szCs w:val="24"/>
              </w:rPr>
              <w:t>n</w:t>
            </w:r>
            <w:r>
              <w:rPr>
                <w:rFonts w:ascii="GE Inspira" w:eastAsia="GE Inspira" w:hAnsi="GE Inspira" w:cs="GE Inspira"/>
                <w:sz w:val="24"/>
                <w:szCs w:val="24"/>
              </w:rPr>
              <w:t>t</w:t>
            </w:r>
            <w:r>
              <w:rPr>
                <w:rFonts w:ascii="GE Inspira" w:eastAsia="GE Inspira" w:hAnsi="GE Inspira" w:cs="GE Inspira"/>
                <w:spacing w:val="1"/>
                <w:sz w:val="24"/>
                <w:szCs w:val="24"/>
              </w:rPr>
              <w:t>e</w:t>
            </w:r>
            <w:r>
              <w:rPr>
                <w:rFonts w:ascii="GE Inspira" w:eastAsia="GE Inspira" w:hAnsi="GE Inspira" w:cs="GE Inspira"/>
                <w:sz w:val="24"/>
                <w:szCs w:val="24"/>
              </w:rPr>
              <w:t>rf</w:t>
            </w:r>
            <w:r>
              <w:rPr>
                <w:rFonts w:ascii="GE Inspira" w:eastAsia="GE Inspira" w:hAnsi="GE Inspira" w:cs="GE Inspira"/>
                <w:spacing w:val="-1"/>
                <w:sz w:val="24"/>
                <w:szCs w:val="24"/>
              </w:rPr>
              <w:t>a</w:t>
            </w:r>
            <w:r>
              <w:rPr>
                <w:rFonts w:ascii="GE Inspira" w:eastAsia="GE Inspira" w:hAnsi="GE Inspira" w:cs="GE Inspira"/>
                <w:sz w:val="24"/>
                <w:szCs w:val="24"/>
              </w:rPr>
              <w:t>ce</w:t>
            </w:r>
            <w:r>
              <w:rPr>
                <w:rFonts w:ascii="GE Inspira" w:eastAsia="GE Inspira" w:hAnsi="GE Inspira" w:cs="GE Inspira"/>
                <w:spacing w:val="-10"/>
                <w:sz w:val="24"/>
                <w:szCs w:val="24"/>
              </w:rPr>
              <w:t xml:space="preserve"> </w:t>
            </w:r>
            <w:r>
              <w:rPr>
                <w:rFonts w:ascii="GE Inspira" w:eastAsia="GE Inspira" w:hAnsi="GE Inspira" w:cs="GE Inspira"/>
                <w:spacing w:val="-1"/>
                <w:sz w:val="24"/>
                <w:szCs w:val="24"/>
              </w:rPr>
              <w:t>b</w:t>
            </w:r>
            <w:r>
              <w:rPr>
                <w:rFonts w:ascii="GE Inspira" w:eastAsia="GE Inspira" w:hAnsi="GE Inspira" w:cs="GE Inspira"/>
                <w:sz w:val="24"/>
                <w:szCs w:val="24"/>
              </w:rPr>
              <w:t>e</w:t>
            </w:r>
            <w:r>
              <w:rPr>
                <w:rFonts w:ascii="GE Inspira" w:eastAsia="GE Inspira" w:hAnsi="GE Inspira" w:cs="GE Inspira"/>
                <w:spacing w:val="1"/>
                <w:sz w:val="24"/>
                <w:szCs w:val="24"/>
              </w:rPr>
              <w:t>tw</w:t>
            </w:r>
            <w:r>
              <w:rPr>
                <w:rFonts w:ascii="GE Inspira" w:eastAsia="GE Inspira" w:hAnsi="GE Inspira" w:cs="GE Inspira"/>
                <w:sz w:val="24"/>
                <w:szCs w:val="24"/>
              </w:rPr>
              <w:t>een</w:t>
            </w:r>
            <w:r>
              <w:rPr>
                <w:rFonts w:ascii="GE Inspira" w:eastAsia="GE Inspira" w:hAnsi="GE Inspira" w:cs="GE Inspira"/>
                <w:spacing w:val="-10"/>
                <w:sz w:val="24"/>
                <w:szCs w:val="24"/>
              </w:rPr>
              <w:t xml:space="preserve"> </w:t>
            </w:r>
            <w:r>
              <w:rPr>
                <w:rFonts w:ascii="GE Inspira" w:eastAsia="GE Inspira" w:hAnsi="GE Inspira" w:cs="GE Inspira"/>
                <w:spacing w:val="-1"/>
                <w:sz w:val="24"/>
                <w:szCs w:val="24"/>
              </w:rPr>
              <w:t>G</w:t>
            </w:r>
            <w:r>
              <w:rPr>
                <w:rFonts w:ascii="GE Inspira" w:eastAsia="GE Inspira" w:hAnsi="GE Inspira" w:cs="GE Inspira"/>
                <w:sz w:val="24"/>
                <w:szCs w:val="24"/>
              </w:rPr>
              <w:t>E and</w:t>
            </w:r>
            <w:r>
              <w:rPr>
                <w:rFonts w:ascii="GE Inspira" w:eastAsia="GE Inspira" w:hAnsi="GE Inspira" w:cs="GE Inspira"/>
                <w:spacing w:val="-5"/>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u</w:t>
            </w:r>
            <w:r>
              <w:rPr>
                <w:rFonts w:ascii="GE Inspira" w:eastAsia="GE Inspira" w:hAnsi="GE Inspira" w:cs="GE Inspira"/>
                <w:spacing w:val="-1"/>
                <w:sz w:val="24"/>
                <w:szCs w:val="24"/>
              </w:rPr>
              <w:t>pp</w:t>
            </w:r>
            <w:r>
              <w:rPr>
                <w:rFonts w:ascii="GE Inspira" w:eastAsia="GE Inspira" w:hAnsi="GE Inspira" w:cs="GE Inspira"/>
                <w:sz w:val="24"/>
                <w:szCs w:val="24"/>
              </w:rPr>
              <w:t>lier</w:t>
            </w:r>
            <w:r>
              <w:rPr>
                <w:rFonts w:ascii="GE Inspira" w:eastAsia="GE Inspira" w:hAnsi="GE Inspira" w:cs="GE Inspira"/>
                <w:spacing w:val="1"/>
                <w:sz w:val="24"/>
                <w:szCs w:val="24"/>
              </w:rPr>
              <w:t>s</w:t>
            </w:r>
            <w:r>
              <w:rPr>
                <w:rFonts w:ascii="GE Inspira" w:eastAsia="GE Inspira" w:hAnsi="GE Inspira" w:cs="GE Inspira"/>
                <w:sz w:val="24"/>
                <w:szCs w:val="24"/>
              </w:rPr>
              <w:t>/</w:t>
            </w:r>
            <w:r>
              <w:rPr>
                <w:rFonts w:ascii="GE Inspira" w:eastAsia="GE Inspira" w:hAnsi="GE Inspira" w:cs="GE Inspira"/>
                <w:spacing w:val="-1"/>
                <w:sz w:val="24"/>
                <w:szCs w:val="24"/>
              </w:rPr>
              <w:t>v</w:t>
            </w:r>
            <w:r>
              <w:rPr>
                <w:rFonts w:ascii="GE Inspira" w:eastAsia="GE Inspira" w:hAnsi="GE Inspira" w:cs="GE Inspira"/>
                <w:spacing w:val="2"/>
                <w:sz w:val="24"/>
                <w:szCs w:val="24"/>
              </w:rPr>
              <w:t>e</w:t>
            </w:r>
            <w:r>
              <w:rPr>
                <w:rFonts w:ascii="GE Inspira" w:eastAsia="GE Inspira" w:hAnsi="GE Inspira" w:cs="GE Inspira"/>
                <w:spacing w:val="-1"/>
                <w:sz w:val="24"/>
                <w:szCs w:val="24"/>
              </w:rPr>
              <w:t>nd</w:t>
            </w:r>
            <w:r>
              <w:rPr>
                <w:rFonts w:ascii="GE Inspira" w:eastAsia="GE Inspira" w:hAnsi="GE Inspira" w:cs="GE Inspira"/>
                <w:sz w:val="24"/>
                <w:szCs w:val="24"/>
              </w:rPr>
              <w:t>ors.</w:t>
            </w:r>
          </w:p>
        </w:tc>
      </w:tr>
      <w:tr w:rsidR="00DD1EB1" w:rsidRPr="00145818" w14:paraId="03F9758C" w14:textId="77777777" w:rsidTr="00DD1EB1">
        <w:trPr>
          <w:trHeight w:val="21"/>
        </w:trPr>
        <w:tc>
          <w:tcPr>
            <w:tcW w:w="2258" w:type="dxa"/>
            <w:tcBorders>
              <w:top w:val="single" w:sz="4" w:space="0" w:color="000000"/>
              <w:left w:val="single" w:sz="4" w:space="0" w:color="000000"/>
              <w:bottom w:val="single" w:sz="4" w:space="0" w:color="000000"/>
              <w:right w:val="single" w:sz="4" w:space="0" w:color="000000"/>
            </w:tcBorders>
            <w:vAlign w:val="center"/>
          </w:tcPr>
          <w:p w14:paraId="66CCAD4F" w14:textId="46F95843" w:rsidR="00DD1EB1" w:rsidRPr="00145818" w:rsidRDefault="00DD1EB1" w:rsidP="00DD1EB1">
            <w:pPr>
              <w:pStyle w:val="TableText"/>
              <w:rPr>
                <w:noProof/>
              </w:rPr>
            </w:pPr>
            <w:r>
              <w:rPr>
                <w:rFonts w:ascii="GE Inspira" w:eastAsia="GE Inspira" w:hAnsi="GE Inspira" w:cs="GE Inspira"/>
                <w:sz w:val="24"/>
                <w:szCs w:val="24"/>
              </w:rPr>
              <w:t>C</w:t>
            </w:r>
            <w:r>
              <w:rPr>
                <w:rFonts w:ascii="GE Inspira" w:eastAsia="GE Inspira" w:hAnsi="GE Inspira" w:cs="GE Inspira"/>
                <w:spacing w:val="-1"/>
                <w:sz w:val="24"/>
                <w:szCs w:val="24"/>
              </w:rPr>
              <w:t>u</w:t>
            </w:r>
            <w:r>
              <w:rPr>
                <w:rFonts w:ascii="GE Inspira" w:eastAsia="GE Inspira" w:hAnsi="GE Inspira" w:cs="GE Inspira"/>
                <w:sz w:val="24"/>
                <w:szCs w:val="24"/>
              </w:rPr>
              <w:t>st</w:t>
            </w:r>
            <w:r>
              <w:rPr>
                <w:rFonts w:ascii="GE Inspira" w:eastAsia="GE Inspira" w:hAnsi="GE Inspira" w:cs="GE Inspira"/>
                <w:spacing w:val="1"/>
                <w:sz w:val="24"/>
                <w:szCs w:val="24"/>
              </w:rPr>
              <w:t>om</w:t>
            </w:r>
            <w:r>
              <w:rPr>
                <w:rFonts w:ascii="GE Inspira" w:eastAsia="GE Inspira" w:hAnsi="GE Inspira" w:cs="GE Inspira"/>
                <w:sz w:val="24"/>
                <w:szCs w:val="24"/>
              </w:rPr>
              <w:t>er</w:t>
            </w:r>
          </w:p>
        </w:tc>
        <w:tc>
          <w:tcPr>
            <w:tcW w:w="7822" w:type="dxa"/>
            <w:tcBorders>
              <w:top w:val="single" w:sz="4" w:space="0" w:color="000000"/>
              <w:left w:val="single" w:sz="4" w:space="0" w:color="000000"/>
              <w:bottom w:val="single" w:sz="4" w:space="0" w:color="000000"/>
              <w:right w:val="single" w:sz="4" w:space="0" w:color="000000"/>
            </w:tcBorders>
          </w:tcPr>
          <w:p w14:paraId="6161D867" w14:textId="68E804EE" w:rsidR="00DD1EB1" w:rsidRPr="00DD1EB1" w:rsidRDefault="00DD1EB1" w:rsidP="00DD1EB1">
            <w:pPr>
              <w:pStyle w:val="ListParagraph"/>
              <w:numPr>
                <w:ilvl w:val="0"/>
                <w:numId w:val="16"/>
              </w:numPr>
              <w:spacing w:before="56" w:after="0"/>
              <w:ind w:right="-20"/>
              <w:rPr>
                <w:rFonts w:ascii="GE Inspira" w:eastAsia="GE Inspira" w:hAnsi="GE Inspira" w:cs="GE Inspira"/>
                <w:szCs w:val="24"/>
              </w:rPr>
            </w:pPr>
            <w:r w:rsidRPr="00DD1EB1">
              <w:rPr>
                <w:rFonts w:ascii="GE Inspira" w:eastAsia="GE Inspira" w:hAnsi="GE Inspira" w:cs="GE Inspira"/>
                <w:szCs w:val="24"/>
              </w:rPr>
              <w:t>Provi</w:t>
            </w:r>
            <w:r w:rsidRPr="00DD1EB1">
              <w:rPr>
                <w:rFonts w:ascii="GE Inspira" w:eastAsia="GE Inspira" w:hAnsi="GE Inspira" w:cs="GE Inspira"/>
                <w:spacing w:val="-1"/>
                <w:szCs w:val="24"/>
              </w:rPr>
              <w:t>d</w:t>
            </w:r>
            <w:r w:rsidRPr="00DD1EB1">
              <w:rPr>
                <w:rFonts w:ascii="GE Inspira" w:eastAsia="GE Inspira" w:hAnsi="GE Inspira" w:cs="GE Inspira"/>
                <w:szCs w:val="24"/>
              </w:rPr>
              <w:t>e</w:t>
            </w:r>
            <w:r w:rsidRPr="00DD1EB1">
              <w:rPr>
                <w:rFonts w:ascii="GE Inspira" w:eastAsia="GE Inspira" w:hAnsi="GE Inspira" w:cs="GE Inspira"/>
                <w:spacing w:val="-8"/>
                <w:szCs w:val="24"/>
              </w:rPr>
              <w:t xml:space="preserve"> </w:t>
            </w:r>
            <w:r w:rsidRPr="00DD1EB1">
              <w:rPr>
                <w:rFonts w:ascii="GE Inspira" w:eastAsia="GE Inspira" w:hAnsi="GE Inspira" w:cs="GE Inspira"/>
                <w:szCs w:val="24"/>
              </w:rPr>
              <w:t>the</w:t>
            </w:r>
            <w:r w:rsidRPr="00DD1EB1">
              <w:rPr>
                <w:rFonts w:ascii="GE Inspira" w:eastAsia="GE Inspira" w:hAnsi="GE Inspira" w:cs="GE Inspira"/>
                <w:spacing w:val="-4"/>
                <w:szCs w:val="24"/>
              </w:rPr>
              <w:t xml:space="preserve"> </w:t>
            </w:r>
            <w:r w:rsidRPr="00DD1EB1">
              <w:rPr>
                <w:rFonts w:ascii="GE Inspira" w:eastAsia="GE Inspira" w:hAnsi="GE Inspira" w:cs="GE Inspira"/>
                <w:szCs w:val="24"/>
              </w:rPr>
              <w:t>PO.</w:t>
            </w:r>
          </w:p>
          <w:p w14:paraId="01B7DC03" w14:textId="214417AD" w:rsidR="00DD1EB1" w:rsidRPr="00DD1EB1" w:rsidRDefault="00DD1EB1" w:rsidP="00DD1EB1">
            <w:pPr>
              <w:pStyle w:val="ListParagraph"/>
              <w:numPr>
                <w:ilvl w:val="0"/>
                <w:numId w:val="16"/>
              </w:numPr>
              <w:spacing w:after="0"/>
              <w:ind w:right="-20"/>
              <w:rPr>
                <w:rFonts w:ascii="GE Inspira" w:eastAsia="GE Inspira" w:hAnsi="GE Inspira" w:cs="GE Inspira"/>
                <w:szCs w:val="24"/>
              </w:rPr>
            </w:pPr>
            <w:r w:rsidRPr="00DD1EB1">
              <w:rPr>
                <w:rFonts w:ascii="GE Inspira" w:eastAsia="GE Inspira" w:hAnsi="GE Inspira" w:cs="GE Inspira"/>
                <w:szCs w:val="24"/>
              </w:rPr>
              <w:t>Confirm</w:t>
            </w:r>
            <w:r w:rsidRPr="00DD1EB1">
              <w:rPr>
                <w:rFonts w:ascii="GE Inspira" w:eastAsia="GE Inspira" w:hAnsi="GE Inspira" w:cs="GE Inspira"/>
                <w:spacing w:val="-7"/>
                <w:szCs w:val="24"/>
              </w:rPr>
              <w:t xml:space="preserve"> </w:t>
            </w:r>
            <w:r w:rsidRPr="00DD1EB1">
              <w:rPr>
                <w:rFonts w:ascii="GE Inspira" w:eastAsia="GE Inspira" w:hAnsi="GE Inspira" w:cs="GE Inspira"/>
                <w:spacing w:val="-2"/>
                <w:szCs w:val="24"/>
              </w:rPr>
              <w:t>a</w:t>
            </w:r>
            <w:r w:rsidRPr="00DD1EB1">
              <w:rPr>
                <w:rFonts w:ascii="GE Inspira" w:eastAsia="GE Inspira" w:hAnsi="GE Inspira" w:cs="GE Inspira"/>
                <w:spacing w:val="-1"/>
                <w:szCs w:val="24"/>
              </w:rPr>
              <w:t>n</w:t>
            </w:r>
            <w:r w:rsidRPr="00DD1EB1">
              <w:rPr>
                <w:rFonts w:ascii="GE Inspira" w:eastAsia="GE Inspira" w:hAnsi="GE Inspira" w:cs="GE Inspira"/>
                <w:szCs w:val="24"/>
              </w:rPr>
              <w:t>y</w:t>
            </w:r>
            <w:r w:rsidRPr="00DD1EB1">
              <w:rPr>
                <w:rFonts w:ascii="GE Inspira" w:eastAsia="GE Inspira" w:hAnsi="GE Inspira" w:cs="GE Inspira"/>
                <w:spacing w:val="-2"/>
                <w:szCs w:val="24"/>
              </w:rPr>
              <w:t xml:space="preserve"> </w:t>
            </w:r>
            <w:r w:rsidRPr="00DD1EB1">
              <w:rPr>
                <w:rFonts w:ascii="GE Inspira" w:eastAsia="GE Inspira" w:hAnsi="GE Inspira" w:cs="GE Inspira"/>
                <w:spacing w:val="-1"/>
                <w:szCs w:val="24"/>
              </w:rPr>
              <w:t>va</w:t>
            </w:r>
            <w:r w:rsidRPr="00DD1EB1">
              <w:rPr>
                <w:rFonts w:ascii="GE Inspira" w:eastAsia="GE Inspira" w:hAnsi="GE Inspira" w:cs="GE Inspira"/>
                <w:szCs w:val="24"/>
              </w:rPr>
              <w:t>r</w:t>
            </w:r>
            <w:r w:rsidRPr="00DD1EB1">
              <w:rPr>
                <w:rFonts w:ascii="GE Inspira" w:eastAsia="GE Inspira" w:hAnsi="GE Inspira" w:cs="GE Inspira"/>
                <w:spacing w:val="2"/>
                <w:szCs w:val="24"/>
              </w:rPr>
              <w:t>i</w:t>
            </w:r>
            <w:r w:rsidRPr="00DD1EB1">
              <w:rPr>
                <w:rFonts w:ascii="GE Inspira" w:eastAsia="GE Inspira" w:hAnsi="GE Inspira" w:cs="GE Inspira"/>
                <w:spacing w:val="-1"/>
                <w:szCs w:val="24"/>
              </w:rPr>
              <w:t>a</w:t>
            </w:r>
            <w:r w:rsidRPr="00DD1EB1">
              <w:rPr>
                <w:rFonts w:ascii="GE Inspira" w:eastAsia="GE Inspira" w:hAnsi="GE Inspira" w:cs="GE Inspira"/>
                <w:szCs w:val="24"/>
              </w:rPr>
              <w:t>ti</w:t>
            </w:r>
            <w:r w:rsidRPr="00DD1EB1">
              <w:rPr>
                <w:rFonts w:ascii="GE Inspira" w:eastAsia="GE Inspira" w:hAnsi="GE Inspira" w:cs="GE Inspira"/>
                <w:spacing w:val="1"/>
                <w:szCs w:val="24"/>
              </w:rPr>
              <w:t>o</w:t>
            </w:r>
            <w:r w:rsidRPr="00DD1EB1">
              <w:rPr>
                <w:rFonts w:ascii="GE Inspira" w:eastAsia="GE Inspira" w:hAnsi="GE Inspira" w:cs="GE Inspira"/>
                <w:spacing w:val="-1"/>
                <w:szCs w:val="24"/>
              </w:rPr>
              <w:t>n</w:t>
            </w:r>
            <w:r w:rsidRPr="00DD1EB1">
              <w:rPr>
                <w:rFonts w:ascii="GE Inspira" w:eastAsia="GE Inspira" w:hAnsi="GE Inspira" w:cs="GE Inspira"/>
                <w:szCs w:val="24"/>
              </w:rPr>
              <w:t>s</w:t>
            </w:r>
            <w:r w:rsidRPr="00DD1EB1">
              <w:rPr>
                <w:rFonts w:ascii="GE Inspira" w:eastAsia="GE Inspira" w:hAnsi="GE Inspira" w:cs="GE Inspira"/>
                <w:spacing w:val="-8"/>
                <w:szCs w:val="24"/>
              </w:rPr>
              <w:t xml:space="preserve"> </w:t>
            </w:r>
            <w:r w:rsidRPr="00DD1EB1">
              <w:rPr>
                <w:rFonts w:ascii="GE Inspira" w:eastAsia="GE Inspira" w:hAnsi="GE Inspira" w:cs="GE Inspira"/>
                <w:spacing w:val="1"/>
                <w:szCs w:val="24"/>
              </w:rPr>
              <w:t>r</w:t>
            </w:r>
            <w:r w:rsidRPr="00DD1EB1">
              <w:rPr>
                <w:rFonts w:ascii="GE Inspira" w:eastAsia="GE Inspira" w:hAnsi="GE Inspira" w:cs="GE Inspira"/>
                <w:szCs w:val="24"/>
              </w:rPr>
              <w:t>e</w:t>
            </w:r>
            <w:r w:rsidRPr="00DD1EB1">
              <w:rPr>
                <w:rFonts w:ascii="GE Inspira" w:eastAsia="GE Inspira" w:hAnsi="GE Inspira" w:cs="GE Inspira"/>
                <w:spacing w:val="-1"/>
                <w:szCs w:val="24"/>
              </w:rPr>
              <w:t>qu</w:t>
            </w:r>
            <w:r w:rsidRPr="00DD1EB1">
              <w:rPr>
                <w:rFonts w:ascii="GE Inspira" w:eastAsia="GE Inspira" w:hAnsi="GE Inspira" w:cs="GE Inspira"/>
                <w:szCs w:val="24"/>
              </w:rPr>
              <w:t>ire</w:t>
            </w:r>
            <w:r w:rsidRPr="00DD1EB1">
              <w:rPr>
                <w:rFonts w:ascii="GE Inspira" w:eastAsia="GE Inspira" w:hAnsi="GE Inspira" w:cs="GE Inspira"/>
                <w:spacing w:val="-1"/>
                <w:szCs w:val="24"/>
              </w:rPr>
              <w:t>d</w:t>
            </w:r>
            <w:r w:rsidRPr="00DD1EB1">
              <w:rPr>
                <w:rFonts w:ascii="GE Inspira" w:eastAsia="GE Inspira" w:hAnsi="GE Inspira" w:cs="GE Inspira"/>
                <w:szCs w:val="24"/>
              </w:rPr>
              <w:t>.</w:t>
            </w:r>
          </w:p>
          <w:p w14:paraId="083640CB" w14:textId="77777777" w:rsidR="00DD1EB1" w:rsidRPr="00DD1EB1" w:rsidRDefault="00DD1EB1" w:rsidP="00DD1EB1">
            <w:pPr>
              <w:pStyle w:val="ListParagraph"/>
              <w:numPr>
                <w:ilvl w:val="0"/>
                <w:numId w:val="16"/>
              </w:numPr>
              <w:spacing w:after="0"/>
              <w:ind w:right="-20"/>
              <w:rPr>
                <w:rFonts w:ascii="GE Inspira" w:eastAsia="GE Inspira" w:hAnsi="GE Inspira" w:cs="GE Inspira"/>
                <w:szCs w:val="24"/>
              </w:rPr>
            </w:pPr>
            <w:r w:rsidRPr="00DD1EB1">
              <w:rPr>
                <w:rFonts w:ascii="GE Inspira" w:eastAsia="GE Inspira" w:hAnsi="GE Inspira" w:cs="GE Inspira"/>
                <w:szCs w:val="24"/>
              </w:rPr>
              <w:t>Confirm</w:t>
            </w:r>
            <w:r w:rsidRPr="00DD1EB1">
              <w:rPr>
                <w:rFonts w:ascii="GE Inspira" w:eastAsia="GE Inspira" w:hAnsi="GE Inspira" w:cs="GE Inspira"/>
                <w:spacing w:val="-7"/>
                <w:szCs w:val="24"/>
              </w:rPr>
              <w:t xml:space="preserve"> </w:t>
            </w:r>
            <w:r w:rsidRPr="00DD1EB1">
              <w:rPr>
                <w:rFonts w:ascii="GE Inspira" w:eastAsia="GE Inspira" w:hAnsi="GE Inspira" w:cs="GE Inspira"/>
                <w:spacing w:val="-2"/>
                <w:szCs w:val="24"/>
              </w:rPr>
              <w:t>d</w:t>
            </w:r>
            <w:r w:rsidRPr="00DD1EB1">
              <w:rPr>
                <w:rFonts w:ascii="GE Inspira" w:eastAsia="GE Inspira" w:hAnsi="GE Inspira" w:cs="GE Inspira"/>
                <w:szCs w:val="24"/>
              </w:rPr>
              <w:t>eli</w:t>
            </w:r>
            <w:r w:rsidRPr="00DD1EB1">
              <w:rPr>
                <w:rFonts w:ascii="GE Inspira" w:eastAsia="GE Inspira" w:hAnsi="GE Inspira" w:cs="GE Inspira"/>
                <w:spacing w:val="-1"/>
                <w:szCs w:val="24"/>
              </w:rPr>
              <w:t>v</w:t>
            </w:r>
            <w:r w:rsidRPr="00DD1EB1">
              <w:rPr>
                <w:rFonts w:ascii="GE Inspira" w:eastAsia="GE Inspira" w:hAnsi="GE Inspira" w:cs="GE Inspira"/>
                <w:szCs w:val="24"/>
              </w:rPr>
              <w:t>ery</w:t>
            </w:r>
            <w:r w:rsidRPr="00DD1EB1">
              <w:rPr>
                <w:rFonts w:ascii="GE Inspira" w:eastAsia="GE Inspira" w:hAnsi="GE Inspira" w:cs="GE Inspira"/>
                <w:spacing w:val="-9"/>
                <w:szCs w:val="24"/>
              </w:rPr>
              <w:t xml:space="preserve"> </w:t>
            </w:r>
            <w:r w:rsidRPr="00DD1EB1">
              <w:rPr>
                <w:rFonts w:ascii="GE Inspira" w:eastAsia="GE Inspira" w:hAnsi="GE Inspira" w:cs="GE Inspira"/>
                <w:szCs w:val="24"/>
              </w:rPr>
              <w:t>sc</w:t>
            </w:r>
            <w:r w:rsidRPr="00DD1EB1">
              <w:rPr>
                <w:rFonts w:ascii="GE Inspira" w:eastAsia="GE Inspira" w:hAnsi="GE Inspira" w:cs="GE Inspira"/>
                <w:spacing w:val="-1"/>
                <w:szCs w:val="24"/>
              </w:rPr>
              <w:t>h</w:t>
            </w:r>
            <w:r w:rsidRPr="00DD1EB1">
              <w:rPr>
                <w:rFonts w:ascii="GE Inspira" w:eastAsia="GE Inspira" w:hAnsi="GE Inspira" w:cs="GE Inspira"/>
                <w:spacing w:val="2"/>
                <w:szCs w:val="24"/>
              </w:rPr>
              <w:t>e</w:t>
            </w:r>
            <w:r w:rsidRPr="00DD1EB1">
              <w:rPr>
                <w:rFonts w:ascii="GE Inspira" w:eastAsia="GE Inspira" w:hAnsi="GE Inspira" w:cs="GE Inspira"/>
                <w:spacing w:val="-1"/>
                <w:szCs w:val="24"/>
              </w:rPr>
              <w:t>d</w:t>
            </w:r>
            <w:r w:rsidRPr="00DD1EB1">
              <w:rPr>
                <w:rFonts w:ascii="GE Inspira" w:eastAsia="GE Inspira" w:hAnsi="GE Inspira" w:cs="GE Inspira"/>
                <w:spacing w:val="1"/>
                <w:szCs w:val="24"/>
              </w:rPr>
              <w:t>u</w:t>
            </w:r>
            <w:r w:rsidRPr="00DD1EB1">
              <w:rPr>
                <w:rFonts w:ascii="GE Inspira" w:eastAsia="GE Inspira" w:hAnsi="GE Inspira" w:cs="GE Inspira"/>
                <w:szCs w:val="24"/>
              </w:rPr>
              <w:t>le.</w:t>
            </w:r>
          </w:p>
          <w:p w14:paraId="55219261" w14:textId="65A50ED0" w:rsidR="00DD1EB1" w:rsidRPr="00DD1EB1" w:rsidRDefault="00DD1EB1" w:rsidP="00DD1EB1">
            <w:pPr>
              <w:pStyle w:val="ListParagraph"/>
              <w:numPr>
                <w:ilvl w:val="0"/>
                <w:numId w:val="16"/>
              </w:numPr>
              <w:spacing w:after="0"/>
              <w:ind w:right="-20"/>
              <w:rPr>
                <w:rFonts w:ascii="GE Inspira" w:eastAsia="GE Inspira" w:hAnsi="GE Inspira" w:cs="GE Inspira"/>
                <w:szCs w:val="24"/>
              </w:rPr>
            </w:pPr>
            <w:r w:rsidRPr="00DD1EB1">
              <w:rPr>
                <w:rFonts w:ascii="GE Inspira" w:eastAsia="GE Inspira" w:hAnsi="GE Inspira" w:cs="GE Inspira"/>
                <w:spacing w:val="1"/>
                <w:szCs w:val="24"/>
              </w:rPr>
              <w:t>R</w:t>
            </w:r>
            <w:r w:rsidRPr="00DD1EB1">
              <w:rPr>
                <w:rFonts w:ascii="GE Inspira" w:eastAsia="GE Inspira" w:hAnsi="GE Inspira" w:cs="GE Inspira"/>
                <w:szCs w:val="24"/>
              </w:rPr>
              <w:t>ecei</w:t>
            </w:r>
            <w:r w:rsidRPr="00DD1EB1">
              <w:rPr>
                <w:rFonts w:ascii="GE Inspira" w:eastAsia="GE Inspira" w:hAnsi="GE Inspira" w:cs="GE Inspira"/>
                <w:spacing w:val="-1"/>
                <w:szCs w:val="24"/>
              </w:rPr>
              <w:t>v</w:t>
            </w:r>
            <w:r w:rsidRPr="00DD1EB1">
              <w:rPr>
                <w:rFonts w:ascii="GE Inspira" w:eastAsia="GE Inspira" w:hAnsi="GE Inspira" w:cs="GE Inspira"/>
                <w:szCs w:val="24"/>
              </w:rPr>
              <w:t>e</w:t>
            </w:r>
            <w:r w:rsidRPr="00DD1EB1">
              <w:rPr>
                <w:rFonts w:ascii="GE Inspira" w:eastAsia="GE Inspira" w:hAnsi="GE Inspira" w:cs="GE Inspira"/>
                <w:spacing w:val="-6"/>
                <w:szCs w:val="24"/>
              </w:rPr>
              <w:t xml:space="preserve"> </w:t>
            </w:r>
            <w:r w:rsidRPr="00DD1EB1">
              <w:rPr>
                <w:rFonts w:ascii="GE Inspira" w:eastAsia="GE Inspira" w:hAnsi="GE Inspira" w:cs="GE Inspira"/>
                <w:szCs w:val="24"/>
              </w:rPr>
              <w:t>or</w:t>
            </w:r>
            <w:r w:rsidRPr="00DD1EB1">
              <w:rPr>
                <w:rFonts w:ascii="GE Inspira" w:eastAsia="GE Inspira" w:hAnsi="GE Inspira" w:cs="GE Inspira"/>
                <w:spacing w:val="-1"/>
                <w:szCs w:val="24"/>
              </w:rPr>
              <w:t xml:space="preserve"> </w:t>
            </w:r>
            <w:r w:rsidRPr="00DD1EB1">
              <w:rPr>
                <w:rFonts w:ascii="GE Inspira" w:eastAsia="GE Inspira" w:hAnsi="GE Inspira" w:cs="GE Inspira"/>
                <w:spacing w:val="-2"/>
                <w:szCs w:val="24"/>
              </w:rPr>
              <w:t>p</w:t>
            </w:r>
            <w:r w:rsidRPr="00DD1EB1">
              <w:rPr>
                <w:rFonts w:ascii="GE Inspira" w:eastAsia="GE Inspira" w:hAnsi="GE Inspira" w:cs="GE Inspira"/>
                <w:szCs w:val="24"/>
              </w:rPr>
              <w:t>ick</w:t>
            </w:r>
            <w:r w:rsidRPr="00DD1EB1">
              <w:rPr>
                <w:rFonts w:ascii="GE Inspira" w:eastAsia="GE Inspira" w:hAnsi="GE Inspira" w:cs="GE Inspira"/>
                <w:spacing w:val="-4"/>
                <w:szCs w:val="24"/>
              </w:rPr>
              <w:t xml:space="preserve"> </w:t>
            </w:r>
            <w:r w:rsidRPr="00DD1EB1">
              <w:rPr>
                <w:rFonts w:ascii="GE Inspira" w:eastAsia="GE Inspira" w:hAnsi="GE Inspira" w:cs="GE Inspira"/>
                <w:spacing w:val="-1"/>
                <w:szCs w:val="24"/>
              </w:rPr>
              <w:t>u</w:t>
            </w:r>
            <w:r w:rsidRPr="00DD1EB1">
              <w:rPr>
                <w:rFonts w:ascii="GE Inspira" w:eastAsia="GE Inspira" w:hAnsi="GE Inspira" w:cs="GE Inspira"/>
                <w:szCs w:val="24"/>
              </w:rPr>
              <w:t>p</w:t>
            </w:r>
            <w:r w:rsidRPr="00DD1EB1">
              <w:rPr>
                <w:rFonts w:ascii="GE Inspira" w:eastAsia="GE Inspira" w:hAnsi="GE Inspira" w:cs="GE Inspira"/>
                <w:spacing w:val="-3"/>
                <w:szCs w:val="24"/>
              </w:rPr>
              <w:t xml:space="preserve"> </w:t>
            </w:r>
            <w:r w:rsidRPr="00DD1EB1">
              <w:rPr>
                <w:rFonts w:ascii="GE Inspira" w:eastAsia="GE Inspira" w:hAnsi="GE Inspira" w:cs="GE Inspira"/>
                <w:szCs w:val="24"/>
              </w:rPr>
              <w:t>re</w:t>
            </w:r>
            <w:r w:rsidRPr="00DD1EB1">
              <w:rPr>
                <w:rFonts w:ascii="GE Inspira" w:eastAsia="GE Inspira" w:hAnsi="GE Inspira" w:cs="GE Inspira"/>
                <w:spacing w:val="-1"/>
                <w:szCs w:val="24"/>
              </w:rPr>
              <w:t>qu</w:t>
            </w:r>
            <w:r w:rsidRPr="00DD1EB1">
              <w:rPr>
                <w:rFonts w:ascii="GE Inspira" w:eastAsia="GE Inspira" w:hAnsi="GE Inspira" w:cs="GE Inspira"/>
                <w:spacing w:val="2"/>
                <w:szCs w:val="24"/>
              </w:rPr>
              <w:t>i</w:t>
            </w:r>
            <w:r w:rsidRPr="00DD1EB1">
              <w:rPr>
                <w:rFonts w:ascii="GE Inspira" w:eastAsia="GE Inspira" w:hAnsi="GE Inspira" w:cs="GE Inspira"/>
                <w:szCs w:val="24"/>
              </w:rPr>
              <w:t>red</w:t>
            </w:r>
            <w:r w:rsidRPr="00DD1EB1">
              <w:rPr>
                <w:rFonts w:ascii="GE Inspira" w:eastAsia="GE Inspira" w:hAnsi="GE Inspira" w:cs="GE Inspira"/>
                <w:spacing w:val="-8"/>
                <w:szCs w:val="24"/>
              </w:rPr>
              <w:t xml:space="preserve"> </w:t>
            </w:r>
            <w:r w:rsidRPr="00DD1EB1">
              <w:rPr>
                <w:rFonts w:ascii="GE Inspira" w:eastAsia="GE Inspira" w:hAnsi="GE Inspira" w:cs="GE Inspira"/>
                <w:szCs w:val="24"/>
              </w:rPr>
              <w:t>s</w:t>
            </w:r>
            <w:r w:rsidRPr="00DD1EB1">
              <w:rPr>
                <w:rFonts w:ascii="GE Inspira" w:eastAsia="GE Inspira" w:hAnsi="GE Inspira" w:cs="GE Inspira"/>
                <w:spacing w:val="-1"/>
                <w:szCs w:val="24"/>
              </w:rPr>
              <w:t>pa</w:t>
            </w:r>
            <w:r w:rsidRPr="00DD1EB1">
              <w:rPr>
                <w:rFonts w:ascii="GE Inspira" w:eastAsia="GE Inspira" w:hAnsi="GE Inspira" w:cs="GE Inspira"/>
                <w:szCs w:val="24"/>
              </w:rPr>
              <w:t>re</w:t>
            </w:r>
            <w:r w:rsidRPr="00DD1EB1">
              <w:rPr>
                <w:rFonts w:ascii="GE Inspira" w:eastAsia="GE Inspira" w:hAnsi="GE Inspira" w:cs="GE Inspira"/>
                <w:spacing w:val="-3"/>
                <w:szCs w:val="24"/>
              </w:rPr>
              <w:t xml:space="preserve"> </w:t>
            </w:r>
            <w:r w:rsidRPr="00DD1EB1">
              <w:rPr>
                <w:rFonts w:ascii="GE Inspira" w:eastAsia="GE Inspira" w:hAnsi="GE Inspira" w:cs="GE Inspira"/>
                <w:szCs w:val="24"/>
              </w:rPr>
              <w:t>pa</w:t>
            </w:r>
            <w:r w:rsidRPr="00DD1EB1">
              <w:rPr>
                <w:rFonts w:ascii="GE Inspira" w:eastAsia="GE Inspira" w:hAnsi="GE Inspira" w:cs="GE Inspira"/>
                <w:spacing w:val="-1"/>
                <w:szCs w:val="24"/>
              </w:rPr>
              <w:t>r</w:t>
            </w:r>
            <w:r w:rsidRPr="00DD1EB1">
              <w:rPr>
                <w:rFonts w:ascii="GE Inspira" w:eastAsia="GE Inspira" w:hAnsi="GE Inspira" w:cs="GE Inspira"/>
                <w:szCs w:val="24"/>
              </w:rPr>
              <w:t>t</w:t>
            </w:r>
            <w:r w:rsidRPr="00DD1EB1">
              <w:rPr>
                <w:rFonts w:ascii="GE Inspira" w:eastAsia="GE Inspira" w:hAnsi="GE Inspira" w:cs="GE Inspira"/>
                <w:spacing w:val="1"/>
                <w:szCs w:val="24"/>
              </w:rPr>
              <w:t>s</w:t>
            </w:r>
            <w:r w:rsidRPr="00DD1EB1">
              <w:rPr>
                <w:rFonts w:ascii="GE Inspira" w:eastAsia="GE Inspira" w:hAnsi="GE Inspira" w:cs="GE Inspira"/>
                <w:szCs w:val="24"/>
              </w:rPr>
              <w:t>.</w:t>
            </w:r>
          </w:p>
        </w:tc>
      </w:tr>
      <w:tr w:rsidR="00DD1EB1" w:rsidRPr="00145818" w14:paraId="136F63E8" w14:textId="77777777" w:rsidTr="00DD1EB1">
        <w:trPr>
          <w:trHeight w:val="24"/>
        </w:trPr>
        <w:tc>
          <w:tcPr>
            <w:tcW w:w="2258" w:type="dxa"/>
            <w:tcBorders>
              <w:top w:val="single" w:sz="4" w:space="0" w:color="000000"/>
              <w:left w:val="single" w:sz="4" w:space="0" w:color="000000"/>
              <w:bottom w:val="single" w:sz="4" w:space="0" w:color="000000"/>
              <w:right w:val="single" w:sz="4" w:space="0" w:color="000000"/>
            </w:tcBorders>
            <w:vAlign w:val="center"/>
          </w:tcPr>
          <w:p w14:paraId="141F3B54" w14:textId="0DD4BA56" w:rsidR="00DD1EB1" w:rsidRPr="00145818" w:rsidRDefault="00DD1EB1" w:rsidP="00DD1EB1">
            <w:pPr>
              <w:pStyle w:val="TableText"/>
              <w:rPr>
                <w:noProof/>
              </w:rPr>
            </w:pPr>
            <w:r>
              <w:rPr>
                <w:rFonts w:ascii="GE Inspira" w:eastAsia="GE Inspira" w:hAnsi="GE Inspira" w:cs="GE Inspira"/>
                <w:sz w:val="24"/>
                <w:szCs w:val="24"/>
              </w:rPr>
              <w:t>Co</w:t>
            </w:r>
            <w:r>
              <w:rPr>
                <w:rFonts w:ascii="GE Inspira" w:eastAsia="GE Inspira" w:hAnsi="GE Inspira" w:cs="GE Inspira"/>
                <w:spacing w:val="1"/>
                <w:sz w:val="24"/>
                <w:szCs w:val="24"/>
              </w:rPr>
              <w:t>mm</w:t>
            </w:r>
            <w:r>
              <w:rPr>
                <w:rFonts w:ascii="GE Inspira" w:eastAsia="GE Inspira" w:hAnsi="GE Inspira" w:cs="GE Inspira"/>
                <w:sz w:val="24"/>
                <w:szCs w:val="24"/>
              </w:rPr>
              <w:t>erci</w:t>
            </w:r>
            <w:r>
              <w:rPr>
                <w:rFonts w:ascii="GE Inspira" w:eastAsia="GE Inspira" w:hAnsi="GE Inspira" w:cs="GE Inspira"/>
                <w:spacing w:val="-2"/>
                <w:sz w:val="24"/>
                <w:szCs w:val="24"/>
              </w:rPr>
              <w:t>a</w:t>
            </w:r>
            <w:r>
              <w:rPr>
                <w:rFonts w:ascii="GE Inspira" w:eastAsia="GE Inspira" w:hAnsi="GE Inspira" w:cs="GE Inspira"/>
                <w:sz w:val="24"/>
                <w:szCs w:val="24"/>
              </w:rPr>
              <w:t>l</w:t>
            </w:r>
            <w:r>
              <w:rPr>
                <w:rFonts w:ascii="GE Inspira" w:eastAsia="GE Inspira" w:hAnsi="GE Inspira" w:cs="GE Inspira"/>
                <w:spacing w:val="-8"/>
                <w:sz w:val="24"/>
                <w:szCs w:val="24"/>
              </w:rPr>
              <w:t xml:space="preserve"> </w:t>
            </w:r>
            <w:r>
              <w:rPr>
                <w:rFonts w:ascii="GE Inspira" w:eastAsia="GE Inspira" w:hAnsi="GE Inspira" w:cs="GE Inspira"/>
                <w:spacing w:val="-1"/>
                <w:sz w:val="24"/>
                <w:szCs w:val="24"/>
              </w:rPr>
              <w:t>Ma</w:t>
            </w:r>
            <w:r>
              <w:rPr>
                <w:rFonts w:ascii="GE Inspira" w:eastAsia="GE Inspira" w:hAnsi="GE Inspira" w:cs="GE Inspira"/>
                <w:spacing w:val="1"/>
                <w:sz w:val="24"/>
                <w:szCs w:val="24"/>
              </w:rPr>
              <w:t>n</w:t>
            </w:r>
            <w:r>
              <w:rPr>
                <w:rFonts w:ascii="GE Inspira" w:eastAsia="GE Inspira" w:hAnsi="GE Inspira" w:cs="GE Inspira"/>
                <w:spacing w:val="-1"/>
                <w:sz w:val="24"/>
                <w:szCs w:val="24"/>
              </w:rPr>
              <w:t>ag</w:t>
            </w:r>
            <w:r>
              <w:rPr>
                <w:rFonts w:ascii="GE Inspira" w:eastAsia="GE Inspira" w:hAnsi="GE Inspira" w:cs="GE Inspira"/>
                <w:sz w:val="24"/>
                <w:szCs w:val="24"/>
              </w:rPr>
              <w:t>er</w:t>
            </w:r>
          </w:p>
        </w:tc>
        <w:tc>
          <w:tcPr>
            <w:tcW w:w="7822" w:type="dxa"/>
            <w:tcBorders>
              <w:top w:val="single" w:sz="4" w:space="0" w:color="000000"/>
              <w:left w:val="single" w:sz="4" w:space="0" w:color="000000"/>
              <w:bottom w:val="single" w:sz="4" w:space="0" w:color="000000"/>
              <w:right w:val="single" w:sz="4" w:space="0" w:color="000000"/>
            </w:tcBorders>
          </w:tcPr>
          <w:p w14:paraId="0D33B33A" w14:textId="3DD70BCF" w:rsidR="00DD1EB1" w:rsidRPr="00145818" w:rsidRDefault="00DD1EB1" w:rsidP="00DD1EB1">
            <w:pPr>
              <w:pStyle w:val="TableText"/>
              <w:rPr>
                <w:noProof/>
              </w:rPr>
            </w:pPr>
            <w:r>
              <w:rPr>
                <w:rFonts w:ascii="GE Inspira" w:eastAsia="GE Inspira" w:hAnsi="GE Inspira" w:cs="GE Inspira"/>
                <w:spacing w:val="-1"/>
                <w:sz w:val="24"/>
                <w:szCs w:val="24"/>
              </w:rPr>
              <w:t>Wh</w:t>
            </w:r>
            <w:r>
              <w:rPr>
                <w:rFonts w:ascii="GE Inspira" w:eastAsia="GE Inspira" w:hAnsi="GE Inspira" w:cs="GE Inspira"/>
                <w:sz w:val="24"/>
                <w:szCs w:val="24"/>
              </w:rPr>
              <w:t>ere</w:t>
            </w:r>
            <w:r>
              <w:rPr>
                <w:rFonts w:ascii="GE Inspira" w:eastAsia="GE Inspira" w:hAnsi="GE Inspira" w:cs="GE Inspira"/>
                <w:spacing w:val="-7"/>
                <w:sz w:val="24"/>
                <w:szCs w:val="24"/>
              </w:rPr>
              <w:t xml:space="preserve"> </w:t>
            </w:r>
            <w:r>
              <w:rPr>
                <w:rFonts w:ascii="GE Inspira" w:eastAsia="GE Inspira" w:hAnsi="GE Inspira" w:cs="GE Inspira"/>
                <w:sz w:val="24"/>
                <w:szCs w:val="24"/>
              </w:rPr>
              <w:t>re</w:t>
            </w:r>
            <w:r>
              <w:rPr>
                <w:rFonts w:ascii="GE Inspira" w:eastAsia="GE Inspira" w:hAnsi="GE Inspira" w:cs="GE Inspira"/>
                <w:spacing w:val="1"/>
                <w:sz w:val="24"/>
                <w:szCs w:val="24"/>
              </w:rPr>
              <w:t>q</w:t>
            </w:r>
            <w:r>
              <w:rPr>
                <w:rFonts w:ascii="GE Inspira" w:eastAsia="GE Inspira" w:hAnsi="GE Inspira" w:cs="GE Inspira"/>
                <w:spacing w:val="-1"/>
                <w:sz w:val="24"/>
                <w:szCs w:val="24"/>
              </w:rPr>
              <w:t>u</w:t>
            </w:r>
            <w:r>
              <w:rPr>
                <w:rFonts w:ascii="GE Inspira" w:eastAsia="GE Inspira" w:hAnsi="GE Inspira" w:cs="GE Inspira"/>
                <w:sz w:val="24"/>
                <w:szCs w:val="24"/>
              </w:rPr>
              <w:t>ire</w:t>
            </w:r>
            <w:r>
              <w:rPr>
                <w:rFonts w:ascii="GE Inspira" w:eastAsia="GE Inspira" w:hAnsi="GE Inspira" w:cs="GE Inspira"/>
                <w:spacing w:val="-1"/>
                <w:sz w:val="24"/>
                <w:szCs w:val="24"/>
              </w:rPr>
              <w:t>d</w:t>
            </w:r>
            <w:r>
              <w:rPr>
                <w:rFonts w:ascii="GE Inspira" w:eastAsia="GE Inspira" w:hAnsi="GE Inspira" w:cs="GE Inspira"/>
                <w:sz w:val="24"/>
                <w:szCs w:val="24"/>
              </w:rPr>
              <w:t>,</w:t>
            </w:r>
            <w:r>
              <w:rPr>
                <w:rFonts w:ascii="GE Inspira" w:eastAsia="GE Inspira" w:hAnsi="GE Inspira" w:cs="GE Inspira"/>
                <w:spacing w:val="-8"/>
                <w:sz w:val="24"/>
                <w:szCs w:val="24"/>
              </w:rPr>
              <w:t xml:space="preserve"> </w:t>
            </w:r>
            <w:r>
              <w:rPr>
                <w:rFonts w:ascii="GE Inspira" w:eastAsia="GE Inspira" w:hAnsi="GE Inspira" w:cs="GE Inspira"/>
                <w:sz w:val="24"/>
                <w:szCs w:val="24"/>
              </w:rPr>
              <w:t>r</w:t>
            </w:r>
            <w:r>
              <w:rPr>
                <w:rFonts w:ascii="GE Inspira" w:eastAsia="GE Inspira" w:hAnsi="GE Inspira" w:cs="GE Inspira"/>
                <w:spacing w:val="2"/>
                <w:sz w:val="24"/>
                <w:szCs w:val="24"/>
              </w:rPr>
              <w:t>e</w:t>
            </w:r>
            <w:r>
              <w:rPr>
                <w:rFonts w:ascii="GE Inspira" w:eastAsia="GE Inspira" w:hAnsi="GE Inspira" w:cs="GE Inspira"/>
                <w:spacing w:val="-1"/>
                <w:sz w:val="24"/>
                <w:szCs w:val="24"/>
              </w:rPr>
              <w:t>v</w:t>
            </w:r>
            <w:r>
              <w:rPr>
                <w:rFonts w:ascii="GE Inspira" w:eastAsia="GE Inspira" w:hAnsi="GE Inspira" w:cs="GE Inspira"/>
                <w:sz w:val="24"/>
                <w:szCs w:val="24"/>
              </w:rPr>
              <w:t>iew</w:t>
            </w:r>
            <w:r>
              <w:rPr>
                <w:rFonts w:ascii="GE Inspira" w:eastAsia="GE Inspira" w:hAnsi="GE Inspira" w:cs="GE Inspira"/>
                <w:spacing w:val="-5"/>
                <w:sz w:val="24"/>
                <w:szCs w:val="24"/>
              </w:rPr>
              <w:t xml:space="preserve"> </w:t>
            </w:r>
            <w:r>
              <w:rPr>
                <w:rFonts w:ascii="GE Inspira" w:eastAsia="GE Inspira" w:hAnsi="GE Inspira" w:cs="GE Inspira"/>
                <w:spacing w:val="-2"/>
                <w:sz w:val="24"/>
                <w:szCs w:val="24"/>
              </w:rPr>
              <w:t>a</w:t>
            </w:r>
            <w:r>
              <w:rPr>
                <w:rFonts w:ascii="GE Inspira" w:eastAsia="GE Inspira" w:hAnsi="GE Inspira" w:cs="GE Inspira"/>
                <w:spacing w:val="-1"/>
                <w:sz w:val="24"/>
                <w:szCs w:val="24"/>
              </w:rPr>
              <w:t>n</w:t>
            </w:r>
            <w:r>
              <w:rPr>
                <w:rFonts w:ascii="GE Inspira" w:eastAsia="GE Inspira" w:hAnsi="GE Inspira" w:cs="GE Inspira"/>
                <w:sz w:val="24"/>
                <w:szCs w:val="24"/>
              </w:rPr>
              <w:t>d</w:t>
            </w:r>
            <w:r>
              <w:rPr>
                <w:rFonts w:ascii="GE Inspira" w:eastAsia="GE Inspira" w:hAnsi="GE Inspira" w:cs="GE Inspira"/>
                <w:spacing w:val="-3"/>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u</w:t>
            </w:r>
            <w:r>
              <w:rPr>
                <w:rFonts w:ascii="GE Inspira" w:eastAsia="GE Inspira" w:hAnsi="GE Inspira" w:cs="GE Inspira"/>
                <w:spacing w:val="1"/>
                <w:sz w:val="24"/>
                <w:szCs w:val="24"/>
              </w:rPr>
              <w:t>p</w:t>
            </w:r>
            <w:r>
              <w:rPr>
                <w:rFonts w:ascii="GE Inspira" w:eastAsia="GE Inspira" w:hAnsi="GE Inspira" w:cs="GE Inspira"/>
                <w:spacing w:val="-1"/>
                <w:sz w:val="24"/>
                <w:szCs w:val="24"/>
              </w:rPr>
              <w:t>p</w:t>
            </w:r>
            <w:r>
              <w:rPr>
                <w:rFonts w:ascii="GE Inspira" w:eastAsia="GE Inspira" w:hAnsi="GE Inspira" w:cs="GE Inspira"/>
                <w:sz w:val="24"/>
                <w:szCs w:val="24"/>
              </w:rPr>
              <w:t>ort</w:t>
            </w:r>
            <w:r>
              <w:rPr>
                <w:rFonts w:ascii="GE Inspira" w:eastAsia="GE Inspira" w:hAnsi="GE Inspira" w:cs="GE Inspira"/>
                <w:spacing w:val="-7"/>
                <w:sz w:val="24"/>
                <w:szCs w:val="24"/>
              </w:rPr>
              <w:t xml:space="preserve"> </w:t>
            </w:r>
            <w:r>
              <w:rPr>
                <w:rFonts w:ascii="GE Inspira" w:eastAsia="GE Inspira" w:hAnsi="GE Inspira" w:cs="GE Inspira"/>
                <w:spacing w:val="1"/>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a</w:t>
            </w:r>
            <w:r>
              <w:rPr>
                <w:rFonts w:ascii="GE Inspira" w:eastAsia="GE Inspira" w:hAnsi="GE Inspira" w:cs="GE Inspira"/>
                <w:sz w:val="24"/>
                <w:szCs w:val="24"/>
              </w:rPr>
              <w:t>les</w:t>
            </w:r>
            <w:r>
              <w:rPr>
                <w:rFonts w:ascii="GE Inspira" w:eastAsia="GE Inspira" w:hAnsi="GE Inspira" w:cs="GE Inspira"/>
                <w:spacing w:val="-4"/>
                <w:sz w:val="24"/>
                <w:szCs w:val="24"/>
              </w:rPr>
              <w:t xml:space="preserve"> </w:t>
            </w:r>
            <w:r>
              <w:rPr>
                <w:rFonts w:ascii="GE Inspira" w:eastAsia="GE Inspira" w:hAnsi="GE Inspira" w:cs="GE Inspira"/>
                <w:spacing w:val="2"/>
                <w:sz w:val="24"/>
                <w:szCs w:val="24"/>
              </w:rPr>
              <w:t>S</w:t>
            </w:r>
            <w:r>
              <w:rPr>
                <w:rFonts w:ascii="GE Inspira" w:eastAsia="GE Inspira" w:hAnsi="GE Inspira" w:cs="GE Inspira"/>
                <w:spacing w:val="-1"/>
                <w:sz w:val="24"/>
                <w:szCs w:val="24"/>
              </w:rPr>
              <w:t>upp</w:t>
            </w:r>
            <w:r>
              <w:rPr>
                <w:rFonts w:ascii="GE Inspira" w:eastAsia="GE Inspira" w:hAnsi="GE Inspira" w:cs="GE Inspira"/>
                <w:sz w:val="24"/>
                <w:szCs w:val="24"/>
              </w:rPr>
              <w:t>ort A</w:t>
            </w:r>
            <w:r>
              <w:rPr>
                <w:rFonts w:ascii="GE Inspira" w:eastAsia="GE Inspira" w:hAnsi="GE Inspira" w:cs="GE Inspira"/>
                <w:spacing w:val="-1"/>
                <w:sz w:val="24"/>
                <w:szCs w:val="24"/>
              </w:rPr>
              <w:t>na</w:t>
            </w:r>
            <w:r>
              <w:rPr>
                <w:rFonts w:ascii="GE Inspira" w:eastAsia="GE Inspira" w:hAnsi="GE Inspira" w:cs="GE Inspira"/>
                <w:sz w:val="24"/>
                <w:szCs w:val="24"/>
              </w:rPr>
              <w:t>l</w:t>
            </w:r>
            <w:r>
              <w:rPr>
                <w:rFonts w:ascii="GE Inspira" w:eastAsia="GE Inspira" w:hAnsi="GE Inspira" w:cs="GE Inspira"/>
                <w:spacing w:val="-1"/>
                <w:sz w:val="24"/>
                <w:szCs w:val="24"/>
              </w:rPr>
              <w:t>y</w:t>
            </w:r>
            <w:r>
              <w:rPr>
                <w:rFonts w:ascii="GE Inspira" w:eastAsia="GE Inspira" w:hAnsi="GE Inspira" w:cs="GE Inspira"/>
                <w:sz w:val="24"/>
                <w:szCs w:val="24"/>
              </w:rPr>
              <w:t>st</w:t>
            </w:r>
            <w:r>
              <w:rPr>
                <w:rFonts w:ascii="GE Inspira" w:eastAsia="GE Inspira" w:hAnsi="GE Inspira" w:cs="GE Inspira"/>
                <w:spacing w:val="-5"/>
                <w:sz w:val="24"/>
                <w:szCs w:val="24"/>
              </w:rPr>
              <w:t xml:space="preserve"> </w:t>
            </w:r>
            <w:r>
              <w:rPr>
                <w:rFonts w:ascii="GE Inspira" w:eastAsia="GE Inspira" w:hAnsi="GE Inspira" w:cs="GE Inspira"/>
                <w:spacing w:val="1"/>
                <w:sz w:val="24"/>
                <w:szCs w:val="24"/>
              </w:rPr>
              <w:t>ma</w:t>
            </w:r>
            <w:r>
              <w:rPr>
                <w:rFonts w:ascii="GE Inspira" w:eastAsia="GE Inspira" w:hAnsi="GE Inspira" w:cs="GE Inspira"/>
                <w:spacing w:val="-1"/>
                <w:sz w:val="24"/>
                <w:szCs w:val="24"/>
              </w:rPr>
              <w:t>n</w:t>
            </w:r>
            <w:r>
              <w:rPr>
                <w:rFonts w:ascii="GE Inspira" w:eastAsia="GE Inspira" w:hAnsi="GE Inspira" w:cs="GE Inspira"/>
                <w:spacing w:val="1"/>
                <w:sz w:val="24"/>
                <w:szCs w:val="24"/>
              </w:rPr>
              <w:t>a</w:t>
            </w:r>
            <w:r>
              <w:rPr>
                <w:rFonts w:ascii="GE Inspira" w:eastAsia="GE Inspira" w:hAnsi="GE Inspira" w:cs="GE Inspira"/>
                <w:spacing w:val="-1"/>
                <w:sz w:val="24"/>
                <w:szCs w:val="24"/>
              </w:rPr>
              <w:t>g</w:t>
            </w:r>
            <w:r>
              <w:rPr>
                <w:rFonts w:ascii="GE Inspira" w:eastAsia="GE Inspira" w:hAnsi="GE Inspira" w:cs="GE Inspira"/>
                <w:sz w:val="24"/>
                <w:szCs w:val="24"/>
              </w:rPr>
              <w:t>e</w:t>
            </w:r>
            <w:r>
              <w:rPr>
                <w:rFonts w:ascii="GE Inspira" w:eastAsia="GE Inspira" w:hAnsi="GE Inspira" w:cs="GE Inspira"/>
                <w:spacing w:val="-8"/>
                <w:sz w:val="24"/>
                <w:szCs w:val="24"/>
              </w:rPr>
              <w:t xml:space="preserve"> </w:t>
            </w:r>
            <w:r>
              <w:rPr>
                <w:rFonts w:ascii="GE Inspira" w:eastAsia="GE Inspira" w:hAnsi="GE Inspira" w:cs="GE Inspira"/>
                <w:sz w:val="24"/>
                <w:szCs w:val="24"/>
              </w:rPr>
              <w:t>the</w:t>
            </w:r>
            <w:r>
              <w:rPr>
                <w:rFonts w:ascii="GE Inspira" w:eastAsia="GE Inspira" w:hAnsi="GE Inspira" w:cs="GE Inspira"/>
                <w:spacing w:val="-4"/>
                <w:sz w:val="24"/>
                <w:szCs w:val="24"/>
              </w:rPr>
              <w:t xml:space="preserve"> </w:t>
            </w:r>
            <w:r>
              <w:rPr>
                <w:rFonts w:ascii="GE Inspira" w:eastAsia="GE Inspira" w:hAnsi="GE Inspira" w:cs="GE Inspira"/>
                <w:sz w:val="24"/>
                <w:szCs w:val="24"/>
              </w:rPr>
              <w:t>O</w:t>
            </w:r>
            <w:r>
              <w:rPr>
                <w:rFonts w:ascii="GE Inspira" w:eastAsia="GE Inspira" w:hAnsi="GE Inspira" w:cs="GE Inspira"/>
                <w:spacing w:val="3"/>
                <w:sz w:val="24"/>
                <w:szCs w:val="24"/>
              </w:rPr>
              <w:t>T</w:t>
            </w:r>
            <w:r>
              <w:rPr>
                <w:rFonts w:ascii="GE Inspira" w:eastAsia="GE Inspira" w:hAnsi="GE Inspira" w:cs="GE Inspira"/>
                <w:sz w:val="24"/>
                <w:szCs w:val="24"/>
              </w:rPr>
              <w:t>R</w:t>
            </w:r>
            <w:r>
              <w:rPr>
                <w:rFonts w:ascii="GE Inspira" w:eastAsia="GE Inspira" w:hAnsi="GE Inspira" w:cs="GE Inspira"/>
                <w:spacing w:val="1"/>
                <w:sz w:val="24"/>
                <w:szCs w:val="24"/>
              </w:rPr>
              <w:t xml:space="preserve"> </w:t>
            </w:r>
            <w:r>
              <w:rPr>
                <w:rFonts w:ascii="GE Inspira" w:eastAsia="GE Inspira" w:hAnsi="GE Inspira" w:cs="GE Inspira"/>
                <w:sz w:val="24"/>
                <w:szCs w:val="24"/>
              </w:rPr>
              <w:t>Proce</w:t>
            </w:r>
            <w:r>
              <w:rPr>
                <w:rFonts w:ascii="GE Inspira" w:eastAsia="GE Inspira" w:hAnsi="GE Inspira" w:cs="GE Inspira"/>
                <w:spacing w:val="1"/>
                <w:sz w:val="24"/>
                <w:szCs w:val="24"/>
              </w:rPr>
              <w:t>s</w:t>
            </w:r>
            <w:r>
              <w:rPr>
                <w:rFonts w:ascii="GE Inspira" w:eastAsia="GE Inspira" w:hAnsi="GE Inspira" w:cs="GE Inspira"/>
                <w:sz w:val="24"/>
                <w:szCs w:val="24"/>
              </w:rPr>
              <w:t>s</w:t>
            </w:r>
            <w:r>
              <w:rPr>
                <w:rFonts w:ascii="GE Inspira" w:eastAsia="GE Inspira" w:hAnsi="GE Inspira" w:cs="GE Inspira"/>
                <w:spacing w:val="-7"/>
                <w:sz w:val="24"/>
                <w:szCs w:val="24"/>
              </w:rPr>
              <w:t xml:space="preserve"> </w:t>
            </w:r>
            <w:r>
              <w:rPr>
                <w:rFonts w:ascii="GE Inspira" w:eastAsia="GE Inspira" w:hAnsi="GE Inspira" w:cs="GE Inspira"/>
                <w:sz w:val="24"/>
                <w:szCs w:val="24"/>
              </w:rPr>
              <w:t>in</w:t>
            </w:r>
            <w:r>
              <w:rPr>
                <w:rFonts w:ascii="GE Inspira" w:eastAsia="GE Inspira" w:hAnsi="GE Inspira" w:cs="GE Inspira"/>
                <w:spacing w:val="-3"/>
                <w:sz w:val="24"/>
                <w:szCs w:val="24"/>
              </w:rPr>
              <w:t xml:space="preserve"> </w:t>
            </w:r>
            <w:r>
              <w:rPr>
                <w:rFonts w:ascii="GE Inspira" w:eastAsia="GE Inspira" w:hAnsi="GE Inspira" w:cs="GE Inspira"/>
                <w:sz w:val="24"/>
                <w:szCs w:val="24"/>
              </w:rPr>
              <w:t>a</w:t>
            </w:r>
            <w:r>
              <w:rPr>
                <w:rFonts w:ascii="GE Inspira" w:eastAsia="GE Inspira" w:hAnsi="GE Inspira" w:cs="GE Inspira"/>
                <w:spacing w:val="-3"/>
                <w:sz w:val="24"/>
                <w:szCs w:val="24"/>
              </w:rPr>
              <w:t xml:space="preserve"> </w:t>
            </w:r>
            <w:r>
              <w:rPr>
                <w:rFonts w:ascii="GE Inspira" w:eastAsia="GE Inspira" w:hAnsi="GE Inspira" w:cs="GE Inspira"/>
                <w:spacing w:val="-1"/>
                <w:sz w:val="24"/>
                <w:szCs w:val="24"/>
              </w:rPr>
              <w:t>c</w:t>
            </w:r>
            <w:r>
              <w:rPr>
                <w:rFonts w:ascii="GE Inspira" w:eastAsia="GE Inspira" w:hAnsi="GE Inspira" w:cs="GE Inspira"/>
                <w:sz w:val="24"/>
                <w:szCs w:val="24"/>
              </w:rPr>
              <w:t>o</w:t>
            </w:r>
            <w:r>
              <w:rPr>
                <w:rFonts w:ascii="GE Inspira" w:eastAsia="GE Inspira" w:hAnsi="GE Inspira" w:cs="GE Inspira"/>
                <w:spacing w:val="1"/>
                <w:sz w:val="24"/>
                <w:szCs w:val="24"/>
              </w:rPr>
              <w:t>m</w:t>
            </w:r>
            <w:r>
              <w:rPr>
                <w:rFonts w:ascii="GE Inspira" w:eastAsia="GE Inspira" w:hAnsi="GE Inspira" w:cs="GE Inspira"/>
                <w:spacing w:val="-1"/>
                <w:sz w:val="24"/>
                <w:szCs w:val="24"/>
              </w:rPr>
              <w:t>p</w:t>
            </w:r>
            <w:r>
              <w:rPr>
                <w:rFonts w:ascii="GE Inspira" w:eastAsia="GE Inspira" w:hAnsi="GE Inspira" w:cs="GE Inspira"/>
                <w:sz w:val="24"/>
                <w:szCs w:val="24"/>
              </w:rPr>
              <w:t>li</w:t>
            </w:r>
            <w:r>
              <w:rPr>
                <w:rFonts w:ascii="GE Inspira" w:eastAsia="GE Inspira" w:hAnsi="GE Inspira" w:cs="GE Inspira"/>
                <w:spacing w:val="-1"/>
                <w:sz w:val="24"/>
                <w:szCs w:val="24"/>
              </w:rPr>
              <w:t>a</w:t>
            </w:r>
            <w:r>
              <w:rPr>
                <w:rFonts w:ascii="GE Inspira" w:eastAsia="GE Inspira" w:hAnsi="GE Inspira" w:cs="GE Inspira"/>
                <w:spacing w:val="1"/>
                <w:sz w:val="24"/>
                <w:szCs w:val="24"/>
              </w:rPr>
              <w:t>n</w:t>
            </w:r>
            <w:r>
              <w:rPr>
                <w:rFonts w:ascii="GE Inspira" w:eastAsia="GE Inspira" w:hAnsi="GE Inspira" w:cs="GE Inspira"/>
                <w:sz w:val="24"/>
                <w:szCs w:val="24"/>
              </w:rPr>
              <w:t>t,</w:t>
            </w:r>
            <w:r>
              <w:rPr>
                <w:rFonts w:ascii="GE Inspira" w:eastAsia="GE Inspira" w:hAnsi="GE Inspira" w:cs="GE Inspira"/>
                <w:spacing w:val="-7"/>
                <w:sz w:val="24"/>
                <w:szCs w:val="24"/>
              </w:rPr>
              <w:t xml:space="preserve"> </w:t>
            </w:r>
            <w:r>
              <w:rPr>
                <w:rFonts w:ascii="GE Inspira" w:eastAsia="GE Inspira" w:hAnsi="GE Inspira" w:cs="GE Inspira"/>
                <w:spacing w:val="-2"/>
                <w:sz w:val="24"/>
                <w:szCs w:val="24"/>
              </w:rPr>
              <w:t>p</w:t>
            </w:r>
            <w:r>
              <w:rPr>
                <w:rFonts w:ascii="GE Inspira" w:eastAsia="GE Inspira" w:hAnsi="GE Inspira" w:cs="GE Inspira"/>
                <w:sz w:val="24"/>
                <w:szCs w:val="24"/>
              </w:rPr>
              <w:t>ro</w:t>
            </w:r>
            <w:r>
              <w:rPr>
                <w:rFonts w:ascii="GE Inspira" w:eastAsia="GE Inspira" w:hAnsi="GE Inspira" w:cs="GE Inspira"/>
                <w:spacing w:val="1"/>
                <w:sz w:val="24"/>
                <w:szCs w:val="24"/>
              </w:rPr>
              <w:t>f</w:t>
            </w:r>
            <w:r>
              <w:rPr>
                <w:rFonts w:ascii="GE Inspira" w:eastAsia="GE Inspira" w:hAnsi="GE Inspira" w:cs="GE Inspira"/>
                <w:sz w:val="24"/>
                <w:szCs w:val="24"/>
              </w:rPr>
              <w:t>ita</w:t>
            </w:r>
            <w:r>
              <w:rPr>
                <w:rFonts w:ascii="GE Inspira" w:eastAsia="GE Inspira" w:hAnsi="GE Inspira" w:cs="GE Inspira"/>
                <w:spacing w:val="-2"/>
                <w:sz w:val="24"/>
                <w:szCs w:val="24"/>
              </w:rPr>
              <w:t>b</w:t>
            </w:r>
            <w:r>
              <w:rPr>
                <w:rFonts w:ascii="GE Inspira" w:eastAsia="GE Inspira" w:hAnsi="GE Inspira" w:cs="GE Inspira"/>
                <w:sz w:val="24"/>
                <w:szCs w:val="24"/>
              </w:rPr>
              <w:t xml:space="preserve">le </w:t>
            </w:r>
            <w:r>
              <w:rPr>
                <w:rFonts w:ascii="GE Inspira" w:eastAsia="GE Inspira" w:hAnsi="GE Inspira" w:cs="GE Inspira"/>
                <w:spacing w:val="-1"/>
                <w:sz w:val="24"/>
                <w:szCs w:val="24"/>
              </w:rPr>
              <w:t>an</w:t>
            </w:r>
            <w:r>
              <w:rPr>
                <w:rFonts w:ascii="GE Inspira" w:eastAsia="GE Inspira" w:hAnsi="GE Inspira" w:cs="GE Inspira"/>
                <w:sz w:val="24"/>
                <w:szCs w:val="24"/>
              </w:rPr>
              <w:t>d</w:t>
            </w:r>
            <w:r>
              <w:rPr>
                <w:rFonts w:ascii="GE Inspira" w:eastAsia="GE Inspira" w:hAnsi="GE Inspira" w:cs="GE Inspira"/>
                <w:spacing w:val="-3"/>
                <w:sz w:val="24"/>
                <w:szCs w:val="24"/>
              </w:rPr>
              <w:t xml:space="preserve"> </w:t>
            </w:r>
            <w:r>
              <w:rPr>
                <w:rFonts w:ascii="GE Inspira" w:eastAsia="GE Inspira" w:hAnsi="GE Inspira" w:cs="GE Inspira"/>
                <w:spacing w:val="-1"/>
                <w:sz w:val="24"/>
                <w:szCs w:val="24"/>
              </w:rPr>
              <w:t>c</w:t>
            </w:r>
            <w:r>
              <w:rPr>
                <w:rFonts w:ascii="GE Inspira" w:eastAsia="GE Inspira" w:hAnsi="GE Inspira" w:cs="GE Inspira"/>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sist</w:t>
            </w:r>
            <w:r>
              <w:rPr>
                <w:rFonts w:ascii="GE Inspira" w:eastAsia="GE Inspira" w:hAnsi="GE Inspira" w:cs="GE Inspira"/>
                <w:spacing w:val="1"/>
                <w:sz w:val="24"/>
                <w:szCs w:val="24"/>
              </w:rPr>
              <w:t>e</w:t>
            </w:r>
            <w:r>
              <w:rPr>
                <w:rFonts w:ascii="GE Inspira" w:eastAsia="GE Inspira" w:hAnsi="GE Inspira" w:cs="GE Inspira"/>
                <w:spacing w:val="-1"/>
                <w:sz w:val="24"/>
                <w:szCs w:val="24"/>
              </w:rPr>
              <w:t>n</w:t>
            </w:r>
            <w:r>
              <w:rPr>
                <w:rFonts w:ascii="GE Inspira" w:eastAsia="GE Inspira" w:hAnsi="GE Inspira" w:cs="GE Inspira"/>
                <w:sz w:val="24"/>
                <w:szCs w:val="24"/>
              </w:rPr>
              <w:t>t</w:t>
            </w:r>
            <w:r>
              <w:rPr>
                <w:rFonts w:ascii="GE Inspira" w:eastAsia="GE Inspira" w:hAnsi="GE Inspira" w:cs="GE Inspira"/>
                <w:spacing w:val="-8"/>
                <w:sz w:val="24"/>
                <w:szCs w:val="24"/>
              </w:rPr>
              <w:t xml:space="preserve"> </w:t>
            </w:r>
            <w:r>
              <w:rPr>
                <w:rFonts w:ascii="GE Inspira" w:eastAsia="GE Inspira" w:hAnsi="GE Inspira" w:cs="GE Inspira"/>
                <w:spacing w:val="1"/>
                <w:sz w:val="24"/>
                <w:szCs w:val="24"/>
              </w:rPr>
              <w:t>m</w:t>
            </w:r>
            <w:r>
              <w:rPr>
                <w:rFonts w:ascii="GE Inspira" w:eastAsia="GE Inspira" w:hAnsi="GE Inspira" w:cs="GE Inspira"/>
                <w:spacing w:val="-1"/>
                <w:sz w:val="24"/>
                <w:szCs w:val="24"/>
              </w:rPr>
              <w:t>ann</w:t>
            </w:r>
            <w:r>
              <w:rPr>
                <w:rFonts w:ascii="GE Inspira" w:eastAsia="GE Inspira" w:hAnsi="GE Inspira" w:cs="GE Inspira"/>
                <w:sz w:val="24"/>
                <w:szCs w:val="24"/>
              </w:rPr>
              <w:t>er;</w:t>
            </w:r>
            <w:r>
              <w:rPr>
                <w:rFonts w:ascii="GE Inspira" w:eastAsia="GE Inspira" w:hAnsi="GE Inspira" w:cs="GE Inspira"/>
                <w:spacing w:val="-6"/>
                <w:sz w:val="24"/>
                <w:szCs w:val="24"/>
              </w:rPr>
              <w:t xml:space="preserve"> </w:t>
            </w:r>
            <w:r>
              <w:rPr>
                <w:rFonts w:ascii="GE Inspira" w:eastAsia="GE Inspira" w:hAnsi="GE Inspira" w:cs="GE Inspira"/>
                <w:spacing w:val="1"/>
                <w:sz w:val="24"/>
                <w:szCs w:val="24"/>
              </w:rPr>
              <w:t>w</w:t>
            </w:r>
            <w:r>
              <w:rPr>
                <w:rFonts w:ascii="GE Inspira" w:eastAsia="GE Inspira" w:hAnsi="GE Inspira" w:cs="GE Inspira"/>
                <w:sz w:val="24"/>
                <w:szCs w:val="24"/>
              </w:rPr>
              <w:t>ill</w:t>
            </w:r>
            <w:r>
              <w:rPr>
                <w:rFonts w:ascii="GE Inspira" w:eastAsia="GE Inspira" w:hAnsi="GE Inspira" w:cs="GE Inspira"/>
                <w:spacing w:val="-3"/>
                <w:sz w:val="24"/>
                <w:szCs w:val="24"/>
              </w:rPr>
              <w:t xml:space="preserve"> </w:t>
            </w:r>
            <w:r>
              <w:rPr>
                <w:rFonts w:ascii="GE Inspira" w:eastAsia="GE Inspira" w:hAnsi="GE Inspira" w:cs="GE Inspira"/>
                <w:sz w:val="24"/>
                <w:szCs w:val="24"/>
              </w:rPr>
              <w:t>o</w:t>
            </w:r>
            <w:r>
              <w:rPr>
                <w:rFonts w:ascii="GE Inspira" w:eastAsia="GE Inspira" w:hAnsi="GE Inspira" w:cs="GE Inspira"/>
                <w:spacing w:val="1"/>
                <w:sz w:val="24"/>
                <w:szCs w:val="24"/>
              </w:rPr>
              <w:t>f</w:t>
            </w:r>
            <w:r>
              <w:rPr>
                <w:rFonts w:ascii="GE Inspira" w:eastAsia="GE Inspira" w:hAnsi="GE Inspira" w:cs="GE Inspira"/>
                <w:sz w:val="24"/>
                <w:szCs w:val="24"/>
              </w:rPr>
              <w:t>t</w:t>
            </w:r>
            <w:r>
              <w:rPr>
                <w:rFonts w:ascii="GE Inspira" w:eastAsia="GE Inspira" w:hAnsi="GE Inspira" w:cs="GE Inspira"/>
                <w:spacing w:val="1"/>
                <w:sz w:val="24"/>
                <w:szCs w:val="24"/>
              </w:rPr>
              <w:t>e</w:t>
            </w:r>
            <w:r>
              <w:rPr>
                <w:rFonts w:ascii="GE Inspira" w:eastAsia="GE Inspira" w:hAnsi="GE Inspira" w:cs="GE Inspira"/>
                <w:sz w:val="24"/>
                <w:szCs w:val="24"/>
              </w:rPr>
              <w:t>n</w:t>
            </w:r>
            <w:r>
              <w:rPr>
                <w:rFonts w:ascii="GE Inspira" w:eastAsia="GE Inspira" w:hAnsi="GE Inspira" w:cs="GE Inspira"/>
                <w:spacing w:val="-6"/>
                <w:sz w:val="24"/>
                <w:szCs w:val="24"/>
              </w:rPr>
              <w:t xml:space="preserve"> </w:t>
            </w:r>
            <w:r>
              <w:rPr>
                <w:rFonts w:ascii="GE Inspira" w:eastAsia="GE Inspira" w:hAnsi="GE Inspira" w:cs="GE Inspira"/>
                <w:spacing w:val="-2"/>
                <w:sz w:val="24"/>
                <w:szCs w:val="24"/>
              </w:rPr>
              <w:t>b</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i</w:t>
            </w:r>
            <w:r>
              <w:rPr>
                <w:rFonts w:ascii="GE Inspira" w:eastAsia="GE Inspira" w:hAnsi="GE Inspira" w:cs="GE Inspira"/>
                <w:spacing w:val="-1"/>
                <w:sz w:val="24"/>
                <w:szCs w:val="24"/>
              </w:rPr>
              <w:t>nv</w:t>
            </w:r>
            <w:r>
              <w:rPr>
                <w:rFonts w:ascii="GE Inspira" w:eastAsia="GE Inspira" w:hAnsi="GE Inspira" w:cs="GE Inspira"/>
                <w:sz w:val="24"/>
                <w:szCs w:val="24"/>
              </w:rPr>
              <w:t>ol</w:t>
            </w:r>
            <w:r>
              <w:rPr>
                <w:rFonts w:ascii="GE Inspira" w:eastAsia="GE Inspira" w:hAnsi="GE Inspira" w:cs="GE Inspira"/>
                <w:spacing w:val="-1"/>
                <w:sz w:val="24"/>
                <w:szCs w:val="24"/>
              </w:rPr>
              <w:t>v</w:t>
            </w:r>
            <w:r>
              <w:rPr>
                <w:rFonts w:ascii="GE Inspira" w:eastAsia="GE Inspira" w:hAnsi="GE Inspira" w:cs="GE Inspira"/>
                <w:sz w:val="24"/>
                <w:szCs w:val="24"/>
              </w:rPr>
              <w:t>ed</w:t>
            </w:r>
            <w:r>
              <w:rPr>
                <w:rFonts w:ascii="GE Inspira" w:eastAsia="GE Inspira" w:hAnsi="GE Inspira" w:cs="GE Inspira"/>
                <w:spacing w:val="-5"/>
                <w:sz w:val="24"/>
                <w:szCs w:val="24"/>
              </w:rPr>
              <w:t xml:space="preserve"> </w:t>
            </w:r>
            <w:r>
              <w:rPr>
                <w:rFonts w:ascii="GE Inspira" w:eastAsia="GE Inspira" w:hAnsi="GE Inspira" w:cs="GE Inspira"/>
                <w:spacing w:val="2"/>
                <w:sz w:val="24"/>
                <w:szCs w:val="24"/>
              </w:rPr>
              <w:t>i</w:t>
            </w:r>
            <w:r>
              <w:rPr>
                <w:rFonts w:ascii="GE Inspira" w:eastAsia="GE Inspira" w:hAnsi="GE Inspira" w:cs="GE Inspira"/>
                <w:sz w:val="24"/>
                <w:szCs w:val="24"/>
              </w:rPr>
              <w:t>n</w:t>
            </w:r>
            <w:r>
              <w:rPr>
                <w:rFonts w:ascii="GE Inspira" w:eastAsia="GE Inspira" w:hAnsi="GE Inspira" w:cs="GE Inspira"/>
                <w:spacing w:val="-1"/>
                <w:sz w:val="24"/>
                <w:szCs w:val="24"/>
              </w:rPr>
              <w:t xml:space="preserve"> </w:t>
            </w:r>
            <w:r>
              <w:rPr>
                <w:rFonts w:ascii="GE Inspira" w:eastAsia="GE Inspira" w:hAnsi="GE Inspira" w:cs="GE Inspira"/>
                <w:sz w:val="24"/>
                <w:szCs w:val="24"/>
              </w:rPr>
              <w:t>situ</w:t>
            </w:r>
            <w:r>
              <w:rPr>
                <w:rFonts w:ascii="GE Inspira" w:eastAsia="GE Inspira" w:hAnsi="GE Inspira" w:cs="GE Inspira"/>
                <w:spacing w:val="-1"/>
                <w:sz w:val="24"/>
                <w:szCs w:val="24"/>
              </w:rPr>
              <w:t>a</w:t>
            </w:r>
            <w:r>
              <w:rPr>
                <w:rFonts w:ascii="GE Inspira" w:eastAsia="GE Inspira" w:hAnsi="GE Inspira" w:cs="GE Inspira"/>
                <w:sz w:val="24"/>
                <w:szCs w:val="24"/>
              </w:rPr>
              <w:t>ti</w:t>
            </w:r>
            <w:r>
              <w:rPr>
                <w:rFonts w:ascii="GE Inspira" w:eastAsia="GE Inspira" w:hAnsi="GE Inspira" w:cs="GE Inspira"/>
                <w:spacing w:val="1"/>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 xml:space="preserve">s </w:t>
            </w:r>
            <w:r>
              <w:rPr>
                <w:rFonts w:ascii="GE Inspira" w:eastAsia="GE Inspira" w:hAnsi="GE Inspira" w:cs="GE Inspira"/>
                <w:spacing w:val="1"/>
                <w:sz w:val="24"/>
                <w:szCs w:val="24"/>
              </w:rPr>
              <w:t>w</w:t>
            </w:r>
            <w:r>
              <w:rPr>
                <w:rFonts w:ascii="GE Inspira" w:eastAsia="GE Inspira" w:hAnsi="GE Inspira" w:cs="GE Inspira"/>
                <w:spacing w:val="-1"/>
                <w:sz w:val="24"/>
                <w:szCs w:val="24"/>
              </w:rPr>
              <w:t>h</w:t>
            </w:r>
            <w:r>
              <w:rPr>
                <w:rFonts w:ascii="GE Inspira" w:eastAsia="GE Inspira" w:hAnsi="GE Inspira" w:cs="GE Inspira"/>
                <w:sz w:val="24"/>
                <w:szCs w:val="24"/>
              </w:rPr>
              <w:t>ere</w:t>
            </w:r>
            <w:r>
              <w:rPr>
                <w:rFonts w:ascii="GE Inspira" w:eastAsia="GE Inspira" w:hAnsi="GE Inspira" w:cs="GE Inspira"/>
                <w:spacing w:val="-6"/>
                <w:sz w:val="24"/>
                <w:szCs w:val="24"/>
              </w:rPr>
              <w:t xml:space="preserve"> </w:t>
            </w:r>
            <w:r>
              <w:rPr>
                <w:rFonts w:ascii="GE Inspira" w:eastAsia="GE Inspira" w:hAnsi="GE Inspira" w:cs="GE Inspira"/>
                <w:sz w:val="24"/>
                <w:szCs w:val="24"/>
              </w:rPr>
              <w:t>e</w:t>
            </w:r>
            <w:r>
              <w:rPr>
                <w:rFonts w:ascii="GE Inspira" w:eastAsia="GE Inspira" w:hAnsi="GE Inspira" w:cs="GE Inspira"/>
                <w:spacing w:val="1"/>
                <w:sz w:val="24"/>
                <w:szCs w:val="24"/>
              </w:rPr>
              <w:t>s</w:t>
            </w:r>
            <w:r>
              <w:rPr>
                <w:rFonts w:ascii="GE Inspira" w:eastAsia="GE Inspira" w:hAnsi="GE Inspira" w:cs="GE Inspira"/>
                <w:sz w:val="24"/>
                <w:szCs w:val="24"/>
              </w:rPr>
              <w:t>c</w:t>
            </w:r>
            <w:r>
              <w:rPr>
                <w:rFonts w:ascii="GE Inspira" w:eastAsia="GE Inspira" w:hAnsi="GE Inspira" w:cs="GE Inspira"/>
                <w:spacing w:val="-2"/>
                <w:sz w:val="24"/>
                <w:szCs w:val="24"/>
              </w:rPr>
              <w:t>a</w:t>
            </w:r>
            <w:r>
              <w:rPr>
                <w:rFonts w:ascii="GE Inspira" w:eastAsia="GE Inspira" w:hAnsi="GE Inspira" w:cs="GE Inspira"/>
                <w:sz w:val="24"/>
                <w:szCs w:val="24"/>
              </w:rPr>
              <w:t>l</w:t>
            </w:r>
            <w:r>
              <w:rPr>
                <w:rFonts w:ascii="GE Inspira" w:eastAsia="GE Inspira" w:hAnsi="GE Inspira" w:cs="GE Inspira"/>
                <w:spacing w:val="-1"/>
                <w:sz w:val="24"/>
                <w:szCs w:val="24"/>
              </w:rPr>
              <w:t>a</w:t>
            </w:r>
            <w:r>
              <w:rPr>
                <w:rFonts w:ascii="GE Inspira" w:eastAsia="GE Inspira" w:hAnsi="GE Inspira" w:cs="GE Inspira"/>
                <w:sz w:val="24"/>
                <w:szCs w:val="24"/>
              </w:rPr>
              <w:t>ti</w:t>
            </w:r>
            <w:r>
              <w:rPr>
                <w:rFonts w:ascii="GE Inspira" w:eastAsia="GE Inspira" w:hAnsi="GE Inspira" w:cs="GE Inspira"/>
                <w:spacing w:val="1"/>
                <w:sz w:val="24"/>
                <w:szCs w:val="24"/>
              </w:rPr>
              <w:t>o</w:t>
            </w:r>
            <w:r>
              <w:rPr>
                <w:rFonts w:ascii="GE Inspira" w:eastAsia="GE Inspira" w:hAnsi="GE Inspira" w:cs="GE Inspira"/>
                <w:sz w:val="24"/>
                <w:szCs w:val="24"/>
              </w:rPr>
              <w:t>n</w:t>
            </w:r>
            <w:r>
              <w:rPr>
                <w:rFonts w:ascii="GE Inspira" w:eastAsia="GE Inspira" w:hAnsi="GE Inspira" w:cs="GE Inspira"/>
                <w:spacing w:val="-11"/>
                <w:sz w:val="24"/>
                <w:szCs w:val="24"/>
              </w:rPr>
              <w:t xml:space="preserve"> </w:t>
            </w:r>
            <w:r>
              <w:rPr>
                <w:rFonts w:ascii="GE Inspira" w:eastAsia="GE Inspira" w:hAnsi="GE Inspira" w:cs="GE Inspira"/>
                <w:sz w:val="24"/>
                <w:szCs w:val="24"/>
              </w:rPr>
              <w:t>is</w:t>
            </w:r>
            <w:r>
              <w:rPr>
                <w:rFonts w:ascii="GE Inspira" w:eastAsia="GE Inspira" w:hAnsi="GE Inspira" w:cs="GE Inspira"/>
                <w:spacing w:val="-2"/>
                <w:sz w:val="24"/>
                <w:szCs w:val="24"/>
              </w:rPr>
              <w:t xml:space="preserve"> </w:t>
            </w:r>
            <w:r>
              <w:rPr>
                <w:rFonts w:ascii="GE Inspira" w:eastAsia="GE Inspira" w:hAnsi="GE Inspira" w:cs="GE Inspira"/>
                <w:sz w:val="24"/>
                <w:szCs w:val="24"/>
              </w:rPr>
              <w:t>re</w:t>
            </w:r>
            <w:r>
              <w:rPr>
                <w:rFonts w:ascii="GE Inspira" w:eastAsia="GE Inspira" w:hAnsi="GE Inspira" w:cs="GE Inspira"/>
                <w:spacing w:val="1"/>
                <w:sz w:val="24"/>
                <w:szCs w:val="24"/>
              </w:rPr>
              <w:t>q</w:t>
            </w:r>
            <w:r>
              <w:rPr>
                <w:rFonts w:ascii="GE Inspira" w:eastAsia="GE Inspira" w:hAnsi="GE Inspira" w:cs="GE Inspira"/>
                <w:spacing w:val="-1"/>
                <w:sz w:val="24"/>
                <w:szCs w:val="24"/>
              </w:rPr>
              <w:t>u</w:t>
            </w:r>
            <w:r>
              <w:rPr>
                <w:rFonts w:ascii="GE Inspira" w:eastAsia="GE Inspira" w:hAnsi="GE Inspira" w:cs="GE Inspira"/>
                <w:sz w:val="24"/>
                <w:szCs w:val="24"/>
              </w:rPr>
              <w:t>ired</w:t>
            </w:r>
            <w:r>
              <w:rPr>
                <w:rFonts w:ascii="GE Inspira" w:eastAsia="GE Inspira" w:hAnsi="GE Inspira" w:cs="GE Inspira"/>
                <w:spacing w:val="-9"/>
                <w:sz w:val="24"/>
                <w:szCs w:val="24"/>
              </w:rPr>
              <w:t xml:space="preserve"> </w:t>
            </w:r>
            <w:r>
              <w:rPr>
                <w:rFonts w:ascii="GE Inspira" w:eastAsia="GE Inspira" w:hAnsi="GE Inspira" w:cs="GE Inspira"/>
                <w:sz w:val="24"/>
                <w:szCs w:val="24"/>
              </w:rPr>
              <w:t>to</w:t>
            </w:r>
            <w:r>
              <w:rPr>
                <w:rFonts w:ascii="GE Inspira" w:eastAsia="GE Inspira" w:hAnsi="GE Inspira" w:cs="GE Inspira"/>
                <w:spacing w:val="1"/>
                <w:sz w:val="24"/>
                <w:szCs w:val="24"/>
              </w:rPr>
              <w:t xml:space="preserve"> </w:t>
            </w:r>
            <w:r>
              <w:rPr>
                <w:rFonts w:ascii="GE Inspira" w:eastAsia="GE Inspira" w:hAnsi="GE Inspira" w:cs="GE Inspira"/>
                <w:spacing w:val="-2"/>
                <w:sz w:val="24"/>
                <w:szCs w:val="24"/>
              </w:rPr>
              <w:t>p</w:t>
            </w:r>
            <w:r>
              <w:rPr>
                <w:rFonts w:ascii="GE Inspira" w:eastAsia="GE Inspira" w:hAnsi="GE Inspira" w:cs="GE Inspira"/>
                <w:sz w:val="24"/>
                <w:szCs w:val="24"/>
              </w:rPr>
              <w:t>ro</w:t>
            </w:r>
            <w:r>
              <w:rPr>
                <w:rFonts w:ascii="GE Inspira" w:eastAsia="GE Inspira" w:hAnsi="GE Inspira" w:cs="GE Inspira"/>
                <w:spacing w:val="1"/>
                <w:sz w:val="24"/>
                <w:szCs w:val="24"/>
              </w:rPr>
              <w:t>g</w:t>
            </w:r>
            <w:r>
              <w:rPr>
                <w:rFonts w:ascii="GE Inspira" w:eastAsia="GE Inspira" w:hAnsi="GE Inspira" w:cs="GE Inspira"/>
                <w:sz w:val="24"/>
                <w:szCs w:val="24"/>
              </w:rPr>
              <w:t>re</w:t>
            </w:r>
            <w:r>
              <w:rPr>
                <w:rFonts w:ascii="GE Inspira" w:eastAsia="GE Inspira" w:hAnsi="GE Inspira" w:cs="GE Inspira"/>
                <w:spacing w:val="1"/>
                <w:sz w:val="24"/>
                <w:szCs w:val="24"/>
              </w:rPr>
              <w:t>s</w:t>
            </w:r>
            <w:r>
              <w:rPr>
                <w:rFonts w:ascii="GE Inspira" w:eastAsia="GE Inspira" w:hAnsi="GE Inspira" w:cs="GE Inspira"/>
                <w:sz w:val="24"/>
                <w:szCs w:val="24"/>
              </w:rPr>
              <w:t>s</w:t>
            </w:r>
            <w:r>
              <w:rPr>
                <w:rFonts w:ascii="GE Inspira" w:eastAsia="GE Inspira" w:hAnsi="GE Inspira" w:cs="GE Inspira"/>
                <w:spacing w:val="-8"/>
                <w:sz w:val="24"/>
                <w:szCs w:val="24"/>
              </w:rPr>
              <w:t xml:space="preserve"> </w:t>
            </w:r>
            <w:r>
              <w:rPr>
                <w:rFonts w:ascii="GE Inspira" w:eastAsia="GE Inspira" w:hAnsi="GE Inspira" w:cs="GE Inspira"/>
                <w:spacing w:val="-2"/>
                <w:sz w:val="24"/>
                <w:szCs w:val="24"/>
              </w:rPr>
              <w:t>a</w:t>
            </w:r>
            <w:r>
              <w:rPr>
                <w:rFonts w:ascii="GE Inspira" w:eastAsia="GE Inspira" w:hAnsi="GE Inspira" w:cs="GE Inspira"/>
                <w:sz w:val="24"/>
                <w:szCs w:val="24"/>
              </w:rPr>
              <w:t>n</w:t>
            </w:r>
            <w:r>
              <w:rPr>
                <w:rFonts w:ascii="GE Inspira" w:eastAsia="GE Inspira" w:hAnsi="GE Inspira" w:cs="GE Inspira"/>
                <w:spacing w:val="-2"/>
                <w:sz w:val="24"/>
                <w:szCs w:val="24"/>
              </w:rPr>
              <w:t xml:space="preserve"> </w:t>
            </w:r>
            <w:r>
              <w:rPr>
                <w:rFonts w:ascii="GE Inspira" w:eastAsia="GE Inspira" w:hAnsi="GE Inspira" w:cs="GE Inspira"/>
                <w:sz w:val="24"/>
                <w:szCs w:val="24"/>
              </w:rPr>
              <w:t>O</w:t>
            </w:r>
            <w:r>
              <w:rPr>
                <w:rFonts w:ascii="GE Inspira" w:eastAsia="GE Inspira" w:hAnsi="GE Inspira" w:cs="GE Inspira"/>
                <w:spacing w:val="1"/>
                <w:sz w:val="24"/>
                <w:szCs w:val="24"/>
              </w:rPr>
              <w:t>r</w:t>
            </w:r>
            <w:r>
              <w:rPr>
                <w:rFonts w:ascii="GE Inspira" w:eastAsia="GE Inspira" w:hAnsi="GE Inspira" w:cs="GE Inspira"/>
                <w:spacing w:val="-1"/>
                <w:sz w:val="24"/>
                <w:szCs w:val="24"/>
              </w:rPr>
              <w:t>d</w:t>
            </w:r>
            <w:r>
              <w:rPr>
                <w:rFonts w:ascii="GE Inspira" w:eastAsia="GE Inspira" w:hAnsi="GE Inspira" w:cs="GE Inspira"/>
                <w:sz w:val="24"/>
                <w:szCs w:val="24"/>
              </w:rPr>
              <w:t>er.</w:t>
            </w:r>
          </w:p>
        </w:tc>
      </w:tr>
      <w:tr w:rsidR="00DD1EB1" w:rsidRPr="00145818" w14:paraId="275BC0A7" w14:textId="77777777" w:rsidTr="00DD1EB1">
        <w:trPr>
          <w:trHeight w:val="24"/>
        </w:trPr>
        <w:tc>
          <w:tcPr>
            <w:tcW w:w="2258" w:type="dxa"/>
            <w:tcBorders>
              <w:top w:val="single" w:sz="4" w:space="0" w:color="000000"/>
              <w:left w:val="single" w:sz="4" w:space="0" w:color="000000"/>
              <w:bottom w:val="single" w:sz="4" w:space="0" w:color="000000"/>
              <w:right w:val="single" w:sz="4" w:space="0" w:color="000000"/>
            </w:tcBorders>
            <w:vAlign w:val="center"/>
          </w:tcPr>
          <w:p w14:paraId="335878B9" w14:textId="108A580D" w:rsidR="00DD1EB1" w:rsidRPr="00145818" w:rsidRDefault="00DD1EB1" w:rsidP="00DD1EB1">
            <w:pPr>
              <w:pStyle w:val="TableText"/>
              <w:rPr>
                <w:noProof/>
              </w:rPr>
            </w:pPr>
            <w:r>
              <w:rPr>
                <w:rFonts w:ascii="GE Inspira" w:eastAsia="GE Inspira" w:hAnsi="GE Inspira" w:cs="GE Inspira"/>
                <w:sz w:val="24"/>
                <w:szCs w:val="24"/>
              </w:rPr>
              <w:t>Propo</w:t>
            </w:r>
            <w:r>
              <w:rPr>
                <w:rFonts w:ascii="GE Inspira" w:eastAsia="GE Inspira" w:hAnsi="GE Inspira" w:cs="GE Inspira"/>
                <w:spacing w:val="1"/>
                <w:sz w:val="24"/>
                <w:szCs w:val="24"/>
              </w:rPr>
              <w:t>s</w:t>
            </w:r>
            <w:r>
              <w:rPr>
                <w:rFonts w:ascii="GE Inspira" w:eastAsia="GE Inspira" w:hAnsi="GE Inspira" w:cs="GE Inspira"/>
                <w:spacing w:val="-1"/>
                <w:sz w:val="24"/>
                <w:szCs w:val="24"/>
              </w:rPr>
              <w:t>a</w:t>
            </w:r>
            <w:r>
              <w:rPr>
                <w:rFonts w:ascii="GE Inspira" w:eastAsia="GE Inspira" w:hAnsi="GE Inspira" w:cs="GE Inspira"/>
                <w:sz w:val="24"/>
                <w:szCs w:val="24"/>
              </w:rPr>
              <w:t>l</w:t>
            </w:r>
            <w:r>
              <w:rPr>
                <w:rFonts w:ascii="GE Inspira" w:eastAsia="GE Inspira" w:hAnsi="GE Inspira" w:cs="GE Inspira"/>
                <w:spacing w:val="-9"/>
                <w:sz w:val="24"/>
                <w:szCs w:val="24"/>
              </w:rPr>
              <w:t xml:space="preserve"> </w:t>
            </w:r>
            <w:r>
              <w:rPr>
                <w:rFonts w:ascii="GE Inspira" w:eastAsia="GE Inspira" w:hAnsi="GE Inspira" w:cs="GE Inspira"/>
                <w:spacing w:val="-1"/>
                <w:sz w:val="24"/>
                <w:szCs w:val="24"/>
              </w:rPr>
              <w:t>Ana</w:t>
            </w:r>
            <w:r>
              <w:rPr>
                <w:rFonts w:ascii="GE Inspira" w:eastAsia="GE Inspira" w:hAnsi="GE Inspira" w:cs="GE Inspira"/>
                <w:spacing w:val="2"/>
                <w:sz w:val="24"/>
                <w:szCs w:val="24"/>
              </w:rPr>
              <w:t>l</w:t>
            </w:r>
            <w:r>
              <w:rPr>
                <w:rFonts w:ascii="GE Inspira" w:eastAsia="GE Inspira" w:hAnsi="GE Inspira" w:cs="GE Inspira"/>
                <w:spacing w:val="-1"/>
                <w:sz w:val="24"/>
                <w:szCs w:val="24"/>
              </w:rPr>
              <w:t>y</w:t>
            </w:r>
            <w:r>
              <w:rPr>
                <w:rFonts w:ascii="GE Inspira" w:eastAsia="GE Inspira" w:hAnsi="GE Inspira" w:cs="GE Inspira"/>
                <w:sz w:val="24"/>
                <w:szCs w:val="24"/>
              </w:rPr>
              <w:t>st</w:t>
            </w:r>
            <w:r>
              <w:rPr>
                <w:rFonts w:ascii="GE Inspira" w:eastAsia="GE Inspira" w:hAnsi="GE Inspira" w:cs="GE Inspira"/>
                <w:spacing w:val="-5"/>
                <w:sz w:val="24"/>
                <w:szCs w:val="24"/>
              </w:rPr>
              <w:t xml:space="preserve"> </w:t>
            </w:r>
            <w:r>
              <w:rPr>
                <w:rFonts w:ascii="GE Inspira" w:eastAsia="GE Inspira" w:hAnsi="GE Inspira" w:cs="GE Inspira"/>
                <w:sz w:val="24"/>
                <w:szCs w:val="24"/>
              </w:rPr>
              <w:t>(</w:t>
            </w:r>
            <w:r>
              <w:rPr>
                <w:rFonts w:ascii="GE Inspira" w:eastAsia="GE Inspira" w:hAnsi="GE Inspira" w:cs="GE Inspira"/>
                <w:spacing w:val="-1"/>
                <w:sz w:val="24"/>
                <w:szCs w:val="24"/>
              </w:rPr>
              <w:t>I</w:t>
            </w:r>
            <w:r>
              <w:rPr>
                <w:rFonts w:ascii="GE Inspira" w:eastAsia="GE Inspira" w:hAnsi="GE Inspira" w:cs="GE Inspira"/>
                <w:spacing w:val="1"/>
                <w:sz w:val="24"/>
                <w:szCs w:val="24"/>
              </w:rPr>
              <w:t>T</w:t>
            </w:r>
            <w:r>
              <w:rPr>
                <w:rFonts w:ascii="GE Inspira" w:eastAsia="GE Inspira" w:hAnsi="GE Inspira" w:cs="GE Inspira"/>
                <w:sz w:val="24"/>
                <w:szCs w:val="24"/>
              </w:rPr>
              <w:t>O)</w:t>
            </w:r>
          </w:p>
        </w:tc>
        <w:tc>
          <w:tcPr>
            <w:tcW w:w="7822" w:type="dxa"/>
            <w:tcBorders>
              <w:top w:val="single" w:sz="4" w:space="0" w:color="000000"/>
              <w:left w:val="single" w:sz="4" w:space="0" w:color="000000"/>
              <w:bottom w:val="single" w:sz="4" w:space="0" w:color="000000"/>
              <w:right w:val="single" w:sz="4" w:space="0" w:color="000000"/>
            </w:tcBorders>
          </w:tcPr>
          <w:p w14:paraId="69FF1B0C" w14:textId="77777777" w:rsidR="00DD1EB1" w:rsidRDefault="00DD1EB1" w:rsidP="00DD1EB1">
            <w:pPr>
              <w:spacing w:after="0" w:line="278" w:lineRule="exact"/>
              <w:ind w:right="-20"/>
              <w:rPr>
                <w:rFonts w:ascii="GE Inspira" w:eastAsia="GE Inspira" w:hAnsi="GE Inspira" w:cs="GE Inspira"/>
                <w:szCs w:val="24"/>
              </w:rPr>
            </w:pPr>
            <w:r>
              <w:rPr>
                <w:rFonts w:ascii="GE Inspira" w:eastAsia="GE Inspira" w:hAnsi="GE Inspira" w:cs="GE Inspira"/>
                <w:szCs w:val="24"/>
              </w:rPr>
              <w:t>H</w:t>
            </w:r>
            <w:r>
              <w:rPr>
                <w:rFonts w:ascii="GE Inspira" w:eastAsia="GE Inspira" w:hAnsi="GE Inspira" w:cs="GE Inspira"/>
                <w:spacing w:val="-1"/>
                <w:szCs w:val="24"/>
              </w:rPr>
              <w:t>and</w:t>
            </w:r>
            <w:r>
              <w:rPr>
                <w:rFonts w:ascii="GE Inspira" w:eastAsia="GE Inspira" w:hAnsi="GE Inspira" w:cs="GE Inspira"/>
                <w:szCs w:val="24"/>
              </w:rPr>
              <w:t>o</w:t>
            </w:r>
            <w:r>
              <w:rPr>
                <w:rFonts w:ascii="GE Inspira" w:eastAsia="GE Inspira" w:hAnsi="GE Inspira" w:cs="GE Inspira"/>
                <w:spacing w:val="-1"/>
                <w:szCs w:val="24"/>
              </w:rPr>
              <w:t>v</w:t>
            </w:r>
            <w:r>
              <w:rPr>
                <w:rFonts w:ascii="GE Inspira" w:eastAsia="GE Inspira" w:hAnsi="GE Inspira" w:cs="GE Inspira"/>
                <w:szCs w:val="24"/>
              </w:rPr>
              <w:t>er</w:t>
            </w:r>
            <w:r>
              <w:rPr>
                <w:rFonts w:ascii="GE Inspira" w:eastAsia="GE Inspira" w:hAnsi="GE Inspira" w:cs="GE Inspira"/>
                <w:spacing w:val="-3"/>
                <w:szCs w:val="24"/>
              </w:rPr>
              <w:t xml:space="preserve"> </w:t>
            </w:r>
            <w:r>
              <w:rPr>
                <w:rFonts w:ascii="GE Inspira" w:eastAsia="GE Inspira" w:hAnsi="GE Inspira" w:cs="GE Inspira"/>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3"/>
                <w:szCs w:val="24"/>
              </w:rPr>
              <w:t xml:space="preserve"> </w:t>
            </w:r>
            <w:r>
              <w:rPr>
                <w:rFonts w:ascii="GE Inspira" w:eastAsia="GE Inspira" w:hAnsi="GE Inspira" w:cs="GE Inspira"/>
                <w:spacing w:val="-1"/>
                <w:szCs w:val="24"/>
              </w:rPr>
              <w:t>O</w:t>
            </w:r>
            <w:r>
              <w:rPr>
                <w:rFonts w:ascii="GE Inspira" w:eastAsia="GE Inspira" w:hAnsi="GE Inspira" w:cs="GE Inspira"/>
                <w:spacing w:val="2"/>
                <w:szCs w:val="24"/>
              </w:rPr>
              <w:t>r</w:t>
            </w:r>
            <w:r>
              <w:rPr>
                <w:rFonts w:ascii="GE Inspira" w:eastAsia="GE Inspira" w:hAnsi="GE Inspira" w:cs="GE Inspira"/>
                <w:spacing w:val="-1"/>
                <w:szCs w:val="24"/>
              </w:rPr>
              <w:t>d</w:t>
            </w:r>
            <w:r>
              <w:rPr>
                <w:rFonts w:ascii="GE Inspira" w:eastAsia="GE Inspira" w:hAnsi="GE Inspira" w:cs="GE Inspira"/>
                <w:szCs w:val="24"/>
              </w:rPr>
              <w:t>er</w:t>
            </w:r>
            <w:r>
              <w:rPr>
                <w:rFonts w:ascii="GE Inspira" w:eastAsia="GE Inspira" w:hAnsi="GE Inspira" w:cs="GE Inspira"/>
                <w:spacing w:val="-4"/>
                <w:szCs w:val="24"/>
              </w:rPr>
              <w:t xml:space="preserve"> </w:t>
            </w:r>
            <w:r>
              <w:rPr>
                <w:rFonts w:ascii="GE Inspira" w:eastAsia="GE Inspira" w:hAnsi="GE Inspira" w:cs="GE Inspira"/>
                <w:szCs w:val="24"/>
              </w:rPr>
              <w:t>to</w:t>
            </w:r>
            <w:r>
              <w:rPr>
                <w:rFonts w:ascii="GE Inspira" w:eastAsia="GE Inspira" w:hAnsi="GE Inspira" w:cs="GE Inspira"/>
                <w:spacing w:val="1"/>
                <w:szCs w:val="24"/>
              </w:rPr>
              <w:t xml:space="preserve"> </w:t>
            </w:r>
            <w:r>
              <w:rPr>
                <w:rFonts w:ascii="GE Inspira" w:eastAsia="GE Inspira" w:hAnsi="GE Inspira" w:cs="GE Inspira"/>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3"/>
                <w:szCs w:val="24"/>
              </w:rPr>
              <w:t xml:space="preserve"> </w:t>
            </w:r>
            <w:r>
              <w:rPr>
                <w:rFonts w:ascii="GE Inspira" w:eastAsia="GE Inspira" w:hAnsi="GE Inspira" w:cs="GE Inspira"/>
                <w:szCs w:val="24"/>
              </w:rPr>
              <w:t>S</w:t>
            </w:r>
            <w:r>
              <w:rPr>
                <w:rFonts w:ascii="GE Inspira" w:eastAsia="GE Inspira" w:hAnsi="GE Inspira" w:cs="GE Inspira"/>
                <w:spacing w:val="-1"/>
                <w:szCs w:val="24"/>
              </w:rPr>
              <w:t>a</w:t>
            </w:r>
            <w:r>
              <w:rPr>
                <w:rFonts w:ascii="GE Inspira" w:eastAsia="GE Inspira" w:hAnsi="GE Inspira" w:cs="GE Inspira"/>
                <w:szCs w:val="24"/>
              </w:rPr>
              <w:t>les</w:t>
            </w:r>
            <w:r>
              <w:rPr>
                <w:rFonts w:ascii="GE Inspira" w:eastAsia="GE Inspira" w:hAnsi="GE Inspira" w:cs="GE Inspira"/>
                <w:spacing w:val="-4"/>
                <w:szCs w:val="24"/>
              </w:rPr>
              <w:t xml:space="preserve"> </w:t>
            </w:r>
            <w:r>
              <w:rPr>
                <w:rFonts w:ascii="GE Inspira" w:eastAsia="GE Inspira" w:hAnsi="GE Inspira" w:cs="GE Inspira"/>
                <w:szCs w:val="24"/>
              </w:rPr>
              <w:t>S</w:t>
            </w:r>
            <w:r>
              <w:rPr>
                <w:rFonts w:ascii="GE Inspira" w:eastAsia="GE Inspira" w:hAnsi="GE Inspira" w:cs="GE Inspira"/>
                <w:spacing w:val="-1"/>
                <w:szCs w:val="24"/>
              </w:rPr>
              <w:t>u</w:t>
            </w:r>
            <w:r>
              <w:rPr>
                <w:rFonts w:ascii="GE Inspira" w:eastAsia="GE Inspira" w:hAnsi="GE Inspira" w:cs="GE Inspira"/>
                <w:spacing w:val="1"/>
                <w:szCs w:val="24"/>
              </w:rPr>
              <w:t>p</w:t>
            </w:r>
            <w:r>
              <w:rPr>
                <w:rFonts w:ascii="GE Inspira" w:eastAsia="GE Inspira" w:hAnsi="GE Inspira" w:cs="GE Inspira"/>
                <w:spacing w:val="-1"/>
                <w:szCs w:val="24"/>
              </w:rPr>
              <w:t>p</w:t>
            </w:r>
            <w:r>
              <w:rPr>
                <w:rFonts w:ascii="GE Inspira" w:eastAsia="GE Inspira" w:hAnsi="GE Inspira" w:cs="GE Inspira"/>
                <w:szCs w:val="24"/>
              </w:rPr>
              <w:t>ort</w:t>
            </w:r>
            <w:r>
              <w:rPr>
                <w:rFonts w:ascii="GE Inspira" w:eastAsia="GE Inspira" w:hAnsi="GE Inspira" w:cs="GE Inspira"/>
                <w:spacing w:val="-7"/>
                <w:szCs w:val="24"/>
              </w:rPr>
              <w:t xml:space="preserve"> </w:t>
            </w:r>
            <w:r>
              <w:rPr>
                <w:rFonts w:ascii="GE Inspira" w:eastAsia="GE Inspira" w:hAnsi="GE Inspira" w:cs="GE Inspira"/>
                <w:szCs w:val="24"/>
              </w:rPr>
              <w:t>A</w:t>
            </w:r>
            <w:r>
              <w:rPr>
                <w:rFonts w:ascii="GE Inspira" w:eastAsia="GE Inspira" w:hAnsi="GE Inspira" w:cs="GE Inspira"/>
                <w:spacing w:val="1"/>
                <w:szCs w:val="24"/>
              </w:rPr>
              <w:t>n</w:t>
            </w:r>
            <w:r>
              <w:rPr>
                <w:rFonts w:ascii="GE Inspira" w:eastAsia="GE Inspira" w:hAnsi="GE Inspira" w:cs="GE Inspira"/>
                <w:spacing w:val="-1"/>
                <w:szCs w:val="24"/>
              </w:rPr>
              <w:t>a</w:t>
            </w:r>
            <w:r>
              <w:rPr>
                <w:rFonts w:ascii="GE Inspira" w:eastAsia="GE Inspira" w:hAnsi="GE Inspira" w:cs="GE Inspira"/>
                <w:szCs w:val="24"/>
              </w:rPr>
              <w:t>l</w:t>
            </w:r>
            <w:r>
              <w:rPr>
                <w:rFonts w:ascii="GE Inspira" w:eastAsia="GE Inspira" w:hAnsi="GE Inspira" w:cs="GE Inspira"/>
                <w:spacing w:val="-1"/>
                <w:szCs w:val="24"/>
              </w:rPr>
              <w:t>y</w:t>
            </w:r>
            <w:r>
              <w:rPr>
                <w:rFonts w:ascii="GE Inspira" w:eastAsia="GE Inspira" w:hAnsi="GE Inspira" w:cs="GE Inspira"/>
                <w:spacing w:val="3"/>
                <w:szCs w:val="24"/>
              </w:rPr>
              <w:t>s</w:t>
            </w:r>
            <w:r>
              <w:rPr>
                <w:rFonts w:ascii="GE Inspira" w:eastAsia="GE Inspira" w:hAnsi="GE Inspira" w:cs="GE Inspira"/>
                <w:szCs w:val="24"/>
              </w:rPr>
              <w:t>t.</w:t>
            </w:r>
          </w:p>
          <w:p w14:paraId="7ABD99D6" w14:textId="77777777" w:rsidR="00DD1EB1" w:rsidRDefault="00DD1EB1" w:rsidP="00DD1EB1">
            <w:pPr>
              <w:spacing w:after="0"/>
              <w:ind w:right="-20"/>
              <w:rPr>
                <w:rFonts w:ascii="GE Inspira" w:eastAsia="GE Inspira" w:hAnsi="GE Inspira" w:cs="GE Inspira"/>
                <w:szCs w:val="24"/>
              </w:rPr>
            </w:pPr>
            <w:r>
              <w:rPr>
                <w:rFonts w:ascii="GE Inspira" w:eastAsia="GE Inspira" w:hAnsi="GE Inspira" w:cs="GE Inspira"/>
                <w:szCs w:val="24"/>
              </w:rPr>
              <w:t>At</w:t>
            </w:r>
            <w:r>
              <w:rPr>
                <w:rFonts w:ascii="GE Inspira" w:eastAsia="GE Inspira" w:hAnsi="GE Inspira" w:cs="GE Inspira"/>
                <w:spacing w:val="1"/>
                <w:szCs w:val="24"/>
              </w:rPr>
              <w:t>t</w:t>
            </w:r>
            <w:r>
              <w:rPr>
                <w:rFonts w:ascii="GE Inspira" w:eastAsia="GE Inspira" w:hAnsi="GE Inspira" w:cs="GE Inspira"/>
                <w:szCs w:val="24"/>
              </w:rPr>
              <w:t>e</w:t>
            </w:r>
            <w:r>
              <w:rPr>
                <w:rFonts w:ascii="GE Inspira" w:eastAsia="GE Inspira" w:hAnsi="GE Inspira" w:cs="GE Inspira"/>
                <w:spacing w:val="-1"/>
                <w:szCs w:val="24"/>
              </w:rPr>
              <w:t>n</w:t>
            </w:r>
            <w:r>
              <w:rPr>
                <w:rFonts w:ascii="GE Inspira" w:eastAsia="GE Inspira" w:hAnsi="GE Inspira" w:cs="GE Inspira"/>
                <w:szCs w:val="24"/>
              </w:rPr>
              <w:t>d</w:t>
            </w:r>
            <w:r>
              <w:rPr>
                <w:rFonts w:ascii="GE Inspira" w:eastAsia="GE Inspira" w:hAnsi="GE Inspira" w:cs="GE Inspira"/>
                <w:spacing w:val="-8"/>
                <w:szCs w:val="24"/>
              </w:rPr>
              <w:t xml:space="preserve"> </w:t>
            </w:r>
            <w:r>
              <w:rPr>
                <w:rFonts w:ascii="GE Inspira" w:eastAsia="GE Inspira" w:hAnsi="GE Inspira" w:cs="GE Inspira"/>
                <w:spacing w:val="-1"/>
                <w:szCs w:val="24"/>
              </w:rPr>
              <w:t>h</w:t>
            </w:r>
            <w:r>
              <w:rPr>
                <w:rFonts w:ascii="GE Inspira" w:eastAsia="GE Inspira" w:hAnsi="GE Inspira" w:cs="GE Inspira"/>
                <w:spacing w:val="1"/>
                <w:szCs w:val="24"/>
              </w:rPr>
              <w:t>a</w:t>
            </w:r>
            <w:r>
              <w:rPr>
                <w:rFonts w:ascii="GE Inspira" w:eastAsia="GE Inspira" w:hAnsi="GE Inspira" w:cs="GE Inspira"/>
                <w:spacing w:val="-1"/>
                <w:szCs w:val="24"/>
              </w:rPr>
              <w:t>nd</w:t>
            </w:r>
            <w:r>
              <w:rPr>
                <w:rFonts w:ascii="GE Inspira" w:eastAsia="GE Inspira" w:hAnsi="GE Inspira" w:cs="GE Inspira"/>
                <w:szCs w:val="24"/>
              </w:rPr>
              <w:t>o</w:t>
            </w:r>
            <w:r>
              <w:rPr>
                <w:rFonts w:ascii="GE Inspira" w:eastAsia="GE Inspira" w:hAnsi="GE Inspira" w:cs="GE Inspira"/>
                <w:spacing w:val="-1"/>
                <w:szCs w:val="24"/>
              </w:rPr>
              <w:t>v</w:t>
            </w:r>
            <w:r>
              <w:rPr>
                <w:rFonts w:ascii="GE Inspira" w:eastAsia="GE Inspira" w:hAnsi="GE Inspira" w:cs="GE Inspira"/>
                <w:szCs w:val="24"/>
              </w:rPr>
              <w:t>er</w:t>
            </w:r>
            <w:r>
              <w:rPr>
                <w:rFonts w:ascii="GE Inspira" w:eastAsia="GE Inspira" w:hAnsi="GE Inspira" w:cs="GE Inspira"/>
                <w:spacing w:val="-5"/>
                <w:szCs w:val="24"/>
              </w:rPr>
              <w:t xml:space="preserve"> </w:t>
            </w:r>
            <w:r>
              <w:rPr>
                <w:rFonts w:ascii="GE Inspira" w:eastAsia="GE Inspira" w:hAnsi="GE Inspira" w:cs="GE Inspira"/>
                <w:szCs w:val="24"/>
              </w:rPr>
              <w:t>me</w:t>
            </w:r>
            <w:r>
              <w:rPr>
                <w:rFonts w:ascii="GE Inspira" w:eastAsia="GE Inspira" w:hAnsi="GE Inspira" w:cs="GE Inspira"/>
                <w:spacing w:val="1"/>
                <w:szCs w:val="24"/>
              </w:rPr>
              <w:t>e</w:t>
            </w:r>
            <w:r>
              <w:rPr>
                <w:rFonts w:ascii="GE Inspira" w:eastAsia="GE Inspira" w:hAnsi="GE Inspira" w:cs="GE Inspira"/>
                <w:szCs w:val="24"/>
              </w:rPr>
              <w:t>tin</w:t>
            </w:r>
            <w:r>
              <w:rPr>
                <w:rFonts w:ascii="GE Inspira" w:eastAsia="GE Inspira" w:hAnsi="GE Inspira" w:cs="GE Inspira"/>
                <w:spacing w:val="-1"/>
                <w:szCs w:val="24"/>
              </w:rPr>
              <w:t>g</w:t>
            </w:r>
            <w:r>
              <w:rPr>
                <w:rFonts w:ascii="GE Inspira" w:eastAsia="GE Inspira" w:hAnsi="GE Inspira" w:cs="GE Inspira"/>
                <w:szCs w:val="24"/>
              </w:rPr>
              <w:t>s</w:t>
            </w:r>
            <w:r>
              <w:rPr>
                <w:rFonts w:ascii="GE Inspira" w:eastAsia="GE Inspira" w:hAnsi="GE Inspira" w:cs="GE Inspira"/>
                <w:spacing w:val="-8"/>
                <w:szCs w:val="24"/>
              </w:rPr>
              <w:t xml:space="preserve"> </w:t>
            </w:r>
            <w:r>
              <w:rPr>
                <w:rFonts w:ascii="GE Inspira" w:eastAsia="GE Inspira" w:hAnsi="GE Inspira" w:cs="GE Inspira"/>
                <w:szCs w:val="24"/>
              </w:rPr>
              <w:t>where</w:t>
            </w:r>
            <w:r>
              <w:rPr>
                <w:rFonts w:ascii="GE Inspira" w:eastAsia="GE Inspira" w:hAnsi="GE Inspira" w:cs="GE Inspira"/>
                <w:spacing w:val="-6"/>
                <w:szCs w:val="24"/>
              </w:rPr>
              <w:t xml:space="preserve"> </w:t>
            </w:r>
            <w:r>
              <w:rPr>
                <w:rFonts w:ascii="GE Inspira" w:eastAsia="GE Inspira" w:hAnsi="GE Inspira" w:cs="GE Inspira"/>
                <w:szCs w:val="24"/>
              </w:rPr>
              <w:t>re</w:t>
            </w:r>
            <w:r>
              <w:rPr>
                <w:rFonts w:ascii="GE Inspira" w:eastAsia="GE Inspira" w:hAnsi="GE Inspira" w:cs="GE Inspira"/>
                <w:spacing w:val="-1"/>
                <w:szCs w:val="24"/>
              </w:rPr>
              <w:t>qu</w:t>
            </w:r>
            <w:r>
              <w:rPr>
                <w:rFonts w:ascii="GE Inspira" w:eastAsia="GE Inspira" w:hAnsi="GE Inspira" w:cs="GE Inspira"/>
                <w:szCs w:val="24"/>
              </w:rPr>
              <w:t>ir</w:t>
            </w:r>
            <w:r>
              <w:rPr>
                <w:rFonts w:ascii="GE Inspira" w:eastAsia="GE Inspira" w:hAnsi="GE Inspira" w:cs="GE Inspira"/>
                <w:spacing w:val="2"/>
                <w:szCs w:val="24"/>
              </w:rPr>
              <w:t>e</w:t>
            </w:r>
            <w:r>
              <w:rPr>
                <w:rFonts w:ascii="GE Inspira" w:eastAsia="GE Inspira" w:hAnsi="GE Inspira" w:cs="GE Inspira"/>
                <w:spacing w:val="-1"/>
                <w:szCs w:val="24"/>
              </w:rPr>
              <w:t>d</w:t>
            </w:r>
            <w:r>
              <w:rPr>
                <w:rFonts w:ascii="GE Inspira" w:eastAsia="GE Inspira" w:hAnsi="GE Inspira" w:cs="GE Inspira"/>
                <w:szCs w:val="24"/>
              </w:rPr>
              <w:t>.</w:t>
            </w:r>
          </w:p>
          <w:p w14:paraId="641C28F2" w14:textId="0D84EE3B" w:rsidR="00DD1EB1" w:rsidRPr="00DD1EB1" w:rsidRDefault="00DD1EB1" w:rsidP="00DD1EB1">
            <w:pPr>
              <w:spacing w:after="0"/>
              <w:ind w:right="-20"/>
              <w:rPr>
                <w:rFonts w:ascii="GE Inspira" w:eastAsia="GE Inspira" w:hAnsi="GE Inspira" w:cs="GE Inspira"/>
                <w:szCs w:val="24"/>
              </w:rPr>
            </w:pPr>
            <w:r>
              <w:rPr>
                <w:rFonts w:ascii="GE Inspira" w:eastAsia="GE Inspira" w:hAnsi="GE Inspira" w:cs="GE Inspira"/>
                <w:szCs w:val="24"/>
              </w:rPr>
              <w:t>Provi</w:t>
            </w:r>
            <w:r>
              <w:rPr>
                <w:rFonts w:ascii="GE Inspira" w:eastAsia="GE Inspira" w:hAnsi="GE Inspira" w:cs="GE Inspira"/>
                <w:spacing w:val="-1"/>
                <w:szCs w:val="24"/>
              </w:rPr>
              <w:t>d</w:t>
            </w:r>
            <w:r>
              <w:rPr>
                <w:rFonts w:ascii="GE Inspira" w:eastAsia="GE Inspira" w:hAnsi="GE Inspira" w:cs="GE Inspira"/>
                <w:szCs w:val="24"/>
              </w:rPr>
              <w:t>e</w:t>
            </w:r>
            <w:r>
              <w:rPr>
                <w:rFonts w:ascii="GE Inspira" w:eastAsia="GE Inspira" w:hAnsi="GE Inspira" w:cs="GE Inspira"/>
                <w:spacing w:val="-8"/>
                <w:szCs w:val="24"/>
              </w:rPr>
              <w:t xml:space="preserve"> </w:t>
            </w:r>
            <w:r>
              <w:rPr>
                <w:rFonts w:ascii="GE Inspira" w:eastAsia="GE Inspira" w:hAnsi="GE Inspira" w:cs="GE Inspira"/>
                <w:spacing w:val="1"/>
                <w:szCs w:val="24"/>
              </w:rPr>
              <w:t>a</w:t>
            </w:r>
            <w:r>
              <w:rPr>
                <w:rFonts w:ascii="GE Inspira" w:eastAsia="GE Inspira" w:hAnsi="GE Inspira" w:cs="GE Inspira"/>
                <w:spacing w:val="-1"/>
                <w:szCs w:val="24"/>
              </w:rPr>
              <w:t>n</w:t>
            </w:r>
            <w:r>
              <w:rPr>
                <w:rFonts w:ascii="GE Inspira" w:eastAsia="GE Inspira" w:hAnsi="GE Inspira" w:cs="GE Inspira"/>
                <w:szCs w:val="24"/>
              </w:rPr>
              <w:t>y</w:t>
            </w:r>
            <w:r>
              <w:rPr>
                <w:rFonts w:ascii="GE Inspira" w:eastAsia="GE Inspira" w:hAnsi="GE Inspira" w:cs="GE Inspira"/>
                <w:spacing w:val="-4"/>
                <w:szCs w:val="24"/>
              </w:rPr>
              <w:t xml:space="preserve"> </w:t>
            </w:r>
            <w:r>
              <w:rPr>
                <w:rFonts w:ascii="GE Inspira" w:eastAsia="GE Inspira" w:hAnsi="GE Inspira" w:cs="GE Inspira"/>
                <w:spacing w:val="-1"/>
                <w:szCs w:val="24"/>
              </w:rPr>
              <w:t>c</w:t>
            </w:r>
            <w:r>
              <w:rPr>
                <w:rFonts w:ascii="GE Inspira" w:eastAsia="GE Inspira" w:hAnsi="GE Inspira" w:cs="GE Inspira"/>
                <w:spacing w:val="2"/>
                <w:szCs w:val="24"/>
              </w:rPr>
              <w:t>l</w:t>
            </w:r>
            <w:r>
              <w:rPr>
                <w:rFonts w:ascii="GE Inspira" w:eastAsia="GE Inspira" w:hAnsi="GE Inspira" w:cs="GE Inspira"/>
                <w:spacing w:val="-1"/>
                <w:szCs w:val="24"/>
              </w:rPr>
              <w:t>a</w:t>
            </w:r>
            <w:r>
              <w:rPr>
                <w:rFonts w:ascii="GE Inspira" w:eastAsia="GE Inspira" w:hAnsi="GE Inspira" w:cs="GE Inspira"/>
                <w:szCs w:val="24"/>
              </w:rPr>
              <w:t>rific</w:t>
            </w:r>
            <w:r>
              <w:rPr>
                <w:rFonts w:ascii="GE Inspira" w:eastAsia="GE Inspira" w:hAnsi="GE Inspira" w:cs="GE Inspira"/>
                <w:spacing w:val="-1"/>
                <w:szCs w:val="24"/>
              </w:rPr>
              <w:t>a</w:t>
            </w:r>
            <w:r>
              <w:rPr>
                <w:rFonts w:ascii="GE Inspira" w:eastAsia="GE Inspira" w:hAnsi="GE Inspira" w:cs="GE Inspira"/>
                <w:szCs w:val="24"/>
              </w:rPr>
              <w:t>ti</w:t>
            </w:r>
            <w:r>
              <w:rPr>
                <w:rFonts w:ascii="GE Inspira" w:eastAsia="GE Inspira" w:hAnsi="GE Inspira" w:cs="GE Inspira"/>
                <w:spacing w:val="1"/>
                <w:szCs w:val="24"/>
              </w:rPr>
              <w:t>o</w:t>
            </w:r>
            <w:r>
              <w:rPr>
                <w:rFonts w:ascii="GE Inspira" w:eastAsia="GE Inspira" w:hAnsi="GE Inspira" w:cs="GE Inspira"/>
                <w:szCs w:val="24"/>
              </w:rPr>
              <w:t>n</w:t>
            </w:r>
            <w:r>
              <w:rPr>
                <w:rFonts w:ascii="GE Inspira" w:eastAsia="GE Inspira" w:hAnsi="GE Inspira" w:cs="GE Inspira"/>
                <w:spacing w:val="-11"/>
                <w:szCs w:val="24"/>
              </w:rPr>
              <w:t xml:space="preserve"> </w:t>
            </w:r>
            <w:r>
              <w:rPr>
                <w:rFonts w:ascii="GE Inspira" w:eastAsia="GE Inspira" w:hAnsi="GE Inspira" w:cs="GE Inspira"/>
                <w:szCs w:val="24"/>
              </w:rPr>
              <w:t>on</w:t>
            </w:r>
            <w:r>
              <w:rPr>
                <w:rFonts w:ascii="GE Inspira" w:eastAsia="GE Inspira" w:hAnsi="GE Inspira" w:cs="GE Inspira"/>
                <w:spacing w:val="-1"/>
                <w:szCs w:val="24"/>
              </w:rPr>
              <w:t xml:space="preserve"> </w:t>
            </w:r>
            <w:r>
              <w:rPr>
                <w:rFonts w:ascii="GE Inspira" w:eastAsia="GE Inspira" w:hAnsi="GE Inspira" w:cs="GE Inspira"/>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3"/>
                <w:szCs w:val="24"/>
              </w:rPr>
              <w:t xml:space="preserve"> </w:t>
            </w:r>
            <w:r>
              <w:rPr>
                <w:rFonts w:ascii="GE Inspira" w:eastAsia="GE Inspira" w:hAnsi="GE Inspira" w:cs="GE Inspira"/>
                <w:szCs w:val="24"/>
              </w:rPr>
              <w:t>or</w:t>
            </w:r>
            <w:r>
              <w:rPr>
                <w:rFonts w:ascii="GE Inspira" w:eastAsia="GE Inspira" w:hAnsi="GE Inspira" w:cs="GE Inspira"/>
                <w:spacing w:val="-1"/>
                <w:szCs w:val="24"/>
              </w:rPr>
              <w:t>d</w:t>
            </w:r>
            <w:r>
              <w:rPr>
                <w:rFonts w:ascii="GE Inspira" w:eastAsia="GE Inspira" w:hAnsi="GE Inspira" w:cs="GE Inspira"/>
                <w:szCs w:val="24"/>
              </w:rPr>
              <w:t>er</w:t>
            </w:r>
            <w:r>
              <w:rPr>
                <w:rFonts w:ascii="GE Inspira" w:eastAsia="GE Inspira" w:hAnsi="GE Inspira" w:cs="GE Inspira"/>
                <w:spacing w:val="-5"/>
                <w:szCs w:val="24"/>
              </w:rPr>
              <w:t xml:space="preserve"> </w:t>
            </w:r>
            <w:r>
              <w:rPr>
                <w:rFonts w:ascii="GE Inspira" w:eastAsia="GE Inspira" w:hAnsi="GE Inspira" w:cs="GE Inspira"/>
                <w:szCs w:val="24"/>
              </w:rPr>
              <w:t>to</w:t>
            </w:r>
            <w:r>
              <w:rPr>
                <w:rFonts w:ascii="GE Inspira" w:eastAsia="GE Inspira" w:hAnsi="GE Inspira" w:cs="GE Inspira"/>
                <w:spacing w:val="1"/>
                <w:szCs w:val="24"/>
              </w:rPr>
              <w:t xml:space="preserve"> </w:t>
            </w:r>
            <w:r>
              <w:rPr>
                <w:rFonts w:ascii="GE Inspira" w:eastAsia="GE Inspira" w:hAnsi="GE Inspira" w:cs="GE Inspira"/>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3"/>
                <w:szCs w:val="24"/>
              </w:rPr>
              <w:t xml:space="preserve"> </w:t>
            </w:r>
            <w:r>
              <w:rPr>
                <w:rFonts w:ascii="GE Inspira" w:eastAsia="GE Inspira" w:hAnsi="GE Inspira" w:cs="GE Inspira"/>
                <w:szCs w:val="24"/>
              </w:rPr>
              <w:t>S</w:t>
            </w:r>
            <w:r>
              <w:rPr>
                <w:rFonts w:ascii="GE Inspira" w:eastAsia="GE Inspira" w:hAnsi="GE Inspira" w:cs="GE Inspira"/>
                <w:spacing w:val="-1"/>
                <w:szCs w:val="24"/>
              </w:rPr>
              <w:t>a</w:t>
            </w:r>
            <w:r>
              <w:rPr>
                <w:rFonts w:ascii="GE Inspira" w:eastAsia="GE Inspira" w:hAnsi="GE Inspira" w:cs="GE Inspira"/>
                <w:szCs w:val="24"/>
              </w:rPr>
              <w:t>l</w:t>
            </w:r>
            <w:r>
              <w:rPr>
                <w:rFonts w:ascii="GE Inspira" w:eastAsia="GE Inspira" w:hAnsi="GE Inspira" w:cs="GE Inspira"/>
                <w:spacing w:val="2"/>
                <w:szCs w:val="24"/>
              </w:rPr>
              <w:t>e</w:t>
            </w:r>
            <w:r>
              <w:rPr>
                <w:rFonts w:ascii="GE Inspira" w:eastAsia="GE Inspira" w:hAnsi="GE Inspira" w:cs="GE Inspira"/>
                <w:szCs w:val="24"/>
              </w:rPr>
              <w:t>s</w:t>
            </w:r>
            <w:r>
              <w:rPr>
                <w:rFonts w:ascii="GE Inspira" w:eastAsia="GE Inspira" w:hAnsi="GE Inspira" w:cs="GE Inspira"/>
                <w:spacing w:val="-4"/>
                <w:szCs w:val="24"/>
              </w:rPr>
              <w:t xml:space="preserve"> </w:t>
            </w:r>
            <w:r>
              <w:rPr>
                <w:rFonts w:ascii="GE Inspira" w:eastAsia="GE Inspira" w:hAnsi="GE Inspira" w:cs="GE Inspira"/>
                <w:szCs w:val="24"/>
              </w:rPr>
              <w:t>S</w:t>
            </w:r>
            <w:r>
              <w:rPr>
                <w:rFonts w:ascii="GE Inspira" w:eastAsia="GE Inspira" w:hAnsi="GE Inspira" w:cs="GE Inspira"/>
                <w:spacing w:val="-1"/>
                <w:szCs w:val="24"/>
              </w:rPr>
              <w:t>upp</w:t>
            </w:r>
            <w:r>
              <w:rPr>
                <w:rFonts w:ascii="GE Inspira" w:eastAsia="GE Inspira" w:hAnsi="GE Inspira" w:cs="GE Inspira"/>
                <w:szCs w:val="24"/>
              </w:rPr>
              <w:t>ort A</w:t>
            </w:r>
            <w:r>
              <w:rPr>
                <w:rFonts w:ascii="GE Inspira" w:eastAsia="GE Inspira" w:hAnsi="GE Inspira" w:cs="GE Inspira"/>
                <w:spacing w:val="-1"/>
                <w:szCs w:val="24"/>
              </w:rPr>
              <w:t>na</w:t>
            </w:r>
            <w:r>
              <w:rPr>
                <w:rFonts w:ascii="GE Inspira" w:eastAsia="GE Inspira" w:hAnsi="GE Inspira" w:cs="GE Inspira"/>
                <w:szCs w:val="24"/>
              </w:rPr>
              <w:t>l</w:t>
            </w:r>
            <w:r>
              <w:rPr>
                <w:rFonts w:ascii="GE Inspira" w:eastAsia="GE Inspira" w:hAnsi="GE Inspira" w:cs="GE Inspira"/>
                <w:spacing w:val="-1"/>
                <w:szCs w:val="24"/>
              </w:rPr>
              <w:t>y</w:t>
            </w:r>
            <w:r>
              <w:rPr>
                <w:rFonts w:ascii="GE Inspira" w:eastAsia="GE Inspira" w:hAnsi="GE Inspira" w:cs="GE Inspira"/>
                <w:szCs w:val="24"/>
              </w:rPr>
              <w:t>st</w:t>
            </w:r>
            <w:r>
              <w:rPr>
                <w:rFonts w:ascii="GE Inspira" w:eastAsia="GE Inspira" w:hAnsi="GE Inspira" w:cs="GE Inspira"/>
                <w:spacing w:val="-5"/>
                <w:szCs w:val="24"/>
              </w:rPr>
              <w:t xml:space="preserve"> </w:t>
            </w:r>
            <w:r>
              <w:rPr>
                <w:rFonts w:ascii="GE Inspira" w:eastAsia="GE Inspira" w:hAnsi="GE Inspira" w:cs="GE Inspira"/>
                <w:szCs w:val="24"/>
              </w:rPr>
              <w:t>if require</w:t>
            </w:r>
            <w:r>
              <w:rPr>
                <w:rFonts w:ascii="GE Inspira" w:eastAsia="GE Inspira" w:hAnsi="GE Inspira" w:cs="GE Inspira"/>
                <w:spacing w:val="-1"/>
                <w:szCs w:val="24"/>
              </w:rPr>
              <w:t>d</w:t>
            </w:r>
            <w:r>
              <w:rPr>
                <w:rFonts w:ascii="GE Inspira" w:eastAsia="GE Inspira" w:hAnsi="GE Inspira" w:cs="GE Inspira"/>
                <w:szCs w:val="24"/>
              </w:rPr>
              <w:t>.</w:t>
            </w:r>
          </w:p>
        </w:tc>
      </w:tr>
      <w:tr w:rsidR="00DD1EB1" w:rsidRPr="00145818" w14:paraId="7E8DB929" w14:textId="77777777" w:rsidTr="00DD1EB1">
        <w:trPr>
          <w:trHeight w:val="107"/>
        </w:trPr>
        <w:tc>
          <w:tcPr>
            <w:tcW w:w="2258" w:type="dxa"/>
            <w:tcBorders>
              <w:top w:val="single" w:sz="4" w:space="0" w:color="000000"/>
              <w:left w:val="single" w:sz="4" w:space="0" w:color="000000"/>
              <w:bottom w:val="single" w:sz="4" w:space="0" w:color="000000"/>
              <w:right w:val="single" w:sz="4" w:space="0" w:color="000000"/>
            </w:tcBorders>
            <w:vAlign w:val="center"/>
          </w:tcPr>
          <w:p w14:paraId="6A5734CA" w14:textId="625264C4" w:rsidR="00DD1EB1" w:rsidRDefault="00DD1EB1" w:rsidP="00DD1EB1">
            <w:pPr>
              <w:spacing w:after="0"/>
              <w:ind w:right="-20"/>
              <w:jc w:val="left"/>
              <w:rPr>
                <w:rFonts w:ascii="GE Inspira" w:eastAsia="GE Inspira" w:hAnsi="GE Inspira" w:cs="GE Inspira"/>
                <w:szCs w:val="24"/>
              </w:rPr>
            </w:pPr>
            <w:r>
              <w:rPr>
                <w:rFonts w:ascii="GE Inspira" w:eastAsia="GE Inspira" w:hAnsi="GE Inspira" w:cs="GE Inspira"/>
                <w:szCs w:val="24"/>
              </w:rPr>
              <w:t>S</w:t>
            </w:r>
            <w:r>
              <w:rPr>
                <w:rFonts w:ascii="GE Inspira" w:eastAsia="GE Inspira" w:hAnsi="GE Inspira" w:cs="GE Inspira"/>
                <w:spacing w:val="-1"/>
                <w:szCs w:val="24"/>
              </w:rPr>
              <w:t>a</w:t>
            </w:r>
            <w:r>
              <w:rPr>
                <w:rFonts w:ascii="GE Inspira" w:eastAsia="GE Inspira" w:hAnsi="GE Inspira" w:cs="GE Inspira"/>
                <w:szCs w:val="24"/>
              </w:rPr>
              <w:t>les</w:t>
            </w:r>
            <w:r>
              <w:rPr>
                <w:rFonts w:ascii="GE Inspira" w:eastAsia="GE Inspira" w:hAnsi="GE Inspira" w:cs="GE Inspira"/>
                <w:spacing w:val="-4"/>
                <w:szCs w:val="24"/>
              </w:rPr>
              <w:t xml:space="preserve"> </w:t>
            </w:r>
            <w:r>
              <w:rPr>
                <w:rFonts w:ascii="GE Inspira" w:eastAsia="GE Inspira" w:hAnsi="GE Inspira" w:cs="GE Inspira"/>
                <w:szCs w:val="24"/>
              </w:rPr>
              <w:t>S</w:t>
            </w:r>
            <w:r>
              <w:rPr>
                <w:rFonts w:ascii="GE Inspira" w:eastAsia="GE Inspira" w:hAnsi="GE Inspira" w:cs="GE Inspira"/>
                <w:spacing w:val="-1"/>
                <w:szCs w:val="24"/>
              </w:rPr>
              <w:t>upp</w:t>
            </w:r>
            <w:r>
              <w:rPr>
                <w:rFonts w:ascii="GE Inspira" w:eastAsia="GE Inspira" w:hAnsi="GE Inspira" w:cs="GE Inspira"/>
                <w:szCs w:val="24"/>
              </w:rPr>
              <w:t>ort</w:t>
            </w:r>
            <w:r>
              <w:rPr>
                <w:rFonts w:ascii="GE Inspira" w:eastAsia="GE Inspira" w:hAnsi="GE Inspira" w:cs="GE Inspira"/>
                <w:spacing w:val="-7"/>
                <w:szCs w:val="24"/>
              </w:rPr>
              <w:t xml:space="preserve"> </w:t>
            </w:r>
            <w:r>
              <w:rPr>
                <w:rFonts w:ascii="GE Inspira" w:eastAsia="GE Inspira" w:hAnsi="GE Inspira" w:cs="GE Inspira"/>
                <w:spacing w:val="2"/>
                <w:szCs w:val="24"/>
              </w:rPr>
              <w:t>A</w:t>
            </w:r>
            <w:r>
              <w:rPr>
                <w:rFonts w:ascii="GE Inspira" w:eastAsia="GE Inspira" w:hAnsi="GE Inspira" w:cs="GE Inspira"/>
                <w:spacing w:val="-1"/>
                <w:szCs w:val="24"/>
              </w:rPr>
              <w:t>na</w:t>
            </w:r>
            <w:r>
              <w:rPr>
                <w:rFonts w:ascii="GE Inspira" w:eastAsia="GE Inspira" w:hAnsi="GE Inspira" w:cs="GE Inspira"/>
                <w:spacing w:val="2"/>
                <w:szCs w:val="24"/>
              </w:rPr>
              <w:t>l</w:t>
            </w:r>
            <w:r>
              <w:rPr>
                <w:rFonts w:ascii="GE Inspira" w:eastAsia="GE Inspira" w:hAnsi="GE Inspira" w:cs="GE Inspira"/>
                <w:spacing w:val="-1"/>
                <w:szCs w:val="24"/>
              </w:rPr>
              <w:t>y</w:t>
            </w:r>
            <w:r>
              <w:rPr>
                <w:rFonts w:ascii="GE Inspira" w:eastAsia="GE Inspira" w:hAnsi="GE Inspira" w:cs="GE Inspira"/>
                <w:szCs w:val="24"/>
              </w:rPr>
              <w:t>st</w:t>
            </w:r>
          </w:p>
          <w:p w14:paraId="05FAA05C" w14:textId="2E9117FA" w:rsidR="00DD1EB1" w:rsidRPr="00145818" w:rsidRDefault="00DD1EB1" w:rsidP="00DD1EB1">
            <w:pPr>
              <w:pStyle w:val="TableText"/>
              <w:rPr>
                <w:noProof/>
              </w:rPr>
            </w:pPr>
            <w:r>
              <w:rPr>
                <w:rFonts w:ascii="GE Inspira" w:eastAsia="GE Inspira" w:hAnsi="GE Inspira" w:cs="GE Inspira"/>
                <w:sz w:val="24"/>
                <w:szCs w:val="24"/>
              </w:rPr>
              <w:t>(</w:t>
            </w:r>
            <w:r>
              <w:rPr>
                <w:rFonts w:ascii="GE Inspira" w:eastAsia="GE Inspira" w:hAnsi="GE Inspira" w:cs="GE Inspira"/>
                <w:spacing w:val="-1"/>
                <w:sz w:val="24"/>
                <w:szCs w:val="24"/>
              </w:rPr>
              <w:t>O</w:t>
            </w:r>
            <w:r>
              <w:rPr>
                <w:rFonts w:ascii="GE Inspira" w:eastAsia="GE Inspira" w:hAnsi="GE Inspira" w:cs="GE Inspira"/>
                <w:spacing w:val="1"/>
                <w:sz w:val="24"/>
                <w:szCs w:val="24"/>
              </w:rPr>
              <w:t>TR</w:t>
            </w:r>
            <w:r>
              <w:rPr>
                <w:rFonts w:ascii="GE Inspira" w:eastAsia="GE Inspira" w:hAnsi="GE Inspira" w:cs="GE Inspira"/>
                <w:sz w:val="24"/>
                <w:szCs w:val="24"/>
              </w:rPr>
              <w:t>)</w:t>
            </w:r>
          </w:p>
        </w:tc>
        <w:tc>
          <w:tcPr>
            <w:tcW w:w="7822" w:type="dxa"/>
            <w:tcBorders>
              <w:top w:val="single" w:sz="4" w:space="0" w:color="000000"/>
              <w:left w:val="single" w:sz="4" w:space="0" w:color="000000"/>
              <w:bottom w:val="single" w:sz="4" w:space="0" w:color="000000"/>
              <w:right w:val="single" w:sz="4" w:space="0" w:color="000000"/>
            </w:tcBorders>
          </w:tcPr>
          <w:p w14:paraId="0F51AF8F" w14:textId="1831AC63" w:rsidR="00DD1EB1" w:rsidRDefault="00DD1EB1" w:rsidP="00DD1EB1">
            <w:pPr>
              <w:spacing w:after="0" w:line="239" w:lineRule="auto"/>
              <w:ind w:right="63"/>
              <w:rPr>
                <w:rFonts w:ascii="GE Inspira" w:eastAsia="GE Inspira" w:hAnsi="GE Inspira" w:cs="GE Inspira"/>
                <w:szCs w:val="24"/>
              </w:rPr>
            </w:pPr>
            <w:r>
              <w:rPr>
                <w:rFonts w:ascii="GE Inspira" w:eastAsia="GE Inspira" w:hAnsi="GE Inspira" w:cs="GE Inspira"/>
                <w:spacing w:val="1"/>
                <w:szCs w:val="24"/>
              </w:rPr>
              <w:t>R</w:t>
            </w:r>
            <w:r>
              <w:rPr>
                <w:rFonts w:ascii="GE Inspira" w:eastAsia="GE Inspira" w:hAnsi="GE Inspira" w:cs="GE Inspira"/>
                <w:szCs w:val="24"/>
              </w:rPr>
              <w:t>ecei</w:t>
            </w:r>
            <w:r>
              <w:rPr>
                <w:rFonts w:ascii="GE Inspira" w:eastAsia="GE Inspira" w:hAnsi="GE Inspira" w:cs="GE Inspira"/>
                <w:spacing w:val="-1"/>
                <w:szCs w:val="24"/>
              </w:rPr>
              <w:t>v</w:t>
            </w:r>
            <w:r>
              <w:rPr>
                <w:rFonts w:ascii="GE Inspira" w:eastAsia="GE Inspira" w:hAnsi="GE Inspira" w:cs="GE Inspira"/>
                <w:szCs w:val="24"/>
              </w:rPr>
              <w:t>i</w:t>
            </w:r>
            <w:r>
              <w:rPr>
                <w:rFonts w:ascii="GE Inspira" w:eastAsia="GE Inspira" w:hAnsi="GE Inspira" w:cs="GE Inspira"/>
                <w:spacing w:val="-1"/>
                <w:szCs w:val="24"/>
              </w:rPr>
              <w:t>n</w:t>
            </w:r>
            <w:r>
              <w:rPr>
                <w:rFonts w:ascii="GE Inspira" w:eastAsia="GE Inspira" w:hAnsi="GE Inspira" w:cs="GE Inspira"/>
                <w:szCs w:val="24"/>
              </w:rPr>
              <w:t>g</w:t>
            </w:r>
            <w:r>
              <w:rPr>
                <w:rFonts w:ascii="GE Inspira" w:eastAsia="GE Inspira" w:hAnsi="GE Inspira" w:cs="GE Inspira"/>
                <w:spacing w:val="-8"/>
                <w:szCs w:val="24"/>
              </w:rPr>
              <w:t xml:space="preserve"> </w:t>
            </w:r>
            <w:r>
              <w:rPr>
                <w:rFonts w:ascii="GE Inspira" w:eastAsia="GE Inspira" w:hAnsi="GE Inspira" w:cs="GE Inspira"/>
                <w:spacing w:val="-1"/>
                <w:szCs w:val="24"/>
              </w:rPr>
              <w:t>an</w:t>
            </w:r>
            <w:r>
              <w:rPr>
                <w:rFonts w:ascii="GE Inspira" w:eastAsia="GE Inspira" w:hAnsi="GE Inspira" w:cs="GE Inspira"/>
                <w:szCs w:val="24"/>
              </w:rPr>
              <w:t>d</w:t>
            </w:r>
            <w:r>
              <w:rPr>
                <w:rFonts w:ascii="GE Inspira" w:eastAsia="GE Inspira" w:hAnsi="GE Inspira" w:cs="GE Inspira"/>
                <w:spacing w:val="-3"/>
                <w:szCs w:val="24"/>
              </w:rPr>
              <w:t xml:space="preserve"> </w:t>
            </w:r>
            <w:r>
              <w:rPr>
                <w:rFonts w:ascii="GE Inspira" w:eastAsia="GE Inspira" w:hAnsi="GE Inspira" w:cs="GE Inspira"/>
                <w:szCs w:val="24"/>
              </w:rPr>
              <w:t>re</w:t>
            </w:r>
            <w:r>
              <w:rPr>
                <w:rFonts w:ascii="GE Inspira" w:eastAsia="GE Inspira" w:hAnsi="GE Inspira" w:cs="GE Inspira"/>
                <w:spacing w:val="-1"/>
                <w:szCs w:val="24"/>
              </w:rPr>
              <w:t>v</w:t>
            </w:r>
            <w:r>
              <w:rPr>
                <w:rFonts w:ascii="GE Inspira" w:eastAsia="GE Inspira" w:hAnsi="GE Inspira" w:cs="GE Inspira"/>
                <w:szCs w:val="24"/>
              </w:rPr>
              <w:t>ie</w:t>
            </w:r>
            <w:r>
              <w:rPr>
                <w:rFonts w:ascii="GE Inspira" w:eastAsia="GE Inspira" w:hAnsi="GE Inspira" w:cs="GE Inspira"/>
                <w:spacing w:val="1"/>
                <w:szCs w:val="24"/>
              </w:rPr>
              <w:t>w</w:t>
            </w:r>
            <w:r>
              <w:rPr>
                <w:rFonts w:ascii="GE Inspira" w:eastAsia="GE Inspira" w:hAnsi="GE Inspira" w:cs="GE Inspira"/>
                <w:szCs w:val="24"/>
              </w:rPr>
              <w:t>i</w:t>
            </w:r>
            <w:r>
              <w:rPr>
                <w:rFonts w:ascii="GE Inspira" w:eastAsia="GE Inspira" w:hAnsi="GE Inspira" w:cs="GE Inspira"/>
                <w:spacing w:val="-1"/>
                <w:szCs w:val="24"/>
              </w:rPr>
              <w:t>n</w:t>
            </w:r>
            <w:r>
              <w:rPr>
                <w:rFonts w:ascii="GE Inspira" w:eastAsia="GE Inspira" w:hAnsi="GE Inspira" w:cs="GE Inspira"/>
                <w:szCs w:val="24"/>
              </w:rPr>
              <w:t>g</w:t>
            </w:r>
            <w:r>
              <w:rPr>
                <w:rFonts w:ascii="GE Inspira" w:eastAsia="GE Inspira" w:hAnsi="GE Inspira" w:cs="GE Inspira"/>
                <w:spacing w:val="-9"/>
                <w:szCs w:val="24"/>
              </w:rPr>
              <w:t xml:space="preserve"> </w:t>
            </w:r>
            <w:r>
              <w:rPr>
                <w:rFonts w:ascii="GE Inspira" w:eastAsia="GE Inspira" w:hAnsi="GE Inspira" w:cs="GE Inspira"/>
                <w:szCs w:val="24"/>
              </w:rPr>
              <w:t>C</w:t>
            </w:r>
            <w:r>
              <w:rPr>
                <w:rFonts w:ascii="GE Inspira" w:eastAsia="GE Inspira" w:hAnsi="GE Inspira" w:cs="GE Inspira"/>
                <w:spacing w:val="-2"/>
                <w:szCs w:val="24"/>
              </w:rPr>
              <w:t>u</w:t>
            </w:r>
            <w:r>
              <w:rPr>
                <w:rFonts w:ascii="GE Inspira" w:eastAsia="GE Inspira" w:hAnsi="GE Inspira" w:cs="GE Inspira"/>
                <w:szCs w:val="24"/>
              </w:rPr>
              <w:t>st</w:t>
            </w:r>
            <w:r>
              <w:rPr>
                <w:rFonts w:ascii="GE Inspira" w:eastAsia="GE Inspira" w:hAnsi="GE Inspira" w:cs="GE Inspira"/>
                <w:spacing w:val="1"/>
                <w:szCs w:val="24"/>
              </w:rPr>
              <w:t>om</w:t>
            </w:r>
            <w:r>
              <w:rPr>
                <w:rFonts w:ascii="GE Inspira" w:eastAsia="GE Inspira" w:hAnsi="GE Inspira" w:cs="GE Inspira"/>
                <w:szCs w:val="24"/>
              </w:rPr>
              <w:t>er</w:t>
            </w:r>
            <w:r>
              <w:rPr>
                <w:rFonts w:ascii="GE Inspira" w:eastAsia="GE Inspira" w:hAnsi="GE Inspira" w:cs="GE Inspira"/>
                <w:spacing w:val="-2"/>
                <w:szCs w:val="24"/>
              </w:rPr>
              <w:t xml:space="preserve"> </w:t>
            </w:r>
            <w:r>
              <w:rPr>
                <w:rFonts w:ascii="GE Inspira" w:eastAsia="GE Inspira" w:hAnsi="GE Inspira" w:cs="GE Inspira"/>
                <w:szCs w:val="24"/>
              </w:rPr>
              <w:t>O</w:t>
            </w:r>
            <w:r>
              <w:rPr>
                <w:rFonts w:ascii="GE Inspira" w:eastAsia="GE Inspira" w:hAnsi="GE Inspira" w:cs="GE Inspira"/>
                <w:spacing w:val="-1"/>
                <w:szCs w:val="24"/>
              </w:rPr>
              <w:t>rd</w:t>
            </w:r>
            <w:r>
              <w:rPr>
                <w:rFonts w:ascii="GE Inspira" w:eastAsia="GE Inspira" w:hAnsi="GE Inspira" w:cs="GE Inspira"/>
                <w:szCs w:val="24"/>
              </w:rPr>
              <w:t>e</w:t>
            </w:r>
            <w:r>
              <w:rPr>
                <w:rFonts w:ascii="GE Inspira" w:eastAsia="GE Inspira" w:hAnsi="GE Inspira" w:cs="GE Inspira"/>
                <w:spacing w:val="1"/>
                <w:szCs w:val="24"/>
              </w:rPr>
              <w:t>r</w:t>
            </w:r>
            <w:r>
              <w:rPr>
                <w:rFonts w:ascii="GE Inspira" w:eastAsia="GE Inspira" w:hAnsi="GE Inspira" w:cs="GE Inspira"/>
                <w:szCs w:val="24"/>
              </w:rPr>
              <w:t>s</w:t>
            </w:r>
            <w:r>
              <w:rPr>
                <w:rFonts w:ascii="GE Inspira" w:eastAsia="GE Inspira" w:hAnsi="GE Inspira" w:cs="GE Inspira"/>
                <w:spacing w:val="-6"/>
                <w:szCs w:val="24"/>
              </w:rPr>
              <w:t xml:space="preserve"> </w:t>
            </w:r>
            <w:r>
              <w:rPr>
                <w:rFonts w:ascii="GE Inspira" w:eastAsia="GE Inspira" w:hAnsi="GE Inspira" w:cs="GE Inspira"/>
                <w:szCs w:val="24"/>
              </w:rPr>
              <w:t>from</w:t>
            </w:r>
            <w:r>
              <w:rPr>
                <w:rFonts w:ascii="GE Inspira" w:eastAsia="GE Inspira" w:hAnsi="GE Inspira" w:cs="GE Inspira"/>
                <w:spacing w:val="-3"/>
                <w:szCs w:val="24"/>
              </w:rPr>
              <w:t xml:space="preserve"> </w:t>
            </w:r>
            <w:r>
              <w:rPr>
                <w:rFonts w:ascii="GE Inspira" w:eastAsia="GE Inspira" w:hAnsi="GE Inspira" w:cs="GE Inspira"/>
                <w:spacing w:val="-2"/>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3"/>
                <w:szCs w:val="24"/>
              </w:rPr>
              <w:t xml:space="preserve"> </w:t>
            </w:r>
            <w:r>
              <w:rPr>
                <w:rFonts w:ascii="GE Inspira" w:eastAsia="GE Inspira" w:hAnsi="GE Inspira" w:cs="GE Inspira"/>
                <w:spacing w:val="-1"/>
                <w:szCs w:val="24"/>
              </w:rPr>
              <w:t>I</w:t>
            </w:r>
            <w:r>
              <w:rPr>
                <w:rFonts w:ascii="GE Inspira" w:eastAsia="GE Inspira" w:hAnsi="GE Inspira" w:cs="GE Inspira"/>
                <w:spacing w:val="1"/>
                <w:szCs w:val="24"/>
              </w:rPr>
              <w:t>T</w:t>
            </w:r>
            <w:r>
              <w:rPr>
                <w:rFonts w:ascii="GE Inspira" w:eastAsia="GE Inspira" w:hAnsi="GE Inspira" w:cs="GE Inspira"/>
                <w:szCs w:val="24"/>
              </w:rPr>
              <w:t xml:space="preserve">O </w:t>
            </w:r>
            <w:r>
              <w:rPr>
                <w:rFonts w:ascii="GE Inspira" w:eastAsia="GE Inspira" w:hAnsi="GE Inspira" w:cs="GE Inspira"/>
                <w:spacing w:val="-1"/>
                <w:szCs w:val="24"/>
              </w:rPr>
              <w:t>p</w:t>
            </w:r>
            <w:r>
              <w:rPr>
                <w:rFonts w:ascii="GE Inspira" w:eastAsia="GE Inspira" w:hAnsi="GE Inspira" w:cs="GE Inspira"/>
                <w:szCs w:val="24"/>
              </w:rPr>
              <w:t>roce</w:t>
            </w:r>
            <w:r>
              <w:rPr>
                <w:rFonts w:ascii="GE Inspira" w:eastAsia="GE Inspira" w:hAnsi="GE Inspira" w:cs="GE Inspira"/>
                <w:spacing w:val="1"/>
                <w:szCs w:val="24"/>
              </w:rPr>
              <w:t>s</w:t>
            </w:r>
            <w:r>
              <w:rPr>
                <w:rFonts w:ascii="GE Inspira" w:eastAsia="GE Inspira" w:hAnsi="GE Inspira" w:cs="GE Inspira"/>
                <w:szCs w:val="24"/>
              </w:rPr>
              <w:t>s,</w:t>
            </w:r>
            <w:r>
              <w:rPr>
                <w:rFonts w:ascii="GE Inspira" w:eastAsia="GE Inspira" w:hAnsi="GE Inspira" w:cs="GE Inspira"/>
                <w:spacing w:val="-7"/>
                <w:szCs w:val="24"/>
              </w:rPr>
              <w:t xml:space="preserve"> </w:t>
            </w:r>
            <w:r>
              <w:rPr>
                <w:rFonts w:ascii="GE Inspira" w:eastAsia="GE Inspira" w:hAnsi="GE Inspira" w:cs="GE Inspira"/>
                <w:szCs w:val="24"/>
              </w:rPr>
              <w:t>se</w:t>
            </w:r>
            <w:r>
              <w:rPr>
                <w:rFonts w:ascii="GE Inspira" w:eastAsia="GE Inspira" w:hAnsi="GE Inspira" w:cs="GE Inspira"/>
                <w:spacing w:val="1"/>
                <w:szCs w:val="24"/>
              </w:rPr>
              <w:t>t</w:t>
            </w:r>
            <w:r>
              <w:rPr>
                <w:rFonts w:ascii="GE Inspira" w:eastAsia="GE Inspira" w:hAnsi="GE Inspira" w:cs="GE Inspira"/>
                <w:szCs w:val="24"/>
              </w:rPr>
              <w:t>ting</w:t>
            </w:r>
            <w:r>
              <w:rPr>
                <w:rFonts w:ascii="GE Inspira" w:eastAsia="GE Inspira" w:hAnsi="GE Inspira" w:cs="GE Inspira"/>
                <w:spacing w:val="-7"/>
                <w:szCs w:val="24"/>
              </w:rPr>
              <w:t xml:space="preserve"> </w:t>
            </w:r>
            <w:r>
              <w:rPr>
                <w:rFonts w:ascii="GE Inspira" w:eastAsia="GE Inspira" w:hAnsi="GE Inspira" w:cs="GE Inspira"/>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2"/>
                <w:szCs w:val="24"/>
              </w:rPr>
              <w:t xml:space="preserve"> </w:t>
            </w:r>
            <w:r>
              <w:rPr>
                <w:rFonts w:ascii="GE Inspira" w:eastAsia="GE Inspira" w:hAnsi="GE Inspira" w:cs="GE Inspira"/>
                <w:szCs w:val="24"/>
              </w:rPr>
              <w:t>o</w:t>
            </w:r>
            <w:r>
              <w:rPr>
                <w:rFonts w:ascii="GE Inspira" w:eastAsia="GE Inspira" w:hAnsi="GE Inspira" w:cs="GE Inspira"/>
                <w:spacing w:val="-1"/>
                <w:szCs w:val="24"/>
              </w:rPr>
              <w:t>r</w:t>
            </w:r>
            <w:r>
              <w:rPr>
                <w:rFonts w:ascii="GE Inspira" w:eastAsia="GE Inspira" w:hAnsi="GE Inspira" w:cs="GE Inspira"/>
                <w:spacing w:val="1"/>
                <w:szCs w:val="24"/>
              </w:rPr>
              <w:t>d</w:t>
            </w:r>
            <w:r>
              <w:rPr>
                <w:rFonts w:ascii="GE Inspira" w:eastAsia="GE Inspira" w:hAnsi="GE Inspira" w:cs="GE Inspira"/>
                <w:szCs w:val="24"/>
              </w:rPr>
              <w:t>er</w:t>
            </w:r>
            <w:r>
              <w:rPr>
                <w:rFonts w:ascii="GE Inspira" w:eastAsia="GE Inspira" w:hAnsi="GE Inspira" w:cs="GE Inspira"/>
                <w:spacing w:val="-6"/>
                <w:szCs w:val="24"/>
              </w:rPr>
              <w:t xml:space="preserve"> </w:t>
            </w:r>
            <w:r>
              <w:rPr>
                <w:rFonts w:ascii="GE Inspira" w:eastAsia="GE Inspira" w:hAnsi="GE Inspira" w:cs="GE Inspira"/>
                <w:spacing w:val="-1"/>
                <w:szCs w:val="24"/>
              </w:rPr>
              <w:t>u</w:t>
            </w:r>
            <w:r>
              <w:rPr>
                <w:rFonts w:ascii="GE Inspira" w:eastAsia="GE Inspira" w:hAnsi="GE Inspira" w:cs="GE Inspira"/>
                <w:szCs w:val="24"/>
              </w:rPr>
              <w:t>p</w:t>
            </w:r>
            <w:r>
              <w:rPr>
                <w:rFonts w:ascii="GE Inspira" w:eastAsia="GE Inspira" w:hAnsi="GE Inspira" w:cs="GE Inspira"/>
                <w:spacing w:val="-4"/>
                <w:szCs w:val="24"/>
              </w:rPr>
              <w:t xml:space="preserve"> </w:t>
            </w:r>
            <w:r>
              <w:rPr>
                <w:rFonts w:ascii="GE Inspira" w:eastAsia="GE Inspira" w:hAnsi="GE Inspira" w:cs="GE Inspira"/>
                <w:spacing w:val="2"/>
                <w:szCs w:val="24"/>
              </w:rPr>
              <w:t>i</w:t>
            </w:r>
            <w:r>
              <w:rPr>
                <w:rFonts w:ascii="GE Inspira" w:eastAsia="GE Inspira" w:hAnsi="GE Inspira" w:cs="GE Inspira"/>
                <w:szCs w:val="24"/>
              </w:rPr>
              <w:t>n</w:t>
            </w:r>
            <w:r>
              <w:rPr>
                <w:rFonts w:ascii="GE Inspira" w:eastAsia="GE Inspira" w:hAnsi="GE Inspira" w:cs="GE Inspira"/>
                <w:spacing w:val="-3"/>
                <w:szCs w:val="24"/>
              </w:rPr>
              <w:t xml:space="preserve"> </w:t>
            </w:r>
            <w:r>
              <w:rPr>
                <w:rFonts w:ascii="GE Inspira" w:eastAsia="GE Inspira" w:hAnsi="GE Inspira" w:cs="GE Inspira"/>
                <w:szCs w:val="24"/>
              </w:rPr>
              <w:t>t</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3"/>
                <w:szCs w:val="24"/>
              </w:rPr>
              <w:t xml:space="preserve"> </w:t>
            </w:r>
            <w:r>
              <w:rPr>
                <w:rFonts w:ascii="GE Inspira" w:eastAsia="GE Inspira" w:hAnsi="GE Inspira" w:cs="GE Inspira"/>
                <w:szCs w:val="24"/>
              </w:rPr>
              <w:t>sys</w:t>
            </w:r>
            <w:r>
              <w:rPr>
                <w:rFonts w:ascii="GE Inspira" w:eastAsia="GE Inspira" w:hAnsi="GE Inspira" w:cs="GE Inspira"/>
                <w:spacing w:val="1"/>
                <w:szCs w:val="24"/>
              </w:rPr>
              <w:t>t</w:t>
            </w:r>
            <w:r>
              <w:rPr>
                <w:rFonts w:ascii="GE Inspira" w:eastAsia="GE Inspira" w:hAnsi="GE Inspira" w:cs="GE Inspira"/>
                <w:szCs w:val="24"/>
              </w:rPr>
              <w:t>em</w:t>
            </w:r>
            <w:r>
              <w:rPr>
                <w:rFonts w:ascii="GE Inspira" w:eastAsia="GE Inspira" w:hAnsi="GE Inspira" w:cs="GE Inspira"/>
                <w:spacing w:val="-2"/>
                <w:szCs w:val="24"/>
              </w:rPr>
              <w:t xml:space="preserve"> a</w:t>
            </w:r>
            <w:r>
              <w:rPr>
                <w:rFonts w:ascii="GE Inspira" w:eastAsia="GE Inspira" w:hAnsi="GE Inspira" w:cs="GE Inspira"/>
                <w:spacing w:val="1"/>
                <w:szCs w:val="24"/>
              </w:rPr>
              <w:t>n</w:t>
            </w:r>
            <w:r>
              <w:rPr>
                <w:rFonts w:ascii="GE Inspira" w:eastAsia="GE Inspira" w:hAnsi="GE Inspira" w:cs="GE Inspira"/>
                <w:szCs w:val="24"/>
              </w:rPr>
              <w:t>d</w:t>
            </w:r>
            <w:r>
              <w:rPr>
                <w:rFonts w:ascii="GE Inspira" w:eastAsia="GE Inspira" w:hAnsi="GE Inspira" w:cs="GE Inspira"/>
                <w:spacing w:val="-4"/>
                <w:szCs w:val="24"/>
              </w:rPr>
              <w:t xml:space="preserve"> </w:t>
            </w:r>
            <w:r>
              <w:rPr>
                <w:rFonts w:ascii="GE Inspira" w:eastAsia="GE Inspira" w:hAnsi="GE Inspira" w:cs="GE Inspira"/>
                <w:spacing w:val="1"/>
                <w:szCs w:val="24"/>
              </w:rPr>
              <w:t>m</w:t>
            </w:r>
            <w:r>
              <w:rPr>
                <w:rFonts w:ascii="GE Inspira" w:eastAsia="GE Inspira" w:hAnsi="GE Inspira" w:cs="GE Inspira"/>
                <w:spacing w:val="-1"/>
                <w:szCs w:val="24"/>
              </w:rPr>
              <w:t>anag</w:t>
            </w:r>
            <w:r>
              <w:rPr>
                <w:rFonts w:ascii="GE Inspira" w:eastAsia="GE Inspira" w:hAnsi="GE Inspira" w:cs="GE Inspira"/>
                <w:spacing w:val="2"/>
                <w:szCs w:val="24"/>
              </w:rPr>
              <w:t>i</w:t>
            </w:r>
            <w:r>
              <w:rPr>
                <w:rFonts w:ascii="GE Inspira" w:eastAsia="GE Inspira" w:hAnsi="GE Inspira" w:cs="GE Inspira"/>
                <w:spacing w:val="-1"/>
                <w:szCs w:val="24"/>
              </w:rPr>
              <w:t>n</w:t>
            </w:r>
            <w:r>
              <w:rPr>
                <w:rFonts w:ascii="GE Inspira" w:eastAsia="GE Inspira" w:hAnsi="GE Inspira" w:cs="GE Inspira"/>
                <w:szCs w:val="24"/>
              </w:rPr>
              <w:t>g</w:t>
            </w:r>
            <w:r>
              <w:rPr>
                <w:rFonts w:ascii="GE Inspira" w:eastAsia="GE Inspira" w:hAnsi="GE Inspira" w:cs="GE Inspira"/>
                <w:spacing w:val="-9"/>
                <w:szCs w:val="24"/>
              </w:rPr>
              <w:t xml:space="preserve"> </w:t>
            </w:r>
            <w:r>
              <w:rPr>
                <w:rFonts w:ascii="GE Inspira" w:eastAsia="GE Inspira" w:hAnsi="GE Inspira" w:cs="GE Inspira"/>
                <w:szCs w:val="24"/>
              </w:rPr>
              <w:t>its exec</w:t>
            </w:r>
            <w:r>
              <w:rPr>
                <w:rFonts w:ascii="GE Inspira" w:eastAsia="GE Inspira" w:hAnsi="GE Inspira" w:cs="GE Inspira"/>
                <w:spacing w:val="-1"/>
                <w:szCs w:val="24"/>
              </w:rPr>
              <w:t>u</w:t>
            </w:r>
            <w:r>
              <w:rPr>
                <w:rFonts w:ascii="GE Inspira" w:eastAsia="GE Inspira" w:hAnsi="GE Inspira" w:cs="GE Inspira"/>
                <w:szCs w:val="24"/>
              </w:rPr>
              <w:t>ti</w:t>
            </w:r>
            <w:r>
              <w:rPr>
                <w:rFonts w:ascii="GE Inspira" w:eastAsia="GE Inspira" w:hAnsi="GE Inspira" w:cs="GE Inspira"/>
                <w:spacing w:val="1"/>
                <w:szCs w:val="24"/>
              </w:rPr>
              <w:t>o</w:t>
            </w:r>
            <w:r>
              <w:rPr>
                <w:rFonts w:ascii="GE Inspira" w:eastAsia="GE Inspira" w:hAnsi="GE Inspira" w:cs="GE Inspira"/>
                <w:szCs w:val="24"/>
              </w:rPr>
              <w:t>n</w:t>
            </w:r>
            <w:r>
              <w:rPr>
                <w:rFonts w:ascii="GE Inspira" w:eastAsia="GE Inspira" w:hAnsi="GE Inspira" w:cs="GE Inspira"/>
                <w:spacing w:val="-11"/>
                <w:szCs w:val="24"/>
              </w:rPr>
              <w:t xml:space="preserve"> </w:t>
            </w:r>
            <w:r>
              <w:rPr>
                <w:rFonts w:ascii="GE Inspira" w:eastAsia="GE Inspira" w:hAnsi="GE Inspira" w:cs="GE Inspira"/>
                <w:spacing w:val="-2"/>
                <w:szCs w:val="24"/>
              </w:rPr>
              <w:t>a</w:t>
            </w:r>
            <w:r>
              <w:rPr>
                <w:rFonts w:ascii="GE Inspira" w:eastAsia="GE Inspira" w:hAnsi="GE Inspira" w:cs="GE Inspira"/>
                <w:spacing w:val="1"/>
                <w:szCs w:val="24"/>
              </w:rPr>
              <w:t>n</w:t>
            </w:r>
            <w:r>
              <w:rPr>
                <w:rFonts w:ascii="GE Inspira" w:eastAsia="GE Inspira" w:hAnsi="GE Inspira" w:cs="GE Inspira"/>
                <w:szCs w:val="24"/>
              </w:rPr>
              <w:t>d</w:t>
            </w:r>
            <w:r>
              <w:rPr>
                <w:rFonts w:ascii="GE Inspira" w:eastAsia="GE Inspira" w:hAnsi="GE Inspira" w:cs="GE Inspira"/>
                <w:spacing w:val="-4"/>
                <w:szCs w:val="24"/>
              </w:rPr>
              <w:t xml:space="preserve"> </w:t>
            </w:r>
            <w:r>
              <w:rPr>
                <w:rFonts w:ascii="GE Inspira" w:eastAsia="GE Inspira" w:hAnsi="GE Inspira" w:cs="GE Inspira"/>
                <w:spacing w:val="-1"/>
                <w:szCs w:val="24"/>
              </w:rPr>
              <w:t>d</w:t>
            </w:r>
            <w:r>
              <w:rPr>
                <w:rFonts w:ascii="GE Inspira" w:eastAsia="GE Inspira" w:hAnsi="GE Inspira" w:cs="GE Inspira"/>
                <w:szCs w:val="24"/>
              </w:rPr>
              <w:t>eli</w:t>
            </w:r>
            <w:r>
              <w:rPr>
                <w:rFonts w:ascii="GE Inspira" w:eastAsia="GE Inspira" w:hAnsi="GE Inspira" w:cs="GE Inspira"/>
                <w:spacing w:val="-1"/>
                <w:szCs w:val="24"/>
              </w:rPr>
              <w:t>v</w:t>
            </w:r>
            <w:r>
              <w:rPr>
                <w:rFonts w:ascii="GE Inspira" w:eastAsia="GE Inspira" w:hAnsi="GE Inspira" w:cs="GE Inspira"/>
                <w:szCs w:val="24"/>
              </w:rPr>
              <w:t>ery</w:t>
            </w:r>
            <w:r>
              <w:rPr>
                <w:rFonts w:ascii="GE Inspira" w:eastAsia="GE Inspira" w:hAnsi="GE Inspira" w:cs="GE Inspira"/>
                <w:spacing w:val="-9"/>
                <w:szCs w:val="24"/>
              </w:rPr>
              <w:t xml:space="preserve"> </w:t>
            </w:r>
            <w:r>
              <w:rPr>
                <w:rFonts w:ascii="GE Inspira" w:eastAsia="GE Inspira" w:hAnsi="GE Inspira" w:cs="GE Inspira"/>
                <w:spacing w:val="2"/>
                <w:szCs w:val="24"/>
              </w:rPr>
              <w:t>t</w:t>
            </w:r>
            <w:r>
              <w:rPr>
                <w:rFonts w:ascii="GE Inspira" w:eastAsia="GE Inspira" w:hAnsi="GE Inspira" w:cs="GE Inspira"/>
                <w:szCs w:val="24"/>
              </w:rPr>
              <w:t>o</w:t>
            </w:r>
            <w:r>
              <w:rPr>
                <w:rFonts w:ascii="GE Inspira" w:eastAsia="GE Inspira" w:hAnsi="GE Inspira" w:cs="GE Inspira"/>
                <w:spacing w:val="-1"/>
                <w:szCs w:val="24"/>
              </w:rPr>
              <w:t xml:space="preserve"> </w:t>
            </w:r>
            <w:r>
              <w:rPr>
                <w:rFonts w:ascii="GE Inspira" w:eastAsia="GE Inspira" w:hAnsi="GE Inspira" w:cs="GE Inspira"/>
                <w:szCs w:val="24"/>
              </w:rPr>
              <w:t>C</w:t>
            </w:r>
            <w:r>
              <w:rPr>
                <w:rFonts w:ascii="GE Inspira" w:eastAsia="GE Inspira" w:hAnsi="GE Inspira" w:cs="GE Inspira"/>
                <w:spacing w:val="-2"/>
                <w:szCs w:val="24"/>
              </w:rPr>
              <w:t>u</w:t>
            </w:r>
            <w:r>
              <w:rPr>
                <w:rFonts w:ascii="GE Inspira" w:eastAsia="GE Inspira" w:hAnsi="GE Inspira" w:cs="GE Inspira"/>
                <w:szCs w:val="24"/>
              </w:rPr>
              <w:t>st</w:t>
            </w:r>
            <w:r>
              <w:rPr>
                <w:rFonts w:ascii="GE Inspira" w:eastAsia="GE Inspira" w:hAnsi="GE Inspira" w:cs="GE Inspira"/>
                <w:spacing w:val="1"/>
                <w:szCs w:val="24"/>
              </w:rPr>
              <w:t>om</w:t>
            </w:r>
            <w:r>
              <w:rPr>
                <w:rFonts w:ascii="GE Inspira" w:eastAsia="GE Inspira" w:hAnsi="GE Inspira" w:cs="GE Inspira"/>
                <w:szCs w:val="24"/>
              </w:rPr>
              <w:t>er</w:t>
            </w:r>
            <w:r>
              <w:rPr>
                <w:rFonts w:ascii="GE Inspira" w:eastAsia="GE Inspira" w:hAnsi="GE Inspira" w:cs="GE Inspira"/>
                <w:spacing w:val="-4"/>
                <w:szCs w:val="24"/>
              </w:rPr>
              <w:t xml:space="preserve"> </w:t>
            </w:r>
            <w:r>
              <w:rPr>
                <w:rFonts w:ascii="GE Inspira" w:eastAsia="GE Inspira" w:hAnsi="GE Inspira" w:cs="GE Inspira"/>
                <w:spacing w:val="-2"/>
                <w:szCs w:val="24"/>
              </w:rPr>
              <w:t>a</w:t>
            </w:r>
            <w:r>
              <w:rPr>
                <w:rFonts w:ascii="GE Inspira" w:eastAsia="GE Inspira" w:hAnsi="GE Inspira" w:cs="GE Inspira"/>
                <w:spacing w:val="-1"/>
                <w:szCs w:val="24"/>
              </w:rPr>
              <w:t>g</w:t>
            </w:r>
            <w:r>
              <w:rPr>
                <w:rFonts w:ascii="GE Inspira" w:eastAsia="GE Inspira" w:hAnsi="GE Inspira" w:cs="GE Inspira"/>
                <w:szCs w:val="24"/>
              </w:rPr>
              <w:t>reed</w:t>
            </w:r>
            <w:r>
              <w:rPr>
                <w:rFonts w:ascii="GE Inspira" w:eastAsia="GE Inspira" w:hAnsi="GE Inspira" w:cs="GE Inspira"/>
                <w:spacing w:val="-8"/>
                <w:szCs w:val="24"/>
              </w:rPr>
              <w:t xml:space="preserve"> </w:t>
            </w:r>
            <w:r>
              <w:rPr>
                <w:rFonts w:ascii="GE Inspira" w:eastAsia="GE Inspira" w:hAnsi="GE Inspira" w:cs="GE Inspira"/>
                <w:szCs w:val="24"/>
              </w:rPr>
              <w:t>sc</w:t>
            </w:r>
            <w:r>
              <w:rPr>
                <w:rFonts w:ascii="GE Inspira" w:eastAsia="GE Inspira" w:hAnsi="GE Inspira" w:cs="GE Inspira"/>
                <w:spacing w:val="1"/>
                <w:szCs w:val="24"/>
              </w:rPr>
              <w:t>h</w:t>
            </w:r>
            <w:r>
              <w:rPr>
                <w:rFonts w:ascii="GE Inspira" w:eastAsia="GE Inspira" w:hAnsi="GE Inspira" w:cs="GE Inspira"/>
                <w:szCs w:val="24"/>
              </w:rPr>
              <w:t>e</w:t>
            </w:r>
            <w:r>
              <w:rPr>
                <w:rFonts w:ascii="GE Inspira" w:eastAsia="GE Inspira" w:hAnsi="GE Inspira" w:cs="GE Inspira"/>
                <w:spacing w:val="-1"/>
                <w:szCs w:val="24"/>
              </w:rPr>
              <w:t>du</w:t>
            </w:r>
            <w:r>
              <w:rPr>
                <w:rFonts w:ascii="GE Inspira" w:eastAsia="GE Inspira" w:hAnsi="GE Inspira" w:cs="GE Inspira"/>
                <w:szCs w:val="24"/>
              </w:rPr>
              <w:t>le,</w:t>
            </w:r>
            <w:r>
              <w:rPr>
                <w:rFonts w:ascii="GE Inspira" w:eastAsia="GE Inspira" w:hAnsi="GE Inspira" w:cs="GE Inspira"/>
                <w:spacing w:val="-10"/>
                <w:szCs w:val="24"/>
              </w:rPr>
              <w:t xml:space="preserve"> </w:t>
            </w:r>
            <w:r>
              <w:rPr>
                <w:rFonts w:ascii="GE Inspira" w:eastAsia="GE Inspira" w:hAnsi="GE Inspira" w:cs="GE Inspira"/>
                <w:spacing w:val="1"/>
                <w:szCs w:val="24"/>
              </w:rPr>
              <w:t>s</w:t>
            </w:r>
            <w:r>
              <w:rPr>
                <w:rFonts w:ascii="GE Inspira" w:eastAsia="GE Inspira" w:hAnsi="GE Inspira" w:cs="GE Inspira"/>
                <w:szCs w:val="24"/>
              </w:rPr>
              <w:t>co</w:t>
            </w:r>
            <w:r>
              <w:rPr>
                <w:rFonts w:ascii="GE Inspira" w:eastAsia="GE Inspira" w:hAnsi="GE Inspira" w:cs="GE Inspira"/>
                <w:spacing w:val="-1"/>
                <w:szCs w:val="24"/>
              </w:rPr>
              <w:t>p</w:t>
            </w:r>
            <w:r>
              <w:rPr>
                <w:rFonts w:ascii="GE Inspira" w:eastAsia="GE Inspira" w:hAnsi="GE Inspira" w:cs="GE Inspira"/>
                <w:szCs w:val="24"/>
              </w:rPr>
              <w:t xml:space="preserve">e </w:t>
            </w:r>
            <w:r>
              <w:rPr>
                <w:rFonts w:ascii="GE Inspira" w:eastAsia="GE Inspira" w:hAnsi="GE Inspira" w:cs="GE Inspira"/>
                <w:spacing w:val="-1"/>
                <w:szCs w:val="24"/>
              </w:rPr>
              <w:t>an</w:t>
            </w:r>
            <w:r>
              <w:rPr>
                <w:rFonts w:ascii="GE Inspira" w:eastAsia="GE Inspira" w:hAnsi="GE Inspira" w:cs="GE Inspira"/>
                <w:szCs w:val="24"/>
              </w:rPr>
              <w:t>d</w:t>
            </w:r>
            <w:r>
              <w:rPr>
                <w:rFonts w:ascii="GE Inspira" w:eastAsia="GE Inspira" w:hAnsi="GE Inspira" w:cs="GE Inspira"/>
                <w:spacing w:val="-3"/>
                <w:szCs w:val="24"/>
              </w:rPr>
              <w:t xml:space="preserve"> </w:t>
            </w:r>
            <w:r>
              <w:rPr>
                <w:rFonts w:ascii="GE Inspira" w:eastAsia="GE Inspira" w:hAnsi="GE Inspira" w:cs="GE Inspira"/>
                <w:spacing w:val="-2"/>
                <w:szCs w:val="24"/>
              </w:rPr>
              <w:t>b</w:t>
            </w:r>
            <w:r>
              <w:rPr>
                <w:rFonts w:ascii="GE Inspira" w:eastAsia="GE Inspira" w:hAnsi="GE Inspira" w:cs="GE Inspira"/>
                <w:spacing w:val="1"/>
                <w:szCs w:val="24"/>
              </w:rPr>
              <w:t>u</w:t>
            </w:r>
            <w:r>
              <w:rPr>
                <w:rFonts w:ascii="GE Inspira" w:eastAsia="GE Inspira" w:hAnsi="GE Inspira" w:cs="GE Inspira"/>
                <w:spacing w:val="-1"/>
                <w:szCs w:val="24"/>
              </w:rPr>
              <w:t>dg</w:t>
            </w:r>
            <w:r>
              <w:rPr>
                <w:rFonts w:ascii="GE Inspira" w:eastAsia="GE Inspira" w:hAnsi="GE Inspira" w:cs="GE Inspira"/>
                <w:szCs w:val="24"/>
              </w:rPr>
              <w:t>e</w:t>
            </w:r>
            <w:r>
              <w:rPr>
                <w:rFonts w:ascii="GE Inspira" w:eastAsia="GE Inspira" w:hAnsi="GE Inspira" w:cs="GE Inspira"/>
                <w:spacing w:val="1"/>
                <w:szCs w:val="24"/>
              </w:rPr>
              <w:t>t</w:t>
            </w:r>
            <w:r>
              <w:rPr>
                <w:rFonts w:ascii="GE Inspira" w:eastAsia="GE Inspira" w:hAnsi="GE Inspira" w:cs="GE Inspira"/>
                <w:szCs w:val="24"/>
              </w:rPr>
              <w:t>.</w:t>
            </w:r>
          </w:p>
          <w:p w14:paraId="7AE6AD27" w14:textId="4BC8BD57" w:rsidR="00DD1EB1" w:rsidRPr="00C32281" w:rsidRDefault="00DD1EB1" w:rsidP="00DD1EB1">
            <w:pPr>
              <w:pStyle w:val="TableText"/>
              <w:jc w:val="both"/>
            </w:pPr>
            <w:r>
              <w:rPr>
                <w:rFonts w:ascii="GE Inspira" w:eastAsia="GE Inspira" w:hAnsi="GE Inspira" w:cs="GE Inspira"/>
                <w:spacing w:val="1"/>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a</w:t>
            </w:r>
            <w:r>
              <w:rPr>
                <w:rFonts w:ascii="GE Inspira" w:eastAsia="GE Inspira" w:hAnsi="GE Inspira" w:cs="GE Inspira"/>
                <w:sz w:val="24"/>
                <w:szCs w:val="24"/>
              </w:rPr>
              <w:t>les</w:t>
            </w:r>
            <w:r>
              <w:rPr>
                <w:rFonts w:ascii="GE Inspira" w:eastAsia="GE Inspira" w:hAnsi="GE Inspira" w:cs="GE Inspira"/>
                <w:spacing w:val="-4"/>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upp</w:t>
            </w:r>
            <w:r>
              <w:rPr>
                <w:rFonts w:ascii="GE Inspira" w:eastAsia="GE Inspira" w:hAnsi="GE Inspira" w:cs="GE Inspira"/>
                <w:sz w:val="24"/>
                <w:szCs w:val="24"/>
              </w:rPr>
              <w:t>ort</w:t>
            </w:r>
            <w:r>
              <w:rPr>
                <w:rFonts w:ascii="GE Inspira" w:eastAsia="GE Inspira" w:hAnsi="GE Inspira" w:cs="GE Inspira"/>
                <w:spacing w:val="-7"/>
                <w:sz w:val="24"/>
                <w:szCs w:val="24"/>
              </w:rPr>
              <w:t xml:space="preserve"> </w:t>
            </w:r>
            <w:r>
              <w:rPr>
                <w:rFonts w:ascii="GE Inspira" w:eastAsia="GE Inspira" w:hAnsi="GE Inspira" w:cs="GE Inspira"/>
                <w:spacing w:val="2"/>
                <w:sz w:val="24"/>
                <w:szCs w:val="24"/>
              </w:rPr>
              <w:t>A</w:t>
            </w:r>
            <w:r>
              <w:rPr>
                <w:rFonts w:ascii="GE Inspira" w:eastAsia="GE Inspira" w:hAnsi="GE Inspira" w:cs="GE Inspira"/>
                <w:spacing w:val="-1"/>
                <w:sz w:val="24"/>
                <w:szCs w:val="24"/>
              </w:rPr>
              <w:t>na</w:t>
            </w:r>
            <w:r>
              <w:rPr>
                <w:rFonts w:ascii="GE Inspira" w:eastAsia="GE Inspira" w:hAnsi="GE Inspira" w:cs="GE Inspira"/>
                <w:spacing w:val="2"/>
                <w:sz w:val="24"/>
                <w:szCs w:val="24"/>
              </w:rPr>
              <w:t>l</w:t>
            </w:r>
            <w:r>
              <w:rPr>
                <w:rFonts w:ascii="GE Inspira" w:eastAsia="GE Inspira" w:hAnsi="GE Inspira" w:cs="GE Inspira"/>
                <w:spacing w:val="1"/>
                <w:sz w:val="24"/>
                <w:szCs w:val="24"/>
              </w:rPr>
              <w:t>y</w:t>
            </w:r>
            <w:r>
              <w:rPr>
                <w:rFonts w:ascii="GE Inspira" w:eastAsia="GE Inspira" w:hAnsi="GE Inspira" w:cs="GE Inspira"/>
                <w:sz w:val="24"/>
                <w:szCs w:val="24"/>
              </w:rPr>
              <w:t>st</w:t>
            </w:r>
            <w:r>
              <w:rPr>
                <w:rFonts w:ascii="GE Inspira" w:eastAsia="GE Inspira" w:hAnsi="GE Inspira" w:cs="GE Inspira"/>
                <w:spacing w:val="-5"/>
                <w:sz w:val="24"/>
                <w:szCs w:val="24"/>
              </w:rPr>
              <w:t xml:space="preserve"> </w:t>
            </w:r>
            <w:r>
              <w:rPr>
                <w:rFonts w:ascii="GE Inspira" w:eastAsia="GE Inspira" w:hAnsi="GE Inspira" w:cs="GE Inspira"/>
                <w:sz w:val="24"/>
                <w:szCs w:val="24"/>
              </w:rPr>
              <w:t>is</w:t>
            </w:r>
            <w:r>
              <w:rPr>
                <w:rFonts w:ascii="GE Inspira" w:eastAsia="GE Inspira" w:hAnsi="GE Inspira" w:cs="GE Inspira"/>
                <w:spacing w:val="-1"/>
                <w:sz w:val="24"/>
                <w:szCs w:val="24"/>
              </w:rPr>
              <w:t xml:space="preserve"> </w:t>
            </w:r>
            <w:r>
              <w:rPr>
                <w:rFonts w:ascii="GE Inspira" w:eastAsia="GE Inspira" w:hAnsi="GE Inspira" w:cs="GE Inspira"/>
                <w:sz w:val="24"/>
                <w:szCs w:val="24"/>
              </w:rPr>
              <w:t>in</w:t>
            </w:r>
            <w:r>
              <w:rPr>
                <w:rFonts w:ascii="GE Inspira" w:eastAsia="GE Inspira" w:hAnsi="GE Inspira" w:cs="GE Inspira"/>
                <w:spacing w:val="-3"/>
                <w:sz w:val="24"/>
                <w:szCs w:val="24"/>
              </w:rPr>
              <w:t xml:space="preserve"> </w:t>
            </w:r>
            <w:r>
              <w:rPr>
                <w:rFonts w:ascii="GE Inspira" w:eastAsia="GE Inspira" w:hAnsi="GE Inspira" w:cs="GE Inspira"/>
                <w:sz w:val="24"/>
                <w:szCs w:val="24"/>
              </w:rPr>
              <w:t>ef</w:t>
            </w:r>
            <w:r>
              <w:rPr>
                <w:rFonts w:ascii="GE Inspira" w:eastAsia="GE Inspira" w:hAnsi="GE Inspira" w:cs="GE Inspira"/>
                <w:spacing w:val="1"/>
                <w:sz w:val="24"/>
                <w:szCs w:val="24"/>
              </w:rPr>
              <w:t>f</w:t>
            </w:r>
            <w:r>
              <w:rPr>
                <w:rFonts w:ascii="GE Inspira" w:eastAsia="GE Inspira" w:hAnsi="GE Inspira" w:cs="GE Inspira"/>
                <w:sz w:val="24"/>
                <w:szCs w:val="24"/>
              </w:rPr>
              <w:t>ect</w:t>
            </w:r>
            <w:r>
              <w:rPr>
                <w:rFonts w:ascii="GE Inspira" w:eastAsia="GE Inspira" w:hAnsi="GE Inspira" w:cs="GE Inspira"/>
                <w:spacing w:val="-6"/>
                <w:sz w:val="24"/>
                <w:szCs w:val="24"/>
              </w:rPr>
              <w:t xml:space="preserve"> </w:t>
            </w:r>
            <w:r>
              <w:rPr>
                <w:rFonts w:ascii="GE Inspira" w:eastAsia="GE Inspira" w:hAnsi="GE Inspira" w:cs="GE Inspira"/>
                <w:sz w:val="24"/>
                <w:szCs w:val="24"/>
              </w:rPr>
              <w:t>a</w:t>
            </w:r>
            <w:r>
              <w:rPr>
                <w:rFonts w:ascii="GE Inspira" w:eastAsia="GE Inspira" w:hAnsi="GE Inspira" w:cs="GE Inspira"/>
                <w:spacing w:val="-2"/>
                <w:sz w:val="24"/>
                <w:szCs w:val="24"/>
              </w:rPr>
              <w:t xml:space="preserve"> </w:t>
            </w:r>
            <w:r>
              <w:rPr>
                <w:rFonts w:ascii="GE Inspira" w:eastAsia="GE Inspira" w:hAnsi="GE Inspira" w:cs="GE Inspira"/>
                <w:sz w:val="24"/>
                <w:szCs w:val="24"/>
              </w:rPr>
              <w:t>Project</w:t>
            </w:r>
            <w:r>
              <w:rPr>
                <w:rFonts w:ascii="GE Inspira" w:eastAsia="GE Inspira" w:hAnsi="GE Inspira" w:cs="GE Inspira"/>
                <w:spacing w:val="-6"/>
                <w:sz w:val="24"/>
                <w:szCs w:val="24"/>
              </w:rPr>
              <w:t xml:space="preserve"> </w:t>
            </w:r>
            <w:r>
              <w:rPr>
                <w:rFonts w:ascii="GE Inspira" w:eastAsia="GE Inspira" w:hAnsi="GE Inspira" w:cs="GE Inspira"/>
                <w:spacing w:val="-1"/>
                <w:sz w:val="24"/>
                <w:szCs w:val="24"/>
              </w:rPr>
              <w:t>Man</w:t>
            </w:r>
            <w:r>
              <w:rPr>
                <w:rFonts w:ascii="GE Inspira" w:eastAsia="GE Inspira" w:hAnsi="GE Inspira" w:cs="GE Inspira"/>
                <w:spacing w:val="1"/>
                <w:sz w:val="24"/>
                <w:szCs w:val="24"/>
              </w:rPr>
              <w:t>a</w:t>
            </w:r>
            <w:r>
              <w:rPr>
                <w:rFonts w:ascii="GE Inspira" w:eastAsia="GE Inspira" w:hAnsi="GE Inspira" w:cs="GE Inspira"/>
                <w:spacing w:val="-1"/>
                <w:sz w:val="24"/>
                <w:szCs w:val="24"/>
              </w:rPr>
              <w:t>g</w:t>
            </w:r>
            <w:r>
              <w:rPr>
                <w:rFonts w:ascii="GE Inspira" w:eastAsia="GE Inspira" w:hAnsi="GE Inspira" w:cs="GE Inspira"/>
                <w:sz w:val="24"/>
                <w:szCs w:val="24"/>
              </w:rPr>
              <w:t>er</w:t>
            </w:r>
            <w:r>
              <w:rPr>
                <w:rFonts w:ascii="GE Inspira" w:eastAsia="GE Inspira" w:hAnsi="GE Inspira" w:cs="GE Inspira"/>
                <w:spacing w:val="-7"/>
                <w:sz w:val="24"/>
                <w:szCs w:val="24"/>
              </w:rPr>
              <w:t xml:space="preserve"> </w:t>
            </w:r>
            <w:r>
              <w:rPr>
                <w:rFonts w:ascii="GE Inspira" w:eastAsia="GE Inspira" w:hAnsi="GE Inspira" w:cs="GE Inspira"/>
                <w:sz w:val="24"/>
                <w:szCs w:val="24"/>
              </w:rPr>
              <w:t>f</w:t>
            </w:r>
            <w:r>
              <w:rPr>
                <w:rFonts w:ascii="GE Inspira" w:eastAsia="GE Inspira" w:hAnsi="GE Inspira" w:cs="GE Inspira"/>
                <w:spacing w:val="1"/>
                <w:sz w:val="24"/>
                <w:szCs w:val="24"/>
              </w:rPr>
              <w:t>o</w:t>
            </w:r>
            <w:r>
              <w:rPr>
                <w:rFonts w:ascii="GE Inspira" w:eastAsia="GE Inspira" w:hAnsi="GE Inspira" w:cs="GE Inspira"/>
                <w:sz w:val="24"/>
                <w:szCs w:val="24"/>
              </w:rPr>
              <w:t>r the</w:t>
            </w:r>
            <w:r>
              <w:rPr>
                <w:rFonts w:ascii="GE Inspira" w:eastAsia="GE Inspira" w:hAnsi="GE Inspira" w:cs="GE Inspira"/>
                <w:spacing w:val="-3"/>
                <w:sz w:val="24"/>
                <w:szCs w:val="24"/>
              </w:rPr>
              <w:t xml:space="preserve"> </w:t>
            </w:r>
            <w:r>
              <w:rPr>
                <w:rFonts w:ascii="GE Inspira" w:eastAsia="GE Inspira" w:hAnsi="GE Inspira" w:cs="GE Inspira"/>
                <w:spacing w:val="-2"/>
                <w:sz w:val="24"/>
                <w:szCs w:val="24"/>
              </w:rPr>
              <w:t>d</w:t>
            </w:r>
            <w:r>
              <w:rPr>
                <w:rFonts w:ascii="GE Inspira" w:eastAsia="GE Inspira" w:hAnsi="GE Inspira" w:cs="GE Inspira"/>
                <w:sz w:val="24"/>
                <w:szCs w:val="24"/>
              </w:rPr>
              <w:t>eli</w:t>
            </w:r>
            <w:r>
              <w:rPr>
                <w:rFonts w:ascii="GE Inspira" w:eastAsia="GE Inspira" w:hAnsi="GE Inspira" w:cs="GE Inspira"/>
                <w:spacing w:val="-1"/>
                <w:sz w:val="24"/>
                <w:szCs w:val="24"/>
              </w:rPr>
              <w:t>v</w:t>
            </w:r>
            <w:r>
              <w:rPr>
                <w:rFonts w:ascii="GE Inspira" w:eastAsia="GE Inspira" w:hAnsi="GE Inspira" w:cs="GE Inspira"/>
                <w:sz w:val="24"/>
                <w:szCs w:val="24"/>
              </w:rPr>
              <w:t>ery</w:t>
            </w:r>
            <w:r>
              <w:rPr>
                <w:rFonts w:ascii="GE Inspira" w:eastAsia="GE Inspira" w:hAnsi="GE Inspira" w:cs="GE Inspira"/>
                <w:spacing w:val="-7"/>
                <w:sz w:val="24"/>
                <w:szCs w:val="24"/>
              </w:rPr>
              <w:t xml:space="preserve"> </w:t>
            </w:r>
            <w:r>
              <w:rPr>
                <w:rFonts w:ascii="GE Inspira" w:eastAsia="GE Inspira" w:hAnsi="GE Inspira" w:cs="GE Inspira"/>
                <w:sz w:val="24"/>
                <w:szCs w:val="24"/>
              </w:rPr>
              <w:t>of</w:t>
            </w:r>
            <w:r>
              <w:rPr>
                <w:rFonts w:ascii="GE Inspira" w:eastAsia="GE Inspira" w:hAnsi="GE Inspira" w:cs="GE Inspira"/>
                <w:spacing w:val="-1"/>
                <w:sz w:val="24"/>
                <w:szCs w:val="24"/>
              </w:rPr>
              <w:t xml:space="preserve"> </w:t>
            </w:r>
            <w:r>
              <w:rPr>
                <w:rFonts w:ascii="GE Inspira" w:eastAsia="GE Inspira" w:hAnsi="GE Inspira" w:cs="GE Inspira"/>
                <w:sz w:val="24"/>
                <w:szCs w:val="24"/>
              </w:rPr>
              <w:t>e</w:t>
            </w:r>
            <w:r>
              <w:rPr>
                <w:rFonts w:ascii="GE Inspira" w:eastAsia="GE Inspira" w:hAnsi="GE Inspira" w:cs="GE Inspira"/>
                <w:spacing w:val="-1"/>
                <w:sz w:val="24"/>
                <w:szCs w:val="24"/>
              </w:rPr>
              <w:t>a</w:t>
            </w:r>
            <w:r>
              <w:rPr>
                <w:rFonts w:ascii="GE Inspira" w:eastAsia="GE Inspira" w:hAnsi="GE Inspira" w:cs="GE Inspira"/>
                <w:sz w:val="24"/>
                <w:szCs w:val="24"/>
              </w:rPr>
              <w:t>ch</w:t>
            </w:r>
            <w:r>
              <w:rPr>
                <w:rFonts w:ascii="GE Inspira" w:eastAsia="GE Inspira" w:hAnsi="GE Inspira" w:cs="GE Inspira"/>
                <w:spacing w:val="-4"/>
                <w:sz w:val="24"/>
                <w:szCs w:val="24"/>
              </w:rPr>
              <w:t xml:space="preserve"> </w:t>
            </w:r>
            <w:r>
              <w:rPr>
                <w:rFonts w:ascii="GE Inspira" w:eastAsia="GE Inspira" w:hAnsi="GE Inspira" w:cs="GE Inspira"/>
                <w:sz w:val="24"/>
                <w:szCs w:val="24"/>
              </w:rPr>
              <w:t>O</w:t>
            </w:r>
            <w:r>
              <w:rPr>
                <w:rFonts w:ascii="GE Inspira" w:eastAsia="GE Inspira" w:hAnsi="GE Inspira" w:cs="GE Inspira"/>
                <w:spacing w:val="-1"/>
                <w:sz w:val="24"/>
                <w:szCs w:val="24"/>
              </w:rPr>
              <w:t>r</w:t>
            </w:r>
            <w:r>
              <w:rPr>
                <w:rFonts w:ascii="GE Inspira" w:eastAsia="GE Inspira" w:hAnsi="GE Inspira" w:cs="GE Inspira"/>
                <w:spacing w:val="1"/>
                <w:sz w:val="24"/>
                <w:szCs w:val="24"/>
              </w:rPr>
              <w:t>d</w:t>
            </w:r>
            <w:r>
              <w:rPr>
                <w:rFonts w:ascii="GE Inspira" w:eastAsia="GE Inspira" w:hAnsi="GE Inspira" w:cs="GE Inspira"/>
                <w:sz w:val="24"/>
                <w:szCs w:val="24"/>
              </w:rPr>
              <w:t>er,</w:t>
            </w:r>
            <w:r>
              <w:rPr>
                <w:rFonts w:ascii="GE Inspira" w:eastAsia="GE Inspira" w:hAnsi="GE Inspira" w:cs="GE Inspira"/>
                <w:spacing w:val="-6"/>
                <w:sz w:val="24"/>
                <w:szCs w:val="24"/>
              </w:rPr>
              <w:t xml:space="preserve"> </w:t>
            </w:r>
            <w:r>
              <w:rPr>
                <w:rFonts w:ascii="GE Inspira" w:eastAsia="GE Inspira" w:hAnsi="GE Inspira" w:cs="GE Inspira"/>
                <w:spacing w:val="-1"/>
                <w:sz w:val="24"/>
                <w:szCs w:val="24"/>
              </w:rPr>
              <w:t>an</w:t>
            </w:r>
            <w:r>
              <w:rPr>
                <w:rFonts w:ascii="GE Inspira" w:eastAsia="GE Inspira" w:hAnsi="GE Inspira" w:cs="GE Inspira"/>
                <w:sz w:val="24"/>
                <w:szCs w:val="24"/>
              </w:rPr>
              <w:t>d</w:t>
            </w:r>
            <w:r>
              <w:rPr>
                <w:rFonts w:ascii="GE Inspira" w:eastAsia="GE Inspira" w:hAnsi="GE Inspira" w:cs="GE Inspira"/>
                <w:spacing w:val="-3"/>
                <w:sz w:val="24"/>
                <w:szCs w:val="24"/>
              </w:rPr>
              <w:t xml:space="preserve"> </w:t>
            </w:r>
            <w:r>
              <w:rPr>
                <w:rFonts w:ascii="GE Inspira" w:eastAsia="GE Inspira" w:hAnsi="GE Inspira" w:cs="GE Inspira"/>
                <w:spacing w:val="-1"/>
                <w:sz w:val="24"/>
                <w:szCs w:val="24"/>
              </w:rPr>
              <w:t>n</w:t>
            </w:r>
            <w:r>
              <w:rPr>
                <w:rFonts w:ascii="GE Inspira" w:eastAsia="GE Inspira" w:hAnsi="GE Inspira" w:cs="GE Inspira"/>
                <w:sz w:val="24"/>
                <w:szCs w:val="24"/>
              </w:rPr>
              <w:t>ee</w:t>
            </w:r>
            <w:r>
              <w:rPr>
                <w:rFonts w:ascii="GE Inspira" w:eastAsia="GE Inspira" w:hAnsi="GE Inspira" w:cs="GE Inspira"/>
                <w:spacing w:val="-1"/>
                <w:sz w:val="24"/>
                <w:szCs w:val="24"/>
              </w:rPr>
              <w:t>d</w:t>
            </w:r>
            <w:r>
              <w:rPr>
                <w:rFonts w:ascii="GE Inspira" w:eastAsia="GE Inspira" w:hAnsi="GE Inspira" w:cs="GE Inspira"/>
                <w:sz w:val="24"/>
                <w:szCs w:val="24"/>
              </w:rPr>
              <w:t>s</w:t>
            </w:r>
            <w:r>
              <w:rPr>
                <w:rFonts w:ascii="GE Inspira" w:eastAsia="GE Inspira" w:hAnsi="GE Inspira" w:cs="GE Inspira"/>
                <w:spacing w:val="-5"/>
                <w:sz w:val="24"/>
                <w:szCs w:val="24"/>
              </w:rPr>
              <w:t xml:space="preserve"> </w:t>
            </w:r>
            <w:r>
              <w:rPr>
                <w:rFonts w:ascii="GE Inspira" w:eastAsia="GE Inspira" w:hAnsi="GE Inspira" w:cs="GE Inspira"/>
                <w:sz w:val="24"/>
                <w:szCs w:val="24"/>
              </w:rPr>
              <w:t>to</w:t>
            </w:r>
            <w:r>
              <w:rPr>
                <w:rFonts w:ascii="GE Inspira" w:eastAsia="GE Inspira" w:hAnsi="GE Inspira" w:cs="GE Inspira"/>
                <w:spacing w:val="1"/>
                <w:sz w:val="24"/>
                <w:szCs w:val="24"/>
              </w:rPr>
              <w:t xml:space="preserve"> </w:t>
            </w:r>
            <w:r>
              <w:rPr>
                <w:rFonts w:ascii="GE Inspira" w:eastAsia="GE Inspira" w:hAnsi="GE Inspira" w:cs="GE Inspira"/>
                <w:sz w:val="24"/>
                <w:szCs w:val="24"/>
              </w:rPr>
              <w:t>m</w:t>
            </w:r>
            <w:r>
              <w:rPr>
                <w:rFonts w:ascii="GE Inspira" w:eastAsia="GE Inspira" w:hAnsi="GE Inspira" w:cs="GE Inspira"/>
                <w:spacing w:val="-1"/>
                <w:sz w:val="24"/>
                <w:szCs w:val="24"/>
              </w:rPr>
              <w:t>a</w:t>
            </w:r>
            <w:r>
              <w:rPr>
                <w:rFonts w:ascii="GE Inspira" w:eastAsia="GE Inspira" w:hAnsi="GE Inspira" w:cs="GE Inspira"/>
                <w:spacing w:val="1"/>
                <w:sz w:val="24"/>
                <w:szCs w:val="24"/>
              </w:rPr>
              <w:t>n</w:t>
            </w:r>
            <w:r>
              <w:rPr>
                <w:rFonts w:ascii="GE Inspira" w:eastAsia="GE Inspira" w:hAnsi="GE Inspira" w:cs="GE Inspira"/>
                <w:spacing w:val="-1"/>
                <w:sz w:val="24"/>
                <w:szCs w:val="24"/>
              </w:rPr>
              <w:t>a</w:t>
            </w:r>
            <w:r>
              <w:rPr>
                <w:rFonts w:ascii="GE Inspira" w:eastAsia="GE Inspira" w:hAnsi="GE Inspira" w:cs="GE Inspira"/>
                <w:spacing w:val="1"/>
                <w:sz w:val="24"/>
                <w:szCs w:val="24"/>
              </w:rPr>
              <w:t>g</w:t>
            </w:r>
            <w:r>
              <w:rPr>
                <w:rFonts w:ascii="GE Inspira" w:eastAsia="GE Inspira" w:hAnsi="GE Inspira" w:cs="GE Inspira"/>
                <w:sz w:val="24"/>
                <w:szCs w:val="24"/>
              </w:rPr>
              <w:t>e</w:t>
            </w:r>
            <w:r>
              <w:rPr>
                <w:rFonts w:ascii="GE Inspira" w:eastAsia="GE Inspira" w:hAnsi="GE Inspira" w:cs="GE Inspira"/>
                <w:spacing w:val="-8"/>
                <w:sz w:val="24"/>
                <w:szCs w:val="24"/>
              </w:rPr>
              <w:t xml:space="preserve"> </w:t>
            </w:r>
            <w:r>
              <w:rPr>
                <w:rFonts w:ascii="GE Inspira" w:eastAsia="GE Inspira" w:hAnsi="GE Inspira" w:cs="GE Inspira"/>
                <w:spacing w:val="1"/>
                <w:sz w:val="24"/>
                <w:szCs w:val="24"/>
              </w:rPr>
              <w:t>r</w:t>
            </w:r>
            <w:r>
              <w:rPr>
                <w:rFonts w:ascii="GE Inspira" w:eastAsia="GE Inspira" w:hAnsi="GE Inspira" w:cs="GE Inspira"/>
                <w:sz w:val="24"/>
                <w:szCs w:val="24"/>
              </w:rPr>
              <w:t>isk</w:t>
            </w:r>
            <w:r>
              <w:rPr>
                <w:rFonts w:ascii="GE Inspira" w:eastAsia="GE Inspira" w:hAnsi="GE Inspira" w:cs="GE Inspira"/>
                <w:spacing w:val="-4"/>
                <w:sz w:val="24"/>
                <w:szCs w:val="24"/>
              </w:rPr>
              <w:t xml:space="preserve"> </w:t>
            </w:r>
            <w:r>
              <w:rPr>
                <w:rFonts w:ascii="GE Inspira" w:eastAsia="GE Inspira" w:hAnsi="GE Inspira" w:cs="GE Inspira"/>
                <w:sz w:val="24"/>
                <w:szCs w:val="24"/>
              </w:rPr>
              <w:t xml:space="preserve">of </w:t>
            </w:r>
            <w:r>
              <w:rPr>
                <w:rFonts w:ascii="GE Inspira" w:eastAsia="GE Inspira" w:hAnsi="GE Inspira" w:cs="GE Inspira"/>
                <w:spacing w:val="-1"/>
                <w:sz w:val="24"/>
                <w:szCs w:val="24"/>
              </w:rPr>
              <w:t>d</w:t>
            </w:r>
            <w:r>
              <w:rPr>
                <w:rFonts w:ascii="GE Inspira" w:eastAsia="GE Inspira" w:hAnsi="GE Inspira" w:cs="GE Inspira"/>
                <w:sz w:val="24"/>
                <w:szCs w:val="24"/>
              </w:rPr>
              <w:t>eli</w:t>
            </w:r>
            <w:r>
              <w:rPr>
                <w:rFonts w:ascii="GE Inspira" w:eastAsia="GE Inspira" w:hAnsi="GE Inspira" w:cs="GE Inspira"/>
                <w:spacing w:val="-1"/>
                <w:sz w:val="24"/>
                <w:szCs w:val="24"/>
              </w:rPr>
              <w:t>v</w:t>
            </w:r>
            <w:r>
              <w:rPr>
                <w:rFonts w:ascii="GE Inspira" w:eastAsia="GE Inspira" w:hAnsi="GE Inspira" w:cs="GE Inspira"/>
                <w:sz w:val="24"/>
                <w:szCs w:val="24"/>
              </w:rPr>
              <w:t>er</w:t>
            </w:r>
            <w:r>
              <w:rPr>
                <w:rFonts w:ascii="GE Inspira" w:eastAsia="GE Inspira" w:hAnsi="GE Inspira" w:cs="GE Inspira"/>
                <w:spacing w:val="-1"/>
                <w:sz w:val="24"/>
                <w:szCs w:val="24"/>
              </w:rPr>
              <w:t>y</w:t>
            </w:r>
            <w:r>
              <w:rPr>
                <w:rFonts w:ascii="GE Inspira" w:eastAsia="GE Inspira" w:hAnsi="GE Inspira" w:cs="GE Inspira"/>
                <w:sz w:val="24"/>
                <w:szCs w:val="24"/>
              </w:rPr>
              <w:t>,</w:t>
            </w:r>
            <w:r>
              <w:rPr>
                <w:rFonts w:ascii="GE Inspira" w:eastAsia="GE Inspira" w:hAnsi="GE Inspira" w:cs="GE Inspira"/>
                <w:spacing w:val="-8"/>
                <w:sz w:val="24"/>
                <w:szCs w:val="24"/>
              </w:rPr>
              <w:t xml:space="preserve"> </w:t>
            </w:r>
            <w:r>
              <w:rPr>
                <w:rFonts w:ascii="GE Inspira" w:eastAsia="GE Inspira" w:hAnsi="GE Inspira" w:cs="GE Inspira"/>
                <w:spacing w:val="2"/>
                <w:sz w:val="24"/>
                <w:szCs w:val="24"/>
              </w:rPr>
              <w:t>i</w:t>
            </w:r>
            <w:r>
              <w:rPr>
                <w:rFonts w:ascii="GE Inspira" w:eastAsia="GE Inspira" w:hAnsi="GE Inspira" w:cs="GE Inspira"/>
                <w:spacing w:val="-1"/>
                <w:sz w:val="24"/>
                <w:szCs w:val="24"/>
              </w:rPr>
              <w:t>n</w:t>
            </w:r>
            <w:r>
              <w:rPr>
                <w:rFonts w:ascii="GE Inspira" w:eastAsia="GE Inspira" w:hAnsi="GE Inspira" w:cs="GE Inspira"/>
                <w:sz w:val="24"/>
                <w:szCs w:val="24"/>
              </w:rPr>
              <w:t>cl</w:t>
            </w:r>
            <w:r>
              <w:rPr>
                <w:rFonts w:ascii="GE Inspira" w:eastAsia="GE Inspira" w:hAnsi="GE Inspira" w:cs="GE Inspira"/>
                <w:spacing w:val="1"/>
                <w:sz w:val="24"/>
                <w:szCs w:val="24"/>
              </w:rPr>
              <w:t>u</w:t>
            </w:r>
            <w:r>
              <w:rPr>
                <w:rFonts w:ascii="GE Inspira" w:eastAsia="GE Inspira" w:hAnsi="GE Inspira" w:cs="GE Inspira"/>
                <w:spacing w:val="-1"/>
                <w:sz w:val="24"/>
                <w:szCs w:val="24"/>
              </w:rPr>
              <w:t>d</w:t>
            </w:r>
            <w:r>
              <w:rPr>
                <w:rFonts w:ascii="GE Inspira" w:eastAsia="GE Inspira" w:hAnsi="GE Inspira" w:cs="GE Inspira"/>
                <w:sz w:val="24"/>
                <w:szCs w:val="24"/>
              </w:rPr>
              <w:t>i</w:t>
            </w:r>
            <w:r>
              <w:rPr>
                <w:rFonts w:ascii="GE Inspira" w:eastAsia="GE Inspira" w:hAnsi="GE Inspira" w:cs="GE Inspira"/>
                <w:spacing w:val="1"/>
                <w:sz w:val="24"/>
                <w:szCs w:val="24"/>
              </w:rPr>
              <w:t>n</w:t>
            </w:r>
            <w:r>
              <w:rPr>
                <w:rFonts w:ascii="GE Inspira" w:eastAsia="GE Inspira" w:hAnsi="GE Inspira" w:cs="GE Inspira"/>
                <w:sz w:val="24"/>
                <w:szCs w:val="24"/>
              </w:rPr>
              <w:t>g</w:t>
            </w:r>
            <w:r>
              <w:rPr>
                <w:rFonts w:ascii="GE Inspira" w:eastAsia="GE Inspira" w:hAnsi="GE Inspira" w:cs="GE Inspira"/>
                <w:spacing w:val="-10"/>
                <w:sz w:val="24"/>
                <w:szCs w:val="24"/>
              </w:rPr>
              <w:t xml:space="preserve"> </w:t>
            </w:r>
            <w:r>
              <w:rPr>
                <w:rFonts w:ascii="GE Inspira" w:eastAsia="GE Inspira" w:hAnsi="GE Inspira" w:cs="GE Inspira"/>
                <w:sz w:val="24"/>
                <w:szCs w:val="24"/>
              </w:rPr>
              <w:t>i</w:t>
            </w:r>
            <w:r>
              <w:rPr>
                <w:rFonts w:ascii="GE Inspira" w:eastAsia="GE Inspira" w:hAnsi="GE Inspira" w:cs="GE Inspira"/>
                <w:spacing w:val="-2"/>
                <w:sz w:val="24"/>
                <w:szCs w:val="24"/>
              </w:rPr>
              <w:t>d</w:t>
            </w:r>
            <w:r>
              <w:rPr>
                <w:rFonts w:ascii="GE Inspira" w:eastAsia="GE Inspira" w:hAnsi="GE Inspira" w:cs="GE Inspira"/>
                <w:spacing w:val="2"/>
                <w:sz w:val="24"/>
                <w:szCs w:val="24"/>
              </w:rPr>
              <w:t>e</w:t>
            </w:r>
            <w:r>
              <w:rPr>
                <w:rFonts w:ascii="GE Inspira" w:eastAsia="GE Inspira" w:hAnsi="GE Inspira" w:cs="GE Inspira"/>
                <w:spacing w:val="-1"/>
                <w:sz w:val="24"/>
                <w:szCs w:val="24"/>
              </w:rPr>
              <w:t>n</w:t>
            </w:r>
            <w:r>
              <w:rPr>
                <w:rFonts w:ascii="GE Inspira" w:eastAsia="GE Inspira" w:hAnsi="GE Inspira" w:cs="GE Inspira"/>
                <w:sz w:val="24"/>
                <w:szCs w:val="24"/>
              </w:rPr>
              <w:t>ti</w:t>
            </w:r>
            <w:r>
              <w:rPr>
                <w:rFonts w:ascii="GE Inspira" w:eastAsia="GE Inspira" w:hAnsi="GE Inspira" w:cs="GE Inspira"/>
                <w:spacing w:val="1"/>
                <w:sz w:val="24"/>
                <w:szCs w:val="24"/>
              </w:rPr>
              <w:t>f</w:t>
            </w:r>
            <w:r>
              <w:rPr>
                <w:rFonts w:ascii="GE Inspira" w:eastAsia="GE Inspira" w:hAnsi="GE Inspira" w:cs="GE Inspira"/>
                <w:sz w:val="24"/>
                <w:szCs w:val="24"/>
              </w:rPr>
              <w:t>ic</w:t>
            </w:r>
            <w:r>
              <w:rPr>
                <w:rFonts w:ascii="GE Inspira" w:eastAsia="GE Inspira" w:hAnsi="GE Inspira" w:cs="GE Inspira"/>
                <w:spacing w:val="-2"/>
                <w:sz w:val="24"/>
                <w:szCs w:val="24"/>
              </w:rPr>
              <w:t>a</w:t>
            </w:r>
            <w:r>
              <w:rPr>
                <w:rFonts w:ascii="GE Inspira" w:eastAsia="GE Inspira" w:hAnsi="GE Inspira" w:cs="GE Inspira"/>
                <w:sz w:val="24"/>
                <w:szCs w:val="24"/>
              </w:rPr>
              <w:t>ti</w:t>
            </w:r>
            <w:r>
              <w:rPr>
                <w:rFonts w:ascii="GE Inspira" w:eastAsia="GE Inspira" w:hAnsi="GE Inspira" w:cs="GE Inspira"/>
                <w:spacing w:val="1"/>
                <w:sz w:val="24"/>
                <w:szCs w:val="24"/>
              </w:rPr>
              <w:t>o</w:t>
            </w:r>
            <w:r>
              <w:rPr>
                <w:rFonts w:ascii="GE Inspira" w:eastAsia="GE Inspira" w:hAnsi="GE Inspira" w:cs="GE Inspira"/>
                <w:sz w:val="24"/>
                <w:szCs w:val="24"/>
              </w:rPr>
              <w:t>n</w:t>
            </w:r>
            <w:r>
              <w:rPr>
                <w:rFonts w:ascii="GE Inspira" w:eastAsia="GE Inspira" w:hAnsi="GE Inspira" w:cs="GE Inspira"/>
                <w:spacing w:val="-14"/>
                <w:sz w:val="24"/>
                <w:szCs w:val="24"/>
              </w:rPr>
              <w:t xml:space="preserve"> </w:t>
            </w:r>
            <w:r>
              <w:rPr>
                <w:rFonts w:ascii="GE Inspira" w:eastAsia="GE Inspira" w:hAnsi="GE Inspira" w:cs="GE Inspira"/>
                <w:spacing w:val="-2"/>
                <w:sz w:val="24"/>
                <w:szCs w:val="24"/>
              </w:rPr>
              <w:t>a</w:t>
            </w:r>
            <w:r>
              <w:rPr>
                <w:rFonts w:ascii="GE Inspira" w:eastAsia="GE Inspira" w:hAnsi="GE Inspira" w:cs="GE Inspira"/>
                <w:spacing w:val="1"/>
                <w:sz w:val="24"/>
                <w:szCs w:val="24"/>
              </w:rPr>
              <w:t>n</w:t>
            </w:r>
            <w:r>
              <w:rPr>
                <w:rFonts w:ascii="GE Inspira" w:eastAsia="GE Inspira" w:hAnsi="GE Inspira" w:cs="GE Inspira"/>
                <w:sz w:val="24"/>
                <w:szCs w:val="24"/>
              </w:rPr>
              <w:t>d</w:t>
            </w:r>
            <w:r>
              <w:rPr>
                <w:rFonts w:ascii="GE Inspira" w:eastAsia="GE Inspira" w:hAnsi="GE Inspira" w:cs="GE Inspira"/>
                <w:spacing w:val="-5"/>
                <w:sz w:val="24"/>
                <w:szCs w:val="24"/>
              </w:rPr>
              <w:t xml:space="preserve"> </w:t>
            </w:r>
            <w:r>
              <w:rPr>
                <w:rFonts w:ascii="GE Inspira" w:eastAsia="GE Inspira" w:hAnsi="GE Inspira" w:cs="GE Inspira"/>
                <w:sz w:val="24"/>
                <w:szCs w:val="24"/>
              </w:rPr>
              <w:t>C</w:t>
            </w:r>
            <w:r>
              <w:rPr>
                <w:rFonts w:ascii="GE Inspira" w:eastAsia="GE Inspira" w:hAnsi="GE Inspira" w:cs="GE Inspira"/>
                <w:spacing w:val="-2"/>
                <w:sz w:val="24"/>
                <w:szCs w:val="24"/>
              </w:rPr>
              <w:t>u</w:t>
            </w:r>
            <w:r>
              <w:rPr>
                <w:rFonts w:ascii="GE Inspira" w:eastAsia="GE Inspira" w:hAnsi="GE Inspira" w:cs="GE Inspira"/>
                <w:sz w:val="24"/>
                <w:szCs w:val="24"/>
              </w:rPr>
              <w:t>st</w:t>
            </w:r>
            <w:r>
              <w:rPr>
                <w:rFonts w:ascii="GE Inspira" w:eastAsia="GE Inspira" w:hAnsi="GE Inspira" w:cs="GE Inspira"/>
                <w:spacing w:val="1"/>
                <w:sz w:val="24"/>
                <w:szCs w:val="24"/>
              </w:rPr>
              <w:t>om</w:t>
            </w:r>
            <w:r>
              <w:rPr>
                <w:rFonts w:ascii="GE Inspira" w:eastAsia="GE Inspira" w:hAnsi="GE Inspira" w:cs="GE Inspira"/>
                <w:sz w:val="24"/>
                <w:szCs w:val="24"/>
              </w:rPr>
              <w:t>er</w:t>
            </w:r>
            <w:r>
              <w:rPr>
                <w:rFonts w:ascii="GE Inspira" w:eastAsia="GE Inspira" w:hAnsi="GE Inspira" w:cs="GE Inspira"/>
                <w:spacing w:val="-4"/>
                <w:sz w:val="24"/>
                <w:szCs w:val="24"/>
              </w:rPr>
              <w:t xml:space="preserve"> </w:t>
            </w:r>
            <w:r>
              <w:rPr>
                <w:rFonts w:ascii="GE Inspira" w:eastAsia="GE Inspira" w:hAnsi="GE Inspira" w:cs="GE Inspira"/>
                <w:sz w:val="24"/>
                <w:szCs w:val="24"/>
              </w:rPr>
              <w:t>ap</w:t>
            </w:r>
            <w:r>
              <w:rPr>
                <w:rFonts w:ascii="GE Inspira" w:eastAsia="GE Inspira" w:hAnsi="GE Inspira" w:cs="GE Inspira"/>
                <w:spacing w:val="-2"/>
                <w:sz w:val="24"/>
                <w:szCs w:val="24"/>
              </w:rPr>
              <w:t>p</w:t>
            </w:r>
            <w:r>
              <w:rPr>
                <w:rFonts w:ascii="GE Inspira" w:eastAsia="GE Inspira" w:hAnsi="GE Inspira" w:cs="GE Inspira"/>
                <w:sz w:val="24"/>
                <w:szCs w:val="24"/>
              </w:rPr>
              <w:t>ro</w:t>
            </w:r>
            <w:r>
              <w:rPr>
                <w:rFonts w:ascii="GE Inspira" w:eastAsia="GE Inspira" w:hAnsi="GE Inspira" w:cs="GE Inspira"/>
                <w:spacing w:val="2"/>
                <w:sz w:val="24"/>
                <w:szCs w:val="24"/>
              </w:rPr>
              <w:t>v</w:t>
            </w:r>
            <w:r>
              <w:rPr>
                <w:rFonts w:ascii="GE Inspira" w:eastAsia="GE Inspira" w:hAnsi="GE Inspira" w:cs="GE Inspira"/>
                <w:spacing w:val="-1"/>
                <w:sz w:val="24"/>
                <w:szCs w:val="24"/>
              </w:rPr>
              <w:t>a</w:t>
            </w:r>
            <w:r>
              <w:rPr>
                <w:rFonts w:ascii="GE Inspira" w:eastAsia="GE Inspira" w:hAnsi="GE Inspira" w:cs="GE Inspira"/>
                <w:sz w:val="24"/>
                <w:szCs w:val="24"/>
              </w:rPr>
              <w:t>l</w:t>
            </w:r>
            <w:r>
              <w:rPr>
                <w:rFonts w:ascii="GE Inspira" w:eastAsia="GE Inspira" w:hAnsi="GE Inspira" w:cs="GE Inspira"/>
                <w:spacing w:val="-6"/>
                <w:sz w:val="24"/>
                <w:szCs w:val="24"/>
              </w:rPr>
              <w:t xml:space="preserve"> </w:t>
            </w:r>
            <w:r>
              <w:rPr>
                <w:rFonts w:ascii="GE Inspira" w:eastAsia="GE Inspira" w:hAnsi="GE Inspira" w:cs="GE Inspira"/>
                <w:sz w:val="24"/>
                <w:szCs w:val="24"/>
              </w:rPr>
              <w:t xml:space="preserve">of </w:t>
            </w:r>
            <w:r>
              <w:rPr>
                <w:rFonts w:ascii="GE Inspira" w:eastAsia="GE Inspira" w:hAnsi="GE Inspira" w:cs="GE Inspira"/>
                <w:spacing w:val="-1"/>
                <w:sz w:val="24"/>
                <w:szCs w:val="24"/>
              </w:rPr>
              <w:t>va</w:t>
            </w:r>
            <w:r>
              <w:rPr>
                <w:rFonts w:ascii="GE Inspira" w:eastAsia="GE Inspira" w:hAnsi="GE Inspira" w:cs="GE Inspira"/>
                <w:sz w:val="24"/>
                <w:szCs w:val="24"/>
              </w:rPr>
              <w:t>ri</w:t>
            </w:r>
            <w:r>
              <w:rPr>
                <w:rFonts w:ascii="GE Inspira" w:eastAsia="GE Inspira" w:hAnsi="GE Inspira" w:cs="GE Inspira"/>
                <w:spacing w:val="-1"/>
                <w:sz w:val="24"/>
                <w:szCs w:val="24"/>
              </w:rPr>
              <w:t>a</w:t>
            </w:r>
            <w:r>
              <w:rPr>
                <w:rFonts w:ascii="GE Inspira" w:eastAsia="GE Inspira" w:hAnsi="GE Inspira" w:cs="GE Inspira"/>
                <w:sz w:val="24"/>
                <w:szCs w:val="24"/>
              </w:rPr>
              <w:t>ti</w:t>
            </w:r>
            <w:r>
              <w:rPr>
                <w:rFonts w:ascii="GE Inspira" w:eastAsia="GE Inspira" w:hAnsi="GE Inspira" w:cs="GE Inspira"/>
                <w:spacing w:val="1"/>
                <w:sz w:val="24"/>
                <w:szCs w:val="24"/>
              </w:rPr>
              <w:t>o</w:t>
            </w:r>
            <w:r>
              <w:rPr>
                <w:rFonts w:ascii="GE Inspira" w:eastAsia="GE Inspira" w:hAnsi="GE Inspira" w:cs="GE Inspira"/>
                <w:sz w:val="24"/>
                <w:szCs w:val="24"/>
              </w:rPr>
              <w:t>n</w:t>
            </w:r>
            <w:r>
              <w:rPr>
                <w:rFonts w:ascii="GE Inspira" w:eastAsia="GE Inspira" w:hAnsi="GE Inspira" w:cs="GE Inspira"/>
                <w:spacing w:val="-7"/>
                <w:sz w:val="24"/>
                <w:szCs w:val="24"/>
              </w:rPr>
              <w:t xml:space="preserve"> </w:t>
            </w:r>
            <w:r>
              <w:rPr>
                <w:rFonts w:ascii="GE Inspira" w:eastAsia="GE Inspira" w:hAnsi="GE Inspira" w:cs="GE Inspira"/>
                <w:sz w:val="24"/>
                <w:szCs w:val="24"/>
              </w:rPr>
              <w:t>O</w:t>
            </w:r>
            <w:r>
              <w:rPr>
                <w:rFonts w:ascii="GE Inspira" w:eastAsia="GE Inspira" w:hAnsi="GE Inspira" w:cs="GE Inspira"/>
                <w:spacing w:val="-1"/>
                <w:sz w:val="24"/>
                <w:szCs w:val="24"/>
              </w:rPr>
              <w:t>rd</w:t>
            </w:r>
            <w:r>
              <w:rPr>
                <w:rFonts w:ascii="GE Inspira" w:eastAsia="GE Inspira" w:hAnsi="GE Inspira" w:cs="GE Inspira"/>
                <w:sz w:val="24"/>
                <w:szCs w:val="24"/>
              </w:rPr>
              <w:t>ers</w:t>
            </w:r>
            <w:r>
              <w:rPr>
                <w:rFonts w:ascii="GE Inspira" w:eastAsia="GE Inspira" w:hAnsi="GE Inspira" w:cs="GE Inspira"/>
                <w:spacing w:val="-4"/>
                <w:sz w:val="24"/>
                <w:szCs w:val="24"/>
              </w:rPr>
              <w:t xml:space="preserve"> </w:t>
            </w:r>
            <w:r>
              <w:rPr>
                <w:rFonts w:ascii="GE Inspira" w:eastAsia="GE Inspira" w:hAnsi="GE Inspira" w:cs="GE Inspira"/>
                <w:spacing w:val="-1"/>
                <w:sz w:val="24"/>
                <w:szCs w:val="24"/>
              </w:rPr>
              <w:t>a</w:t>
            </w:r>
            <w:r>
              <w:rPr>
                <w:rFonts w:ascii="GE Inspira" w:eastAsia="GE Inspira" w:hAnsi="GE Inspira" w:cs="GE Inspira"/>
                <w:spacing w:val="1"/>
                <w:sz w:val="24"/>
                <w:szCs w:val="24"/>
              </w:rPr>
              <w:t>n</w:t>
            </w:r>
            <w:r>
              <w:rPr>
                <w:rFonts w:ascii="GE Inspira" w:eastAsia="GE Inspira" w:hAnsi="GE Inspira" w:cs="GE Inspira"/>
                <w:sz w:val="24"/>
                <w:szCs w:val="24"/>
              </w:rPr>
              <w:t>d</w:t>
            </w:r>
            <w:r>
              <w:rPr>
                <w:rFonts w:ascii="GE Inspira" w:eastAsia="GE Inspira" w:hAnsi="GE Inspira" w:cs="GE Inspira"/>
                <w:spacing w:val="-5"/>
                <w:sz w:val="24"/>
                <w:szCs w:val="24"/>
              </w:rPr>
              <w:t xml:space="preserve"> </w:t>
            </w:r>
            <w:r>
              <w:rPr>
                <w:rFonts w:ascii="GE Inspira" w:eastAsia="GE Inspira" w:hAnsi="GE Inspira" w:cs="GE Inspira"/>
                <w:spacing w:val="-2"/>
                <w:sz w:val="24"/>
                <w:szCs w:val="24"/>
              </w:rPr>
              <w:t>g</w:t>
            </w:r>
            <w:r>
              <w:rPr>
                <w:rFonts w:ascii="GE Inspira" w:eastAsia="GE Inspira" w:hAnsi="GE Inspira" w:cs="GE Inspira"/>
                <w:spacing w:val="2"/>
                <w:sz w:val="24"/>
                <w:szCs w:val="24"/>
              </w:rPr>
              <w:t>e</w:t>
            </w:r>
            <w:r>
              <w:rPr>
                <w:rFonts w:ascii="GE Inspira" w:eastAsia="GE Inspira" w:hAnsi="GE Inspira" w:cs="GE Inspira"/>
                <w:spacing w:val="-1"/>
                <w:sz w:val="24"/>
                <w:szCs w:val="24"/>
              </w:rPr>
              <w:t>n</w:t>
            </w:r>
            <w:r>
              <w:rPr>
                <w:rFonts w:ascii="GE Inspira" w:eastAsia="GE Inspira" w:hAnsi="GE Inspira" w:cs="GE Inspira"/>
                <w:sz w:val="24"/>
                <w:szCs w:val="24"/>
              </w:rPr>
              <w:t>er</w:t>
            </w:r>
            <w:r>
              <w:rPr>
                <w:rFonts w:ascii="GE Inspira" w:eastAsia="GE Inspira" w:hAnsi="GE Inspira" w:cs="GE Inspira"/>
                <w:spacing w:val="-1"/>
                <w:sz w:val="24"/>
                <w:szCs w:val="24"/>
              </w:rPr>
              <w:t>a</w:t>
            </w:r>
            <w:r>
              <w:rPr>
                <w:rFonts w:ascii="GE Inspira" w:eastAsia="GE Inspira" w:hAnsi="GE Inspira" w:cs="GE Inspira"/>
                <w:sz w:val="24"/>
                <w:szCs w:val="24"/>
              </w:rPr>
              <w:t>l</w:t>
            </w:r>
            <w:r>
              <w:rPr>
                <w:rFonts w:ascii="GE Inspira" w:eastAsia="GE Inspira" w:hAnsi="GE Inspira" w:cs="GE Inspira"/>
                <w:spacing w:val="-8"/>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t</w:t>
            </w:r>
            <w:r>
              <w:rPr>
                <w:rFonts w:ascii="GE Inspira" w:eastAsia="GE Inspira" w:hAnsi="GE Inspira" w:cs="GE Inspira"/>
                <w:spacing w:val="-1"/>
                <w:sz w:val="24"/>
                <w:szCs w:val="24"/>
              </w:rPr>
              <w:t>ak</w:t>
            </w:r>
            <w:r>
              <w:rPr>
                <w:rFonts w:ascii="GE Inspira" w:eastAsia="GE Inspira" w:hAnsi="GE Inspira" w:cs="GE Inspira"/>
                <w:spacing w:val="2"/>
                <w:sz w:val="24"/>
                <w:szCs w:val="24"/>
              </w:rPr>
              <w:t>e</w:t>
            </w:r>
            <w:r>
              <w:rPr>
                <w:rFonts w:ascii="GE Inspira" w:eastAsia="GE Inspira" w:hAnsi="GE Inspira" w:cs="GE Inspira"/>
                <w:spacing w:val="-1"/>
                <w:sz w:val="24"/>
                <w:szCs w:val="24"/>
              </w:rPr>
              <w:t>h</w:t>
            </w:r>
            <w:r>
              <w:rPr>
                <w:rFonts w:ascii="GE Inspira" w:eastAsia="GE Inspira" w:hAnsi="GE Inspira" w:cs="GE Inspira"/>
                <w:sz w:val="24"/>
                <w:szCs w:val="24"/>
              </w:rPr>
              <w:t>ol</w:t>
            </w:r>
            <w:r>
              <w:rPr>
                <w:rFonts w:ascii="GE Inspira" w:eastAsia="GE Inspira" w:hAnsi="GE Inspira" w:cs="GE Inspira"/>
                <w:spacing w:val="-1"/>
                <w:sz w:val="24"/>
                <w:szCs w:val="24"/>
              </w:rPr>
              <w:t>d</w:t>
            </w:r>
            <w:r>
              <w:rPr>
                <w:rFonts w:ascii="GE Inspira" w:eastAsia="GE Inspira" w:hAnsi="GE Inspira" w:cs="GE Inspira"/>
                <w:sz w:val="24"/>
                <w:szCs w:val="24"/>
              </w:rPr>
              <w:t>er</w:t>
            </w:r>
            <w:r>
              <w:rPr>
                <w:rFonts w:ascii="GE Inspira" w:eastAsia="GE Inspira" w:hAnsi="GE Inspira" w:cs="GE Inspira"/>
                <w:spacing w:val="-11"/>
                <w:sz w:val="24"/>
                <w:szCs w:val="24"/>
              </w:rPr>
              <w:t xml:space="preserve"> </w:t>
            </w:r>
            <w:r>
              <w:rPr>
                <w:rFonts w:ascii="GE Inspira" w:eastAsia="GE Inspira" w:hAnsi="GE Inspira" w:cs="GE Inspira"/>
                <w:sz w:val="24"/>
                <w:szCs w:val="24"/>
              </w:rPr>
              <w:t>m</w:t>
            </w:r>
            <w:r>
              <w:rPr>
                <w:rFonts w:ascii="GE Inspira" w:eastAsia="GE Inspira" w:hAnsi="GE Inspira" w:cs="GE Inspira"/>
                <w:spacing w:val="-1"/>
                <w:sz w:val="24"/>
                <w:szCs w:val="24"/>
              </w:rPr>
              <w:t>a</w:t>
            </w:r>
            <w:r>
              <w:rPr>
                <w:rFonts w:ascii="GE Inspira" w:eastAsia="GE Inspira" w:hAnsi="GE Inspira" w:cs="GE Inspira"/>
                <w:spacing w:val="1"/>
                <w:sz w:val="24"/>
                <w:szCs w:val="24"/>
              </w:rPr>
              <w:t>na</w:t>
            </w:r>
            <w:r>
              <w:rPr>
                <w:rFonts w:ascii="GE Inspira" w:eastAsia="GE Inspira" w:hAnsi="GE Inspira" w:cs="GE Inspira"/>
                <w:spacing w:val="-1"/>
                <w:sz w:val="24"/>
                <w:szCs w:val="24"/>
              </w:rPr>
              <w:t>g</w:t>
            </w:r>
            <w:r>
              <w:rPr>
                <w:rFonts w:ascii="GE Inspira" w:eastAsia="GE Inspira" w:hAnsi="GE Inspira" w:cs="GE Inspira"/>
                <w:sz w:val="24"/>
                <w:szCs w:val="24"/>
              </w:rPr>
              <w:t>e</w:t>
            </w:r>
            <w:r>
              <w:rPr>
                <w:rFonts w:ascii="GE Inspira" w:eastAsia="GE Inspira" w:hAnsi="GE Inspira" w:cs="GE Inspira"/>
                <w:spacing w:val="1"/>
                <w:sz w:val="24"/>
                <w:szCs w:val="24"/>
              </w:rPr>
              <w:t>m</w:t>
            </w:r>
            <w:r>
              <w:rPr>
                <w:rFonts w:ascii="GE Inspira" w:eastAsia="GE Inspira" w:hAnsi="GE Inspira" w:cs="GE Inspira"/>
                <w:sz w:val="24"/>
                <w:szCs w:val="24"/>
              </w:rPr>
              <w:t>e</w:t>
            </w:r>
            <w:r>
              <w:rPr>
                <w:rFonts w:ascii="GE Inspira" w:eastAsia="GE Inspira" w:hAnsi="GE Inspira" w:cs="GE Inspira"/>
                <w:spacing w:val="-1"/>
                <w:sz w:val="24"/>
                <w:szCs w:val="24"/>
              </w:rPr>
              <w:t>n</w:t>
            </w:r>
            <w:r>
              <w:rPr>
                <w:rFonts w:ascii="GE Inspira" w:eastAsia="GE Inspira" w:hAnsi="GE Inspira" w:cs="GE Inspira"/>
                <w:sz w:val="24"/>
                <w:szCs w:val="24"/>
              </w:rPr>
              <w:t>t ele</w:t>
            </w:r>
            <w:r>
              <w:rPr>
                <w:rFonts w:ascii="GE Inspira" w:eastAsia="GE Inspira" w:hAnsi="GE Inspira" w:cs="GE Inspira"/>
                <w:spacing w:val="1"/>
                <w:sz w:val="24"/>
                <w:szCs w:val="24"/>
              </w:rPr>
              <w:t>m</w:t>
            </w:r>
            <w:r>
              <w:rPr>
                <w:rFonts w:ascii="GE Inspira" w:eastAsia="GE Inspira" w:hAnsi="GE Inspira" w:cs="GE Inspira"/>
                <w:sz w:val="24"/>
                <w:szCs w:val="24"/>
              </w:rPr>
              <w:t>e</w:t>
            </w:r>
            <w:r>
              <w:rPr>
                <w:rFonts w:ascii="GE Inspira" w:eastAsia="GE Inspira" w:hAnsi="GE Inspira" w:cs="GE Inspira"/>
                <w:spacing w:val="-1"/>
                <w:sz w:val="24"/>
                <w:szCs w:val="24"/>
              </w:rPr>
              <w:t>n</w:t>
            </w:r>
            <w:r>
              <w:rPr>
                <w:rFonts w:ascii="GE Inspira" w:eastAsia="GE Inspira" w:hAnsi="GE Inspira" w:cs="GE Inspira"/>
                <w:sz w:val="24"/>
                <w:szCs w:val="24"/>
              </w:rPr>
              <w:t>t</w:t>
            </w:r>
            <w:r>
              <w:rPr>
                <w:rFonts w:ascii="GE Inspira" w:eastAsia="GE Inspira" w:hAnsi="GE Inspira" w:cs="GE Inspira"/>
                <w:spacing w:val="1"/>
                <w:sz w:val="24"/>
                <w:szCs w:val="24"/>
              </w:rPr>
              <w:t>s</w:t>
            </w:r>
            <w:r>
              <w:rPr>
                <w:rFonts w:ascii="GE Inspira" w:eastAsia="GE Inspira" w:hAnsi="GE Inspira" w:cs="GE Inspira"/>
                <w:sz w:val="24"/>
                <w:szCs w:val="24"/>
              </w:rPr>
              <w:t>.</w:t>
            </w:r>
          </w:p>
        </w:tc>
      </w:tr>
      <w:tr w:rsidR="00DD1EB1" w:rsidRPr="00145818" w14:paraId="5F3A5A07" w14:textId="77777777" w:rsidTr="00DD1EB1">
        <w:trPr>
          <w:trHeight w:val="107"/>
        </w:trPr>
        <w:tc>
          <w:tcPr>
            <w:tcW w:w="2258" w:type="dxa"/>
            <w:tcBorders>
              <w:top w:val="single" w:sz="4" w:space="0" w:color="000000"/>
              <w:left w:val="single" w:sz="4" w:space="0" w:color="000000"/>
              <w:bottom w:val="single" w:sz="4" w:space="0" w:color="000000"/>
              <w:right w:val="single" w:sz="4" w:space="0" w:color="000000"/>
            </w:tcBorders>
            <w:vAlign w:val="center"/>
          </w:tcPr>
          <w:p w14:paraId="0E15C9C6" w14:textId="4B6A597E" w:rsidR="00DD1EB1" w:rsidRPr="00145818" w:rsidRDefault="00DD1EB1" w:rsidP="00DD1EB1">
            <w:pPr>
              <w:pStyle w:val="TableText"/>
              <w:rPr>
                <w:noProof/>
              </w:rPr>
            </w:pPr>
            <w:r>
              <w:rPr>
                <w:rFonts w:ascii="GE Inspira" w:eastAsia="GE Inspira" w:hAnsi="GE Inspira" w:cs="GE Inspira"/>
                <w:sz w:val="24"/>
                <w:szCs w:val="24"/>
              </w:rPr>
              <w:t>S</w:t>
            </w:r>
            <w:r>
              <w:rPr>
                <w:rFonts w:ascii="GE Inspira" w:eastAsia="GE Inspira" w:hAnsi="GE Inspira" w:cs="GE Inspira"/>
                <w:spacing w:val="-1"/>
                <w:sz w:val="24"/>
                <w:szCs w:val="24"/>
              </w:rPr>
              <w:t>a</w:t>
            </w:r>
            <w:r>
              <w:rPr>
                <w:rFonts w:ascii="GE Inspira" w:eastAsia="GE Inspira" w:hAnsi="GE Inspira" w:cs="GE Inspira"/>
                <w:sz w:val="24"/>
                <w:szCs w:val="24"/>
              </w:rPr>
              <w:t>les</w:t>
            </w:r>
            <w:r>
              <w:rPr>
                <w:rFonts w:ascii="GE Inspira" w:eastAsia="GE Inspira" w:hAnsi="GE Inspira" w:cs="GE Inspira"/>
                <w:spacing w:val="-5"/>
                <w:sz w:val="24"/>
                <w:szCs w:val="24"/>
              </w:rPr>
              <w:t xml:space="preserve"> </w:t>
            </w:r>
            <w:r>
              <w:rPr>
                <w:rFonts w:ascii="GE Inspira" w:eastAsia="GE Inspira" w:hAnsi="GE Inspira" w:cs="GE Inspira"/>
                <w:spacing w:val="-1"/>
                <w:sz w:val="24"/>
                <w:szCs w:val="24"/>
              </w:rPr>
              <w:t>Ma</w:t>
            </w:r>
            <w:r>
              <w:rPr>
                <w:rFonts w:ascii="GE Inspira" w:eastAsia="GE Inspira" w:hAnsi="GE Inspira" w:cs="GE Inspira"/>
                <w:spacing w:val="1"/>
                <w:sz w:val="24"/>
                <w:szCs w:val="24"/>
              </w:rPr>
              <w:t>n</w:t>
            </w:r>
            <w:r>
              <w:rPr>
                <w:rFonts w:ascii="GE Inspira" w:eastAsia="GE Inspira" w:hAnsi="GE Inspira" w:cs="GE Inspira"/>
                <w:spacing w:val="-1"/>
                <w:sz w:val="24"/>
                <w:szCs w:val="24"/>
              </w:rPr>
              <w:t>ag</w:t>
            </w:r>
            <w:r>
              <w:rPr>
                <w:rFonts w:ascii="GE Inspira" w:eastAsia="GE Inspira" w:hAnsi="GE Inspira" w:cs="GE Inspira"/>
                <w:sz w:val="24"/>
                <w:szCs w:val="24"/>
              </w:rPr>
              <w:t>er</w:t>
            </w:r>
            <w:r>
              <w:rPr>
                <w:rFonts w:ascii="GE Inspira" w:eastAsia="GE Inspira" w:hAnsi="GE Inspira" w:cs="GE Inspira"/>
                <w:spacing w:val="-5"/>
                <w:sz w:val="24"/>
                <w:szCs w:val="24"/>
              </w:rPr>
              <w:t xml:space="preserve"> </w:t>
            </w:r>
            <w:r>
              <w:rPr>
                <w:rFonts w:ascii="GE Inspira" w:eastAsia="GE Inspira" w:hAnsi="GE Inspira" w:cs="GE Inspira"/>
                <w:sz w:val="24"/>
                <w:szCs w:val="24"/>
              </w:rPr>
              <w:t>&amp; I</w:t>
            </w:r>
            <w:r>
              <w:rPr>
                <w:rFonts w:ascii="GE Inspira" w:eastAsia="GE Inspira" w:hAnsi="GE Inspira" w:cs="GE Inspira"/>
                <w:spacing w:val="-2"/>
                <w:sz w:val="24"/>
                <w:szCs w:val="24"/>
              </w:rPr>
              <w:t>n</w:t>
            </w:r>
            <w:r>
              <w:rPr>
                <w:rFonts w:ascii="GE Inspira" w:eastAsia="GE Inspira" w:hAnsi="GE Inspira" w:cs="GE Inspira"/>
                <w:sz w:val="24"/>
                <w:szCs w:val="24"/>
              </w:rPr>
              <w:t>t</w:t>
            </w:r>
            <w:r>
              <w:rPr>
                <w:rFonts w:ascii="GE Inspira" w:eastAsia="GE Inspira" w:hAnsi="GE Inspira" w:cs="GE Inspira"/>
                <w:spacing w:val="1"/>
                <w:sz w:val="24"/>
                <w:szCs w:val="24"/>
              </w:rPr>
              <w:t>e</w:t>
            </w:r>
            <w:r>
              <w:rPr>
                <w:rFonts w:ascii="GE Inspira" w:eastAsia="GE Inspira" w:hAnsi="GE Inspira" w:cs="GE Inspira"/>
                <w:spacing w:val="-1"/>
                <w:sz w:val="24"/>
                <w:szCs w:val="24"/>
              </w:rPr>
              <w:t>g</w:t>
            </w:r>
            <w:r>
              <w:rPr>
                <w:rFonts w:ascii="GE Inspira" w:eastAsia="GE Inspira" w:hAnsi="GE Inspira" w:cs="GE Inspira"/>
                <w:sz w:val="24"/>
                <w:szCs w:val="24"/>
              </w:rPr>
              <w:t>r</w:t>
            </w:r>
            <w:r>
              <w:rPr>
                <w:rFonts w:ascii="GE Inspira" w:eastAsia="GE Inspira" w:hAnsi="GE Inspira" w:cs="GE Inspira"/>
                <w:spacing w:val="-1"/>
                <w:sz w:val="24"/>
                <w:szCs w:val="24"/>
              </w:rPr>
              <w:t>a</w:t>
            </w:r>
            <w:r>
              <w:rPr>
                <w:rFonts w:ascii="GE Inspira" w:eastAsia="GE Inspira" w:hAnsi="GE Inspira" w:cs="GE Inspira"/>
                <w:sz w:val="24"/>
                <w:szCs w:val="24"/>
              </w:rPr>
              <w:t>t</w:t>
            </w:r>
            <w:r>
              <w:rPr>
                <w:rFonts w:ascii="GE Inspira" w:eastAsia="GE Inspira" w:hAnsi="GE Inspira" w:cs="GE Inspira"/>
                <w:spacing w:val="1"/>
                <w:sz w:val="24"/>
                <w:szCs w:val="24"/>
              </w:rPr>
              <w:t>e</w:t>
            </w:r>
            <w:r>
              <w:rPr>
                <w:rFonts w:ascii="GE Inspira" w:eastAsia="GE Inspira" w:hAnsi="GE Inspira" w:cs="GE Inspira"/>
                <w:sz w:val="24"/>
                <w:szCs w:val="24"/>
              </w:rPr>
              <w:t>d</w:t>
            </w:r>
            <w:r>
              <w:rPr>
                <w:rFonts w:ascii="GE Inspira" w:eastAsia="GE Inspira" w:hAnsi="GE Inspira" w:cs="GE Inspira"/>
                <w:spacing w:val="-8"/>
                <w:sz w:val="24"/>
                <w:szCs w:val="24"/>
              </w:rPr>
              <w:t xml:space="preserve"> </w:t>
            </w:r>
            <w:r>
              <w:rPr>
                <w:rFonts w:ascii="GE Inspira" w:eastAsia="GE Inspira" w:hAnsi="GE Inspira" w:cs="GE Inspira"/>
                <w:sz w:val="24"/>
                <w:szCs w:val="24"/>
              </w:rPr>
              <w:t>Ser</w:t>
            </w:r>
            <w:r>
              <w:rPr>
                <w:rFonts w:ascii="GE Inspira" w:eastAsia="GE Inspira" w:hAnsi="GE Inspira" w:cs="GE Inspira"/>
                <w:spacing w:val="-1"/>
                <w:sz w:val="24"/>
                <w:szCs w:val="24"/>
              </w:rPr>
              <w:t>v</w:t>
            </w:r>
            <w:r>
              <w:rPr>
                <w:rFonts w:ascii="GE Inspira" w:eastAsia="GE Inspira" w:hAnsi="GE Inspira" w:cs="GE Inspira"/>
                <w:sz w:val="24"/>
                <w:szCs w:val="24"/>
              </w:rPr>
              <w:t>ice C</w:t>
            </w:r>
            <w:r>
              <w:rPr>
                <w:rFonts w:ascii="GE Inspira" w:eastAsia="GE Inspira" w:hAnsi="GE Inspira" w:cs="GE Inspira"/>
                <w:spacing w:val="1"/>
                <w:sz w:val="24"/>
                <w:szCs w:val="24"/>
              </w:rPr>
              <w:t>oo</w:t>
            </w:r>
            <w:r>
              <w:rPr>
                <w:rFonts w:ascii="GE Inspira" w:eastAsia="GE Inspira" w:hAnsi="GE Inspira" w:cs="GE Inspira"/>
                <w:sz w:val="24"/>
                <w:szCs w:val="24"/>
              </w:rPr>
              <w:t>r</w:t>
            </w:r>
            <w:r>
              <w:rPr>
                <w:rFonts w:ascii="GE Inspira" w:eastAsia="GE Inspira" w:hAnsi="GE Inspira" w:cs="GE Inspira"/>
                <w:spacing w:val="-1"/>
                <w:sz w:val="24"/>
                <w:szCs w:val="24"/>
              </w:rPr>
              <w:t>d</w:t>
            </w:r>
            <w:r>
              <w:rPr>
                <w:rFonts w:ascii="GE Inspira" w:eastAsia="GE Inspira" w:hAnsi="GE Inspira" w:cs="GE Inspira"/>
                <w:sz w:val="24"/>
                <w:szCs w:val="24"/>
              </w:rPr>
              <w:t>i</w:t>
            </w:r>
            <w:r>
              <w:rPr>
                <w:rFonts w:ascii="GE Inspira" w:eastAsia="GE Inspira" w:hAnsi="GE Inspira" w:cs="GE Inspira"/>
                <w:spacing w:val="-1"/>
                <w:sz w:val="24"/>
                <w:szCs w:val="24"/>
              </w:rPr>
              <w:t>na</w:t>
            </w:r>
            <w:r>
              <w:rPr>
                <w:rFonts w:ascii="GE Inspira" w:eastAsia="GE Inspira" w:hAnsi="GE Inspira" w:cs="GE Inspira"/>
                <w:sz w:val="24"/>
                <w:szCs w:val="24"/>
              </w:rPr>
              <w:t>t</w:t>
            </w:r>
            <w:r>
              <w:rPr>
                <w:rFonts w:ascii="GE Inspira" w:eastAsia="GE Inspira" w:hAnsi="GE Inspira" w:cs="GE Inspira"/>
                <w:spacing w:val="1"/>
                <w:sz w:val="24"/>
                <w:szCs w:val="24"/>
              </w:rPr>
              <w:t>o</w:t>
            </w:r>
            <w:r>
              <w:rPr>
                <w:rFonts w:ascii="GE Inspira" w:eastAsia="GE Inspira" w:hAnsi="GE Inspira" w:cs="GE Inspira"/>
                <w:sz w:val="24"/>
                <w:szCs w:val="24"/>
              </w:rPr>
              <w:t>r</w:t>
            </w:r>
          </w:p>
        </w:tc>
        <w:tc>
          <w:tcPr>
            <w:tcW w:w="7822" w:type="dxa"/>
            <w:tcBorders>
              <w:top w:val="single" w:sz="4" w:space="0" w:color="000000"/>
              <w:left w:val="single" w:sz="4" w:space="0" w:color="000000"/>
              <w:bottom w:val="single" w:sz="4" w:space="0" w:color="000000"/>
              <w:right w:val="single" w:sz="4" w:space="0" w:color="000000"/>
            </w:tcBorders>
          </w:tcPr>
          <w:p w14:paraId="74EA653A" w14:textId="7F3A7AA0" w:rsidR="00DD1EB1" w:rsidRPr="00C32281" w:rsidRDefault="00DD1EB1" w:rsidP="00DD1EB1">
            <w:pPr>
              <w:pStyle w:val="TableText"/>
              <w:jc w:val="both"/>
            </w:pPr>
            <w:r>
              <w:rPr>
                <w:rFonts w:ascii="GE Inspira" w:eastAsia="GE Inspira" w:hAnsi="GE Inspira" w:cs="GE Inspira"/>
                <w:sz w:val="24"/>
                <w:szCs w:val="24"/>
              </w:rPr>
              <w:t>Provi</w:t>
            </w:r>
            <w:r>
              <w:rPr>
                <w:rFonts w:ascii="GE Inspira" w:eastAsia="GE Inspira" w:hAnsi="GE Inspira" w:cs="GE Inspira"/>
                <w:spacing w:val="-1"/>
                <w:sz w:val="24"/>
                <w:szCs w:val="24"/>
              </w:rPr>
              <w:t>d</w:t>
            </w:r>
            <w:r>
              <w:rPr>
                <w:rFonts w:ascii="GE Inspira" w:eastAsia="GE Inspira" w:hAnsi="GE Inspira" w:cs="GE Inspira"/>
                <w:sz w:val="24"/>
                <w:szCs w:val="24"/>
              </w:rPr>
              <w:t>e</w:t>
            </w:r>
            <w:r>
              <w:rPr>
                <w:rFonts w:ascii="GE Inspira" w:eastAsia="GE Inspira" w:hAnsi="GE Inspira" w:cs="GE Inspira"/>
                <w:spacing w:val="-8"/>
                <w:sz w:val="24"/>
                <w:szCs w:val="24"/>
              </w:rPr>
              <w:t xml:space="preserve"> </w:t>
            </w:r>
            <w:r>
              <w:rPr>
                <w:rFonts w:ascii="GE Inspira" w:eastAsia="GE Inspira" w:hAnsi="GE Inspira" w:cs="GE Inspira"/>
                <w:spacing w:val="1"/>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i</w:t>
            </w:r>
            <w:r>
              <w:rPr>
                <w:rFonts w:ascii="GE Inspira" w:eastAsia="GE Inspira" w:hAnsi="GE Inspira" w:cs="GE Inspira"/>
                <w:spacing w:val="-1"/>
                <w:sz w:val="24"/>
                <w:szCs w:val="24"/>
              </w:rPr>
              <w:t>n</w:t>
            </w:r>
            <w:r>
              <w:rPr>
                <w:rFonts w:ascii="GE Inspira" w:eastAsia="GE Inspira" w:hAnsi="GE Inspira" w:cs="GE Inspira"/>
                <w:sz w:val="24"/>
                <w:szCs w:val="24"/>
              </w:rPr>
              <w:t>t</w:t>
            </w:r>
            <w:r>
              <w:rPr>
                <w:rFonts w:ascii="GE Inspira" w:eastAsia="GE Inspira" w:hAnsi="GE Inspira" w:cs="GE Inspira"/>
                <w:spacing w:val="1"/>
                <w:sz w:val="24"/>
                <w:szCs w:val="24"/>
              </w:rPr>
              <w:t>e</w:t>
            </w:r>
            <w:r>
              <w:rPr>
                <w:rFonts w:ascii="GE Inspira" w:eastAsia="GE Inspira" w:hAnsi="GE Inspira" w:cs="GE Inspira"/>
                <w:sz w:val="24"/>
                <w:szCs w:val="24"/>
              </w:rPr>
              <w:t>rf</w:t>
            </w:r>
            <w:r>
              <w:rPr>
                <w:rFonts w:ascii="GE Inspira" w:eastAsia="GE Inspira" w:hAnsi="GE Inspira" w:cs="GE Inspira"/>
                <w:spacing w:val="-1"/>
                <w:sz w:val="24"/>
                <w:szCs w:val="24"/>
              </w:rPr>
              <w:t>a</w:t>
            </w:r>
            <w:r>
              <w:rPr>
                <w:rFonts w:ascii="GE Inspira" w:eastAsia="GE Inspira" w:hAnsi="GE Inspira" w:cs="GE Inspira"/>
                <w:sz w:val="24"/>
                <w:szCs w:val="24"/>
              </w:rPr>
              <w:t>ce</w:t>
            </w:r>
            <w:r>
              <w:rPr>
                <w:rFonts w:ascii="GE Inspira" w:eastAsia="GE Inspira" w:hAnsi="GE Inspira" w:cs="GE Inspira"/>
                <w:spacing w:val="-7"/>
                <w:sz w:val="24"/>
                <w:szCs w:val="24"/>
              </w:rPr>
              <w:t xml:space="preserve"> </w:t>
            </w:r>
            <w:r>
              <w:rPr>
                <w:rFonts w:ascii="GE Inspira" w:eastAsia="GE Inspira" w:hAnsi="GE Inspira" w:cs="GE Inspira"/>
                <w:spacing w:val="-1"/>
                <w:sz w:val="24"/>
                <w:szCs w:val="24"/>
              </w:rPr>
              <w:t>b</w:t>
            </w:r>
            <w:r>
              <w:rPr>
                <w:rFonts w:ascii="GE Inspira" w:eastAsia="GE Inspira" w:hAnsi="GE Inspira" w:cs="GE Inspira"/>
                <w:spacing w:val="2"/>
                <w:sz w:val="24"/>
                <w:szCs w:val="24"/>
              </w:rPr>
              <w:t>e</w:t>
            </w:r>
            <w:r>
              <w:rPr>
                <w:rFonts w:ascii="GE Inspira" w:eastAsia="GE Inspira" w:hAnsi="GE Inspira" w:cs="GE Inspira"/>
                <w:sz w:val="24"/>
                <w:szCs w:val="24"/>
              </w:rPr>
              <w:t>t</w:t>
            </w:r>
            <w:r>
              <w:rPr>
                <w:rFonts w:ascii="GE Inspira" w:eastAsia="GE Inspira" w:hAnsi="GE Inspira" w:cs="GE Inspira"/>
                <w:spacing w:val="2"/>
                <w:sz w:val="24"/>
                <w:szCs w:val="24"/>
              </w:rPr>
              <w:t>w</w:t>
            </w:r>
            <w:r>
              <w:rPr>
                <w:rFonts w:ascii="GE Inspira" w:eastAsia="GE Inspira" w:hAnsi="GE Inspira" w:cs="GE Inspira"/>
                <w:sz w:val="24"/>
                <w:szCs w:val="24"/>
              </w:rPr>
              <w:t>een</w:t>
            </w:r>
            <w:r>
              <w:rPr>
                <w:rFonts w:ascii="GE Inspira" w:eastAsia="GE Inspira" w:hAnsi="GE Inspira" w:cs="GE Inspira"/>
                <w:spacing w:val="-10"/>
                <w:sz w:val="24"/>
                <w:szCs w:val="24"/>
              </w:rPr>
              <w:t xml:space="preserve"> </w:t>
            </w:r>
            <w:r>
              <w:rPr>
                <w:rFonts w:ascii="GE Inspira" w:eastAsia="GE Inspira" w:hAnsi="GE Inspira" w:cs="GE Inspira"/>
                <w:sz w:val="24"/>
                <w:szCs w:val="24"/>
              </w:rPr>
              <w:t>the</w:t>
            </w:r>
            <w:r>
              <w:rPr>
                <w:rFonts w:ascii="GE Inspira" w:eastAsia="GE Inspira" w:hAnsi="GE Inspira" w:cs="GE Inspira"/>
                <w:spacing w:val="-3"/>
                <w:sz w:val="24"/>
                <w:szCs w:val="24"/>
              </w:rPr>
              <w:t xml:space="preserve"> </w:t>
            </w:r>
            <w:r>
              <w:rPr>
                <w:rFonts w:ascii="GE Inspira" w:eastAsia="GE Inspira" w:hAnsi="GE Inspira" w:cs="GE Inspira"/>
                <w:spacing w:val="-1"/>
                <w:sz w:val="24"/>
                <w:szCs w:val="24"/>
              </w:rPr>
              <w:t>C</w:t>
            </w:r>
            <w:r>
              <w:rPr>
                <w:rFonts w:ascii="GE Inspira" w:eastAsia="GE Inspira" w:hAnsi="GE Inspira" w:cs="GE Inspira"/>
                <w:sz w:val="24"/>
                <w:szCs w:val="24"/>
              </w:rPr>
              <w:t>o</w:t>
            </w:r>
            <w:r>
              <w:rPr>
                <w:rFonts w:ascii="GE Inspira" w:eastAsia="GE Inspira" w:hAnsi="GE Inspira" w:cs="GE Inspira"/>
                <w:spacing w:val="1"/>
                <w:sz w:val="24"/>
                <w:szCs w:val="24"/>
              </w:rPr>
              <w:t>mm</w:t>
            </w:r>
            <w:r>
              <w:rPr>
                <w:rFonts w:ascii="GE Inspira" w:eastAsia="GE Inspira" w:hAnsi="GE Inspira" w:cs="GE Inspira"/>
                <w:sz w:val="24"/>
                <w:szCs w:val="24"/>
              </w:rPr>
              <w:t>erci</w:t>
            </w:r>
            <w:r>
              <w:rPr>
                <w:rFonts w:ascii="GE Inspira" w:eastAsia="GE Inspira" w:hAnsi="GE Inspira" w:cs="GE Inspira"/>
                <w:spacing w:val="-2"/>
                <w:sz w:val="24"/>
                <w:szCs w:val="24"/>
              </w:rPr>
              <w:t>a</w:t>
            </w:r>
            <w:r>
              <w:rPr>
                <w:rFonts w:ascii="GE Inspira" w:eastAsia="GE Inspira" w:hAnsi="GE Inspira" w:cs="GE Inspira"/>
                <w:sz w:val="24"/>
                <w:szCs w:val="24"/>
              </w:rPr>
              <w:t>l</w:t>
            </w:r>
            <w:r>
              <w:rPr>
                <w:rFonts w:ascii="GE Inspira" w:eastAsia="GE Inspira" w:hAnsi="GE Inspira" w:cs="GE Inspira"/>
                <w:spacing w:val="-10"/>
                <w:sz w:val="24"/>
                <w:szCs w:val="24"/>
              </w:rPr>
              <w:t xml:space="preserve"> </w:t>
            </w:r>
            <w:r>
              <w:rPr>
                <w:rFonts w:ascii="GE Inspira" w:eastAsia="GE Inspira" w:hAnsi="GE Inspira" w:cs="GE Inspira"/>
                <w:spacing w:val="-1"/>
                <w:sz w:val="24"/>
                <w:szCs w:val="24"/>
              </w:rPr>
              <w:t>Op</w:t>
            </w:r>
            <w:r>
              <w:rPr>
                <w:rFonts w:ascii="GE Inspira" w:eastAsia="GE Inspira" w:hAnsi="GE Inspira" w:cs="GE Inspira"/>
                <w:sz w:val="24"/>
                <w:szCs w:val="24"/>
              </w:rPr>
              <w:t>er</w:t>
            </w:r>
            <w:r>
              <w:rPr>
                <w:rFonts w:ascii="GE Inspira" w:eastAsia="GE Inspira" w:hAnsi="GE Inspira" w:cs="GE Inspira"/>
                <w:spacing w:val="-1"/>
                <w:sz w:val="24"/>
                <w:szCs w:val="24"/>
              </w:rPr>
              <w:t>a</w:t>
            </w:r>
            <w:r>
              <w:rPr>
                <w:rFonts w:ascii="GE Inspira" w:eastAsia="GE Inspira" w:hAnsi="GE Inspira" w:cs="GE Inspira"/>
                <w:sz w:val="24"/>
                <w:szCs w:val="24"/>
              </w:rPr>
              <w:t>ti</w:t>
            </w:r>
            <w:r>
              <w:rPr>
                <w:rFonts w:ascii="GE Inspira" w:eastAsia="GE Inspira" w:hAnsi="GE Inspira" w:cs="GE Inspira"/>
                <w:spacing w:val="1"/>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s t</w:t>
            </w:r>
            <w:r>
              <w:rPr>
                <w:rFonts w:ascii="GE Inspira" w:eastAsia="GE Inspira" w:hAnsi="GE Inspira" w:cs="GE Inspira"/>
                <w:spacing w:val="1"/>
                <w:sz w:val="24"/>
                <w:szCs w:val="24"/>
              </w:rPr>
              <w:t>e</w:t>
            </w:r>
            <w:r>
              <w:rPr>
                <w:rFonts w:ascii="GE Inspira" w:eastAsia="GE Inspira" w:hAnsi="GE Inspira" w:cs="GE Inspira"/>
                <w:spacing w:val="-1"/>
                <w:sz w:val="24"/>
                <w:szCs w:val="24"/>
              </w:rPr>
              <w:t>a</w:t>
            </w:r>
            <w:r>
              <w:rPr>
                <w:rFonts w:ascii="GE Inspira" w:eastAsia="GE Inspira" w:hAnsi="GE Inspira" w:cs="GE Inspira"/>
                <w:sz w:val="24"/>
                <w:szCs w:val="24"/>
              </w:rPr>
              <w:t>m</w:t>
            </w:r>
            <w:r>
              <w:rPr>
                <w:rFonts w:ascii="GE Inspira" w:eastAsia="GE Inspira" w:hAnsi="GE Inspira" w:cs="GE Inspira"/>
                <w:spacing w:val="-4"/>
                <w:sz w:val="24"/>
                <w:szCs w:val="24"/>
              </w:rPr>
              <w:t xml:space="preserve"> </w:t>
            </w:r>
            <w:r>
              <w:rPr>
                <w:rFonts w:ascii="GE Inspira" w:eastAsia="GE Inspira" w:hAnsi="GE Inspira" w:cs="GE Inspira"/>
                <w:spacing w:val="-2"/>
                <w:sz w:val="24"/>
                <w:szCs w:val="24"/>
              </w:rPr>
              <w:t>a</w:t>
            </w:r>
            <w:r>
              <w:rPr>
                <w:rFonts w:ascii="GE Inspira" w:eastAsia="GE Inspira" w:hAnsi="GE Inspira" w:cs="GE Inspira"/>
                <w:spacing w:val="-1"/>
                <w:sz w:val="24"/>
                <w:szCs w:val="24"/>
              </w:rPr>
              <w:t>n</w:t>
            </w:r>
            <w:r>
              <w:rPr>
                <w:rFonts w:ascii="GE Inspira" w:eastAsia="GE Inspira" w:hAnsi="GE Inspira" w:cs="GE Inspira"/>
                <w:sz w:val="24"/>
                <w:szCs w:val="24"/>
              </w:rPr>
              <w:t>d</w:t>
            </w:r>
            <w:r>
              <w:rPr>
                <w:rFonts w:ascii="GE Inspira" w:eastAsia="GE Inspira" w:hAnsi="GE Inspira" w:cs="GE Inspira"/>
                <w:spacing w:val="-5"/>
                <w:sz w:val="24"/>
                <w:szCs w:val="24"/>
              </w:rPr>
              <w:t xml:space="preserve"> </w:t>
            </w:r>
            <w:r>
              <w:rPr>
                <w:rFonts w:ascii="GE Inspira" w:eastAsia="GE Inspira" w:hAnsi="GE Inspira" w:cs="GE Inspira"/>
                <w:spacing w:val="2"/>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C</w:t>
            </w:r>
            <w:r>
              <w:rPr>
                <w:rFonts w:ascii="GE Inspira" w:eastAsia="GE Inspira" w:hAnsi="GE Inspira" w:cs="GE Inspira"/>
                <w:spacing w:val="-1"/>
                <w:sz w:val="24"/>
                <w:szCs w:val="24"/>
              </w:rPr>
              <w:t>u</w:t>
            </w:r>
            <w:r>
              <w:rPr>
                <w:rFonts w:ascii="GE Inspira" w:eastAsia="GE Inspira" w:hAnsi="GE Inspira" w:cs="GE Inspira"/>
                <w:sz w:val="24"/>
                <w:szCs w:val="24"/>
              </w:rPr>
              <w:t>st</w:t>
            </w:r>
            <w:r>
              <w:rPr>
                <w:rFonts w:ascii="GE Inspira" w:eastAsia="GE Inspira" w:hAnsi="GE Inspira" w:cs="GE Inspira"/>
                <w:spacing w:val="1"/>
                <w:sz w:val="24"/>
                <w:szCs w:val="24"/>
              </w:rPr>
              <w:t>om</w:t>
            </w:r>
            <w:r>
              <w:rPr>
                <w:rFonts w:ascii="GE Inspira" w:eastAsia="GE Inspira" w:hAnsi="GE Inspira" w:cs="GE Inspira"/>
                <w:sz w:val="24"/>
                <w:szCs w:val="24"/>
              </w:rPr>
              <w:t>er.</w:t>
            </w:r>
            <w:r>
              <w:rPr>
                <w:rFonts w:ascii="GE Inspira" w:eastAsia="GE Inspira" w:hAnsi="GE Inspira" w:cs="GE Inspira"/>
                <w:spacing w:val="52"/>
                <w:sz w:val="24"/>
                <w:szCs w:val="24"/>
              </w:rPr>
              <w:t xml:space="preserve"> </w:t>
            </w:r>
            <w:r>
              <w:rPr>
                <w:rFonts w:ascii="GE Inspira" w:eastAsia="GE Inspira" w:hAnsi="GE Inspira" w:cs="GE Inspira"/>
                <w:spacing w:val="1"/>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S</w:t>
            </w:r>
            <w:r>
              <w:rPr>
                <w:rFonts w:ascii="GE Inspira" w:eastAsia="GE Inspira" w:hAnsi="GE Inspira" w:cs="GE Inspira"/>
                <w:spacing w:val="-1"/>
                <w:sz w:val="24"/>
                <w:szCs w:val="24"/>
              </w:rPr>
              <w:t>a</w:t>
            </w:r>
            <w:r>
              <w:rPr>
                <w:rFonts w:ascii="GE Inspira" w:eastAsia="GE Inspira" w:hAnsi="GE Inspira" w:cs="GE Inspira"/>
                <w:sz w:val="24"/>
                <w:szCs w:val="24"/>
              </w:rPr>
              <w:t>les</w:t>
            </w:r>
            <w:r>
              <w:rPr>
                <w:rFonts w:ascii="GE Inspira" w:eastAsia="GE Inspira" w:hAnsi="GE Inspira" w:cs="GE Inspira"/>
                <w:spacing w:val="-4"/>
                <w:sz w:val="24"/>
                <w:szCs w:val="24"/>
              </w:rPr>
              <w:t xml:space="preserve"> </w:t>
            </w:r>
            <w:r>
              <w:rPr>
                <w:rFonts w:ascii="GE Inspira" w:eastAsia="GE Inspira" w:hAnsi="GE Inspira" w:cs="GE Inspira"/>
                <w:spacing w:val="-1"/>
                <w:sz w:val="24"/>
                <w:szCs w:val="24"/>
              </w:rPr>
              <w:t>M</w:t>
            </w:r>
            <w:r>
              <w:rPr>
                <w:rFonts w:ascii="GE Inspira" w:eastAsia="GE Inspira" w:hAnsi="GE Inspira" w:cs="GE Inspira"/>
                <w:spacing w:val="1"/>
                <w:sz w:val="24"/>
                <w:szCs w:val="24"/>
              </w:rPr>
              <w:t>a</w:t>
            </w:r>
            <w:r>
              <w:rPr>
                <w:rFonts w:ascii="GE Inspira" w:eastAsia="GE Inspira" w:hAnsi="GE Inspira" w:cs="GE Inspira"/>
                <w:spacing w:val="-1"/>
                <w:sz w:val="24"/>
                <w:szCs w:val="24"/>
              </w:rPr>
              <w:t>n</w:t>
            </w:r>
            <w:r>
              <w:rPr>
                <w:rFonts w:ascii="GE Inspira" w:eastAsia="GE Inspira" w:hAnsi="GE Inspira" w:cs="GE Inspira"/>
                <w:spacing w:val="1"/>
                <w:sz w:val="24"/>
                <w:szCs w:val="24"/>
              </w:rPr>
              <w:t>a</w:t>
            </w:r>
            <w:r>
              <w:rPr>
                <w:rFonts w:ascii="GE Inspira" w:eastAsia="GE Inspira" w:hAnsi="GE Inspira" w:cs="GE Inspira"/>
                <w:spacing w:val="-1"/>
                <w:sz w:val="24"/>
                <w:szCs w:val="24"/>
              </w:rPr>
              <w:t>g</w:t>
            </w:r>
            <w:r>
              <w:rPr>
                <w:rFonts w:ascii="GE Inspira" w:eastAsia="GE Inspira" w:hAnsi="GE Inspira" w:cs="GE Inspira"/>
                <w:sz w:val="24"/>
                <w:szCs w:val="24"/>
              </w:rPr>
              <w:t>er/</w:t>
            </w:r>
            <w:r>
              <w:rPr>
                <w:rFonts w:ascii="GE Inspira" w:eastAsia="GE Inspira" w:hAnsi="GE Inspira" w:cs="GE Inspira"/>
                <w:spacing w:val="-1"/>
                <w:sz w:val="24"/>
                <w:szCs w:val="24"/>
              </w:rPr>
              <w:t>I</w:t>
            </w:r>
            <w:r>
              <w:rPr>
                <w:rFonts w:ascii="GE Inspira" w:eastAsia="GE Inspira" w:hAnsi="GE Inspira" w:cs="GE Inspira"/>
                <w:sz w:val="24"/>
                <w:szCs w:val="24"/>
              </w:rPr>
              <w:t>SC</w:t>
            </w:r>
            <w:r>
              <w:rPr>
                <w:rFonts w:ascii="GE Inspira" w:eastAsia="GE Inspira" w:hAnsi="GE Inspira" w:cs="GE Inspira"/>
                <w:spacing w:val="-9"/>
                <w:sz w:val="24"/>
                <w:szCs w:val="24"/>
              </w:rPr>
              <w:t xml:space="preserve"> </w:t>
            </w:r>
            <w:r>
              <w:rPr>
                <w:rFonts w:ascii="GE Inspira" w:eastAsia="GE Inspira" w:hAnsi="GE Inspira" w:cs="GE Inspira"/>
                <w:sz w:val="24"/>
                <w:szCs w:val="24"/>
              </w:rPr>
              <w:t>res</w:t>
            </w:r>
            <w:r>
              <w:rPr>
                <w:rFonts w:ascii="GE Inspira" w:eastAsia="GE Inspira" w:hAnsi="GE Inspira" w:cs="GE Inspira"/>
                <w:spacing w:val="-1"/>
                <w:sz w:val="24"/>
                <w:szCs w:val="24"/>
              </w:rPr>
              <w:t>p</w:t>
            </w:r>
            <w:r>
              <w:rPr>
                <w:rFonts w:ascii="GE Inspira" w:eastAsia="GE Inspira" w:hAnsi="GE Inspira" w:cs="GE Inspira"/>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si</w:t>
            </w:r>
            <w:r>
              <w:rPr>
                <w:rFonts w:ascii="GE Inspira" w:eastAsia="GE Inspira" w:hAnsi="GE Inspira" w:cs="GE Inspira"/>
                <w:spacing w:val="-1"/>
                <w:sz w:val="24"/>
                <w:szCs w:val="24"/>
              </w:rPr>
              <w:t>b</w:t>
            </w:r>
            <w:r>
              <w:rPr>
                <w:rFonts w:ascii="GE Inspira" w:eastAsia="GE Inspira" w:hAnsi="GE Inspira" w:cs="GE Inspira"/>
                <w:sz w:val="24"/>
                <w:szCs w:val="24"/>
              </w:rPr>
              <w:t>le f</w:t>
            </w:r>
            <w:r>
              <w:rPr>
                <w:rFonts w:ascii="GE Inspira" w:eastAsia="GE Inspira" w:hAnsi="GE Inspira" w:cs="GE Inspira"/>
                <w:spacing w:val="1"/>
                <w:sz w:val="24"/>
                <w:szCs w:val="24"/>
              </w:rPr>
              <w:t>o</w:t>
            </w:r>
            <w:r>
              <w:rPr>
                <w:rFonts w:ascii="GE Inspira" w:eastAsia="GE Inspira" w:hAnsi="GE Inspira" w:cs="GE Inspira"/>
                <w:sz w:val="24"/>
                <w:szCs w:val="24"/>
              </w:rPr>
              <w:t>r</w:t>
            </w:r>
            <w:r>
              <w:rPr>
                <w:rFonts w:ascii="GE Inspira" w:eastAsia="GE Inspira" w:hAnsi="GE Inspira" w:cs="GE Inspira"/>
                <w:spacing w:val="-3"/>
                <w:sz w:val="24"/>
                <w:szCs w:val="24"/>
              </w:rPr>
              <w:t xml:space="preserve"> </w:t>
            </w:r>
            <w:r>
              <w:rPr>
                <w:rFonts w:ascii="GE Inspira" w:eastAsia="GE Inspira" w:hAnsi="GE Inspira" w:cs="GE Inspira"/>
                <w:sz w:val="24"/>
                <w:szCs w:val="24"/>
              </w:rPr>
              <w:t>a</w:t>
            </w:r>
            <w:r>
              <w:rPr>
                <w:rFonts w:ascii="GE Inspira" w:eastAsia="GE Inspira" w:hAnsi="GE Inspira" w:cs="GE Inspira"/>
                <w:spacing w:val="-3"/>
                <w:sz w:val="24"/>
                <w:szCs w:val="24"/>
              </w:rPr>
              <w:t xml:space="preserve"> </w:t>
            </w:r>
            <w:r>
              <w:rPr>
                <w:rFonts w:ascii="GE Inspira" w:eastAsia="GE Inspira" w:hAnsi="GE Inspira" w:cs="GE Inspira"/>
                <w:spacing w:val="-2"/>
                <w:sz w:val="24"/>
                <w:szCs w:val="24"/>
              </w:rPr>
              <w:t>g</w:t>
            </w:r>
            <w:r>
              <w:rPr>
                <w:rFonts w:ascii="GE Inspira" w:eastAsia="GE Inspira" w:hAnsi="GE Inspira" w:cs="GE Inspira"/>
                <w:sz w:val="24"/>
                <w:szCs w:val="24"/>
              </w:rPr>
              <w:t>i</w:t>
            </w:r>
            <w:r>
              <w:rPr>
                <w:rFonts w:ascii="GE Inspira" w:eastAsia="GE Inspira" w:hAnsi="GE Inspira" w:cs="GE Inspira"/>
                <w:spacing w:val="-1"/>
                <w:sz w:val="24"/>
                <w:szCs w:val="24"/>
              </w:rPr>
              <w:t>v</w:t>
            </w:r>
            <w:r>
              <w:rPr>
                <w:rFonts w:ascii="GE Inspira" w:eastAsia="GE Inspira" w:hAnsi="GE Inspira" w:cs="GE Inspira"/>
                <w:spacing w:val="2"/>
                <w:sz w:val="24"/>
                <w:szCs w:val="24"/>
              </w:rPr>
              <w:t>e</w:t>
            </w:r>
            <w:r>
              <w:rPr>
                <w:rFonts w:ascii="GE Inspira" w:eastAsia="GE Inspira" w:hAnsi="GE Inspira" w:cs="GE Inspira"/>
                <w:sz w:val="24"/>
                <w:szCs w:val="24"/>
              </w:rPr>
              <w:t>n</w:t>
            </w:r>
            <w:r>
              <w:rPr>
                <w:rFonts w:ascii="GE Inspira" w:eastAsia="GE Inspira" w:hAnsi="GE Inspira" w:cs="GE Inspira"/>
                <w:spacing w:val="-5"/>
                <w:sz w:val="24"/>
                <w:szCs w:val="24"/>
              </w:rPr>
              <w:t xml:space="preserve"> </w:t>
            </w:r>
            <w:r>
              <w:rPr>
                <w:rFonts w:ascii="GE Inspira" w:eastAsia="GE Inspira" w:hAnsi="GE Inspira" w:cs="GE Inspira"/>
                <w:sz w:val="24"/>
                <w:szCs w:val="24"/>
              </w:rPr>
              <w:t>o</w:t>
            </w:r>
            <w:r>
              <w:rPr>
                <w:rFonts w:ascii="GE Inspira" w:eastAsia="GE Inspira" w:hAnsi="GE Inspira" w:cs="GE Inspira"/>
                <w:spacing w:val="1"/>
                <w:sz w:val="24"/>
                <w:szCs w:val="24"/>
              </w:rPr>
              <w:t>r</w:t>
            </w:r>
            <w:r>
              <w:rPr>
                <w:rFonts w:ascii="GE Inspira" w:eastAsia="GE Inspira" w:hAnsi="GE Inspira" w:cs="GE Inspira"/>
                <w:spacing w:val="-1"/>
                <w:sz w:val="24"/>
                <w:szCs w:val="24"/>
              </w:rPr>
              <w:t>d</w:t>
            </w:r>
            <w:r>
              <w:rPr>
                <w:rFonts w:ascii="GE Inspira" w:eastAsia="GE Inspira" w:hAnsi="GE Inspira" w:cs="GE Inspira"/>
                <w:sz w:val="24"/>
                <w:szCs w:val="24"/>
              </w:rPr>
              <w:t>er</w:t>
            </w:r>
            <w:r>
              <w:rPr>
                <w:rFonts w:ascii="GE Inspira" w:eastAsia="GE Inspira" w:hAnsi="GE Inspira" w:cs="GE Inspira"/>
                <w:spacing w:val="-6"/>
                <w:sz w:val="24"/>
                <w:szCs w:val="24"/>
              </w:rPr>
              <w:t xml:space="preserve"> </w:t>
            </w:r>
            <w:r>
              <w:rPr>
                <w:rFonts w:ascii="GE Inspira" w:eastAsia="GE Inspira" w:hAnsi="GE Inspira" w:cs="GE Inspira"/>
                <w:spacing w:val="1"/>
                <w:sz w:val="24"/>
                <w:szCs w:val="24"/>
              </w:rPr>
              <w:t>w</w:t>
            </w:r>
            <w:r>
              <w:rPr>
                <w:rFonts w:ascii="GE Inspira" w:eastAsia="GE Inspira" w:hAnsi="GE Inspira" w:cs="GE Inspira"/>
                <w:sz w:val="24"/>
                <w:szCs w:val="24"/>
              </w:rPr>
              <w:t>ill</w:t>
            </w:r>
            <w:r>
              <w:rPr>
                <w:rFonts w:ascii="GE Inspira" w:eastAsia="GE Inspira" w:hAnsi="GE Inspira" w:cs="GE Inspira"/>
                <w:spacing w:val="-3"/>
                <w:sz w:val="24"/>
                <w:szCs w:val="24"/>
              </w:rPr>
              <w:t xml:space="preserve"> </w:t>
            </w:r>
            <w:r>
              <w:rPr>
                <w:rFonts w:ascii="GE Inspira" w:eastAsia="GE Inspira" w:hAnsi="GE Inspira" w:cs="GE Inspira"/>
                <w:spacing w:val="-2"/>
                <w:sz w:val="24"/>
                <w:szCs w:val="24"/>
              </w:rPr>
              <w:t>b</w:t>
            </w:r>
            <w:r>
              <w:rPr>
                <w:rFonts w:ascii="GE Inspira" w:eastAsia="GE Inspira" w:hAnsi="GE Inspira" w:cs="GE Inspira"/>
                <w:sz w:val="24"/>
                <w:szCs w:val="24"/>
              </w:rPr>
              <w:t>e</w:t>
            </w:r>
            <w:r>
              <w:rPr>
                <w:rFonts w:ascii="GE Inspira" w:eastAsia="GE Inspira" w:hAnsi="GE Inspira" w:cs="GE Inspira"/>
                <w:spacing w:val="-1"/>
                <w:sz w:val="24"/>
                <w:szCs w:val="24"/>
              </w:rPr>
              <w:t xml:space="preserve"> </w:t>
            </w:r>
            <w:r>
              <w:rPr>
                <w:rFonts w:ascii="GE Inspira" w:eastAsia="GE Inspira" w:hAnsi="GE Inspira" w:cs="GE Inspira"/>
                <w:sz w:val="24"/>
                <w:szCs w:val="24"/>
              </w:rPr>
              <w:t>re</w:t>
            </w:r>
            <w:r>
              <w:rPr>
                <w:rFonts w:ascii="GE Inspira" w:eastAsia="GE Inspira" w:hAnsi="GE Inspira" w:cs="GE Inspira"/>
                <w:spacing w:val="1"/>
                <w:sz w:val="24"/>
                <w:szCs w:val="24"/>
              </w:rPr>
              <w:t>s</w:t>
            </w:r>
            <w:r>
              <w:rPr>
                <w:rFonts w:ascii="GE Inspira" w:eastAsia="GE Inspira" w:hAnsi="GE Inspira" w:cs="GE Inspira"/>
                <w:spacing w:val="-1"/>
                <w:sz w:val="24"/>
                <w:szCs w:val="24"/>
              </w:rPr>
              <w:t>p</w:t>
            </w:r>
            <w:r>
              <w:rPr>
                <w:rFonts w:ascii="GE Inspira" w:eastAsia="GE Inspira" w:hAnsi="GE Inspira" w:cs="GE Inspira"/>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si</w:t>
            </w:r>
            <w:r>
              <w:rPr>
                <w:rFonts w:ascii="GE Inspira" w:eastAsia="GE Inspira" w:hAnsi="GE Inspira" w:cs="GE Inspira"/>
                <w:spacing w:val="-1"/>
                <w:sz w:val="24"/>
                <w:szCs w:val="24"/>
              </w:rPr>
              <w:t>b</w:t>
            </w:r>
            <w:r>
              <w:rPr>
                <w:rFonts w:ascii="GE Inspira" w:eastAsia="GE Inspira" w:hAnsi="GE Inspira" w:cs="GE Inspira"/>
                <w:sz w:val="24"/>
                <w:szCs w:val="24"/>
              </w:rPr>
              <w:t>le</w:t>
            </w:r>
            <w:r>
              <w:rPr>
                <w:rFonts w:ascii="GE Inspira" w:eastAsia="GE Inspira" w:hAnsi="GE Inspira" w:cs="GE Inspira"/>
                <w:spacing w:val="-9"/>
                <w:sz w:val="24"/>
                <w:szCs w:val="24"/>
              </w:rPr>
              <w:t xml:space="preserve"> </w:t>
            </w:r>
            <w:r>
              <w:rPr>
                <w:rFonts w:ascii="GE Inspira" w:eastAsia="GE Inspira" w:hAnsi="GE Inspira" w:cs="GE Inspira"/>
                <w:sz w:val="24"/>
                <w:szCs w:val="24"/>
              </w:rPr>
              <w:t>f</w:t>
            </w:r>
            <w:r>
              <w:rPr>
                <w:rFonts w:ascii="GE Inspira" w:eastAsia="GE Inspira" w:hAnsi="GE Inspira" w:cs="GE Inspira"/>
                <w:spacing w:val="1"/>
                <w:sz w:val="24"/>
                <w:szCs w:val="24"/>
              </w:rPr>
              <w:t>o</w:t>
            </w:r>
            <w:r>
              <w:rPr>
                <w:rFonts w:ascii="GE Inspira" w:eastAsia="GE Inspira" w:hAnsi="GE Inspira" w:cs="GE Inspira"/>
                <w:sz w:val="24"/>
                <w:szCs w:val="24"/>
              </w:rPr>
              <w:t>r</w:t>
            </w:r>
            <w:r>
              <w:rPr>
                <w:rFonts w:ascii="GE Inspira" w:eastAsia="GE Inspira" w:hAnsi="GE Inspira" w:cs="GE Inspira"/>
                <w:spacing w:val="-3"/>
                <w:sz w:val="24"/>
                <w:szCs w:val="24"/>
              </w:rPr>
              <w:t xml:space="preserve"> </w:t>
            </w:r>
            <w:r>
              <w:rPr>
                <w:rFonts w:ascii="GE Inspira" w:eastAsia="GE Inspira" w:hAnsi="GE Inspira" w:cs="GE Inspira"/>
                <w:spacing w:val="-1"/>
                <w:sz w:val="24"/>
                <w:szCs w:val="24"/>
              </w:rPr>
              <w:t>r</w:t>
            </w:r>
            <w:r>
              <w:rPr>
                <w:rFonts w:ascii="GE Inspira" w:eastAsia="GE Inspira" w:hAnsi="GE Inspira" w:cs="GE Inspira"/>
                <w:sz w:val="24"/>
                <w:szCs w:val="24"/>
              </w:rPr>
              <w:t>e</w:t>
            </w:r>
            <w:r>
              <w:rPr>
                <w:rFonts w:ascii="GE Inspira" w:eastAsia="GE Inspira" w:hAnsi="GE Inspira" w:cs="GE Inspira"/>
                <w:spacing w:val="-1"/>
                <w:sz w:val="24"/>
                <w:szCs w:val="24"/>
              </w:rPr>
              <w:t>v</w:t>
            </w:r>
            <w:r>
              <w:rPr>
                <w:rFonts w:ascii="GE Inspira" w:eastAsia="GE Inspira" w:hAnsi="GE Inspira" w:cs="GE Inspira"/>
                <w:sz w:val="24"/>
                <w:szCs w:val="24"/>
              </w:rPr>
              <w:t>ie</w:t>
            </w:r>
            <w:r>
              <w:rPr>
                <w:rFonts w:ascii="GE Inspira" w:eastAsia="GE Inspira" w:hAnsi="GE Inspira" w:cs="GE Inspira"/>
                <w:spacing w:val="1"/>
                <w:sz w:val="24"/>
                <w:szCs w:val="24"/>
              </w:rPr>
              <w:t>w</w:t>
            </w:r>
            <w:r>
              <w:rPr>
                <w:rFonts w:ascii="GE Inspira" w:eastAsia="GE Inspira" w:hAnsi="GE Inspira" w:cs="GE Inspira"/>
                <w:sz w:val="24"/>
                <w:szCs w:val="24"/>
              </w:rPr>
              <w:t>i</w:t>
            </w:r>
            <w:r>
              <w:rPr>
                <w:rFonts w:ascii="GE Inspira" w:eastAsia="GE Inspira" w:hAnsi="GE Inspira" w:cs="GE Inspira"/>
                <w:spacing w:val="-1"/>
                <w:sz w:val="24"/>
                <w:szCs w:val="24"/>
              </w:rPr>
              <w:t>n</w:t>
            </w:r>
            <w:r>
              <w:rPr>
                <w:rFonts w:ascii="GE Inspira" w:eastAsia="GE Inspira" w:hAnsi="GE Inspira" w:cs="GE Inspira"/>
                <w:sz w:val="24"/>
                <w:szCs w:val="24"/>
              </w:rPr>
              <w:t>g</w:t>
            </w:r>
            <w:r>
              <w:rPr>
                <w:rFonts w:ascii="GE Inspira" w:eastAsia="GE Inspira" w:hAnsi="GE Inspira" w:cs="GE Inspira"/>
                <w:spacing w:val="-11"/>
                <w:sz w:val="24"/>
                <w:szCs w:val="24"/>
              </w:rPr>
              <w:t xml:space="preserve"> </w:t>
            </w:r>
            <w:r>
              <w:rPr>
                <w:rFonts w:ascii="GE Inspira" w:eastAsia="GE Inspira" w:hAnsi="GE Inspira" w:cs="GE Inspira"/>
                <w:sz w:val="24"/>
                <w:szCs w:val="24"/>
              </w:rPr>
              <w:t>i</w:t>
            </w:r>
            <w:r>
              <w:rPr>
                <w:rFonts w:ascii="GE Inspira" w:eastAsia="GE Inspira" w:hAnsi="GE Inspira" w:cs="GE Inspira"/>
                <w:spacing w:val="-1"/>
                <w:sz w:val="24"/>
                <w:szCs w:val="24"/>
              </w:rPr>
              <w:t>n</w:t>
            </w:r>
            <w:r>
              <w:rPr>
                <w:rFonts w:ascii="GE Inspira" w:eastAsia="GE Inspira" w:hAnsi="GE Inspira" w:cs="GE Inspira"/>
                <w:sz w:val="24"/>
                <w:szCs w:val="24"/>
              </w:rPr>
              <w:t>co</w:t>
            </w:r>
            <w:r>
              <w:rPr>
                <w:rFonts w:ascii="GE Inspira" w:eastAsia="GE Inspira" w:hAnsi="GE Inspira" w:cs="GE Inspira"/>
                <w:spacing w:val="1"/>
                <w:sz w:val="24"/>
                <w:szCs w:val="24"/>
              </w:rPr>
              <w:t>m</w:t>
            </w:r>
            <w:r>
              <w:rPr>
                <w:rFonts w:ascii="GE Inspira" w:eastAsia="GE Inspira" w:hAnsi="GE Inspira" w:cs="GE Inspira"/>
                <w:sz w:val="24"/>
                <w:szCs w:val="24"/>
              </w:rPr>
              <w:t>i</w:t>
            </w:r>
            <w:r>
              <w:rPr>
                <w:rFonts w:ascii="GE Inspira" w:eastAsia="GE Inspira" w:hAnsi="GE Inspira" w:cs="GE Inspira"/>
                <w:spacing w:val="-1"/>
                <w:sz w:val="24"/>
                <w:szCs w:val="24"/>
              </w:rPr>
              <w:t>n</w:t>
            </w:r>
            <w:r>
              <w:rPr>
                <w:rFonts w:ascii="GE Inspira" w:eastAsia="GE Inspira" w:hAnsi="GE Inspira" w:cs="GE Inspira"/>
                <w:sz w:val="24"/>
                <w:szCs w:val="24"/>
              </w:rPr>
              <w:t xml:space="preserve">g </w:t>
            </w:r>
            <w:r>
              <w:rPr>
                <w:rFonts w:ascii="GE Inspira" w:eastAsia="GE Inspira" w:hAnsi="GE Inspira" w:cs="GE Inspira"/>
                <w:spacing w:val="-1"/>
                <w:sz w:val="24"/>
                <w:szCs w:val="24"/>
              </w:rPr>
              <w:t>an</w:t>
            </w:r>
            <w:r>
              <w:rPr>
                <w:rFonts w:ascii="GE Inspira" w:eastAsia="GE Inspira" w:hAnsi="GE Inspira" w:cs="GE Inspira"/>
                <w:sz w:val="24"/>
                <w:szCs w:val="24"/>
              </w:rPr>
              <w:t>d</w:t>
            </w:r>
            <w:r>
              <w:rPr>
                <w:rFonts w:ascii="GE Inspira" w:eastAsia="GE Inspira" w:hAnsi="GE Inspira" w:cs="GE Inspira"/>
                <w:spacing w:val="-3"/>
                <w:sz w:val="24"/>
                <w:szCs w:val="24"/>
              </w:rPr>
              <w:t xml:space="preserve"> </w:t>
            </w:r>
            <w:r>
              <w:rPr>
                <w:rFonts w:ascii="GE Inspira" w:eastAsia="GE Inspira" w:hAnsi="GE Inspira" w:cs="GE Inspira"/>
                <w:sz w:val="24"/>
                <w:szCs w:val="24"/>
              </w:rPr>
              <w:t>o</w:t>
            </w:r>
            <w:r>
              <w:rPr>
                <w:rFonts w:ascii="GE Inspira" w:eastAsia="GE Inspira" w:hAnsi="GE Inspira" w:cs="GE Inspira"/>
                <w:spacing w:val="-1"/>
                <w:sz w:val="24"/>
                <w:szCs w:val="24"/>
              </w:rPr>
              <w:t>u</w:t>
            </w:r>
            <w:r>
              <w:rPr>
                <w:rFonts w:ascii="GE Inspira" w:eastAsia="GE Inspira" w:hAnsi="GE Inspira" w:cs="GE Inspira"/>
                <w:sz w:val="24"/>
                <w:szCs w:val="24"/>
              </w:rPr>
              <w:t>tgoing</w:t>
            </w:r>
            <w:r>
              <w:rPr>
                <w:rFonts w:ascii="GE Inspira" w:eastAsia="GE Inspira" w:hAnsi="GE Inspira" w:cs="GE Inspira"/>
                <w:spacing w:val="-6"/>
                <w:sz w:val="24"/>
                <w:szCs w:val="24"/>
              </w:rPr>
              <w:t xml:space="preserve"> </w:t>
            </w:r>
            <w:r>
              <w:rPr>
                <w:rFonts w:ascii="GE Inspira" w:eastAsia="GE Inspira" w:hAnsi="GE Inspira" w:cs="GE Inspira"/>
                <w:sz w:val="24"/>
                <w:szCs w:val="24"/>
              </w:rPr>
              <w:t>co</w:t>
            </w:r>
            <w:r>
              <w:rPr>
                <w:rFonts w:ascii="GE Inspira" w:eastAsia="GE Inspira" w:hAnsi="GE Inspira" w:cs="GE Inspira"/>
                <w:spacing w:val="1"/>
                <w:sz w:val="24"/>
                <w:szCs w:val="24"/>
              </w:rPr>
              <w:t>mm</w:t>
            </w:r>
            <w:r>
              <w:rPr>
                <w:rFonts w:ascii="GE Inspira" w:eastAsia="GE Inspira" w:hAnsi="GE Inspira" w:cs="GE Inspira"/>
                <w:spacing w:val="-1"/>
                <w:sz w:val="24"/>
                <w:szCs w:val="24"/>
              </w:rPr>
              <w:t>un</w:t>
            </w:r>
            <w:r>
              <w:rPr>
                <w:rFonts w:ascii="GE Inspira" w:eastAsia="GE Inspira" w:hAnsi="GE Inspira" w:cs="GE Inspira"/>
                <w:spacing w:val="2"/>
                <w:sz w:val="24"/>
                <w:szCs w:val="24"/>
              </w:rPr>
              <w:t>i</w:t>
            </w:r>
            <w:r>
              <w:rPr>
                <w:rFonts w:ascii="GE Inspira" w:eastAsia="GE Inspira" w:hAnsi="GE Inspira" w:cs="GE Inspira"/>
                <w:sz w:val="24"/>
                <w:szCs w:val="24"/>
              </w:rPr>
              <w:t>c</w:t>
            </w:r>
            <w:r>
              <w:rPr>
                <w:rFonts w:ascii="GE Inspira" w:eastAsia="GE Inspira" w:hAnsi="GE Inspira" w:cs="GE Inspira"/>
                <w:spacing w:val="-2"/>
                <w:sz w:val="24"/>
                <w:szCs w:val="24"/>
              </w:rPr>
              <w:t>a</w:t>
            </w:r>
            <w:r>
              <w:rPr>
                <w:rFonts w:ascii="GE Inspira" w:eastAsia="GE Inspira" w:hAnsi="GE Inspira" w:cs="GE Inspira"/>
                <w:sz w:val="24"/>
                <w:szCs w:val="24"/>
              </w:rPr>
              <w:t>ti</w:t>
            </w:r>
            <w:r>
              <w:rPr>
                <w:rFonts w:ascii="GE Inspira" w:eastAsia="GE Inspira" w:hAnsi="GE Inspira" w:cs="GE Inspira"/>
                <w:spacing w:val="1"/>
                <w:sz w:val="24"/>
                <w:szCs w:val="24"/>
              </w:rPr>
              <w:t>o</w:t>
            </w:r>
            <w:r>
              <w:rPr>
                <w:rFonts w:ascii="GE Inspira" w:eastAsia="GE Inspira" w:hAnsi="GE Inspira" w:cs="GE Inspira"/>
                <w:spacing w:val="-1"/>
                <w:sz w:val="24"/>
                <w:szCs w:val="24"/>
              </w:rPr>
              <w:t>n</w:t>
            </w:r>
            <w:r>
              <w:rPr>
                <w:rFonts w:ascii="GE Inspira" w:eastAsia="GE Inspira" w:hAnsi="GE Inspira" w:cs="GE Inspira"/>
                <w:sz w:val="24"/>
                <w:szCs w:val="24"/>
              </w:rPr>
              <w:t>s</w:t>
            </w:r>
            <w:r>
              <w:rPr>
                <w:rFonts w:ascii="GE Inspira" w:eastAsia="GE Inspira" w:hAnsi="GE Inspira" w:cs="GE Inspira"/>
                <w:spacing w:val="-16"/>
                <w:sz w:val="24"/>
                <w:szCs w:val="24"/>
              </w:rPr>
              <w:t xml:space="preserve"> </w:t>
            </w:r>
            <w:r>
              <w:rPr>
                <w:rFonts w:ascii="GE Inspira" w:eastAsia="GE Inspira" w:hAnsi="GE Inspira" w:cs="GE Inspira"/>
                <w:sz w:val="24"/>
                <w:szCs w:val="24"/>
              </w:rPr>
              <w:t>in</w:t>
            </w:r>
            <w:r>
              <w:rPr>
                <w:rFonts w:ascii="GE Inspira" w:eastAsia="GE Inspira" w:hAnsi="GE Inspira" w:cs="GE Inspira"/>
                <w:spacing w:val="-3"/>
                <w:sz w:val="24"/>
                <w:szCs w:val="24"/>
              </w:rPr>
              <w:t xml:space="preserve"> </w:t>
            </w:r>
            <w:r>
              <w:rPr>
                <w:rFonts w:ascii="GE Inspira" w:eastAsia="GE Inspira" w:hAnsi="GE Inspira" w:cs="GE Inspira"/>
                <w:sz w:val="24"/>
                <w:szCs w:val="24"/>
              </w:rPr>
              <w:t>a</w:t>
            </w:r>
            <w:r>
              <w:rPr>
                <w:rFonts w:ascii="GE Inspira" w:eastAsia="GE Inspira" w:hAnsi="GE Inspira" w:cs="GE Inspira"/>
                <w:spacing w:val="-1"/>
                <w:sz w:val="24"/>
                <w:szCs w:val="24"/>
              </w:rPr>
              <w:t xml:space="preserve"> </w:t>
            </w:r>
            <w:r>
              <w:rPr>
                <w:rFonts w:ascii="GE Inspira" w:eastAsia="GE Inspira" w:hAnsi="GE Inspira" w:cs="GE Inspira"/>
                <w:spacing w:val="1"/>
                <w:sz w:val="24"/>
                <w:szCs w:val="24"/>
              </w:rPr>
              <w:t>t</w:t>
            </w:r>
            <w:r>
              <w:rPr>
                <w:rFonts w:ascii="GE Inspira" w:eastAsia="GE Inspira" w:hAnsi="GE Inspira" w:cs="GE Inspira"/>
                <w:sz w:val="24"/>
                <w:szCs w:val="24"/>
              </w:rPr>
              <w:t>i</w:t>
            </w:r>
            <w:r>
              <w:rPr>
                <w:rFonts w:ascii="GE Inspira" w:eastAsia="GE Inspira" w:hAnsi="GE Inspira" w:cs="GE Inspira"/>
                <w:spacing w:val="1"/>
                <w:sz w:val="24"/>
                <w:szCs w:val="24"/>
              </w:rPr>
              <w:t>m</w:t>
            </w:r>
            <w:r>
              <w:rPr>
                <w:rFonts w:ascii="GE Inspira" w:eastAsia="GE Inspira" w:hAnsi="GE Inspira" w:cs="GE Inspira"/>
                <w:sz w:val="24"/>
                <w:szCs w:val="24"/>
              </w:rPr>
              <w:t>ely</w:t>
            </w:r>
            <w:r>
              <w:rPr>
                <w:rFonts w:ascii="GE Inspira" w:eastAsia="GE Inspira" w:hAnsi="GE Inspira" w:cs="GE Inspira"/>
                <w:spacing w:val="-7"/>
                <w:sz w:val="24"/>
                <w:szCs w:val="24"/>
              </w:rPr>
              <w:t xml:space="preserve"> </w:t>
            </w:r>
            <w:r>
              <w:rPr>
                <w:rFonts w:ascii="GE Inspira" w:eastAsia="GE Inspira" w:hAnsi="GE Inspira" w:cs="GE Inspira"/>
                <w:sz w:val="24"/>
                <w:szCs w:val="24"/>
              </w:rPr>
              <w:t>m</w:t>
            </w:r>
            <w:r>
              <w:rPr>
                <w:rFonts w:ascii="GE Inspira" w:eastAsia="GE Inspira" w:hAnsi="GE Inspira" w:cs="GE Inspira"/>
                <w:spacing w:val="-1"/>
                <w:sz w:val="24"/>
                <w:szCs w:val="24"/>
              </w:rPr>
              <w:t>a</w:t>
            </w:r>
            <w:r>
              <w:rPr>
                <w:rFonts w:ascii="GE Inspira" w:eastAsia="GE Inspira" w:hAnsi="GE Inspira" w:cs="GE Inspira"/>
                <w:spacing w:val="1"/>
                <w:sz w:val="24"/>
                <w:szCs w:val="24"/>
              </w:rPr>
              <w:t>n</w:t>
            </w:r>
            <w:r>
              <w:rPr>
                <w:rFonts w:ascii="GE Inspira" w:eastAsia="GE Inspira" w:hAnsi="GE Inspira" w:cs="GE Inspira"/>
                <w:spacing w:val="-1"/>
                <w:sz w:val="24"/>
                <w:szCs w:val="24"/>
              </w:rPr>
              <w:t>n</w:t>
            </w:r>
            <w:r>
              <w:rPr>
                <w:rFonts w:ascii="GE Inspira" w:eastAsia="GE Inspira" w:hAnsi="GE Inspira" w:cs="GE Inspira"/>
                <w:sz w:val="24"/>
                <w:szCs w:val="24"/>
              </w:rPr>
              <w:t>er</w:t>
            </w:r>
            <w:r>
              <w:rPr>
                <w:rFonts w:ascii="GE Inspira" w:eastAsia="GE Inspira" w:hAnsi="GE Inspira" w:cs="GE Inspira"/>
                <w:spacing w:val="-8"/>
                <w:sz w:val="24"/>
                <w:szCs w:val="24"/>
              </w:rPr>
              <w:t xml:space="preserve"> </w:t>
            </w:r>
            <w:r>
              <w:rPr>
                <w:rFonts w:ascii="GE Inspira" w:eastAsia="GE Inspira" w:hAnsi="GE Inspira" w:cs="GE Inspira"/>
                <w:spacing w:val="-2"/>
                <w:w w:val="99"/>
                <w:sz w:val="24"/>
                <w:szCs w:val="24"/>
              </w:rPr>
              <w:t>a</w:t>
            </w:r>
            <w:r>
              <w:rPr>
                <w:rFonts w:ascii="GE Inspira" w:eastAsia="GE Inspira" w:hAnsi="GE Inspira" w:cs="GE Inspira"/>
                <w:spacing w:val="1"/>
                <w:w w:val="99"/>
                <w:sz w:val="24"/>
                <w:szCs w:val="24"/>
              </w:rPr>
              <w:t>n</w:t>
            </w:r>
            <w:r>
              <w:rPr>
                <w:rFonts w:ascii="GE Inspira" w:eastAsia="GE Inspira" w:hAnsi="GE Inspira" w:cs="GE Inspira"/>
                <w:w w:val="99"/>
                <w:sz w:val="24"/>
                <w:szCs w:val="24"/>
              </w:rPr>
              <w:t xml:space="preserve">d </w:t>
            </w:r>
            <w:r>
              <w:rPr>
                <w:rFonts w:ascii="GE Inspira" w:eastAsia="GE Inspira" w:hAnsi="GE Inspira" w:cs="GE Inspira"/>
                <w:spacing w:val="-1"/>
                <w:w w:val="99"/>
                <w:sz w:val="24"/>
                <w:szCs w:val="24"/>
              </w:rPr>
              <w:t>d</w:t>
            </w:r>
            <w:r>
              <w:rPr>
                <w:rFonts w:ascii="GE Inspira" w:eastAsia="GE Inspira" w:hAnsi="GE Inspira" w:cs="GE Inspira"/>
                <w:w w:val="99"/>
                <w:sz w:val="24"/>
                <w:szCs w:val="24"/>
              </w:rPr>
              <w:t>ri</w:t>
            </w:r>
            <w:r>
              <w:rPr>
                <w:rFonts w:ascii="GE Inspira" w:eastAsia="GE Inspira" w:hAnsi="GE Inspira" w:cs="GE Inspira"/>
                <w:spacing w:val="-1"/>
                <w:w w:val="99"/>
                <w:sz w:val="24"/>
                <w:szCs w:val="24"/>
              </w:rPr>
              <w:t>v</w:t>
            </w:r>
            <w:r>
              <w:rPr>
                <w:rFonts w:ascii="GE Inspira" w:eastAsia="GE Inspira" w:hAnsi="GE Inspira" w:cs="GE Inspira"/>
                <w:w w:val="99"/>
                <w:sz w:val="24"/>
                <w:szCs w:val="24"/>
              </w:rPr>
              <w:t>i</w:t>
            </w:r>
            <w:r>
              <w:rPr>
                <w:rFonts w:ascii="GE Inspira" w:eastAsia="GE Inspira" w:hAnsi="GE Inspira" w:cs="GE Inspira"/>
                <w:spacing w:val="1"/>
                <w:w w:val="99"/>
                <w:sz w:val="24"/>
                <w:szCs w:val="24"/>
              </w:rPr>
              <w:t>n</w:t>
            </w:r>
            <w:r>
              <w:rPr>
                <w:rFonts w:ascii="GE Inspira" w:eastAsia="GE Inspira" w:hAnsi="GE Inspira" w:cs="GE Inspira"/>
                <w:w w:val="99"/>
                <w:sz w:val="24"/>
                <w:szCs w:val="24"/>
              </w:rPr>
              <w:t>g</w:t>
            </w:r>
            <w:r>
              <w:rPr>
                <w:rFonts w:ascii="GE Inspira" w:eastAsia="GE Inspira" w:hAnsi="GE Inspira" w:cs="GE Inspira"/>
                <w:spacing w:val="-1"/>
                <w:sz w:val="24"/>
                <w:szCs w:val="24"/>
              </w:rPr>
              <w:t xml:space="preserve"> </w:t>
            </w:r>
            <w:r>
              <w:rPr>
                <w:rFonts w:ascii="GE Inspira" w:eastAsia="GE Inspira" w:hAnsi="GE Inspira" w:cs="GE Inspira"/>
                <w:sz w:val="24"/>
                <w:szCs w:val="24"/>
              </w:rPr>
              <w:t>res</w:t>
            </w:r>
            <w:r>
              <w:rPr>
                <w:rFonts w:ascii="GE Inspira" w:eastAsia="GE Inspira" w:hAnsi="GE Inspira" w:cs="GE Inspira"/>
                <w:spacing w:val="1"/>
                <w:sz w:val="24"/>
                <w:szCs w:val="24"/>
              </w:rPr>
              <w:t>o</w:t>
            </w:r>
            <w:r>
              <w:rPr>
                <w:rFonts w:ascii="GE Inspira" w:eastAsia="GE Inspira" w:hAnsi="GE Inspira" w:cs="GE Inspira"/>
                <w:sz w:val="24"/>
                <w:szCs w:val="24"/>
              </w:rPr>
              <w:t>l</w:t>
            </w:r>
            <w:r>
              <w:rPr>
                <w:rFonts w:ascii="GE Inspira" w:eastAsia="GE Inspira" w:hAnsi="GE Inspira" w:cs="GE Inspira"/>
                <w:spacing w:val="-1"/>
                <w:sz w:val="24"/>
                <w:szCs w:val="24"/>
              </w:rPr>
              <w:t>u</w:t>
            </w:r>
            <w:r>
              <w:rPr>
                <w:rFonts w:ascii="GE Inspira" w:eastAsia="GE Inspira" w:hAnsi="GE Inspira" w:cs="GE Inspira"/>
                <w:sz w:val="24"/>
                <w:szCs w:val="24"/>
              </w:rPr>
              <w:t>ti</w:t>
            </w:r>
            <w:r>
              <w:rPr>
                <w:rFonts w:ascii="GE Inspira" w:eastAsia="GE Inspira" w:hAnsi="GE Inspira" w:cs="GE Inspira"/>
                <w:spacing w:val="1"/>
                <w:sz w:val="24"/>
                <w:szCs w:val="24"/>
              </w:rPr>
              <w:t>o</w:t>
            </w:r>
            <w:r>
              <w:rPr>
                <w:rFonts w:ascii="GE Inspira" w:eastAsia="GE Inspira" w:hAnsi="GE Inspira" w:cs="GE Inspira"/>
                <w:sz w:val="24"/>
                <w:szCs w:val="24"/>
              </w:rPr>
              <w:t>n</w:t>
            </w:r>
            <w:r>
              <w:rPr>
                <w:rFonts w:ascii="GE Inspira" w:eastAsia="GE Inspira" w:hAnsi="GE Inspira" w:cs="GE Inspira"/>
                <w:spacing w:val="-11"/>
                <w:sz w:val="24"/>
                <w:szCs w:val="24"/>
              </w:rPr>
              <w:t xml:space="preserve"> </w:t>
            </w:r>
            <w:r>
              <w:rPr>
                <w:rFonts w:ascii="GE Inspira" w:eastAsia="GE Inspira" w:hAnsi="GE Inspira" w:cs="GE Inspira"/>
                <w:sz w:val="24"/>
                <w:szCs w:val="24"/>
              </w:rPr>
              <w:t>wi</w:t>
            </w:r>
            <w:r>
              <w:rPr>
                <w:rFonts w:ascii="GE Inspira" w:eastAsia="GE Inspira" w:hAnsi="GE Inspira" w:cs="GE Inspira"/>
                <w:spacing w:val="1"/>
                <w:sz w:val="24"/>
                <w:szCs w:val="24"/>
              </w:rPr>
              <w:t>t</w:t>
            </w:r>
            <w:r>
              <w:rPr>
                <w:rFonts w:ascii="GE Inspira" w:eastAsia="GE Inspira" w:hAnsi="GE Inspira" w:cs="GE Inspira"/>
                <w:sz w:val="24"/>
                <w:szCs w:val="24"/>
              </w:rPr>
              <w:t>h</w:t>
            </w:r>
            <w:r>
              <w:rPr>
                <w:rFonts w:ascii="GE Inspira" w:eastAsia="GE Inspira" w:hAnsi="GE Inspira" w:cs="GE Inspira"/>
                <w:spacing w:val="-5"/>
                <w:sz w:val="24"/>
                <w:szCs w:val="24"/>
              </w:rPr>
              <w:t xml:space="preserve"> </w:t>
            </w:r>
            <w:r>
              <w:rPr>
                <w:rFonts w:ascii="GE Inspira" w:eastAsia="GE Inspira" w:hAnsi="GE Inspira" w:cs="GE Inspira"/>
                <w:sz w:val="24"/>
                <w:szCs w:val="24"/>
              </w:rPr>
              <w:t>t</w:t>
            </w:r>
            <w:r>
              <w:rPr>
                <w:rFonts w:ascii="GE Inspira" w:eastAsia="GE Inspira" w:hAnsi="GE Inspira" w:cs="GE Inspira"/>
                <w:spacing w:val="-1"/>
                <w:sz w:val="24"/>
                <w:szCs w:val="24"/>
              </w:rPr>
              <w:t>h</w:t>
            </w:r>
            <w:r>
              <w:rPr>
                <w:rFonts w:ascii="GE Inspira" w:eastAsia="GE Inspira" w:hAnsi="GE Inspira" w:cs="GE Inspira"/>
                <w:sz w:val="24"/>
                <w:szCs w:val="24"/>
              </w:rPr>
              <w:t>e</w:t>
            </w:r>
            <w:r>
              <w:rPr>
                <w:rFonts w:ascii="GE Inspira" w:eastAsia="GE Inspira" w:hAnsi="GE Inspira" w:cs="GE Inspira"/>
                <w:spacing w:val="-3"/>
                <w:sz w:val="24"/>
                <w:szCs w:val="24"/>
              </w:rPr>
              <w:t xml:space="preserve"> </w:t>
            </w:r>
            <w:r>
              <w:rPr>
                <w:rFonts w:ascii="GE Inspira" w:eastAsia="GE Inspira" w:hAnsi="GE Inspira" w:cs="GE Inspira"/>
                <w:sz w:val="24"/>
                <w:szCs w:val="24"/>
              </w:rPr>
              <w:t>C</w:t>
            </w:r>
            <w:r>
              <w:rPr>
                <w:rFonts w:ascii="GE Inspira" w:eastAsia="GE Inspira" w:hAnsi="GE Inspira" w:cs="GE Inspira"/>
                <w:spacing w:val="-1"/>
                <w:sz w:val="24"/>
                <w:szCs w:val="24"/>
              </w:rPr>
              <w:t>u</w:t>
            </w:r>
            <w:r>
              <w:rPr>
                <w:rFonts w:ascii="GE Inspira" w:eastAsia="GE Inspira" w:hAnsi="GE Inspira" w:cs="GE Inspira"/>
                <w:sz w:val="24"/>
                <w:szCs w:val="24"/>
              </w:rPr>
              <w:t>st</w:t>
            </w:r>
            <w:r>
              <w:rPr>
                <w:rFonts w:ascii="GE Inspira" w:eastAsia="GE Inspira" w:hAnsi="GE Inspira" w:cs="GE Inspira"/>
                <w:spacing w:val="1"/>
                <w:sz w:val="24"/>
                <w:szCs w:val="24"/>
              </w:rPr>
              <w:t>om</w:t>
            </w:r>
            <w:r>
              <w:rPr>
                <w:rFonts w:ascii="GE Inspira" w:eastAsia="GE Inspira" w:hAnsi="GE Inspira" w:cs="GE Inspira"/>
                <w:sz w:val="24"/>
                <w:szCs w:val="24"/>
              </w:rPr>
              <w:t>er</w:t>
            </w:r>
            <w:r>
              <w:rPr>
                <w:rFonts w:ascii="GE Inspira" w:eastAsia="GE Inspira" w:hAnsi="GE Inspira" w:cs="GE Inspira"/>
                <w:spacing w:val="-4"/>
                <w:sz w:val="24"/>
                <w:szCs w:val="24"/>
              </w:rPr>
              <w:t xml:space="preserve"> </w:t>
            </w:r>
            <w:r>
              <w:rPr>
                <w:rFonts w:ascii="GE Inspira" w:eastAsia="GE Inspira" w:hAnsi="GE Inspira" w:cs="GE Inspira"/>
                <w:sz w:val="24"/>
                <w:szCs w:val="24"/>
              </w:rPr>
              <w:t>on</w:t>
            </w:r>
            <w:r>
              <w:rPr>
                <w:rFonts w:ascii="GE Inspira" w:eastAsia="GE Inspira" w:hAnsi="GE Inspira" w:cs="GE Inspira"/>
                <w:spacing w:val="-1"/>
                <w:sz w:val="24"/>
                <w:szCs w:val="24"/>
              </w:rPr>
              <w:t xml:space="preserve"> </w:t>
            </w:r>
            <w:r>
              <w:rPr>
                <w:rFonts w:ascii="GE Inspira" w:eastAsia="GE Inspira" w:hAnsi="GE Inspira" w:cs="GE Inspira"/>
                <w:sz w:val="24"/>
                <w:szCs w:val="24"/>
              </w:rPr>
              <w:t>r</w:t>
            </w:r>
            <w:r>
              <w:rPr>
                <w:rFonts w:ascii="GE Inspira" w:eastAsia="GE Inspira" w:hAnsi="GE Inspira" w:cs="GE Inspira"/>
                <w:spacing w:val="-2"/>
                <w:sz w:val="24"/>
                <w:szCs w:val="24"/>
              </w:rPr>
              <w:t>a</w:t>
            </w:r>
            <w:r>
              <w:rPr>
                <w:rFonts w:ascii="GE Inspira" w:eastAsia="GE Inspira" w:hAnsi="GE Inspira" w:cs="GE Inspira"/>
                <w:sz w:val="24"/>
                <w:szCs w:val="24"/>
              </w:rPr>
              <w:t>ised</w:t>
            </w:r>
            <w:r>
              <w:rPr>
                <w:rFonts w:ascii="GE Inspira" w:eastAsia="GE Inspira" w:hAnsi="GE Inspira" w:cs="GE Inspira"/>
                <w:spacing w:val="-5"/>
                <w:sz w:val="24"/>
                <w:szCs w:val="24"/>
              </w:rPr>
              <w:t xml:space="preserve"> </w:t>
            </w:r>
            <w:r>
              <w:rPr>
                <w:rFonts w:ascii="GE Inspira" w:eastAsia="GE Inspira" w:hAnsi="GE Inspira" w:cs="GE Inspira"/>
                <w:spacing w:val="-1"/>
                <w:sz w:val="24"/>
                <w:szCs w:val="24"/>
              </w:rPr>
              <w:t>p</w:t>
            </w:r>
            <w:r>
              <w:rPr>
                <w:rFonts w:ascii="GE Inspira" w:eastAsia="GE Inspira" w:hAnsi="GE Inspira" w:cs="GE Inspira"/>
                <w:sz w:val="24"/>
                <w:szCs w:val="24"/>
              </w:rPr>
              <w:t>oi</w:t>
            </w:r>
            <w:r>
              <w:rPr>
                <w:rFonts w:ascii="GE Inspira" w:eastAsia="GE Inspira" w:hAnsi="GE Inspira" w:cs="GE Inspira"/>
                <w:spacing w:val="-1"/>
                <w:sz w:val="24"/>
                <w:szCs w:val="24"/>
              </w:rPr>
              <w:t>n</w:t>
            </w:r>
            <w:r>
              <w:rPr>
                <w:rFonts w:ascii="GE Inspira" w:eastAsia="GE Inspira" w:hAnsi="GE Inspira" w:cs="GE Inspira"/>
                <w:sz w:val="24"/>
                <w:szCs w:val="24"/>
              </w:rPr>
              <w:t>t</w:t>
            </w:r>
            <w:r>
              <w:rPr>
                <w:rFonts w:ascii="GE Inspira" w:eastAsia="GE Inspira" w:hAnsi="GE Inspira" w:cs="GE Inspira"/>
                <w:spacing w:val="1"/>
                <w:sz w:val="24"/>
                <w:szCs w:val="24"/>
              </w:rPr>
              <w:t>s</w:t>
            </w:r>
            <w:r>
              <w:rPr>
                <w:rFonts w:ascii="GE Inspira" w:eastAsia="GE Inspira" w:hAnsi="GE Inspira" w:cs="GE Inspira"/>
                <w:sz w:val="24"/>
                <w:szCs w:val="24"/>
              </w:rPr>
              <w:t>.</w:t>
            </w:r>
          </w:p>
        </w:tc>
      </w:tr>
    </w:tbl>
    <w:p w14:paraId="4243E7D2" w14:textId="77777777" w:rsidR="002403A8" w:rsidRDefault="002403A8">
      <w:r>
        <w:br w:type="page"/>
      </w:r>
    </w:p>
    <w:p w14:paraId="4C86D80A" w14:textId="3E7790BC" w:rsidR="00595B6E" w:rsidRPr="00145818" w:rsidRDefault="00595B6E" w:rsidP="00B70204">
      <w:pPr>
        <w:pStyle w:val="Heading1"/>
      </w:pPr>
      <w:bookmarkStart w:id="53" w:name="_Toc491266182"/>
      <w:r w:rsidRPr="00145818">
        <w:lastRenderedPageBreak/>
        <w:t xml:space="preserve">Quality </w:t>
      </w:r>
      <w:r w:rsidR="00E93A62">
        <w:t>r</w:t>
      </w:r>
      <w:r w:rsidRPr="00145818">
        <w:t>ecords</w:t>
      </w:r>
      <w:bookmarkEnd w:id="53"/>
    </w:p>
    <w:p w14:paraId="5AA98EB9" w14:textId="0C211C66" w:rsidR="006B39A1" w:rsidRPr="00681BAF" w:rsidRDefault="006B39A1" w:rsidP="00394223">
      <w:pPr>
        <w:pStyle w:val="TextBody1"/>
      </w:pPr>
      <w:r w:rsidRPr="00681BAF">
        <w:rPr>
          <w:rStyle w:val="FootnoteTextChar"/>
          <w:rFonts w:ascii="GE Inspira Sans" w:hAnsi="GE Inspira Sans"/>
        </w:rPr>
        <w:t xml:space="preserve">The following is a summary of records produced by this work instruction that </w:t>
      </w:r>
      <w:r w:rsidRPr="00681BAF">
        <w:t>shall</w:t>
      </w:r>
      <w:r w:rsidRPr="00681BAF">
        <w:rPr>
          <w:rStyle w:val="FootnoteTextChar"/>
          <w:rFonts w:ascii="GE Inspira Sans" w:hAnsi="GE Inspira Sans"/>
        </w:rPr>
        <w:t xml:space="preserve"> be maintained and controlled according to the requirements of</w:t>
      </w:r>
      <w:r w:rsidRPr="00681BAF">
        <w:t xml:space="preserve"> </w:t>
      </w:r>
      <w:hyperlink r:id="rId12" w:history="1">
        <w:r w:rsidRPr="00681BAF">
          <w:rPr>
            <w:rStyle w:val="Hyperlink"/>
          </w:rPr>
          <w:t>OGQ-0102 - Record Control</w:t>
        </w:r>
      </w:hyperlink>
      <w:r w:rsidRPr="00681BAF">
        <w:t xml:space="preserve">. </w:t>
      </w:r>
      <w:r w:rsidRPr="00681BAF">
        <w:rPr>
          <w:rStyle w:val="FootnoteTextChar"/>
          <w:rFonts w:ascii="GE Inspira Sans" w:hAnsi="GE Inspira Sans"/>
        </w:rPr>
        <w:t xml:space="preserve">All records shall be in line with Records location map relevant for the </w:t>
      </w:r>
      <w:r w:rsidR="00E93A62" w:rsidRPr="00681BAF">
        <w:rPr>
          <w:rStyle w:val="FootnoteTextChar"/>
          <w:rFonts w:ascii="GE Inspira Sans" w:hAnsi="GE Inspira Sans"/>
        </w:rPr>
        <w:t>s</w:t>
      </w:r>
      <w:r w:rsidRPr="00681BAF">
        <w:rPr>
          <w:rStyle w:val="FootnoteTextChar"/>
          <w:rFonts w:ascii="GE Inspira Sans" w:hAnsi="GE Inspira Sans"/>
        </w:rPr>
        <w:t>ite/</w:t>
      </w:r>
      <w:r w:rsidR="00E93A62" w:rsidRPr="00681BAF">
        <w:rPr>
          <w:rStyle w:val="FootnoteTextChar"/>
          <w:rFonts w:ascii="GE Inspira Sans" w:hAnsi="GE Inspira Sans"/>
        </w:rPr>
        <w:t>o</w:t>
      </w:r>
      <w:r w:rsidRPr="00681BAF">
        <w:rPr>
          <w:rStyle w:val="FootnoteTextChar"/>
          <w:rFonts w:ascii="GE Inspira Sans" w:hAnsi="GE Inspira Sans"/>
        </w:rPr>
        <w:t>rganization.</w:t>
      </w:r>
    </w:p>
    <w:tbl>
      <w:tblPr>
        <w:tblStyle w:val="TableGrid"/>
        <w:tblW w:w="5103" w:type="dxa"/>
        <w:tblInd w:w="-5" w:type="dxa"/>
        <w:tblLook w:val="04A0" w:firstRow="1" w:lastRow="0" w:firstColumn="1" w:lastColumn="0" w:noHBand="0" w:noVBand="1"/>
      </w:tblPr>
      <w:tblGrid>
        <w:gridCol w:w="5103"/>
      </w:tblGrid>
      <w:tr w:rsidR="002403A8" w:rsidRPr="00033A8E" w14:paraId="6D04916C" w14:textId="77777777" w:rsidTr="002403A8">
        <w:trPr>
          <w:trHeight w:val="434"/>
          <w:tblHeader/>
        </w:trPr>
        <w:tc>
          <w:tcPr>
            <w:tcW w:w="5103" w:type="dxa"/>
            <w:shd w:val="clear" w:color="auto" w:fill="005EB8"/>
            <w:vAlign w:val="center"/>
          </w:tcPr>
          <w:p w14:paraId="35D543DF" w14:textId="77777777" w:rsidR="002403A8" w:rsidRPr="00033A8E" w:rsidRDefault="002403A8" w:rsidP="002403A8">
            <w:pPr>
              <w:pStyle w:val="TableTitle-AlignedLeft"/>
              <w:jc w:val="center"/>
            </w:pPr>
            <w:r w:rsidRPr="00033A8E">
              <w:t>Record</w:t>
            </w:r>
          </w:p>
        </w:tc>
      </w:tr>
      <w:tr w:rsidR="002403A8" w:rsidRPr="00145818" w14:paraId="64497BC0" w14:textId="77777777" w:rsidTr="002403A8">
        <w:trPr>
          <w:trHeight w:val="543"/>
        </w:trPr>
        <w:tc>
          <w:tcPr>
            <w:tcW w:w="5103" w:type="dxa"/>
            <w:vAlign w:val="center"/>
          </w:tcPr>
          <w:p w14:paraId="634BD398" w14:textId="717C31C6" w:rsidR="002403A8" w:rsidRPr="00033A8E" w:rsidRDefault="002403A8" w:rsidP="00681BAF">
            <w:pPr>
              <w:pStyle w:val="TableText"/>
              <w:rPr>
                <w:rFonts w:eastAsiaTheme="minorEastAsia"/>
                <w:noProof/>
                <w:lang w:val="en-US"/>
              </w:rPr>
            </w:pPr>
            <w:r>
              <w:rPr>
                <w:rFonts w:eastAsiaTheme="minorEastAsia"/>
                <w:noProof/>
                <w:lang w:val="en-US"/>
              </w:rPr>
              <w:t>BHGE Purchase Order Requisitions</w:t>
            </w:r>
          </w:p>
        </w:tc>
      </w:tr>
      <w:tr w:rsidR="002403A8" w:rsidRPr="00145818" w14:paraId="6002BBE9" w14:textId="77777777" w:rsidTr="002403A8">
        <w:trPr>
          <w:trHeight w:val="543"/>
        </w:trPr>
        <w:tc>
          <w:tcPr>
            <w:tcW w:w="5103" w:type="dxa"/>
            <w:vAlign w:val="center"/>
          </w:tcPr>
          <w:p w14:paraId="4245B1D7" w14:textId="6F0A2180" w:rsidR="002403A8" w:rsidRPr="00033A8E" w:rsidRDefault="002403A8" w:rsidP="00681BAF">
            <w:pPr>
              <w:pStyle w:val="TableText"/>
              <w:rPr>
                <w:rFonts w:eastAsiaTheme="minorEastAsia"/>
                <w:noProof/>
                <w:lang w:val="en-US"/>
              </w:rPr>
            </w:pPr>
            <w:r>
              <w:rPr>
                <w:rFonts w:eastAsiaTheme="minorEastAsia"/>
                <w:noProof/>
                <w:lang w:val="en-US"/>
              </w:rPr>
              <w:t>BHGE Purchase Orders</w:t>
            </w:r>
          </w:p>
        </w:tc>
      </w:tr>
      <w:tr w:rsidR="002403A8" w:rsidRPr="00145818" w14:paraId="16FF1BDF" w14:textId="77777777" w:rsidTr="002403A8">
        <w:trPr>
          <w:trHeight w:val="543"/>
        </w:trPr>
        <w:tc>
          <w:tcPr>
            <w:tcW w:w="5103" w:type="dxa"/>
            <w:vAlign w:val="center"/>
          </w:tcPr>
          <w:p w14:paraId="40BBC982" w14:textId="2633A73A" w:rsidR="002403A8" w:rsidRPr="00033A8E" w:rsidRDefault="002403A8" w:rsidP="00681BAF">
            <w:pPr>
              <w:pStyle w:val="TableText"/>
              <w:rPr>
                <w:rFonts w:eastAsiaTheme="minorEastAsia"/>
                <w:noProof/>
                <w:lang w:val="en-US"/>
              </w:rPr>
            </w:pPr>
            <w:r>
              <w:rPr>
                <w:rFonts w:eastAsiaTheme="minorEastAsia"/>
                <w:noProof/>
                <w:lang w:val="en-US"/>
              </w:rPr>
              <w:t>BHGE Invoice to Customer</w:t>
            </w:r>
          </w:p>
        </w:tc>
      </w:tr>
      <w:tr w:rsidR="002403A8" w:rsidRPr="00145818" w14:paraId="0F26D6BF" w14:textId="77777777" w:rsidTr="002403A8">
        <w:trPr>
          <w:trHeight w:val="543"/>
        </w:trPr>
        <w:tc>
          <w:tcPr>
            <w:tcW w:w="5103" w:type="dxa"/>
            <w:vAlign w:val="center"/>
          </w:tcPr>
          <w:p w14:paraId="718A4F1A" w14:textId="6C6E56AD" w:rsidR="002403A8" w:rsidRPr="00033A8E" w:rsidRDefault="002403A8" w:rsidP="00681BAF">
            <w:pPr>
              <w:pStyle w:val="TableText"/>
              <w:rPr>
                <w:rFonts w:eastAsiaTheme="minorEastAsia"/>
                <w:noProof/>
                <w:lang w:val="en-US"/>
              </w:rPr>
            </w:pPr>
            <w:r>
              <w:rPr>
                <w:rFonts w:eastAsiaTheme="minorEastAsia"/>
                <w:noProof/>
                <w:lang w:val="en-US"/>
              </w:rPr>
              <w:t>Equipment Delivery Notification and Call-Out Form</w:t>
            </w:r>
          </w:p>
        </w:tc>
      </w:tr>
      <w:tr w:rsidR="002403A8" w:rsidRPr="00145818" w14:paraId="2FA019F2" w14:textId="77777777" w:rsidTr="002403A8">
        <w:trPr>
          <w:trHeight w:val="543"/>
        </w:trPr>
        <w:tc>
          <w:tcPr>
            <w:tcW w:w="5103" w:type="dxa"/>
            <w:vAlign w:val="center"/>
          </w:tcPr>
          <w:p w14:paraId="7006CD8B" w14:textId="4E0CC361" w:rsidR="002403A8" w:rsidRPr="00033A8E" w:rsidRDefault="002403A8" w:rsidP="00681BAF">
            <w:pPr>
              <w:pStyle w:val="TableText"/>
              <w:rPr>
                <w:rFonts w:eastAsiaTheme="minorEastAsia"/>
                <w:noProof/>
                <w:lang w:val="en-US"/>
              </w:rPr>
            </w:pPr>
            <w:r>
              <w:rPr>
                <w:rFonts w:eastAsiaTheme="minorEastAsia"/>
                <w:noProof/>
                <w:lang w:val="en-US"/>
              </w:rPr>
              <w:t>Variation Order Form</w:t>
            </w:r>
          </w:p>
        </w:tc>
      </w:tr>
      <w:tr w:rsidR="002403A8" w:rsidRPr="00145818" w14:paraId="049FBD99" w14:textId="77777777" w:rsidTr="002403A8">
        <w:trPr>
          <w:trHeight w:val="543"/>
        </w:trPr>
        <w:tc>
          <w:tcPr>
            <w:tcW w:w="5103" w:type="dxa"/>
            <w:vAlign w:val="center"/>
          </w:tcPr>
          <w:p w14:paraId="2512628E" w14:textId="4CBDD24A" w:rsidR="002403A8" w:rsidRPr="00033A8E" w:rsidRDefault="002403A8" w:rsidP="00681BAF">
            <w:pPr>
              <w:pStyle w:val="TableText"/>
              <w:rPr>
                <w:rFonts w:eastAsiaTheme="minorEastAsia"/>
                <w:noProof/>
                <w:lang w:val="en-US"/>
              </w:rPr>
            </w:pPr>
            <w:r>
              <w:rPr>
                <w:rFonts w:eastAsiaTheme="minorEastAsia"/>
                <w:noProof/>
                <w:lang w:val="en-US"/>
              </w:rPr>
              <w:t>Reeust for Quotation Form</w:t>
            </w:r>
          </w:p>
        </w:tc>
      </w:tr>
    </w:tbl>
    <w:p w14:paraId="31A2BE0C" w14:textId="77777777" w:rsidR="00935185" w:rsidRDefault="00935185" w:rsidP="00935185">
      <w:pPr>
        <w:pStyle w:val="Heading1"/>
        <w:numPr>
          <w:ilvl w:val="0"/>
          <w:numId w:val="0"/>
        </w:numPr>
        <w:ind w:left="567"/>
      </w:pPr>
    </w:p>
    <w:p w14:paraId="788BC693" w14:textId="77777777" w:rsidR="00935185" w:rsidRDefault="00935185">
      <w:pPr>
        <w:rPr>
          <w:b/>
        </w:rPr>
      </w:pPr>
      <w:r>
        <w:br w:type="page"/>
      </w:r>
    </w:p>
    <w:p w14:paraId="1435F168" w14:textId="4B618DDA" w:rsidR="0047067E" w:rsidRPr="00145818" w:rsidRDefault="0047067E" w:rsidP="00B70204">
      <w:pPr>
        <w:pStyle w:val="Heading1"/>
      </w:pPr>
      <w:bookmarkStart w:id="54" w:name="_Toc491266183"/>
      <w:r w:rsidRPr="00145818">
        <w:lastRenderedPageBreak/>
        <w:t>Re</w:t>
      </w:r>
      <w:r w:rsidR="00D54934" w:rsidRPr="00145818">
        <w:t xml:space="preserve">ferences, </w:t>
      </w:r>
      <w:r w:rsidR="00E93A62">
        <w:t>t</w:t>
      </w:r>
      <w:r w:rsidR="00D54934" w:rsidRPr="00145818">
        <w:t xml:space="preserve">erms, </w:t>
      </w:r>
      <w:r w:rsidR="00E93A62">
        <w:t>d</w:t>
      </w:r>
      <w:r w:rsidR="00D54934" w:rsidRPr="00145818">
        <w:t>efinitions &amp;</w:t>
      </w:r>
      <w:r w:rsidRPr="00145818">
        <w:t xml:space="preserve"> </w:t>
      </w:r>
      <w:r w:rsidR="00E93A62">
        <w:t>a</w:t>
      </w:r>
      <w:r w:rsidRPr="00145818">
        <w:t>cronyms</w:t>
      </w:r>
      <w:bookmarkEnd w:id="54"/>
    </w:p>
    <w:p w14:paraId="279CF219" w14:textId="71105469" w:rsidR="005863D2" w:rsidRPr="00DC1E63" w:rsidRDefault="00595B6E" w:rsidP="009049D0">
      <w:pPr>
        <w:pStyle w:val="Heading2"/>
      </w:pPr>
      <w:bookmarkStart w:id="55" w:name="_Toc491266184"/>
      <w:r w:rsidRPr="00145818">
        <w:t>References</w:t>
      </w:r>
      <w:bookmarkEnd w:id="55"/>
    </w:p>
    <w:tbl>
      <w:tblPr>
        <w:tblStyle w:val="TableGrid"/>
        <w:tblW w:w="9759" w:type="dxa"/>
        <w:jc w:val="center"/>
        <w:tblLook w:val="04A0" w:firstRow="1" w:lastRow="0" w:firstColumn="1" w:lastColumn="0" w:noHBand="0" w:noVBand="1"/>
      </w:tblPr>
      <w:tblGrid>
        <w:gridCol w:w="2070"/>
        <w:gridCol w:w="4374"/>
        <w:gridCol w:w="3315"/>
      </w:tblGrid>
      <w:tr w:rsidR="006B39A1" w:rsidRPr="00033A8E" w14:paraId="36AC8B77" w14:textId="77777777" w:rsidTr="00711F71">
        <w:trPr>
          <w:trHeight w:val="432"/>
          <w:tblHeader/>
          <w:jc w:val="center"/>
        </w:trPr>
        <w:tc>
          <w:tcPr>
            <w:tcW w:w="2070" w:type="dxa"/>
            <w:shd w:val="clear" w:color="auto" w:fill="005EB8"/>
            <w:vAlign w:val="center"/>
          </w:tcPr>
          <w:p w14:paraId="4B007788" w14:textId="77777777" w:rsidR="006B39A1" w:rsidRPr="00033A8E" w:rsidRDefault="006B39A1" w:rsidP="00681BAF">
            <w:pPr>
              <w:pStyle w:val="TableTitle-AlignedLeft"/>
            </w:pPr>
            <w:r w:rsidRPr="00033A8E">
              <w:t>Number</w:t>
            </w:r>
          </w:p>
        </w:tc>
        <w:tc>
          <w:tcPr>
            <w:tcW w:w="4374" w:type="dxa"/>
            <w:shd w:val="clear" w:color="auto" w:fill="005EB8"/>
            <w:vAlign w:val="center"/>
          </w:tcPr>
          <w:p w14:paraId="6BF67D10" w14:textId="77777777" w:rsidR="006B39A1" w:rsidRPr="00033A8E" w:rsidRDefault="006B39A1" w:rsidP="00681BAF">
            <w:pPr>
              <w:pStyle w:val="TableTitle-AlignedLeft"/>
            </w:pPr>
            <w:r w:rsidRPr="00033A8E">
              <w:t>Name</w:t>
            </w:r>
          </w:p>
        </w:tc>
        <w:tc>
          <w:tcPr>
            <w:tcW w:w="3315" w:type="dxa"/>
            <w:shd w:val="clear" w:color="auto" w:fill="005EB8"/>
            <w:vAlign w:val="center"/>
          </w:tcPr>
          <w:p w14:paraId="6A28B4CA" w14:textId="27A549A7" w:rsidR="006B39A1" w:rsidRPr="00033A8E" w:rsidRDefault="006B39A1" w:rsidP="00681BAF">
            <w:pPr>
              <w:pStyle w:val="TableTitle-AlignedLeft"/>
            </w:pPr>
            <w:r w:rsidRPr="00033A8E">
              <w:t xml:space="preserve">Training </w:t>
            </w:r>
            <w:r w:rsidR="00681BAF">
              <w:t>m</w:t>
            </w:r>
            <w:r w:rsidRPr="00033A8E">
              <w:t xml:space="preserve">aterial &amp; </w:t>
            </w:r>
            <w:r w:rsidR="00681BAF">
              <w:t>q</w:t>
            </w:r>
            <w:r w:rsidRPr="00033A8E">
              <w:t>uiz</w:t>
            </w:r>
          </w:p>
        </w:tc>
      </w:tr>
      <w:tr w:rsidR="006B39A1" w:rsidRPr="00145818" w14:paraId="60B3E9D2" w14:textId="77777777" w:rsidTr="001602E5">
        <w:trPr>
          <w:trHeight w:val="161"/>
          <w:jc w:val="center"/>
        </w:trPr>
        <w:tc>
          <w:tcPr>
            <w:tcW w:w="2070" w:type="dxa"/>
          </w:tcPr>
          <w:p w14:paraId="146F2528" w14:textId="77777777" w:rsidR="006B39A1" w:rsidRPr="006F3093" w:rsidRDefault="006B39A1" w:rsidP="00681BAF">
            <w:pPr>
              <w:pStyle w:val="TableText"/>
              <w:rPr>
                <w:rStyle w:val="Hyperlink"/>
                <w:lang w:val="en-AU" w:eastAsia="en-AU"/>
              </w:rPr>
            </w:pPr>
            <w:r w:rsidRPr="006F3093">
              <w:rPr>
                <w:rFonts w:eastAsiaTheme="minorEastAsia"/>
                <w:noProof/>
                <w:lang w:val="en-US"/>
              </w:rPr>
              <w:t>n/a</w:t>
            </w:r>
          </w:p>
        </w:tc>
        <w:tc>
          <w:tcPr>
            <w:tcW w:w="4374" w:type="dxa"/>
          </w:tcPr>
          <w:p w14:paraId="06F1299B" w14:textId="5A9F8936" w:rsidR="006B39A1" w:rsidRPr="006F3093" w:rsidRDefault="006F3093" w:rsidP="00681BAF">
            <w:pPr>
              <w:pStyle w:val="TableText"/>
              <w:rPr>
                <w:rStyle w:val="Hyperlink"/>
              </w:rPr>
            </w:pPr>
            <w:r w:rsidRPr="006F3093">
              <w:rPr>
                <w:rStyle w:val="Hyperlink"/>
                <w:szCs w:val="24"/>
              </w:rPr>
              <w:t>BH</w:t>
            </w:r>
            <w:hyperlink r:id="rId13" w:history="1">
              <w:r w:rsidR="006B39A1" w:rsidRPr="00033A8E">
                <w:rPr>
                  <w:rStyle w:val="Hyperlink"/>
                  <w:szCs w:val="24"/>
                </w:rPr>
                <w:t>GE O&amp;G QMS Lexicon</w:t>
              </w:r>
            </w:hyperlink>
          </w:p>
        </w:tc>
        <w:tc>
          <w:tcPr>
            <w:tcW w:w="3315" w:type="dxa"/>
          </w:tcPr>
          <w:p w14:paraId="6CD5CA04" w14:textId="77777777" w:rsidR="006B39A1" w:rsidRPr="00033A8E" w:rsidRDefault="006B39A1" w:rsidP="00681BAF">
            <w:pPr>
              <w:pStyle w:val="TableText"/>
              <w:rPr>
                <w:rFonts w:cs="Arial"/>
              </w:rPr>
            </w:pPr>
            <w:r w:rsidRPr="00033A8E">
              <w:rPr>
                <w:rFonts w:eastAsiaTheme="minorEastAsia"/>
                <w:noProof/>
                <w:lang w:val="en-US"/>
              </w:rPr>
              <w:t>n/a</w:t>
            </w:r>
          </w:p>
        </w:tc>
      </w:tr>
      <w:tr w:rsidR="006B39A1" w:rsidRPr="00145818" w14:paraId="6049713C" w14:textId="77777777" w:rsidTr="001602E5">
        <w:trPr>
          <w:trHeight w:val="70"/>
          <w:jc w:val="center"/>
        </w:trPr>
        <w:tc>
          <w:tcPr>
            <w:tcW w:w="2070" w:type="dxa"/>
          </w:tcPr>
          <w:p w14:paraId="711E0C8E" w14:textId="77777777" w:rsidR="006B39A1" w:rsidRPr="00033A8E" w:rsidRDefault="006B39A1" w:rsidP="00681BAF">
            <w:pPr>
              <w:pStyle w:val="TableText"/>
            </w:pPr>
            <w:r w:rsidRPr="00033A8E">
              <w:rPr>
                <w:rFonts w:eastAsiaTheme="minorEastAsia"/>
                <w:noProof/>
                <w:lang w:val="en-US"/>
              </w:rPr>
              <w:t>n/a</w:t>
            </w:r>
          </w:p>
        </w:tc>
        <w:tc>
          <w:tcPr>
            <w:tcW w:w="4374" w:type="dxa"/>
          </w:tcPr>
          <w:p w14:paraId="28D499AD" w14:textId="77777777" w:rsidR="006B39A1" w:rsidRPr="00033A8E" w:rsidRDefault="005B259F" w:rsidP="00681BAF">
            <w:pPr>
              <w:pStyle w:val="TableText"/>
            </w:pPr>
            <w:hyperlink r:id="rId14" w:history="1">
              <w:r w:rsidR="006B39A1" w:rsidRPr="00033A8E">
                <w:rPr>
                  <w:rStyle w:val="Hyperlink"/>
                  <w:szCs w:val="24"/>
                </w:rPr>
                <w:t>Subsea Systems &amp; Drilling QMS Lexicon</w:t>
              </w:r>
            </w:hyperlink>
          </w:p>
        </w:tc>
        <w:tc>
          <w:tcPr>
            <w:tcW w:w="3315" w:type="dxa"/>
          </w:tcPr>
          <w:p w14:paraId="7F183F83" w14:textId="77777777" w:rsidR="006B39A1" w:rsidRPr="00033A8E" w:rsidRDefault="006B39A1" w:rsidP="00681BAF">
            <w:pPr>
              <w:pStyle w:val="TableText"/>
            </w:pPr>
            <w:r w:rsidRPr="00033A8E">
              <w:rPr>
                <w:rFonts w:eastAsiaTheme="minorEastAsia"/>
                <w:noProof/>
                <w:lang w:val="en-US"/>
              </w:rPr>
              <w:t>n/a</w:t>
            </w:r>
          </w:p>
        </w:tc>
      </w:tr>
      <w:tr w:rsidR="006B39A1" w:rsidRPr="00145818" w14:paraId="1C4A3245" w14:textId="77777777" w:rsidTr="009049D0">
        <w:trPr>
          <w:trHeight w:val="288"/>
          <w:jc w:val="center"/>
        </w:trPr>
        <w:tc>
          <w:tcPr>
            <w:tcW w:w="2070" w:type="dxa"/>
          </w:tcPr>
          <w:p w14:paraId="7C89F352" w14:textId="77777777" w:rsidR="006B39A1" w:rsidRPr="00033A8E" w:rsidRDefault="005B259F" w:rsidP="00681BAF">
            <w:pPr>
              <w:pStyle w:val="TableText"/>
              <w:rPr>
                <w:rFonts w:cs="Arial"/>
                <w:color w:val="000000"/>
              </w:rPr>
            </w:pPr>
            <w:hyperlink r:id="rId15" w:history="1">
              <w:r w:rsidR="006B39A1" w:rsidRPr="00033A8E">
                <w:rPr>
                  <w:rStyle w:val="Hyperlink"/>
                  <w:rFonts w:cs="Arial"/>
                  <w:szCs w:val="24"/>
                </w:rPr>
                <w:t>OGQ-0102</w:t>
              </w:r>
            </w:hyperlink>
          </w:p>
        </w:tc>
        <w:tc>
          <w:tcPr>
            <w:tcW w:w="4374" w:type="dxa"/>
          </w:tcPr>
          <w:p w14:paraId="5348798A" w14:textId="77777777" w:rsidR="006B39A1" w:rsidRPr="00033A8E" w:rsidRDefault="005B259F" w:rsidP="00681BAF">
            <w:pPr>
              <w:pStyle w:val="TableText"/>
              <w:rPr>
                <w:rFonts w:cs="Arial"/>
                <w:color w:val="000000"/>
              </w:rPr>
            </w:pPr>
            <w:hyperlink r:id="rId16" w:history="1">
              <w:r w:rsidR="006B39A1" w:rsidRPr="00033A8E">
                <w:rPr>
                  <w:rStyle w:val="Hyperlink"/>
                  <w:rFonts w:cs="Arial"/>
                  <w:szCs w:val="24"/>
                </w:rPr>
                <w:t>O&amp;G Record Control Procedure</w:t>
              </w:r>
            </w:hyperlink>
          </w:p>
        </w:tc>
        <w:tc>
          <w:tcPr>
            <w:tcW w:w="3315" w:type="dxa"/>
          </w:tcPr>
          <w:p w14:paraId="1E6B7A94" w14:textId="77777777" w:rsidR="006B39A1" w:rsidRPr="00033A8E" w:rsidRDefault="005B259F" w:rsidP="00681BAF">
            <w:pPr>
              <w:pStyle w:val="TableText"/>
              <w:rPr>
                <w:rFonts w:cs="Arial"/>
                <w:color w:val="000000"/>
              </w:rPr>
            </w:pPr>
            <w:hyperlink r:id="rId17" w:history="1">
              <w:r w:rsidR="006B39A1" w:rsidRPr="00033A8E">
                <w:rPr>
                  <w:rStyle w:val="Hyperlink"/>
                  <w:rFonts w:cs="Arial"/>
                  <w:szCs w:val="24"/>
                </w:rPr>
                <w:t>OGQ-0102TM</w:t>
              </w:r>
            </w:hyperlink>
          </w:p>
        </w:tc>
      </w:tr>
      <w:tr w:rsidR="006B39A1" w:rsidRPr="00145818" w14:paraId="141B2685" w14:textId="77777777" w:rsidTr="009049D0">
        <w:trPr>
          <w:trHeight w:val="288"/>
          <w:jc w:val="center"/>
        </w:trPr>
        <w:tc>
          <w:tcPr>
            <w:tcW w:w="2070" w:type="dxa"/>
          </w:tcPr>
          <w:p w14:paraId="657744E0" w14:textId="77777777" w:rsidR="006B39A1" w:rsidRPr="00681BAF" w:rsidRDefault="005B259F" w:rsidP="00681BAF">
            <w:pPr>
              <w:pStyle w:val="TableText"/>
              <w:rPr>
                <w:rStyle w:val="Hyperlink"/>
                <w:rFonts w:cs="Arial"/>
              </w:rPr>
            </w:pPr>
            <w:hyperlink r:id="rId18" w:history="1">
              <w:r w:rsidR="006B39A1" w:rsidRPr="00681BAF">
                <w:rPr>
                  <w:rStyle w:val="Hyperlink"/>
                  <w:rFonts w:cs="Arial"/>
                  <w:szCs w:val="24"/>
                </w:rPr>
                <w:t>OGQ-0116</w:t>
              </w:r>
            </w:hyperlink>
          </w:p>
        </w:tc>
        <w:tc>
          <w:tcPr>
            <w:tcW w:w="4374" w:type="dxa"/>
          </w:tcPr>
          <w:p w14:paraId="2B9A2DFA" w14:textId="77777777" w:rsidR="006B39A1" w:rsidRPr="00681BAF" w:rsidRDefault="005B259F" w:rsidP="00681BAF">
            <w:pPr>
              <w:pStyle w:val="TableText"/>
              <w:rPr>
                <w:rStyle w:val="Hyperlink"/>
              </w:rPr>
            </w:pPr>
            <w:hyperlink r:id="rId19" w:history="1">
              <w:r w:rsidR="006B39A1" w:rsidRPr="00681BAF">
                <w:rPr>
                  <w:rStyle w:val="Hyperlink"/>
                  <w:rFonts w:cs="Arial"/>
                  <w:szCs w:val="24"/>
                </w:rPr>
                <w:t>O&amp;G Design &amp; Development Procedure</w:t>
              </w:r>
            </w:hyperlink>
          </w:p>
        </w:tc>
        <w:tc>
          <w:tcPr>
            <w:tcW w:w="3315" w:type="dxa"/>
          </w:tcPr>
          <w:p w14:paraId="54E2992D" w14:textId="77777777" w:rsidR="006B39A1" w:rsidRPr="00681BAF" w:rsidRDefault="005B259F" w:rsidP="00681BAF">
            <w:pPr>
              <w:pStyle w:val="TableText"/>
              <w:rPr>
                <w:rStyle w:val="Hyperlink"/>
              </w:rPr>
            </w:pPr>
            <w:hyperlink r:id="rId20" w:history="1">
              <w:r w:rsidR="006B39A1" w:rsidRPr="00681BAF">
                <w:rPr>
                  <w:rStyle w:val="Hyperlink"/>
                  <w:rFonts w:cs="Arial"/>
                  <w:szCs w:val="24"/>
                </w:rPr>
                <w:t>OGQ-0116TM</w:t>
              </w:r>
            </w:hyperlink>
          </w:p>
        </w:tc>
      </w:tr>
      <w:tr w:rsidR="006B39A1" w:rsidRPr="00145818" w14:paraId="69C7A31E" w14:textId="77777777" w:rsidTr="009049D0">
        <w:trPr>
          <w:trHeight w:val="288"/>
          <w:jc w:val="center"/>
        </w:trPr>
        <w:tc>
          <w:tcPr>
            <w:tcW w:w="2070" w:type="dxa"/>
          </w:tcPr>
          <w:p w14:paraId="70A1879E" w14:textId="7BB12489" w:rsidR="006B39A1" w:rsidRPr="00033A8E" w:rsidRDefault="00701BB8" w:rsidP="00681BAF">
            <w:pPr>
              <w:pStyle w:val="TableText"/>
              <w:rPr>
                <w:rFonts w:cs="Arial"/>
                <w:color w:val="000000"/>
              </w:rPr>
            </w:pPr>
            <w:r>
              <w:rPr>
                <w:rFonts w:cs="Arial"/>
                <w:color w:val="000000"/>
              </w:rPr>
              <w:t>QF-PER-044</w:t>
            </w:r>
          </w:p>
        </w:tc>
        <w:tc>
          <w:tcPr>
            <w:tcW w:w="4374" w:type="dxa"/>
          </w:tcPr>
          <w:p w14:paraId="7FDCA74A" w14:textId="3CD8EC77" w:rsidR="006B39A1" w:rsidRPr="00033A8E" w:rsidRDefault="00701BB8" w:rsidP="00701BB8">
            <w:pPr>
              <w:pStyle w:val="TableText"/>
              <w:rPr>
                <w:rFonts w:cs="Arial"/>
                <w:color w:val="000000"/>
              </w:rPr>
            </w:pPr>
            <w:r>
              <w:rPr>
                <w:rFonts w:cs="Arial"/>
                <w:color w:val="000000"/>
              </w:rPr>
              <w:t>Request for Quotation Form</w:t>
            </w:r>
          </w:p>
        </w:tc>
        <w:tc>
          <w:tcPr>
            <w:tcW w:w="3315" w:type="dxa"/>
          </w:tcPr>
          <w:p w14:paraId="4F0ABB7E" w14:textId="2F2137EB" w:rsidR="006B39A1" w:rsidRPr="00033A8E" w:rsidRDefault="00701BB8" w:rsidP="00681BAF">
            <w:pPr>
              <w:pStyle w:val="TableText"/>
              <w:rPr>
                <w:rFonts w:cs="Arial"/>
                <w:color w:val="000000"/>
              </w:rPr>
            </w:pPr>
            <w:r>
              <w:rPr>
                <w:rFonts w:cs="Arial"/>
                <w:color w:val="000000"/>
              </w:rPr>
              <w:t>n/a</w:t>
            </w:r>
          </w:p>
        </w:tc>
      </w:tr>
      <w:tr w:rsidR="006B39A1" w:rsidRPr="00145818" w14:paraId="1547A2FA" w14:textId="77777777" w:rsidTr="009049D0">
        <w:trPr>
          <w:trHeight w:val="288"/>
          <w:jc w:val="center"/>
        </w:trPr>
        <w:tc>
          <w:tcPr>
            <w:tcW w:w="2070" w:type="dxa"/>
          </w:tcPr>
          <w:p w14:paraId="2AC9A7A4" w14:textId="27F7951F" w:rsidR="006B39A1" w:rsidRPr="00033A8E" w:rsidRDefault="00701BB8" w:rsidP="00681BAF">
            <w:pPr>
              <w:pStyle w:val="TableText"/>
              <w:rPr>
                <w:rFonts w:cs="Arial"/>
                <w:color w:val="000000"/>
              </w:rPr>
            </w:pPr>
            <w:r>
              <w:rPr>
                <w:rFonts w:cs="Arial"/>
                <w:color w:val="000000"/>
              </w:rPr>
              <w:t>QF-PER-046</w:t>
            </w:r>
          </w:p>
        </w:tc>
        <w:tc>
          <w:tcPr>
            <w:tcW w:w="4374" w:type="dxa"/>
          </w:tcPr>
          <w:p w14:paraId="15310E14" w14:textId="507F2E1A" w:rsidR="006B39A1" w:rsidRPr="00033A8E" w:rsidRDefault="00701BB8" w:rsidP="00701BB8">
            <w:pPr>
              <w:pStyle w:val="TableText"/>
              <w:rPr>
                <w:rFonts w:cs="Arial"/>
                <w:color w:val="000000"/>
              </w:rPr>
            </w:pPr>
            <w:r w:rsidRPr="00701BB8">
              <w:rPr>
                <w:rFonts w:cs="Arial"/>
                <w:color w:val="000000"/>
              </w:rPr>
              <w:t>Order to</w:t>
            </w:r>
            <w:r>
              <w:rPr>
                <w:rFonts w:cs="Arial"/>
                <w:color w:val="000000"/>
              </w:rPr>
              <w:t xml:space="preserve"> Remittance Checklist – </w:t>
            </w:r>
            <w:proofErr w:type="spellStart"/>
            <w:r>
              <w:rPr>
                <w:rFonts w:cs="Arial"/>
                <w:color w:val="000000"/>
              </w:rPr>
              <w:t>CommOps</w:t>
            </w:r>
            <w:proofErr w:type="spellEnd"/>
          </w:p>
        </w:tc>
        <w:tc>
          <w:tcPr>
            <w:tcW w:w="3315" w:type="dxa"/>
          </w:tcPr>
          <w:p w14:paraId="15F5E465" w14:textId="2C43DA70" w:rsidR="006B39A1" w:rsidRPr="00033A8E" w:rsidRDefault="00701BB8" w:rsidP="00681BAF">
            <w:pPr>
              <w:pStyle w:val="TableText"/>
              <w:rPr>
                <w:rFonts w:cs="Arial"/>
                <w:color w:val="000000"/>
              </w:rPr>
            </w:pPr>
            <w:r>
              <w:rPr>
                <w:rFonts w:cs="Arial"/>
                <w:color w:val="000000"/>
              </w:rPr>
              <w:t>n/a</w:t>
            </w:r>
          </w:p>
        </w:tc>
      </w:tr>
      <w:tr w:rsidR="006B39A1" w:rsidRPr="00145818" w14:paraId="3BDFA540" w14:textId="77777777" w:rsidTr="009049D0">
        <w:trPr>
          <w:trHeight w:val="288"/>
          <w:jc w:val="center"/>
        </w:trPr>
        <w:tc>
          <w:tcPr>
            <w:tcW w:w="2070" w:type="dxa"/>
          </w:tcPr>
          <w:p w14:paraId="784411B5" w14:textId="2EA188C8" w:rsidR="006B39A1" w:rsidRPr="00033A8E" w:rsidRDefault="00701BB8" w:rsidP="00681BAF">
            <w:pPr>
              <w:pStyle w:val="TableText"/>
              <w:rPr>
                <w:rFonts w:cs="Arial"/>
                <w:color w:val="000000"/>
              </w:rPr>
            </w:pPr>
            <w:r>
              <w:rPr>
                <w:rFonts w:cs="Arial"/>
                <w:color w:val="000000"/>
              </w:rPr>
              <w:t>QF-PER-047</w:t>
            </w:r>
          </w:p>
        </w:tc>
        <w:tc>
          <w:tcPr>
            <w:tcW w:w="4374" w:type="dxa"/>
          </w:tcPr>
          <w:p w14:paraId="66683221" w14:textId="585558C0" w:rsidR="006B39A1" w:rsidRPr="00033A8E" w:rsidRDefault="00701BB8" w:rsidP="00701BB8">
            <w:pPr>
              <w:pStyle w:val="TableText"/>
              <w:rPr>
                <w:rFonts w:cs="Arial"/>
                <w:color w:val="000000"/>
              </w:rPr>
            </w:pPr>
            <w:r w:rsidRPr="00701BB8">
              <w:rPr>
                <w:rFonts w:cs="Arial"/>
                <w:color w:val="000000"/>
              </w:rPr>
              <w:t>Equipment Delivery</w:t>
            </w:r>
            <w:r>
              <w:rPr>
                <w:rFonts w:cs="Arial"/>
                <w:color w:val="000000"/>
              </w:rPr>
              <w:t xml:space="preserve"> Notification and Call-Out Form</w:t>
            </w:r>
          </w:p>
        </w:tc>
        <w:tc>
          <w:tcPr>
            <w:tcW w:w="3315" w:type="dxa"/>
          </w:tcPr>
          <w:p w14:paraId="4658130D" w14:textId="5DF50C17" w:rsidR="006B39A1" w:rsidRPr="00033A8E" w:rsidRDefault="00701BB8" w:rsidP="00681BAF">
            <w:pPr>
              <w:pStyle w:val="TableText"/>
              <w:rPr>
                <w:rFonts w:cs="Arial"/>
                <w:color w:val="000000"/>
              </w:rPr>
            </w:pPr>
            <w:r>
              <w:rPr>
                <w:rFonts w:cs="Arial"/>
                <w:color w:val="000000"/>
              </w:rPr>
              <w:t>n/a</w:t>
            </w:r>
          </w:p>
        </w:tc>
      </w:tr>
      <w:tr w:rsidR="006B39A1" w:rsidRPr="00145818" w14:paraId="4B3427C9" w14:textId="77777777" w:rsidTr="009049D0">
        <w:trPr>
          <w:trHeight w:val="288"/>
          <w:jc w:val="center"/>
        </w:trPr>
        <w:tc>
          <w:tcPr>
            <w:tcW w:w="2070" w:type="dxa"/>
          </w:tcPr>
          <w:p w14:paraId="0DD365B0" w14:textId="2B7D0FB3" w:rsidR="006B39A1" w:rsidRPr="00033A8E" w:rsidRDefault="00701BB8" w:rsidP="00681BAF">
            <w:pPr>
              <w:pStyle w:val="TableText"/>
              <w:rPr>
                <w:rFonts w:cs="Arial"/>
                <w:color w:val="000000"/>
              </w:rPr>
            </w:pPr>
            <w:r>
              <w:rPr>
                <w:rFonts w:cs="Arial"/>
                <w:color w:val="000000"/>
              </w:rPr>
              <w:t>QW-FAC-PER-001</w:t>
            </w:r>
          </w:p>
        </w:tc>
        <w:tc>
          <w:tcPr>
            <w:tcW w:w="4374" w:type="dxa"/>
          </w:tcPr>
          <w:p w14:paraId="01F0D7D3" w14:textId="07C23309" w:rsidR="006B39A1" w:rsidRPr="00033A8E" w:rsidRDefault="00701BB8" w:rsidP="00701BB8">
            <w:pPr>
              <w:pStyle w:val="TableText"/>
              <w:rPr>
                <w:rFonts w:cs="Arial"/>
                <w:color w:val="000000"/>
              </w:rPr>
            </w:pPr>
            <w:r w:rsidRPr="00701BB8">
              <w:rPr>
                <w:rFonts w:cs="Arial"/>
                <w:color w:val="000000"/>
              </w:rPr>
              <w:t>Inwa</w:t>
            </w:r>
            <w:r>
              <w:rPr>
                <w:rFonts w:cs="Arial"/>
                <w:color w:val="000000"/>
              </w:rPr>
              <w:t>rd Goods Work Instructions</w:t>
            </w:r>
          </w:p>
        </w:tc>
        <w:tc>
          <w:tcPr>
            <w:tcW w:w="3315" w:type="dxa"/>
          </w:tcPr>
          <w:p w14:paraId="0F9466B0" w14:textId="5B271315" w:rsidR="006B39A1" w:rsidRPr="00033A8E" w:rsidRDefault="00701BB8" w:rsidP="00681BAF">
            <w:pPr>
              <w:pStyle w:val="TableText"/>
              <w:rPr>
                <w:rFonts w:cs="Arial"/>
                <w:color w:val="000000"/>
              </w:rPr>
            </w:pPr>
            <w:r>
              <w:rPr>
                <w:rFonts w:cs="Arial"/>
                <w:color w:val="000000"/>
              </w:rPr>
              <w:t>n/a</w:t>
            </w:r>
          </w:p>
        </w:tc>
      </w:tr>
      <w:tr w:rsidR="00701BB8" w:rsidRPr="00145818" w14:paraId="0CAF5E7E" w14:textId="77777777" w:rsidTr="009049D0">
        <w:trPr>
          <w:trHeight w:val="288"/>
          <w:jc w:val="center"/>
        </w:trPr>
        <w:tc>
          <w:tcPr>
            <w:tcW w:w="2070" w:type="dxa"/>
          </w:tcPr>
          <w:p w14:paraId="46B7CC6B" w14:textId="63BB3E30" w:rsidR="00701BB8" w:rsidRDefault="00701BB8" w:rsidP="00681BAF">
            <w:pPr>
              <w:pStyle w:val="TableText"/>
              <w:rPr>
                <w:rFonts w:cs="Arial"/>
                <w:color w:val="000000"/>
              </w:rPr>
            </w:pPr>
            <w:r>
              <w:rPr>
                <w:rFonts w:cs="Arial"/>
                <w:color w:val="000000"/>
              </w:rPr>
              <w:t>QW-FAC-PER-018</w:t>
            </w:r>
          </w:p>
        </w:tc>
        <w:tc>
          <w:tcPr>
            <w:tcW w:w="4374" w:type="dxa"/>
          </w:tcPr>
          <w:p w14:paraId="1429F75F" w14:textId="7AAD1998" w:rsidR="00701BB8" w:rsidRPr="00033A8E" w:rsidRDefault="00701BB8" w:rsidP="00701BB8">
            <w:pPr>
              <w:pStyle w:val="TableText"/>
              <w:rPr>
                <w:rFonts w:cs="Arial"/>
                <w:color w:val="000000"/>
              </w:rPr>
            </w:pPr>
            <w:r w:rsidRPr="00701BB8">
              <w:rPr>
                <w:rFonts w:cs="Arial"/>
                <w:color w:val="000000"/>
              </w:rPr>
              <w:t>Inquiry to Order</w:t>
            </w:r>
            <w:r>
              <w:rPr>
                <w:rFonts w:cs="Arial"/>
                <w:color w:val="000000"/>
              </w:rPr>
              <w:t xml:space="preserve"> (ITO) Process Work Instruction</w:t>
            </w:r>
          </w:p>
        </w:tc>
        <w:tc>
          <w:tcPr>
            <w:tcW w:w="3315" w:type="dxa"/>
          </w:tcPr>
          <w:p w14:paraId="2903AA77" w14:textId="75452810" w:rsidR="00701BB8" w:rsidRPr="00033A8E" w:rsidRDefault="00701BB8" w:rsidP="00681BAF">
            <w:pPr>
              <w:pStyle w:val="TableText"/>
              <w:rPr>
                <w:rFonts w:cs="Arial"/>
                <w:color w:val="000000"/>
              </w:rPr>
            </w:pPr>
            <w:r>
              <w:rPr>
                <w:rFonts w:cs="Arial"/>
                <w:color w:val="000000"/>
              </w:rPr>
              <w:t>n/a</w:t>
            </w:r>
          </w:p>
        </w:tc>
      </w:tr>
      <w:tr w:rsidR="00701BB8" w:rsidRPr="00145818" w14:paraId="35525FFF" w14:textId="77777777" w:rsidTr="009049D0">
        <w:trPr>
          <w:trHeight w:val="288"/>
          <w:jc w:val="center"/>
        </w:trPr>
        <w:tc>
          <w:tcPr>
            <w:tcW w:w="2070" w:type="dxa"/>
          </w:tcPr>
          <w:p w14:paraId="716CEBEF" w14:textId="023A6D96" w:rsidR="00701BB8" w:rsidRDefault="00701BB8" w:rsidP="00681BAF">
            <w:pPr>
              <w:pStyle w:val="TableText"/>
              <w:rPr>
                <w:rFonts w:cs="Arial"/>
                <w:color w:val="000000"/>
              </w:rPr>
            </w:pPr>
            <w:r>
              <w:rPr>
                <w:rFonts w:cs="Arial"/>
                <w:color w:val="000000"/>
              </w:rPr>
              <w:t>QW-FAC-PER-019</w:t>
            </w:r>
          </w:p>
        </w:tc>
        <w:tc>
          <w:tcPr>
            <w:tcW w:w="4374" w:type="dxa"/>
          </w:tcPr>
          <w:p w14:paraId="7AA41DBE" w14:textId="4F60A9F6" w:rsidR="00701BB8" w:rsidRPr="00033A8E" w:rsidRDefault="00701BB8" w:rsidP="00681BAF">
            <w:pPr>
              <w:pStyle w:val="TableText"/>
              <w:rPr>
                <w:rFonts w:cs="Arial"/>
                <w:color w:val="000000"/>
              </w:rPr>
            </w:pPr>
            <w:r w:rsidRPr="00701BB8">
              <w:rPr>
                <w:rFonts w:cs="Arial"/>
                <w:color w:val="000000"/>
              </w:rPr>
              <w:t>Order to Remittance (OTR) Process Work Instruction</w:t>
            </w:r>
          </w:p>
        </w:tc>
        <w:tc>
          <w:tcPr>
            <w:tcW w:w="3315" w:type="dxa"/>
          </w:tcPr>
          <w:p w14:paraId="0515EDD9" w14:textId="4FE45719" w:rsidR="00701BB8" w:rsidRPr="00033A8E" w:rsidRDefault="00701BB8" w:rsidP="00681BAF">
            <w:pPr>
              <w:pStyle w:val="TableText"/>
              <w:rPr>
                <w:rFonts w:cs="Arial"/>
                <w:color w:val="000000"/>
              </w:rPr>
            </w:pPr>
            <w:r>
              <w:rPr>
                <w:rFonts w:cs="Arial"/>
                <w:color w:val="000000"/>
              </w:rPr>
              <w:t>n/a</w:t>
            </w:r>
          </w:p>
        </w:tc>
      </w:tr>
    </w:tbl>
    <w:p w14:paraId="525B478F" w14:textId="29B64CA9" w:rsidR="00701BB8" w:rsidRDefault="00701BB8"/>
    <w:p w14:paraId="2AE71D31" w14:textId="003A6ADA" w:rsidR="0047067E" w:rsidRPr="00145818" w:rsidRDefault="0047067E" w:rsidP="00CA71EB">
      <w:pPr>
        <w:pStyle w:val="Heading2"/>
      </w:pPr>
      <w:bookmarkStart w:id="56" w:name="_Toc360522984"/>
      <w:bookmarkStart w:id="57" w:name="_Toc360523180"/>
      <w:bookmarkStart w:id="58" w:name="_Toc491266185"/>
      <w:r w:rsidRPr="00145818">
        <w:t xml:space="preserve">Terms, </w:t>
      </w:r>
      <w:r w:rsidR="00AA7F51">
        <w:t>d</w:t>
      </w:r>
      <w:r w:rsidRPr="00145818">
        <w:t>efinitions</w:t>
      </w:r>
      <w:bookmarkEnd w:id="56"/>
      <w:bookmarkEnd w:id="57"/>
      <w:r w:rsidRPr="00145818">
        <w:t xml:space="preserve"> &amp; </w:t>
      </w:r>
      <w:r w:rsidR="00AA7F51">
        <w:t>a</w:t>
      </w:r>
      <w:r w:rsidRPr="00145818">
        <w:t>cronyms</w:t>
      </w:r>
      <w:bookmarkEnd w:id="58"/>
    </w:p>
    <w:p w14:paraId="63A87527" w14:textId="7835F48E" w:rsidR="0047067E" w:rsidRPr="00681BAF" w:rsidRDefault="0047067E" w:rsidP="000D4D5C">
      <w:pPr>
        <w:pStyle w:val="FootnoteText"/>
        <w:rPr>
          <w:color w:val="000000"/>
          <w:szCs w:val="24"/>
        </w:rPr>
      </w:pPr>
      <w:r w:rsidRPr="00681BAF">
        <w:rPr>
          <w:rStyle w:val="FootnoteTextChar"/>
          <w:rFonts w:ascii="GE Inspira Sans" w:hAnsi="GE Inspira Sans"/>
          <w:szCs w:val="24"/>
        </w:rPr>
        <w:t>Italicized terms have been defined in</w:t>
      </w:r>
      <w:r w:rsidRPr="00681BAF">
        <w:rPr>
          <w:szCs w:val="24"/>
        </w:rPr>
        <w:t xml:space="preserve"> </w:t>
      </w:r>
      <w:hyperlink r:id="rId21" w:history="1">
        <w:r w:rsidR="001A2F94" w:rsidRPr="00681BAF">
          <w:rPr>
            <w:rStyle w:val="Hyperlink"/>
            <w:szCs w:val="24"/>
          </w:rPr>
          <w:t>BHGE</w:t>
        </w:r>
        <w:r w:rsidRPr="00681BAF">
          <w:rPr>
            <w:rStyle w:val="Hyperlink"/>
            <w:szCs w:val="24"/>
          </w:rPr>
          <w:t xml:space="preserve"> QMS Lexicon</w:t>
        </w:r>
      </w:hyperlink>
      <w:r w:rsidRPr="00681BAF">
        <w:rPr>
          <w:rStyle w:val="Hyperlink"/>
          <w:szCs w:val="24"/>
        </w:rPr>
        <w:t xml:space="preserve"> </w:t>
      </w:r>
      <w:r w:rsidRPr="00681BAF">
        <w:rPr>
          <w:rStyle w:val="FootnoteTextChar"/>
          <w:rFonts w:ascii="GE Inspira Sans" w:hAnsi="GE Inspira Sans"/>
          <w:szCs w:val="24"/>
        </w:rPr>
        <w:t xml:space="preserve">for Terms, Definitions and Acronyms. </w:t>
      </w:r>
      <w:r w:rsidR="000D4D5C" w:rsidRPr="00681BAF">
        <w:rPr>
          <w:rStyle w:val="FootnoteTextChar"/>
          <w:rFonts w:ascii="GE Inspira Sans" w:hAnsi="GE Inspira Sans"/>
          <w:szCs w:val="24"/>
        </w:rPr>
        <w:t xml:space="preserve">In case of </w:t>
      </w:r>
      <w:r w:rsidRPr="00681BAF">
        <w:rPr>
          <w:rStyle w:val="FootnoteTextChar"/>
          <w:rFonts w:ascii="GE Inspira Sans" w:hAnsi="GE Inspira Sans"/>
          <w:szCs w:val="24"/>
        </w:rPr>
        <w:t>conflict with</w:t>
      </w:r>
      <w:r w:rsidRPr="00681BAF">
        <w:rPr>
          <w:color w:val="000000"/>
          <w:szCs w:val="24"/>
        </w:rPr>
        <w:t xml:space="preserve"> </w:t>
      </w:r>
      <w:hyperlink r:id="rId22" w:history="1">
        <w:r w:rsidR="001A2F94" w:rsidRPr="00681BAF">
          <w:rPr>
            <w:rStyle w:val="Hyperlink"/>
            <w:szCs w:val="24"/>
          </w:rPr>
          <w:t>BHGE</w:t>
        </w:r>
        <w:r w:rsidRPr="00681BAF">
          <w:rPr>
            <w:rStyle w:val="Hyperlink"/>
            <w:szCs w:val="24"/>
          </w:rPr>
          <w:t xml:space="preserve"> QMS Lexicon</w:t>
        </w:r>
      </w:hyperlink>
      <w:r w:rsidR="001602E5" w:rsidRPr="00681BAF">
        <w:rPr>
          <w:rStyle w:val="FootnoteTextChar"/>
          <w:rFonts w:ascii="GE Inspira Sans" w:hAnsi="GE Inspira Sans"/>
          <w:szCs w:val="24"/>
        </w:rPr>
        <w:t>.</w:t>
      </w:r>
      <w:r w:rsidRPr="00681BAF">
        <w:rPr>
          <w:rStyle w:val="FootnoteTextChar"/>
          <w:rFonts w:ascii="GE Inspira Sans" w:hAnsi="GE Inspira Sans"/>
          <w:szCs w:val="24"/>
        </w:rPr>
        <w:t xml:space="preserve"> </w:t>
      </w:r>
      <w:r w:rsidRPr="00701BB8">
        <w:rPr>
          <w:rStyle w:val="zzTexttobedeletedChar"/>
          <w:color w:val="auto"/>
          <w:sz w:val="24"/>
          <w:szCs w:val="24"/>
        </w:rPr>
        <w:t>For this document, the below table will take precedence.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77777777" w:rsidR="0047067E" w:rsidRPr="001602E5" w:rsidRDefault="0047067E" w:rsidP="00681BAF">
            <w:pPr>
              <w:pStyle w:val="TableTitle-AlignedLeft"/>
            </w:pPr>
            <w:r w:rsidRPr="001602E5">
              <w:t>Acronym</w:t>
            </w:r>
          </w:p>
        </w:tc>
        <w:tc>
          <w:tcPr>
            <w:tcW w:w="2267" w:type="dxa"/>
            <w:shd w:val="clear" w:color="auto" w:fill="005EB8"/>
            <w:vAlign w:val="center"/>
          </w:tcPr>
          <w:p w14:paraId="1972AE2F" w14:textId="77777777" w:rsidR="0047067E" w:rsidRPr="001602E5" w:rsidRDefault="0047067E" w:rsidP="00681BAF">
            <w:pPr>
              <w:pStyle w:val="TableTitle-AlignedLeft"/>
            </w:pPr>
            <w:r w:rsidRPr="001602E5">
              <w:t>Term</w:t>
            </w:r>
          </w:p>
        </w:tc>
        <w:tc>
          <w:tcPr>
            <w:tcW w:w="6120" w:type="dxa"/>
            <w:shd w:val="clear" w:color="auto" w:fill="005EB8"/>
            <w:vAlign w:val="center"/>
          </w:tcPr>
          <w:p w14:paraId="5F910F86" w14:textId="77777777" w:rsidR="0047067E" w:rsidRPr="001602E5" w:rsidRDefault="0047067E" w:rsidP="00681BAF">
            <w:pPr>
              <w:pStyle w:val="TableTitle-AlignedLeft"/>
            </w:pPr>
            <w:r w:rsidRPr="001602E5">
              <w:t>Definition</w:t>
            </w:r>
          </w:p>
        </w:tc>
      </w:tr>
      <w:tr w:rsidR="0047067E" w:rsidRPr="00145818" w14:paraId="461CB19F" w14:textId="77777777" w:rsidTr="00E93A62">
        <w:trPr>
          <w:trHeight w:val="251"/>
        </w:trPr>
        <w:tc>
          <w:tcPr>
            <w:tcW w:w="1598" w:type="dxa"/>
          </w:tcPr>
          <w:p w14:paraId="4297F35A" w14:textId="7A1F598F" w:rsidR="0047067E" w:rsidRPr="001602E5" w:rsidRDefault="0047067E" w:rsidP="00681BAF">
            <w:pPr>
              <w:pStyle w:val="TableText"/>
              <w:rPr>
                <w:highlight w:val="yellow"/>
              </w:rPr>
            </w:pPr>
          </w:p>
        </w:tc>
        <w:tc>
          <w:tcPr>
            <w:tcW w:w="2267" w:type="dxa"/>
            <w:shd w:val="clear" w:color="auto" w:fill="auto"/>
            <w:vAlign w:val="center"/>
          </w:tcPr>
          <w:p w14:paraId="5A5F8DA6" w14:textId="0B3B8332" w:rsidR="0047067E" w:rsidRPr="001602E5" w:rsidRDefault="00701BB8" w:rsidP="00681BAF">
            <w:pPr>
              <w:pStyle w:val="TableText"/>
              <w:rPr>
                <w:rFonts w:cs="Arial"/>
              </w:rPr>
            </w:pPr>
            <w:r>
              <w:rPr>
                <w:rFonts w:cs="Arial"/>
              </w:rPr>
              <w:t>Customer</w:t>
            </w:r>
          </w:p>
        </w:tc>
        <w:tc>
          <w:tcPr>
            <w:tcW w:w="6120" w:type="dxa"/>
            <w:shd w:val="clear" w:color="auto" w:fill="auto"/>
            <w:vAlign w:val="center"/>
          </w:tcPr>
          <w:p w14:paraId="1EC9FDDC" w14:textId="6AEF52C3" w:rsidR="0047067E" w:rsidRPr="001602E5" w:rsidRDefault="00701BB8" w:rsidP="00701BB8">
            <w:pPr>
              <w:pStyle w:val="TableText"/>
              <w:rPr>
                <w:rFonts w:cs="Arial"/>
                <w:szCs w:val="22"/>
              </w:rPr>
            </w:pPr>
            <w:r w:rsidRPr="00701BB8">
              <w:rPr>
                <w:rFonts w:cs="Arial"/>
                <w:szCs w:val="22"/>
              </w:rPr>
              <w:t>Organization or pe</w:t>
            </w:r>
            <w:r>
              <w:rPr>
                <w:rFonts w:cs="Arial"/>
                <w:szCs w:val="22"/>
              </w:rPr>
              <w:t>rson that receives a service or product.</w:t>
            </w:r>
          </w:p>
        </w:tc>
      </w:tr>
      <w:tr w:rsidR="0047067E" w:rsidRPr="00145818" w14:paraId="462699E1" w14:textId="77777777" w:rsidTr="00E93A62">
        <w:trPr>
          <w:trHeight w:val="53"/>
        </w:trPr>
        <w:tc>
          <w:tcPr>
            <w:tcW w:w="1598" w:type="dxa"/>
          </w:tcPr>
          <w:p w14:paraId="55D6EC4A" w14:textId="77777777" w:rsidR="0047067E" w:rsidRPr="001602E5" w:rsidRDefault="0047067E" w:rsidP="00681BAF">
            <w:pPr>
              <w:pStyle w:val="TableText"/>
              <w:rPr>
                <w:rFonts w:cs="Arial"/>
                <w:color w:val="000000"/>
              </w:rPr>
            </w:pPr>
          </w:p>
        </w:tc>
        <w:tc>
          <w:tcPr>
            <w:tcW w:w="2267" w:type="dxa"/>
            <w:shd w:val="clear" w:color="auto" w:fill="auto"/>
            <w:vAlign w:val="center"/>
          </w:tcPr>
          <w:p w14:paraId="3133B052" w14:textId="0F46654A" w:rsidR="0047067E" w:rsidRPr="001602E5" w:rsidRDefault="00701BB8" w:rsidP="00681BAF">
            <w:pPr>
              <w:pStyle w:val="TableText"/>
              <w:rPr>
                <w:rFonts w:cs="Arial"/>
                <w:color w:val="000000"/>
              </w:rPr>
            </w:pPr>
            <w:r>
              <w:rPr>
                <w:rFonts w:cs="Arial"/>
                <w:color w:val="000000"/>
              </w:rPr>
              <w:t>Inquiry to Order (ITO)</w:t>
            </w:r>
          </w:p>
        </w:tc>
        <w:tc>
          <w:tcPr>
            <w:tcW w:w="6120" w:type="dxa"/>
            <w:shd w:val="clear" w:color="auto" w:fill="auto"/>
            <w:vAlign w:val="center"/>
          </w:tcPr>
          <w:p w14:paraId="270000AC" w14:textId="580F03FC" w:rsidR="0047067E" w:rsidRPr="001602E5" w:rsidRDefault="00701BB8" w:rsidP="00701BB8">
            <w:pPr>
              <w:pStyle w:val="TableText"/>
              <w:jc w:val="both"/>
              <w:rPr>
                <w:rFonts w:cs="Arial"/>
                <w:color w:val="000000"/>
                <w:szCs w:val="22"/>
              </w:rPr>
            </w:pPr>
            <w:r w:rsidRPr="00701BB8">
              <w:rPr>
                <w:rFonts w:cs="Arial"/>
                <w:color w:val="000000"/>
                <w:szCs w:val="22"/>
              </w:rPr>
              <w:t>The pr</w:t>
            </w:r>
            <w:r>
              <w:rPr>
                <w:rFonts w:cs="Arial"/>
                <w:color w:val="000000"/>
                <w:szCs w:val="22"/>
              </w:rPr>
              <w:t xml:space="preserve">ocess for developing commercial </w:t>
            </w:r>
            <w:r w:rsidRPr="00701BB8">
              <w:rPr>
                <w:rFonts w:cs="Arial"/>
                <w:color w:val="000000"/>
                <w:szCs w:val="22"/>
              </w:rPr>
              <w:t>opportunities that includes risk review, development of a proposal and handoff to OTR; also a sub-group within the Commercial Operations function.</w:t>
            </w:r>
          </w:p>
        </w:tc>
      </w:tr>
      <w:tr w:rsidR="0047067E" w:rsidRPr="00145818" w14:paraId="32363DBA" w14:textId="77777777" w:rsidTr="00E93A62">
        <w:trPr>
          <w:trHeight w:val="98"/>
        </w:trPr>
        <w:tc>
          <w:tcPr>
            <w:tcW w:w="1598" w:type="dxa"/>
          </w:tcPr>
          <w:p w14:paraId="51EA2CF2" w14:textId="77777777" w:rsidR="0047067E" w:rsidRPr="001602E5" w:rsidRDefault="0047067E" w:rsidP="00681BAF">
            <w:pPr>
              <w:pStyle w:val="TableText"/>
              <w:rPr>
                <w:rFonts w:cs="Arial"/>
                <w:color w:val="000000"/>
              </w:rPr>
            </w:pPr>
          </w:p>
        </w:tc>
        <w:tc>
          <w:tcPr>
            <w:tcW w:w="2267" w:type="dxa"/>
            <w:shd w:val="clear" w:color="auto" w:fill="auto"/>
            <w:vAlign w:val="center"/>
          </w:tcPr>
          <w:p w14:paraId="1FCB2272" w14:textId="4D7CEC0C" w:rsidR="0047067E" w:rsidRPr="001602E5" w:rsidRDefault="00701BB8" w:rsidP="00681BAF">
            <w:pPr>
              <w:pStyle w:val="TableText"/>
              <w:rPr>
                <w:rFonts w:cs="Arial"/>
                <w:color w:val="000000"/>
              </w:rPr>
            </w:pPr>
            <w:r>
              <w:rPr>
                <w:rFonts w:cs="Arial"/>
                <w:color w:val="000000"/>
              </w:rPr>
              <w:t>Inspection</w:t>
            </w:r>
          </w:p>
        </w:tc>
        <w:tc>
          <w:tcPr>
            <w:tcW w:w="6120" w:type="dxa"/>
            <w:shd w:val="clear" w:color="auto" w:fill="auto"/>
            <w:vAlign w:val="center"/>
          </w:tcPr>
          <w:p w14:paraId="4EF543C8" w14:textId="19C06362" w:rsidR="0047067E" w:rsidRPr="001602E5" w:rsidRDefault="00701BB8" w:rsidP="00701BB8">
            <w:pPr>
              <w:pStyle w:val="TableText"/>
              <w:jc w:val="both"/>
              <w:rPr>
                <w:rFonts w:cs="Arial"/>
                <w:color w:val="000000"/>
                <w:szCs w:val="22"/>
              </w:rPr>
            </w:pPr>
            <w:r w:rsidRPr="00701BB8">
              <w:rPr>
                <w:rFonts w:cs="Arial"/>
                <w:color w:val="000000"/>
                <w:szCs w:val="22"/>
              </w:rPr>
              <w:t>The process whereby a physical audit is carried out on spare parts Ordered and received, typically to confirm things such as quantities, quality and conformance of items against specifications. Inspections may be conducted by GE representatives, Customer representative and/or third party inspectors.</w:t>
            </w:r>
          </w:p>
        </w:tc>
      </w:tr>
      <w:tr w:rsidR="0047067E" w:rsidRPr="00145818" w14:paraId="3E416E29" w14:textId="77777777" w:rsidTr="001602E5">
        <w:trPr>
          <w:trHeight w:val="80"/>
        </w:trPr>
        <w:tc>
          <w:tcPr>
            <w:tcW w:w="1598" w:type="dxa"/>
          </w:tcPr>
          <w:p w14:paraId="65EADBE3" w14:textId="77777777" w:rsidR="0047067E" w:rsidRPr="001602E5" w:rsidRDefault="0047067E" w:rsidP="00681BAF">
            <w:pPr>
              <w:pStyle w:val="TableText"/>
              <w:rPr>
                <w:rFonts w:cs="Arial"/>
                <w:color w:val="000000"/>
              </w:rPr>
            </w:pPr>
          </w:p>
        </w:tc>
        <w:tc>
          <w:tcPr>
            <w:tcW w:w="2267" w:type="dxa"/>
            <w:shd w:val="clear" w:color="auto" w:fill="auto"/>
            <w:vAlign w:val="center"/>
          </w:tcPr>
          <w:p w14:paraId="7E029310" w14:textId="7372E407" w:rsidR="0047067E" w:rsidRPr="001602E5" w:rsidRDefault="00701BB8" w:rsidP="00681BAF">
            <w:pPr>
              <w:pStyle w:val="TableText"/>
              <w:rPr>
                <w:rFonts w:cs="Arial"/>
                <w:color w:val="000000"/>
              </w:rPr>
            </w:pPr>
            <w:r>
              <w:rPr>
                <w:rFonts w:cs="Arial"/>
                <w:color w:val="000000"/>
              </w:rPr>
              <w:t>On-Time -Delivery (OTD)</w:t>
            </w:r>
          </w:p>
        </w:tc>
        <w:tc>
          <w:tcPr>
            <w:tcW w:w="6120" w:type="dxa"/>
            <w:shd w:val="clear" w:color="auto" w:fill="auto"/>
            <w:vAlign w:val="center"/>
          </w:tcPr>
          <w:p w14:paraId="3B527266" w14:textId="2AB2F0C8" w:rsidR="00701BB8" w:rsidRPr="00701BB8" w:rsidRDefault="00701BB8" w:rsidP="00701BB8">
            <w:pPr>
              <w:pStyle w:val="TableText"/>
              <w:jc w:val="both"/>
              <w:rPr>
                <w:rFonts w:cs="Arial"/>
                <w:color w:val="000000"/>
                <w:szCs w:val="22"/>
              </w:rPr>
            </w:pPr>
            <w:r w:rsidRPr="00701BB8">
              <w:rPr>
                <w:rFonts w:cs="Arial"/>
                <w:color w:val="000000"/>
                <w:szCs w:val="22"/>
              </w:rPr>
              <w:t>OTD is a measure of the number of Orders delivered on or before the due date committed to the Customer.</w:t>
            </w:r>
          </w:p>
          <w:p w14:paraId="43D0D9D4" w14:textId="6EDEFCBB" w:rsidR="0047067E" w:rsidRPr="001602E5" w:rsidRDefault="00701BB8" w:rsidP="00701BB8">
            <w:pPr>
              <w:pStyle w:val="TableText"/>
              <w:jc w:val="both"/>
              <w:rPr>
                <w:rFonts w:cs="Arial"/>
                <w:color w:val="000000"/>
                <w:szCs w:val="22"/>
              </w:rPr>
            </w:pPr>
            <w:r w:rsidRPr="00701BB8">
              <w:rPr>
                <w:rFonts w:cs="Arial"/>
                <w:color w:val="000000"/>
                <w:szCs w:val="22"/>
              </w:rPr>
              <w:t>OTD is a per</w:t>
            </w:r>
            <w:r>
              <w:rPr>
                <w:rFonts w:cs="Arial"/>
                <w:color w:val="000000"/>
                <w:szCs w:val="22"/>
              </w:rPr>
              <w:t>centage calculated by dividing number of o</w:t>
            </w:r>
            <w:r w:rsidRPr="00701BB8">
              <w:rPr>
                <w:rFonts w:cs="Arial"/>
                <w:color w:val="000000"/>
                <w:szCs w:val="22"/>
              </w:rPr>
              <w:t>rders delivered on time in</w:t>
            </w:r>
            <w:r>
              <w:rPr>
                <w:rFonts w:cs="Arial"/>
                <w:color w:val="000000"/>
                <w:szCs w:val="22"/>
              </w:rPr>
              <w:t xml:space="preserve"> a given month/total number of o</w:t>
            </w:r>
            <w:r w:rsidRPr="00701BB8">
              <w:rPr>
                <w:rFonts w:cs="Arial"/>
                <w:color w:val="000000"/>
                <w:szCs w:val="22"/>
              </w:rPr>
              <w:t>rders planned to be delivered in the given month.</w:t>
            </w:r>
          </w:p>
        </w:tc>
      </w:tr>
      <w:tr w:rsidR="0047067E" w:rsidRPr="00145818" w14:paraId="4283F151" w14:textId="77777777" w:rsidTr="001602E5">
        <w:trPr>
          <w:trHeight w:val="161"/>
        </w:trPr>
        <w:tc>
          <w:tcPr>
            <w:tcW w:w="1598" w:type="dxa"/>
          </w:tcPr>
          <w:p w14:paraId="6F2BF40F" w14:textId="77777777" w:rsidR="0047067E" w:rsidRPr="001602E5" w:rsidRDefault="0047067E" w:rsidP="00681BAF">
            <w:pPr>
              <w:pStyle w:val="TableText"/>
              <w:rPr>
                <w:rFonts w:cs="Arial"/>
                <w:color w:val="000000"/>
              </w:rPr>
            </w:pPr>
          </w:p>
        </w:tc>
        <w:tc>
          <w:tcPr>
            <w:tcW w:w="2267" w:type="dxa"/>
            <w:shd w:val="clear" w:color="auto" w:fill="auto"/>
            <w:vAlign w:val="center"/>
          </w:tcPr>
          <w:p w14:paraId="043EC323" w14:textId="21D70D78" w:rsidR="0047067E" w:rsidRPr="001602E5" w:rsidRDefault="00076FF8" w:rsidP="00681BAF">
            <w:pPr>
              <w:pStyle w:val="TableText"/>
              <w:rPr>
                <w:rFonts w:cs="Arial"/>
                <w:color w:val="000000"/>
              </w:rPr>
            </w:pPr>
            <w:r>
              <w:rPr>
                <w:rFonts w:cs="Arial"/>
                <w:color w:val="000000"/>
              </w:rPr>
              <w:t>Order</w:t>
            </w:r>
          </w:p>
        </w:tc>
        <w:tc>
          <w:tcPr>
            <w:tcW w:w="6120" w:type="dxa"/>
            <w:shd w:val="clear" w:color="auto" w:fill="auto"/>
            <w:vAlign w:val="center"/>
          </w:tcPr>
          <w:p w14:paraId="76D0C78A" w14:textId="013FD2C4" w:rsidR="0047067E" w:rsidRPr="001602E5" w:rsidRDefault="00076FF8" w:rsidP="00076FF8">
            <w:pPr>
              <w:pStyle w:val="TableText"/>
              <w:rPr>
                <w:rFonts w:cs="Arial"/>
                <w:color w:val="000000"/>
                <w:szCs w:val="22"/>
              </w:rPr>
            </w:pPr>
            <w:r w:rsidRPr="00076FF8">
              <w:rPr>
                <w:rFonts w:cs="Arial"/>
                <w:color w:val="000000"/>
                <w:szCs w:val="22"/>
              </w:rPr>
              <w:t>Agreement to ful</w:t>
            </w:r>
            <w:r>
              <w:rPr>
                <w:rFonts w:cs="Arial"/>
                <w:color w:val="000000"/>
                <w:szCs w:val="22"/>
              </w:rPr>
              <w:t>fil on contract or Customer PO.</w:t>
            </w:r>
          </w:p>
        </w:tc>
      </w:tr>
      <w:tr w:rsidR="0047067E" w:rsidRPr="00145818" w14:paraId="27EA736E" w14:textId="77777777" w:rsidTr="001602E5">
        <w:trPr>
          <w:trHeight w:val="143"/>
        </w:trPr>
        <w:tc>
          <w:tcPr>
            <w:tcW w:w="1598" w:type="dxa"/>
          </w:tcPr>
          <w:p w14:paraId="5ACD97C0" w14:textId="77777777" w:rsidR="0047067E" w:rsidRPr="001602E5" w:rsidRDefault="0047067E" w:rsidP="00681BAF">
            <w:pPr>
              <w:pStyle w:val="TableText"/>
              <w:rPr>
                <w:rFonts w:cs="Arial"/>
                <w:color w:val="000000"/>
              </w:rPr>
            </w:pPr>
          </w:p>
        </w:tc>
        <w:tc>
          <w:tcPr>
            <w:tcW w:w="2267" w:type="dxa"/>
            <w:shd w:val="clear" w:color="auto" w:fill="auto"/>
            <w:vAlign w:val="center"/>
          </w:tcPr>
          <w:p w14:paraId="1C438D19" w14:textId="5D5AD721" w:rsidR="0047067E" w:rsidRPr="001602E5" w:rsidRDefault="00076FF8" w:rsidP="00681BAF">
            <w:pPr>
              <w:pStyle w:val="TableText"/>
              <w:rPr>
                <w:rFonts w:cs="Arial"/>
                <w:color w:val="000000"/>
              </w:rPr>
            </w:pPr>
            <w:r>
              <w:rPr>
                <w:rFonts w:cs="Arial"/>
                <w:color w:val="000000"/>
              </w:rPr>
              <w:t>Order to Remittance (OTR)</w:t>
            </w:r>
          </w:p>
        </w:tc>
        <w:tc>
          <w:tcPr>
            <w:tcW w:w="6120" w:type="dxa"/>
            <w:shd w:val="clear" w:color="auto" w:fill="auto"/>
            <w:vAlign w:val="center"/>
          </w:tcPr>
          <w:p w14:paraId="6688C495" w14:textId="28FE9B4B" w:rsidR="0047067E" w:rsidRPr="001602E5" w:rsidRDefault="00076FF8" w:rsidP="00076FF8">
            <w:pPr>
              <w:pStyle w:val="TableText"/>
              <w:rPr>
                <w:rFonts w:cs="Arial"/>
                <w:color w:val="000000"/>
                <w:szCs w:val="22"/>
              </w:rPr>
            </w:pPr>
            <w:r w:rsidRPr="00076FF8">
              <w:rPr>
                <w:rFonts w:cs="Arial"/>
                <w:color w:val="000000"/>
                <w:szCs w:val="22"/>
              </w:rPr>
              <w:t>The period of time and activities associated with a sales contract from the time a commitment is accepted by the execution team until contractual obligations are complete; also a sub-group within the Commercial Operations function</w:t>
            </w:r>
            <w:r>
              <w:rPr>
                <w:rFonts w:cs="Arial"/>
                <w:color w:val="000000"/>
                <w:szCs w:val="22"/>
              </w:rPr>
              <w:t>.</w:t>
            </w:r>
          </w:p>
        </w:tc>
      </w:tr>
      <w:tr w:rsidR="0047067E" w:rsidRPr="00145818" w14:paraId="077D1725" w14:textId="77777777" w:rsidTr="001602E5">
        <w:trPr>
          <w:trHeight w:val="70"/>
        </w:trPr>
        <w:tc>
          <w:tcPr>
            <w:tcW w:w="1598" w:type="dxa"/>
          </w:tcPr>
          <w:p w14:paraId="685AFAA1" w14:textId="77777777" w:rsidR="0047067E" w:rsidRPr="001602E5" w:rsidRDefault="0047067E" w:rsidP="00681BAF">
            <w:pPr>
              <w:pStyle w:val="TableText"/>
              <w:rPr>
                <w:rFonts w:cs="Arial"/>
                <w:color w:val="000000"/>
              </w:rPr>
            </w:pPr>
          </w:p>
        </w:tc>
        <w:tc>
          <w:tcPr>
            <w:tcW w:w="2267" w:type="dxa"/>
            <w:shd w:val="clear" w:color="auto" w:fill="auto"/>
            <w:vAlign w:val="center"/>
          </w:tcPr>
          <w:p w14:paraId="054DF11F" w14:textId="26DC7D70" w:rsidR="0047067E" w:rsidRPr="001602E5" w:rsidRDefault="00076FF8" w:rsidP="00681BAF">
            <w:pPr>
              <w:pStyle w:val="TableText"/>
              <w:rPr>
                <w:rFonts w:cs="Arial"/>
                <w:color w:val="000000"/>
              </w:rPr>
            </w:pPr>
            <w:r>
              <w:rPr>
                <w:rFonts w:cs="Arial"/>
                <w:color w:val="000000"/>
              </w:rPr>
              <w:t>Oracle (System)</w:t>
            </w:r>
          </w:p>
        </w:tc>
        <w:tc>
          <w:tcPr>
            <w:tcW w:w="6120" w:type="dxa"/>
            <w:shd w:val="clear" w:color="auto" w:fill="auto"/>
            <w:vAlign w:val="center"/>
          </w:tcPr>
          <w:p w14:paraId="1A27E4B1" w14:textId="01BD5001" w:rsidR="0047067E" w:rsidRPr="001602E5" w:rsidRDefault="00076FF8" w:rsidP="00681BAF">
            <w:pPr>
              <w:pStyle w:val="TableText"/>
              <w:rPr>
                <w:rFonts w:cs="Arial"/>
                <w:color w:val="000000"/>
                <w:szCs w:val="22"/>
              </w:rPr>
            </w:pPr>
            <w:r>
              <w:rPr>
                <w:rFonts w:cs="Arial"/>
                <w:color w:val="000000"/>
                <w:szCs w:val="22"/>
              </w:rPr>
              <w:t xml:space="preserve">Australia </w:t>
            </w:r>
            <w:r w:rsidRPr="00076FF8">
              <w:rPr>
                <w:rFonts w:cs="Arial"/>
                <w:color w:val="000000"/>
                <w:szCs w:val="22"/>
              </w:rPr>
              <w:t>Oracle ERP system.</w:t>
            </w:r>
          </w:p>
        </w:tc>
      </w:tr>
    </w:tbl>
    <w:p w14:paraId="3CDE53B1" w14:textId="77777777" w:rsidR="00037EFC" w:rsidRDefault="00037EFC">
      <w:r>
        <w:br w:type="page"/>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037EFC" w:rsidRPr="00145818" w14:paraId="0D4A7FC7" w14:textId="77777777" w:rsidTr="003A4830">
        <w:trPr>
          <w:trHeight w:val="70"/>
        </w:trPr>
        <w:tc>
          <w:tcPr>
            <w:tcW w:w="1598" w:type="dxa"/>
            <w:shd w:val="clear" w:color="auto" w:fill="005EB8"/>
            <w:vAlign w:val="center"/>
          </w:tcPr>
          <w:p w14:paraId="1B502D6D" w14:textId="2BEF870D" w:rsidR="00037EFC" w:rsidRPr="00037EFC" w:rsidRDefault="00037EFC" w:rsidP="00037EFC">
            <w:pPr>
              <w:pStyle w:val="TableText"/>
              <w:rPr>
                <w:rFonts w:ascii="GE Inspira" w:eastAsia="GE Inspira" w:hAnsi="GE Inspira" w:cs="GE Inspira"/>
                <w:b/>
                <w:color w:val="FFFFFF" w:themeColor="background1"/>
              </w:rPr>
            </w:pPr>
            <w:r w:rsidRPr="00037EFC">
              <w:rPr>
                <w:b/>
                <w:color w:val="FFFFFF" w:themeColor="background1"/>
              </w:rPr>
              <w:lastRenderedPageBreak/>
              <w:t>Acronym</w:t>
            </w:r>
          </w:p>
        </w:tc>
        <w:tc>
          <w:tcPr>
            <w:tcW w:w="2267" w:type="dxa"/>
            <w:shd w:val="clear" w:color="auto" w:fill="005EB8"/>
            <w:vAlign w:val="center"/>
          </w:tcPr>
          <w:p w14:paraId="6DEB78B3" w14:textId="1F1CD83D" w:rsidR="00037EFC" w:rsidRPr="00037EFC" w:rsidRDefault="00037EFC" w:rsidP="00037EFC">
            <w:pPr>
              <w:pStyle w:val="TableText"/>
              <w:rPr>
                <w:rFonts w:cs="Arial"/>
                <w:b/>
                <w:color w:val="FFFFFF" w:themeColor="background1"/>
              </w:rPr>
            </w:pPr>
            <w:r w:rsidRPr="00037EFC">
              <w:rPr>
                <w:b/>
                <w:color w:val="FFFFFF" w:themeColor="background1"/>
              </w:rPr>
              <w:t>Term</w:t>
            </w:r>
          </w:p>
        </w:tc>
        <w:tc>
          <w:tcPr>
            <w:tcW w:w="6120" w:type="dxa"/>
            <w:shd w:val="clear" w:color="auto" w:fill="005EB8"/>
            <w:vAlign w:val="center"/>
          </w:tcPr>
          <w:p w14:paraId="7D825D84" w14:textId="30A05FD2" w:rsidR="00037EFC" w:rsidRPr="00037EFC" w:rsidRDefault="00037EFC" w:rsidP="00037EFC">
            <w:pPr>
              <w:pStyle w:val="TableText"/>
              <w:rPr>
                <w:rFonts w:cs="Arial"/>
                <w:b/>
                <w:color w:val="FFFFFF" w:themeColor="background1"/>
                <w:szCs w:val="22"/>
              </w:rPr>
            </w:pPr>
            <w:r w:rsidRPr="00037EFC">
              <w:rPr>
                <w:b/>
                <w:color w:val="FFFFFF" w:themeColor="background1"/>
              </w:rPr>
              <w:t>Definition</w:t>
            </w:r>
          </w:p>
        </w:tc>
      </w:tr>
      <w:tr w:rsidR="00FB40DD" w:rsidRPr="00145818" w14:paraId="0EE0C84A"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64EDACCC" w14:textId="7A7385BB" w:rsidR="00FB40DD" w:rsidRPr="00037EFC" w:rsidRDefault="00FB40DD" w:rsidP="00FB40DD">
            <w:pPr>
              <w:pStyle w:val="TableText"/>
              <w:rPr>
                <w:rFonts w:cs="Arial"/>
                <w:color w:val="000000"/>
              </w:rPr>
            </w:pPr>
            <w:r w:rsidRPr="00037EFC">
              <w:rPr>
                <w:rFonts w:ascii="GE Inspira" w:eastAsia="GE Inspira" w:hAnsi="GE Inspira" w:cs="GE Inspira"/>
              </w:rPr>
              <w:t>AVL</w:t>
            </w:r>
          </w:p>
        </w:tc>
        <w:tc>
          <w:tcPr>
            <w:tcW w:w="2267" w:type="dxa"/>
            <w:shd w:val="clear" w:color="auto" w:fill="auto"/>
            <w:vAlign w:val="center"/>
          </w:tcPr>
          <w:p w14:paraId="0D0AFD75" w14:textId="40BE9A87" w:rsidR="00FB40DD" w:rsidRPr="001602E5" w:rsidRDefault="00FB40DD" w:rsidP="00FB40DD">
            <w:pPr>
              <w:pStyle w:val="TableText"/>
              <w:rPr>
                <w:rFonts w:cs="Arial"/>
                <w:color w:val="000000"/>
              </w:rPr>
            </w:pPr>
          </w:p>
        </w:tc>
        <w:tc>
          <w:tcPr>
            <w:tcW w:w="6120" w:type="dxa"/>
            <w:shd w:val="clear" w:color="auto" w:fill="auto"/>
          </w:tcPr>
          <w:p w14:paraId="79AA21D4" w14:textId="0224C518" w:rsidR="00FB40DD" w:rsidRPr="001602E5" w:rsidRDefault="00FB40DD" w:rsidP="00FB40DD">
            <w:pPr>
              <w:pStyle w:val="TableText"/>
              <w:rPr>
                <w:rFonts w:cs="Arial"/>
                <w:color w:val="000000"/>
                <w:szCs w:val="22"/>
              </w:rPr>
            </w:pPr>
            <w:r w:rsidRPr="00BE1CDC">
              <w:t>Approved Vendor List</w:t>
            </w:r>
          </w:p>
        </w:tc>
      </w:tr>
      <w:tr w:rsidR="00FB40DD" w:rsidRPr="00145818" w14:paraId="1F9F00BF"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4502815B" w14:textId="5F1AD776" w:rsidR="00FB40DD" w:rsidRPr="00037EFC" w:rsidRDefault="00FB40DD" w:rsidP="00FB40DD">
            <w:pPr>
              <w:pStyle w:val="TableText"/>
              <w:rPr>
                <w:rFonts w:cs="Arial"/>
                <w:color w:val="000000"/>
              </w:rPr>
            </w:pPr>
            <w:r w:rsidRPr="00037EFC">
              <w:rPr>
                <w:rFonts w:ascii="GE Inspira" w:eastAsia="GE Inspira" w:hAnsi="GE Inspira" w:cs="GE Inspira"/>
              </w:rPr>
              <w:t>BHGE</w:t>
            </w:r>
          </w:p>
        </w:tc>
        <w:tc>
          <w:tcPr>
            <w:tcW w:w="2267" w:type="dxa"/>
            <w:shd w:val="clear" w:color="auto" w:fill="auto"/>
            <w:vAlign w:val="center"/>
          </w:tcPr>
          <w:p w14:paraId="0C295C73" w14:textId="77777777" w:rsidR="00FB40DD" w:rsidRPr="001602E5" w:rsidRDefault="00FB40DD" w:rsidP="00FB40DD">
            <w:pPr>
              <w:pStyle w:val="TableText"/>
              <w:rPr>
                <w:rFonts w:cs="Arial"/>
                <w:color w:val="000000"/>
              </w:rPr>
            </w:pPr>
          </w:p>
        </w:tc>
        <w:tc>
          <w:tcPr>
            <w:tcW w:w="6120" w:type="dxa"/>
            <w:shd w:val="clear" w:color="auto" w:fill="auto"/>
          </w:tcPr>
          <w:p w14:paraId="29CC59D5" w14:textId="57A9C883" w:rsidR="00FB40DD" w:rsidRPr="001602E5" w:rsidRDefault="00FB40DD" w:rsidP="00FB40DD">
            <w:pPr>
              <w:pStyle w:val="TableText"/>
              <w:rPr>
                <w:rFonts w:cs="Arial"/>
                <w:color w:val="000000"/>
                <w:szCs w:val="22"/>
              </w:rPr>
            </w:pPr>
            <w:r w:rsidRPr="00BE1CDC">
              <w:t>Baker Hughes a GE Company</w:t>
            </w:r>
          </w:p>
        </w:tc>
      </w:tr>
      <w:tr w:rsidR="00FB40DD" w:rsidRPr="00145818" w14:paraId="31796C7D"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5A0D3173" w14:textId="23C8B6E4" w:rsidR="00FB40DD" w:rsidRPr="00037EFC" w:rsidRDefault="00FB40DD" w:rsidP="00FB40DD">
            <w:pPr>
              <w:pStyle w:val="TableText"/>
              <w:rPr>
                <w:rFonts w:cs="Arial"/>
                <w:color w:val="000000"/>
              </w:rPr>
            </w:pPr>
            <w:r w:rsidRPr="00037EFC">
              <w:rPr>
                <w:rFonts w:ascii="GE Inspira" w:eastAsia="GE Inspira" w:hAnsi="GE Inspira" w:cs="GE Inspira"/>
              </w:rPr>
              <w:t>CDE</w:t>
            </w:r>
          </w:p>
        </w:tc>
        <w:tc>
          <w:tcPr>
            <w:tcW w:w="2267" w:type="dxa"/>
            <w:shd w:val="clear" w:color="auto" w:fill="auto"/>
            <w:vAlign w:val="center"/>
          </w:tcPr>
          <w:p w14:paraId="472EFA38" w14:textId="77777777" w:rsidR="00FB40DD" w:rsidRPr="001602E5" w:rsidRDefault="00FB40DD" w:rsidP="00FB40DD">
            <w:pPr>
              <w:pStyle w:val="TableText"/>
              <w:rPr>
                <w:rFonts w:cs="Arial"/>
                <w:color w:val="000000"/>
              </w:rPr>
            </w:pPr>
          </w:p>
        </w:tc>
        <w:tc>
          <w:tcPr>
            <w:tcW w:w="6120" w:type="dxa"/>
            <w:shd w:val="clear" w:color="auto" w:fill="auto"/>
          </w:tcPr>
          <w:p w14:paraId="70421054" w14:textId="277E3C89" w:rsidR="00FB40DD" w:rsidRPr="001602E5" w:rsidRDefault="00FB40DD" w:rsidP="00FB40DD">
            <w:pPr>
              <w:pStyle w:val="TableText"/>
              <w:rPr>
                <w:rFonts w:cs="Arial"/>
                <w:color w:val="000000"/>
                <w:szCs w:val="22"/>
              </w:rPr>
            </w:pPr>
            <w:r w:rsidRPr="00BE1CDC">
              <w:t>Capital Drilling Equipment</w:t>
            </w:r>
          </w:p>
        </w:tc>
      </w:tr>
      <w:tr w:rsidR="00FB40DD" w:rsidRPr="00145818" w14:paraId="43CCA67F"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3BA37F77" w14:textId="661D0751" w:rsidR="00FB40DD" w:rsidRPr="00037EFC" w:rsidRDefault="00FB40DD" w:rsidP="00FB40DD">
            <w:pPr>
              <w:pStyle w:val="TableText"/>
              <w:rPr>
                <w:rFonts w:cs="Arial"/>
                <w:color w:val="000000"/>
              </w:rPr>
            </w:pPr>
            <w:proofErr w:type="spellStart"/>
            <w:r w:rsidRPr="00037EFC">
              <w:rPr>
                <w:rFonts w:ascii="GE Inspira" w:eastAsia="GE Inspira" w:hAnsi="GE Inspira" w:cs="GE Inspira"/>
              </w:rPr>
              <w:t>Co</w:t>
            </w:r>
            <w:r w:rsidRPr="00037EFC">
              <w:rPr>
                <w:rFonts w:ascii="GE Inspira" w:eastAsia="GE Inspira" w:hAnsi="GE Inspira" w:cs="GE Inspira"/>
                <w:spacing w:val="1"/>
              </w:rPr>
              <w:t>mm</w:t>
            </w:r>
            <w:r w:rsidRPr="00037EFC">
              <w:rPr>
                <w:rFonts w:ascii="GE Inspira" w:eastAsia="GE Inspira" w:hAnsi="GE Inspira" w:cs="GE Inspira"/>
              </w:rPr>
              <w:t>O</w:t>
            </w:r>
            <w:r w:rsidRPr="00037EFC">
              <w:rPr>
                <w:rFonts w:ascii="GE Inspira" w:eastAsia="GE Inspira" w:hAnsi="GE Inspira" w:cs="GE Inspira"/>
                <w:spacing w:val="-2"/>
              </w:rPr>
              <w:t>p</w:t>
            </w:r>
            <w:r w:rsidRPr="00037EFC">
              <w:rPr>
                <w:rFonts w:ascii="GE Inspira" w:eastAsia="GE Inspira" w:hAnsi="GE Inspira" w:cs="GE Inspira"/>
              </w:rPr>
              <w:t>s</w:t>
            </w:r>
            <w:proofErr w:type="spellEnd"/>
          </w:p>
        </w:tc>
        <w:tc>
          <w:tcPr>
            <w:tcW w:w="2267" w:type="dxa"/>
            <w:shd w:val="clear" w:color="auto" w:fill="auto"/>
            <w:vAlign w:val="center"/>
          </w:tcPr>
          <w:p w14:paraId="0A5DBC7E" w14:textId="77777777" w:rsidR="00FB40DD" w:rsidRPr="001602E5" w:rsidRDefault="00FB40DD" w:rsidP="00FB40DD">
            <w:pPr>
              <w:pStyle w:val="TableText"/>
              <w:rPr>
                <w:rFonts w:cs="Arial"/>
                <w:color w:val="000000"/>
              </w:rPr>
            </w:pPr>
          </w:p>
        </w:tc>
        <w:tc>
          <w:tcPr>
            <w:tcW w:w="6120" w:type="dxa"/>
            <w:shd w:val="clear" w:color="auto" w:fill="auto"/>
          </w:tcPr>
          <w:p w14:paraId="4914F375" w14:textId="30E51050" w:rsidR="00FB40DD" w:rsidRPr="001602E5" w:rsidRDefault="00FB40DD" w:rsidP="00FB40DD">
            <w:pPr>
              <w:pStyle w:val="TableText"/>
              <w:rPr>
                <w:rFonts w:cs="Arial"/>
                <w:color w:val="000000"/>
                <w:szCs w:val="22"/>
              </w:rPr>
            </w:pPr>
            <w:r w:rsidRPr="00BE1CDC">
              <w:t>Commercial Operations</w:t>
            </w:r>
          </w:p>
        </w:tc>
      </w:tr>
      <w:tr w:rsidR="00FB40DD" w:rsidRPr="00145818" w14:paraId="683768CB"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759EEC18" w14:textId="02AE9B00" w:rsidR="00FB40DD" w:rsidRPr="00037EFC" w:rsidRDefault="00FB40DD" w:rsidP="00FB40DD">
            <w:pPr>
              <w:pStyle w:val="TableText"/>
              <w:rPr>
                <w:rFonts w:cs="Arial"/>
                <w:color w:val="000000"/>
              </w:rPr>
            </w:pPr>
            <w:r w:rsidRPr="00037EFC">
              <w:rPr>
                <w:rFonts w:ascii="GE Inspira" w:eastAsia="GE Inspira" w:hAnsi="GE Inspira" w:cs="GE Inspira"/>
                <w:spacing w:val="-1"/>
              </w:rPr>
              <w:t>E</w:t>
            </w:r>
            <w:r w:rsidRPr="00037EFC">
              <w:rPr>
                <w:rFonts w:ascii="GE Inspira" w:eastAsia="GE Inspira" w:hAnsi="GE Inspira" w:cs="GE Inspira"/>
                <w:spacing w:val="1"/>
              </w:rPr>
              <w:t>R</w:t>
            </w:r>
            <w:r w:rsidRPr="00037EFC">
              <w:rPr>
                <w:rFonts w:ascii="GE Inspira" w:eastAsia="GE Inspira" w:hAnsi="GE Inspira" w:cs="GE Inspira"/>
              </w:rPr>
              <w:t>P</w:t>
            </w:r>
          </w:p>
        </w:tc>
        <w:tc>
          <w:tcPr>
            <w:tcW w:w="2267" w:type="dxa"/>
            <w:shd w:val="clear" w:color="auto" w:fill="auto"/>
            <w:vAlign w:val="center"/>
          </w:tcPr>
          <w:p w14:paraId="6CD442A3" w14:textId="77777777" w:rsidR="00FB40DD" w:rsidRPr="001602E5" w:rsidRDefault="00FB40DD" w:rsidP="00FB40DD">
            <w:pPr>
              <w:pStyle w:val="TableText"/>
              <w:rPr>
                <w:rFonts w:cs="Arial"/>
                <w:color w:val="000000"/>
              </w:rPr>
            </w:pPr>
          </w:p>
        </w:tc>
        <w:tc>
          <w:tcPr>
            <w:tcW w:w="6120" w:type="dxa"/>
            <w:shd w:val="clear" w:color="auto" w:fill="auto"/>
          </w:tcPr>
          <w:p w14:paraId="260D530A" w14:textId="5EAF9DE9" w:rsidR="00FB40DD" w:rsidRPr="001602E5" w:rsidRDefault="00FB40DD" w:rsidP="00FB40DD">
            <w:pPr>
              <w:pStyle w:val="TableText"/>
              <w:rPr>
                <w:rFonts w:cs="Arial"/>
                <w:color w:val="000000"/>
                <w:szCs w:val="22"/>
              </w:rPr>
            </w:pPr>
            <w:r w:rsidRPr="00BE1CDC">
              <w:t>Enterprise Resource Planning (System)</w:t>
            </w:r>
          </w:p>
        </w:tc>
      </w:tr>
      <w:tr w:rsidR="00FB40DD" w:rsidRPr="00145818" w14:paraId="1420106D"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551DF1F3" w14:textId="7F7D0A0A" w:rsidR="00FB40DD" w:rsidRPr="00037EFC" w:rsidRDefault="00FB40DD" w:rsidP="00FB40DD">
            <w:pPr>
              <w:pStyle w:val="TableText"/>
              <w:rPr>
                <w:rFonts w:cs="Arial"/>
                <w:color w:val="000000"/>
              </w:rPr>
            </w:pPr>
            <w:r w:rsidRPr="00037EFC">
              <w:rPr>
                <w:rFonts w:ascii="GE Inspira" w:eastAsia="GE Inspira" w:hAnsi="GE Inspira" w:cs="GE Inspira"/>
                <w:spacing w:val="-1"/>
              </w:rPr>
              <w:t>IS</w:t>
            </w:r>
          </w:p>
        </w:tc>
        <w:tc>
          <w:tcPr>
            <w:tcW w:w="2267" w:type="dxa"/>
            <w:shd w:val="clear" w:color="auto" w:fill="auto"/>
            <w:vAlign w:val="center"/>
          </w:tcPr>
          <w:p w14:paraId="78D7DAAB" w14:textId="77777777" w:rsidR="00FB40DD" w:rsidRPr="001602E5" w:rsidRDefault="00FB40DD" w:rsidP="00FB40DD">
            <w:pPr>
              <w:pStyle w:val="TableText"/>
              <w:rPr>
                <w:rFonts w:cs="Arial"/>
                <w:color w:val="000000"/>
              </w:rPr>
            </w:pPr>
          </w:p>
        </w:tc>
        <w:tc>
          <w:tcPr>
            <w:tcW w:w="6120" w:type="dxa"/>
            <w:shd w:val="clear" w:color="auto" w:fill="auto"/>
          </w:tcPr>
          <w:p w14:paraId="0BECBD1F" w14:textId="1249CD1D" w:rsidR="00FB40DD" w:rsidRPr="001602E5" w:rsidRDefault="00FB40DD" w:rsidP="00FB40DD">
            <w:pPr>
              <w:pStyle w:val="TableText"/>
              <w:rPr>
                <w:rFonts w:cs="Arial"/>
                <w:color w:val="000000"/>
                <w:szCs w:val="22"/>
              </w:rPr>
            </w:pPr>
            <w:r w:rsidRPr="00BE1CDC">
              <w:t>Integrated Services</w:t>
            </w:r>
          </w:p>
        </w:tc>
      </w:tr>
      <w:tr w:rsidR="00FB40DD" w:rsidRPr="00145818" w14:paraId="67DCBD03"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47B53C62" w14:textId="7AF726EE" w:rsidR="00FB40DD" w:rsidRPr="00037EFC" w:rsidRDefault="00FB40DD" w:rsidP="00FB40DD">
            <w:pPr>
              <w:pStyle w:val="TableText"/>
              <w:rPr>
                <w:rFonts w:cs="Arial"/>
                <w:color w:val="000000"/>
              </w:rPr>
            </w:pPr>
            <w:r w:rsidRPr="00037EFC">
              <w:rPr>
                <w:rFonts w:ascii="GE Inspira" w:eastAsia="GE Inspira" w:hAnsi="GE Inspira" w:cs="GE Inspira"/>
              </w:rPr>
              <w:t>ISC</w:t>
            </w:r>
          </w:p>
        </w:tc>
        <w:tc>
          <w:tcPr>
            <w:tcW w:w="2267" w:type="dxa"/>
            <w:shd w:val="clear" w:color="auto" w:fill="auto"/>
            <w:vAlign w:val="center"/>
          </w:tcPr>
          <w:p w14:paraId="0EDA4AE1" w14:textId="77777777" w:rsidR="00FB40DD" w:rsidRPr="001602E5" w:rsidRDefault="00FB40DD" w:rsidP="00FB40DD">
            <w:pPr>
              <w:pStyle w:val="TableText"/>
              <w:rPr>
                <w:rFonts w:cs="Arial"/>
                <w:color w:val="000000"/>
              </w:rPr>
            </w:pPr>
          </w:p>
        </w:tc>
        <w:tc>
          <w:tcPr>
            <w:tcW w:w="6120" w:type="dxa"/>
            <w:shd w:val="clear" w:color="auto" w:fill="auto"/>
          </w:tcPr>
          <w:p w14:paraId="677753F5" w14:textId="344E805E" w:rsidR="00FB40DD" w:rsidRPr="001602E5" w:rsidRDefault="00FB40DD" w:rsidP="00FB40DD">
            <w:pPr>
              <w:pStyle w:val="TableText"/>
              <w:rPr>
                <w:rFonts w:cs="Arial"/>
                <w:color w:val="000000"/>
                <w:szCs w:val="22"/>
              </w:rPr>
            </w:pPr>
            <w:r w:rsidRPr="00BE1CDC">
              <w:t>Integrated Service Coordinator</w:t>
            </w:r>
          </w:p>
        </w:tc>
      </w:tr>
      <w:tr w:rsidR="00FB40DD" w:rsidRPr="00145818" w14:paraId="1B31D3B0"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1CB3ADAD" w14:textId="769D6E9F" w:rsidR="00FB40DD" w:rsidRPr="00037EFC" w:rsidRDefault="00FB40DD" w:rsidP="00FB40DD">
            <w:pPr>
              <w:pStyle w:val="TableText"/>
              <w:rPr>
                <w:rFonts w:cs="Arial"/>
                <w:color w:val="000000"/>
              </w:rPr>
            </w:pPr>
            <w:r w:rsidRPr="00037EFC">
              <w:rPr>
                <w:rFonts w:ascii="GE Inspira" w:eastAsia="GE Inspira" w:hAnsi="GE Inspira" w:cs="GE Inspira"/>
              </w:rPr>
              <w:t>ITO</w:t>
            </w:r>
          </w:p>
        </w:tc>
        <w:tc>
          <w:tcPr>
            <w:tcW w:w="2267" w:type="dxa"/>
            <w:shd w:val="clear" w:color="auto" w:fill="auto"/>
            <w:vAlign w:val="center"/>
          </w:tcPr>
          <w:p w14:paraId="341A81CB" w14:textId="77777777" w:rsidR="00FB40DD" w:rsidRPr="001602E5" w:rsidRDefault="00FB40DD" w:rsidP="00FB40DD">
            <w:pPr>
              <w:pStyle w:val="TableText"/>
              <w:rPr>
                <w:rFonts w:cs="Arial"/>
                <w:color w:val="000000"/>
              </w:rPr>
            </w:pPr>
          </w:p>
        </w:tc>
        <w:tc>
          <w:tcPr>
            <w:tcW w:w="6120" w:type="dxa"/>
            <w:shd w:val="clear" w:color="auto" w:fill="auto"/>
          </w:tcPr>
          <w:p w14:paraId="77F20835" w14:textId="429F5DC8" w:rsidR="00FB40DD" w:rsidRPr="001602E5" w:rsidRDefault="00FB40DD" w:rsidP="00FB40DD">
            <w:pPr>
              <w:pStyle w:val="TableText"/>
              <w:rPr>
                <w:rFonts w:cs="Arial"/>
                <w:color w:val="000000"/>
                <w:szCs w:val="22"/>
              </w:rPr>
            </w:pPr>
            <w:r w:rsidRPr="00BE1CDC">
              <w:t>Inquiry to Order</w:t>
            </w:r>
          </w:p>
        </w:tc>
      </w:tr>
      <w:tr w:rsidR="00FB40DD" w:rsidRPr="00145818" w14:paraId="6B288107"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094DC508" w14:textId="10A9B4D6" w:rsidR="00FB40DD" w:rsidRPr="00037EFC" w:rsidRDefault="00FB40DD" w:rsidP="00FB40DD">
            <w:pPr>
              <w:pStyle w:val="TableText"/>
              <w:rPr>
                <w:rFonts w:cs="Arial"/>
                <w:color w:val="000000"/>
              </w:rPr>
            </w:pPr>
            <w:r w:rsidRPr="00037EFC">
              <w:rPr>
                <w:rFonts w:ascii="GE Inspira" w:eastAsia="GE Inspira" w:hAnsi="GE Inspira" w:cs="GE Inspira"/>
              </w:rPr>
              <w:t>OTD</w:t>
            </w:r>
          </w:p>
        </w:tc>
        <w:tc>
          <w:tcPr>
            <w:tcW w:w="2267" w:type="dxa"/>
            <w:shd w:val="clear" w:color="auto" w:fill="auto"/>
            <w:vAlign w:val="center"/>
          </w:tcPr>
          <w:p w14:paraId="078C84F3" w14:textId="77777777" w:rsidR="00FB40DD" w:rsidRPr="001602E5" w:rsidRDefault="00FB40DD" w:rsidP="00FB40DD">
            <w:pPr>
              <w:pStyle w:val="TableText"/>
              <w:rPr>
                <w:rFonts w:cs="Arial"/>
                <w:color w:val="000000"/>
              </w:rPr>
            </w:pPr>
          </w:p>
        </w:tc>
        <w:tc>
          <w:tcPr>
            <w:tcW w:w="6120" w:type="dxa"/>
            <w:shd w:val="clear" w:color="auto" w:fill="auto"/>
          </w:tcPr>
          <w:p w14:paraId="34D504DE" w14:textId="76DD8E01" w:rsidR="00FB40DD" w:rsidRPr="001602E5" w:rsidRDefault="00FB40DD" w:rsidP="00FB40DD">
            <w:pPr>
              <w:pStyle w:val="TableText"/>
              <w:rPr>
                <w:rFonts w:cs="Arial"/>
                <w:color w:val="000000"/>
                <w:szCs w:val="22"/>
              </w:rPr>
            </w:pPr>
            <w:r w:rsidRPr="00BE1CDC">
              <w:t>On Time Delivery</w:t>
            </w:r>
          </w:p>
        </w:tc>
      </w:tr>
      <w:tr w:rsidR="00FB40DD" w:rsidRPr="00145818" w14:paraId="62F962B7"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7676EC3B" w14:textId="598B3EF2" w:rsidR="00FB40DD" w:rsidRPr="00037EFC" w:rsidRDefault="00FB40DD" w:rsidP="00FB40DD">
            <w:pPr>
              <w:pStyle w:val="TableText"/>
              <w:rPr>
                <w:rFonts w:cs="Arial"/>
                <w:color w:val="000000"/>
              </w:rPr>
            </w:pPr>
            <w:r w:rsidRPr="00037EFC">
              <w:rPr>
                <w:rFonts w:ascii="GE Inspira" w:eastAsia="GE Inspira" w:hAnsi="GE Inspira" w:cs="GE Inspira"/>
              </w:rPr>
              <w:t>OTR</w:t>
            </w:r>
          </w:p>
        </w:tc>
        <w:tc>
          <w:tcPr>
            <w:tcW w:w="2267" w:type="dxa"/>
            <w:shd w:val="clear" w:color="auto" w:fill="auto"/>
            <w:vAlign w:val="center"/>
          </w:tcPr>
          <w:p w14:paraId="4B519865" w14:textId="77777777" w:rsidR="00FB40DD" w:rsidRPr="001602E5" w:rsidRDefault="00FB40DD" w:rsidP="00FB40DD">
            <w:pPr>
              <w:pStyle w:val="TableText"/>
              <w:rPr>
                <w:rFonts w:cs="Arial"/>
                <w:color w:val="000000"/>
              </w:rPr>
            </w:pPr>
          </w:p>
        </w:tc>
        <w:tc>
          <w:tcPr>
            <w:tcW w:w="6120" w:type="dxa"/>
            <w:shd w:val="clear" w:color="auto" w:fill="auto"/>
          </w:tcPr>
          <w:p w14:paraId="14502DCA" w14:textId="2C9DC017" w:rsidR="00FB40DD" w:rsidRPr="001602E5" w:rsidRDefault="00FB40DD" w:rsidP="00FB40DD">
            <w:pPr>
              <w:pStyle w:val="TableText"/>
              <w:rPr>
                <w:rFonts w:cs="Arial"/>
                <w:color w:val="000000"/>
                <w:szCs w:val="22"/>
              </w:rPr>
            </w:pPr>
            <w:r w:rsidRPr="00BE1CDC">
              <w:t>Order to Remittance</w:t>
            </w:r>
          </w:p>
        </w:tc>
      </w:tr>
      <w:tr w:rsidR="00FB40DD" w:rsidRPr="00145818" w14:paraId="080D1492"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4F488F40" w14:textId="4DFAB583" w:rsidR="00FB40DD" w:rsidRPr="00037EFC" w:rsidRDefault="00FB40DD" w:rsidP="00FB40DD">
            <w:pPr>
              <w:pStyle w:val="TableText"/>
              <w:rPr>
                <w:rFonts w:cs="Arial"/>
                <w:color w:val="000000"/>
              </w:rPr>
            </w:pPr>
            <w:r w:rsidRPr="00037EFC">
              <w:rPr>
                <w:rFonts w:ascii="GE Inspira" w:eastAsia="GE Inspira" w:hAnsi="GE Inspira" w:cs="GE Inspira"/>
              </w:rPr>
              <w:t>P</w:t>
            </w:r>
            <w:r w:rsidRPr="00037EFC">
              <w:rPr>
                <w:rFonts w:ascii="GE Inspira" w:eastAsia="GE Inspira" w:hAnsi="GE Inspira" w:cs="GE Inspira"/>
                <w:spacing w:val="-1"/>
              </w:rPr>
              <w:t>M</w:t>
            </w:r>
            <w:r w:rsidRPr="00037EFC">
              <w:rPr>
                <w:rFonts w:ascii="GE Inspira" w:eastAsia="GE Inspira" w:hAnsi="GE Inspira" w:cs="GE Inspira"/>
              </w:rPr>
              <w:t>S</w:t>
            </w:r>
          </w:p>
        </w:tc>
        <w:tc>
          <w:tcPr>
            <w:tcW w:w="2267" w:type="dxa"/>
            <w:shd w:val="clear" w:color="auto" w:fill="auto"/>
            <w:vAlign w:val="center"/>
          </w:tcPr>
          <w:p w14:paraId="2DAC7579" w14:textId="77777777" w:rsidR="00FB40DD" w:rsidRPr="001602E5" w:rsidRDefault="00FB40DD" w:rsidP="00FB40DD">
            <w:pPr>
              <w:pStyle w:val="TableText"/>
              <w:rPr>
                <w:rFonts w:cs="Arial"/>
                <w:color w:val="000000"/>
              </w:rPr>
            </w:pPr>
          </w:p>
        </w:tc>
        <w:tc>
          <w:tcPr>
            <w:tcW w:w="6120" w:type="dxa"/>
            <w:shd w:val="clear" w:color="auto" w:fill="auto"/>
          </w:tcPr>
          <w:p w14:paraId="4C237A06" w14:textId="3ADEF26B" w:rsidR="00FB40DD" w:rsidRPr="001602E5" w:rsidRDefault="00FB40DD" w:rsidP="00FB40DD">
            <w:pPr>
              <w:pStyle w:val="TableText"/>
              <w:rPr>
                <w:rFonts w:cs="Arial"/>
                <w:color w:val="000000"/>
                <w:szCs w:val="22"/>
              </w:rPr>
            </w:pPr>
            <w:r w:rsidRPr="00BE1CDC">
              <w:t>Product Management System</w:t>
            </w:r>
          </w:p>
        </w:tc>
      </w:tr>
      <w:tr w:rsidR="00FB40DD" w:rsidRPr="00145818" w14:paraId="46B19CC8"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1DC192C1" w14:textId="26123623" w:rsidR="00FB40DD" w:rsidRPr="00037EFC" w:rsidRDefault="00FB40DD" w:rsidP="00FB40DD">
            <w:pPr>
              <w:pStyle w:val="TableText"/>
              <w:rPr>
                <w:rFonts w:cs="Arial"/>
                <w:color w:val="000000"/>
              </w:rPr>
            </w:pPr>
            <w:r w:rsidRPr="00037EFC">
              <w:rPr>
                <w:rFonts w:ascii="GE Inspira" w:eastAsia="GE Inspira" w:hAnsi="GE Inspira" w:cs="GE Inspira"/>
              </w:rPr>
              <w:t>PO</w:t>
            </w:r>
          </w:p>
        </w:tc>
        <w:tc>
          <w:tcPr>
            <w:tcW w:w="2267" w:type="dxa"/>
            <w:shd w:val="clear" w:color="auto" w:fill="auto"/>
            <w:vAlign w:val="center"/>
          </w:tcPr>
          <w:p w14:paraId="2627B3A2" w14:textId="77777777" w:rsidR="00FB40DD" w:rsidRPr="001602E5" w:rsidRDefault="00FB40DD" w:rsidP="00FB40DD">
            <w:pPr>
              <w:pStyle w:val="TableText"/>
              <w:rPr>
                <w:rFonts w:cs="Arial"/>
                <w:color w:val="000000"/>
              </w:rPr>
            </w:pPr>
          </w:p>
        </w:tc>
        <w:tc>
          <w:tcPr>
            <w:tcW w:w="6120" w:type="dxa"/>
            <w:shd w:val="clear" w:color="auto" w:fill="auto"/>
          </w:tcPr>
          <w:p w14:paraId="5C230632" w14:textId="1606D854" w:rsidR="00FB40DD" w:rsidRPr="001602E5" w:rsidRDefault="00FB40DD" w:rsidP="00FB40DD">
            <w:pPr>
              <w:pStyle w:val="TableText"/>
              <w:rPr>
                <w:rFonts w:cs="Arial"/>
                <w:color w:val="000000"/>
                <w:szCs w:val="22"/>
              </w:rPr>
            </w:pPr>
            <w:r w:rsidRPr="00BE1CDC">
              <w:t>Purchase Order</w:t>
            </w:r>
          </w:p>
        </w:tc>
      </w:tr>
      <w:tr w:rsidR="00FB40DD" w:rsidRPr="00145818" w14:paraId="30433018"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3EDC5A4F" w14:textId="23B3A480" w:rsidR="00FB40DD" w:rsidRPr="00037EFC" w:rsidRDefault="00FB40DD" w:rsidP="00FB40DD">
            <w:pPr>
              <w:pStyle w:val="TableText"/>
              <w:rPr>
                <w:rFonts w:cs="Arial"/>
                <w:color w:val="000000"/>
              </w:rPr>
            </w:pPr>
            <w:r w:rsidRPr="00037EFC">
              <w:rPr>
                <w:rFonts w:ascii="GE Inspira" w:eastAsia="GE Inspira" w:hAnsi="GE Inspira" w:cs="GE Inspira"/>
              </w:rPr>
              <w:t>POR</w:t>
            </w:r>
          </w:p>
        </w:tc>
        <w:tc>
          <w:tcPr>
            <w:tcW w:w="2267" w:type="dxa"/>
            <w:shd w:val="clear" w:color="auto" w:fill="auto"/>
            <w:vAlign w:val="center"/>
          </w:tcPr>
          <w:p w14:paraId="26816FA7" w14:textId="77777777" w:rsidR="00FB40DD" w:rsidRPr="001602E5" w:rsidRDefault="00FB40DD" w:rsidP="00FB40DD">
            <w:pPr>
              <w:pStyle w:val="TableText"/>
              <w:rPr>
                <w:rFonts w:cs="Arial"/>
                <w:color w:val="000000"/>
              </w:rPr>
            </w:pPr>
          </w:p>
        </w:tc>
        <w:tc>
          <w:tcPr>
            <w:tcW w:w="6120" w:type="dxa"/>
            <w:shd w:val="clear" w:color="auto" w:fill="auto"/>
          </w:tcPr>
          <w:p w14:paraId="4EA5232C" w14:textId="1FA5BFBF" w:rsidR="00FB40DD" w:rsidRPr="001602E5" w:rsidRDefault="00FB40DD" w:rsidP="00FB40DD">
            <w:pPr>
              <w:pStyle w:val="TableText"/>
              <w:rPr>
                <w:rFonts w:cs="Arial"/>
                <w:color w:val="000000"/>
                <w:szCs w:val="22"/>
              </w:rPr>
            </w:pPr>
            <w:r w:rsidRPr="00BE1CDC">
              <w:t>Purchase Order Requisition</w:t>
            </w:r>
          </w:p>
        </w:tc>
      </w:tr>
      <w:tr w:rsidR="00FB40DD" w:rsidRPr="00145818" w14:paraId="7FC67FA1"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16B8CCBA" w14:textId="3DBA766D" w:rsidR="00FB40DD" w:rsidRPr="00037EFC" w:rsidRDefault="00FB40DD" w:rsidP="00FB40DD">
            <w:pPr>
              <w:pStyle w:val="TableText"/>
              <w:rPr>
                <w:rFonts w:cs="Arial"/>
                <w:color w:val="000000"/>
              </w:rPr>
            </w:pPr>
            <w:r w:rsidRPr="00037EFC">
              <w:rPr>
                <w:rFonts w:ascii="GE Inspira" w:eastAsia="GE Inspira" w:hAnsi="GE Inspira" w:cs="GE Inspira"/>
                <w:spacing w:val="1"/>
              </w:rPr>
              <w:t>R</w:t>
            </w:r>
            <w:r w:rsidRPr="00037EFC">
              <w:rPr>
                <w:rFonts w:ascii="GE Inspira" w:eastAsia="GE Inspira" w:hAnsi="GE Inspira" w:cs="GE Inspira"/>
              </w:rPr>
              <w:t>FQ</w:t>
            </w:r>
          </w:p>
        </w:tc>
        <w:tc>
          <w:tcPr>
            <w:tcW w:w="2267" w:type="dxa"/>
            <w:shd w:val="clear" w:color="auto" w:fill="auto"/>
            <w:vAlign w:val="center"/>
          </w:tcPr>
          <w:p w14:paraId="4A92C201" w14:textId="77777777" w:rsidR="00FB40DD" w:rsidRPr="001602E5" w:rsidRDefault="00FB40DD" w:rsidP="00FB40DD">
            <w:pPr>
              <w:pStyle w:val="TableText"/>
              <w:rPr>
                <w:rFonts w:cs="Arial"/>
                <w:color w:val="000000"/>
              </w:rPr>
            </w:pPr>
          </w:p>
        </w:tc>
        <w:tc>
          <w:tcPr>
            <w:tcW w:w="6120" w:type="dxa"/>
            <w:shd w:val="clear" w:color="auto" w:fill="auto"/>
          </w:tcPr>
          <w:p w14:paraId="7B29704F" w14:textId="34B9C2D3" w:rsidR="00FB40DD" w:rsidRPr="001602E5" w:rsidRDefault="00FB40DD" w:rsidP="00FB40DD">
            <w:pPr>
              <w:pStyle w:val="TableText"/>
              <w:rPr>
                <w:rFonts w:cs="Arial"/>
                <w:color w:val="000000"/>
                <w:szCs w:val="22"/>
              </w:rPr>
            </w:pPr>
            <w:r w:rsidRPr="00BE1CDC">
              <w:t>Request for Quote</w:t>
            </w:r>
          </w:p>
        </w:tc>
      </w:tr>
      <w:tr w:rsidR="00FB40DD" w:rsidRPr="00145818" w14:paraId="156F8133"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3E1F0FDA" w14:textId="355E08B8" w:rsidR="00FB40DD" w:rsidRPr="00037EFC" w:rsidRDefault="00FB40DD" w:rsidP="00FB40DD">
            <w:pPr>
              <w:pStyle w:val="TableText"/>
              <w:rPr>
                <w:rFonts w:cs="Arial"/>
                <w:color w:val="000000"/>
              </w:rPr>
            </w:pPr>
            <w:r w:rsidRPr="00037EFC">
              <w:rPr>
                <w:rFonts w:ascii="GE Inspira" w:eastAsia="GE Inspira" w:hAnsi="GE Inspira" w:cs="GE Inspira"/>
              </w:rPr>
              <w:t>SFDC</w:t>
            </w:r>
          </w:p>
        </w:tc>
        <w:tc>
          <w:tcPr>
            <w:tcW w:w="2267" w:type="dxa"/>
            <w:shd w:val="clear" w:color="auto" w:fill="auto"/>
            <w:vAlign w:val="center"/>
          </w:tcPr>
          <w:p w14:paraId="48B002D3" w14:textId="77777777" w:rsidR="00FB40DD" w:rsidRPr="001602E5" w:rsidRDefault="00FB40DD" w:rsidP="00FB40DD">
            <w:pPr>
              <w:pStyle w:val="TableText"/>
              <w:rPr>
                <w:rFonts w:cs="Arial"/>
                <w:color w:val="000000"/>
              </w:rPr>
            </w:pPr>
          </w:p>
        </w:tc>
        <w:tc>
          <w:tcPr>
            <w:tcW w:w="6120" w:type="dxa"/>
            <w:shd w:val="clear" w:color="auto" w:fill="auto"/>
          </w:tcPr>
          <w:p w14:paraId="23693052" w14:textId="5573FA95" w:rsidR="00FB40DD" w:rsidRPr="001602E5" w:rsidRDefault="00FB40DD" w:rsidP="00FB40DD">
            <w:pPr>
              <w:pStyle w:val="TableText"/>
              <w:rPr>
                <w:rFonts w:cs="Arial"/>
                <w:color w:val="000000"/>
                <w:szCs w:val="22"/>
              </w:rPr>
            </w:pPr>
            <w:r w:rsidRPr="00BE1CDC">
              <w:t>Sales Force Document Control</w:t>
            </w:r>
          </w:p>
        </w:tc>
      </w:tr>
      <w:tr w:rsidR="00FB40DD" w:rsidRPr="00145818" w14:paraId="37781485"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1FE04AF7" w14:textId="73813B81" w:rsidR="00FB40DD" w:rsidRPr="00037EFC" w:rsidRDefault="00FB40DD" w:rsidP="00FB40DD">
            <w:pPr>
              <w:pStyle w:val="TableText"/>
              <w:rPr>
                <w:rFonts w:cs="Arial"/>
                <w:color w:val="000000"/>
              </w:rPr>
            </w:pPr>
            <w:r w:rsidRPr="00037EFC">
              <w:rPr>
                <w:rFonts w:ascii="GE Inspira" w:eastAsia="GE Inspira" w:hAnsi="GE Inspira" w:cs="GE Inspira"/>
              </w:rPr>
              <w:t>SO</w:t>
            </w:r>
          </w:p>
        </w:tc>
        <w:tc>
          <w:tcPr>
            <w:tcW w:w="2267" w:type="dxa"/>
            <w:shd w:val="clear" w:color="auto" w:fill="auto"/>
            <w:vAlign w:val="center"/>
          </w:tcPr>
          <w:p w14:paraId="7AA8A6FD" w14:textId="77777777" w:rsidR="00FB40DD" w:rsidRPr="001602E5" w:rsidRDefault="00FB40DD" w:rsidP="00FB40DD">
            <w:pPr>
              <w:pStyle w:val="TableText"/>
              <w:rPr>
                <w:rFonts w:cs="Arial"/>
                <w:color w:val="000000"/>
              </w:rPr>
            </w:pPr>
          </w:p>
        </w:tc>
        <w:tc>
          <w:tcPr>
            <w:tcW w:w="6120" w:type="dxa"/>
            <w:shd w:val="clear" w:color="auto" w:fill="auto"/>
          </w:tcPr>
          <w:p w14:paraId="331B4022" w14:textId="5D610F7A" w:rsidR="00FB40DD" w:rsidRPr="001602E5" w:rsidRDefault="00FB40DD" w:rsidP="00FB40DD">
            <w:pPr>
              <w:pStyle w:val="TableText"/>
              <w:rPr>
                <w:rFonts w:cs="Arial"/>
                <w:color w:val="000000"/>
                <w:szCs w:val="22"/>
              </w:rPr>
            </w:pPr>
            <w:r w:rsidRPr="00BE1CDC">
              <w:t>Sales Order</w:t>
            </w:r>
          </w:p>
        </w:tc>
      </w:tr>
      <w:tr w:rsidR="00FB40DD" w:rsidRPr="00145818" w14:paraId="640EFB60"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4548005F" w14:textId="3FD4BAB3" w:rsidR="00FB40DD" w:rsidRPr="00037EFC" w:rsidRDefault="00FB40DD" w:rsidP="00FB40DD">
            <w:pPr>
              <w:pStyle w:val="TableText"/>
              <w:rPr>
                <w:rFonts w:cs="Arial"/>
                <w:color w:val="000000"/>
              </w:rPr>
            </w:pPr>
            <w:r w:rsidRPr="00037EFC">
              <w:rPr>
                <w:rFonts w:ascii="GE Inspira" w:eastAsia="GE Inspira" w:hAnsi="GE Inspira" w:cs="GE Inspira"/>
                <w:spacing w:val="1"/>
              </w:rPr>
              <w:t>VO</w:t>
            </w:r>
          </w:p>
        </w:tc>
        <w:tc>
          <w:tcPr>
            <w:tcW w:w="2267" w:type="dxa"/>
            <w:shd w:val="clear" w:color="auto" w:fill="auto"/>
            <w:vAlign w:val="center"/>
          </w:tcPr>
          <w:p w14:paraId="76431C0B" w14:textId="77777777" w:rsidR="00FB40DD" w:rsidRPr="001602E5" w:rsidRDefault="00FB40DD" w:rsidP="00FB40DD">
            <w:pPr>
              <w:pStyle w:val="TableText"/>
              <w:rPr>
                <w:rFonts w:cs="Arial"/>
                <w:color w:val="000000"/>
              </w:rPr>
            </w:pPr>
          </w:p>
        </w:tc>
        <w:tc>
          <w:tcPr>
            <w:tcW w:w="6120" w:type="dxa"/>
            <w:shd w:val="clear" w:color="auto" w:fill="auto"/>
          </w:tcPr>
          <w:p w14:paraId="0797C28B" w14:textId="6F9BA3FE" w:rsidR="00FB40DD" w:rsidRPr="001602E5" w:rsidRDefault="00FB40DD" w:rsidP="00FB40DD">
            <w:pPr>
              <w:pStyle w:val="TableText"/>
              <w:rPr>
                <w:rFonts w:cs="Arial"/>
                <w:color w:val="000000"/>
                <w:szCs w:val="22"/>
              </w:rPr>
            </w:pPr>
            <w:r w:rsidRPr="00BE1CDC">
              <w:t>Variation Order</w:t>
            </w:r>
          </w:p>
        </w:tc>
      </w:tr>
      <w:tr w:rsidR="00FB40DD" w:rsidRPr="00145818" w14:paraId="13602EAD" w14:textId="77777777" w:rsidTr="004462DD">
        <w:trPr>
          <w:trHeight w:val="70"/>
        </w:trPr>
        <w:tc>
          <w:tcPr>
            <w:tcW w:w="1598" w:type="dxa"/>
            <w:tcBorders>
              <w:top w:val="single" w:sz="4" w:space="0" w:color="000000"/>
              <w:left w:val="single" w:sz="4" w:space="0" w:color="000000"/>
              <w:bottom w:val="single" w:sz="4" w:space="0" w:color="000000"/>
              <w:right w:val="single" w:sz="4" w:space="0" w:color="000000"/>
            </w:tcBorders>
          </w:tcPr>
          <w:p w14:paraId="3CEF5597" w14:textId="5F0B4229" w:rsidR="00FB40DD" w:rsidRPr="00037EFC" w:rsidRDefault="00FB40DD" w:rsidP="00FB40DD">
            <w:pPr>
              <w:pStyle w:val="TableText"/>
              <w:rPr>
                <w:rFonts w:cs="Arial"/>
                <w:color w:val="000000"/>
              </w:rPr>
            </w:pPr>
            <w:r w:rsidRPr="00037EFC">
              <w:rPr>
                <w:rFonts w:ascii="GE Inspira" w:eastAsia="GE Inspira" w:hAnsi="GE Inspira" w:cs="GE Inspira"/>
                <w:spacing w:val="-1"/>
              </w:rPr>
              <w:t>WI</w:t>
            </w:r>
          </w:p>
        </w:tc>
        <w:tc>
          <w:tcPr>
            <w:tcW w:w="2267" w:type="dxa"/>
            <w:shd w:val="clear" w:color="auto" w:fill="auto"/>
            <w:vAlign w:val="center"/>
          </w:tcPr>
          <w:p w14:paraId="44B35420" w14:textId="77777777" w:rsidR="00FB40DD" w:rsidRPr="001602E5" w:rsidRDefault="00FB40DD" w:rsidP="00FB40DD">
            <w:pPr>
              <w:pStyle w:val="TableText"/>
              <w:rPr>
                <w:rFonts w:cs="Arial"/>
                <w:color w:val="000000"/>
              </w:rPr>
            </w:pPr>
          </w:p>
        </w:tc>
        <w:tc>
          <w:tcPr>
            <w:tcW w:w="6120" w:type="dxa"/>
            <w:shd w:val="clear" w:color="auto" w:fill="auto"/>
          </w:tcPr>
          <w:p w14:paraId="2EAF3A66" w14:textId="40EF3DF6" w:rsidR="00FB40DD" w:rsidRPr="001602E5" w:rsidRDefault="00FB40DD" w:rsidP="00FB40DD">
            <w:pPr>
              <w:pStyle w:val="TableText"/>
              <w:rPr>
                <w:rFonts w:cs="Arial"/>
                <w:color w:val="000000"/>
                <w:szCs w:val="22"/>
              </w:rPr>
            </w:pPr>
            <w:r w:rsidRPr="00BE1CDC">
              <w:t>Work Instruction</w:t>
            </w:r>
          </w:p>
        </w:tc>
      </w:tr>
    </w:tbl>
    <w:p w14:paraId="7BCF2897" w14:textId="69B69956" w:rsidR="00681BAF" w:rsidRDefault="00681BAF" w:rsidP="007A768B">
      <w:pPr>
        <w:rPr>
          <w:b/>
        </w:rPr>
      </w:pPr>
      <w:r>
        <w:br w:type="page"/>
      </w:r>
    </w:p>
    <w:p w14:paraId="6FDB8B4D" w14:textId="1B573669" w:rsidR="00FC6CC8" w:rsidRPr="00145818" w:rsidRDefault="00FC6CC8" w:rsidP="00B70204">
      <w:pPr>
        <w:pStyle w:val="Heading1"/>
      </w:pPr>
      <w:bookmarkStart w:id="59" w:name="_Toc491266186"/>
      <w:r w:rsidRPr="00145818">
        <w:lastRenderedPageBreak/>
        <w:t>Appendi</w:t>
      </w:r>
      <w:r w:rsidR="007565B3" w:rsidRPr="00145818">
        <w:t>x</w:t>
      </w:r>
      <w:bookmarkEnd w:id="59"/>
    </w:p>
    <w:p w14:paraId="3B6E6CBB" w14:textId="0D5BFFAB" w:rsidR="00B15C08" w:rsidRPr="00145818" w:rsidRDefault="00701BB8" w:rsidP="00394223">
      <w:pPr>
        <w:pStyle w:val="TextBody1"/>
      </w:pPr>
      <w:r>
        <w:t>N/A</w:t>
      </w:r>
    </w:p>
    <w:sectPr w:rsidR="00B15C08" w:rsidRPr="00145818" w:rsidSect="0083311C">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3946C" w14:textId="77777777" w:rsidR="005B259F" w:rsidRDefault="005B259F">
      <w:r>
        <w:separator/>
      </w:r>
    </w:p>
  </w:endnote>
  <w:endnote w:type="continuationSeparator" w:id="0">
    <w:p w14:paraId="65678B77" w14:textId="77777777" w:rsidR="005B259F" w:rsidRDefault="005B2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 Inspira Sans">
    <w:panose1 w:val="020B0503060000000003"/>
    <w:charset w:val="00"/>
    <w:family w:val="swiss"/>
    <w:pitch w:val="variable"/>
    <w:sig w:usb0="A000006F" w:usb1="4000204B"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B7AAC" w14:textId="77777777" w:rsidR="005D3C6A" w:rsidRDefault="005D3C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075E0489" w14:textId="77777777" w:rsidR="005D3C6A" w:rsidRDefault="005D3C6A">
    <w:pPr>
      <w:pStyle w:val="Footer"/>
    </w:pPr>
  </w:p>
  <w:p w14:paraId="3CE0AC66" w14:textId="77777777" w:rsidR="005D3C6A" w:rsidRDefault="005D3C6A"/>
  <w:p w14:paraId="12429A7A" w14:textId="77777777" w:rsidR="005D3C6A" w:rsidRDefault="005D3C6A" w:rsidP="006A7C66"/>
  <w:p w14:paraId="202CF07F" w14:textId="77777777" w:rsidR="005D3C6A" w:rsidRDefault="005D3C6A" w:rsidP="00944AF5"/>
  <w:p w14:paraId="7712F81F" w14:textId="77777777" w:rsidR="005D3C6A" w:rsidRDefault="005D3C6A" w:rsidP="00944AF5"/>
  <w:p w14:paraId="2DC5C21C" w14:textId="77777777" w:rsidR="005D3C6A" w:rsidRDefault="005D3C6A" w:rsidP="00FD4704"/>
  <w:p w14:paraId="16B487F6" w14:textId="77777777" w:rsidR="005D3C6A" w:rsidRDefault="005D3C6A" w:rsidP="00FD4704"/>
  <w:p w14:paraId="26D0AF67" w14:textId="77777777" w:rsidR="005D3C6A" w:rsidRDefault="005D3C6A"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280"/>
      <w:gridCol w:w="3906"/>
      <w:gridCol w:w="2595"/>
    </w:tblGrid>
    <w:tr w:rsidR="005D3C6A" w14:paraId="45FA4CEF" w14:textId="77777777" w:rsidTr="00CC23E2">
      <w:trPr>
        <w:trHeight w:val="555"/>
        <w:jc w:val="center"/>
      </w:trPr>
      <w:tc>
        <w:tcPr>
          <w:tcW w:w="3351" w:type="dxa"/>
          <w:tcBorders>
            <w:top w:val="single" w:sz="4" w:space="0" w:color="auto"/>
            <w:bottom w:val="nil"/>
          </w:tcBorders>
          <w:vAlign w:val="bottom"/>
        </w:tcPr>
        <w:p w14:paraId="3E9F56EE" w14:textId="6E1AD01D" w:rsidR="005D3C6A" w:rsidRDefault="005D3C6A" w:rsidP="00F23297">
          <w:pPr>
            <w:pStyle w:val="Footer"/>
            <w:spacing w:before="0"/>
            <w:jc w:val="left"/>
            <w:rPr>
              <w:rFonts w:ascii="GE Inspira" w:hAnsi="GE Inspira"/>
              <w:b w:val="0"/>
              <w:bCs/>
              <w:sz w:val="18"/>
            </w:rPr>
          </w:pPr>
          <w:r>
            <w:rPr>
              <w:rFonts w:ascii="GE Inspira" w:hAnsi="GE Inspira"/>
              <w:b w:val="0"/>
              <w:bCs/>
              <w:sz w:val="18"/>
            </w:rPr>
            <w:t>BHGE PROPRIETARY</w:t>
          </w:r>
        </w:p>
        <w:p w14:paraId="01D6CBBF" w14:textId="77777777" w:rsidR="005D3C6A" w:rsidRPr="00F23297" w:rsidRDefault="005D3C6A" w:rsidP="00F23297">
          <w:pPr>
            <w:pStyle w:val="Footer"/>
            <w:spacing w:before="0" w:after="0"/>
            <w:ind w:firstLine="21"/>
            <w:jc w:val="left"/>
            <w:rPr>
              <w:rFonts w:ascii="GE Inspira" w:hAnsi="GE Inspira"/>
              <w:b w:val="0"/>
              <w:color w:val="808080" w:themeColor="background1" w:themeShade="80"/>
              <w:sz w:val="18"/>
            </w:rPr>
          </w:pPr>
          <w:r w:rsidRPr="00F23297">
            <w:rPr>
              <w:rFonts w:ascii="GE Inspira" w:hAnsi="GE Inspira"/>
              <w:b w:val="0"/>
              <w:color w:val="808080" w:themeColor="background1" w:themeShade="80"/>
              <w:sz w:val="18"/>
            </w:rPr>
            <w:t>Template used:</w:t>
          </w:r>
        </w:p>
        <w:p w14:paraId="2853055A" w14:textId="37FB6F96" w:rsidR="005D3C6A" w:rsidRPr="00081A12" w:rsidRDefault="005D3C6A" w:rsidP="00F23297">
          <w:pPr>
            <w:pStyle w:val="Footer"/>
            <w:spacing w:before="0"/>
            <w:jc w:val="left"/>
            <w:rPr>
              <w:rFonts w:ascii="GE Inspira" w:hAnsi="GE Inspira"/>
              <w:b w:val="0"/>
              <w:bCs/>
              <w:sz w:val="18"/>
            </w:rPr>
          </w:pPr>
          <w:r w:rsidRPr="00F23297">
            <w:rPr>
              <w:rFonts w:ascii="GE Inspira" w:hAnsi="GE Inspira"/>
              <w:b w:val="0"/>
              <w:color w:val="808080" w:themeColor="background1" w:themeShade="80"/>
              <w:sz w:val="18"/>
            </w:rPr>
            <w:t>QT-</w:t>
          </w:r>
          <w:r>
            <w:rPr>
              <w:rFonts w:ascii="GE Inspira" w:hAnsi="GE Inspira"/>
              <w:b w:val="0"/>
              <w:color w:val="808080" w:themeColor="background1" w:themeShade="80"/>
              <w:sz w:val="18"/>
            </w:rPr>
            <w:t>OFE</w:t>
          </w:r>
          <w:r w:rsidRPr="00F23297">
            <w:rPr>
              <w:rFonts w:ascii="GE Inspira" w:hAnsi="GE Inspira"/>
              <w:b w:val="0"/>
              <w:color w:val="808080" w:themeColor="background1" w:themeShade="80"/>
              <w:sz w:val="18"/>
            </w:rPr>
            <w:t xml:space="preserve">-GLO-001 / Rev </w:t>
          </w:r>
          <w:r>
            <w:rPr>
              <w:rFonts w:ascii="GE Inspira" w:hAnsi="GE Inspira"/>
              <w:b w:val="0"/>
              <w:color w:val="808080" w:themeColor="background1" w:themeShade="80"/>
              <w:sz w:val="18"/>
            </w:rPr>
            <w:t>1</w:t>
          </w:r>
          <w:r w:rsidRPr="00F23297">
            <w:rPr>
              <w:rFonts w:ascii="GE Inspira" w:hAnsi="GE Inspira"/>
              <w:b w:val="0"/>
              <w:color w:val="808080" w:themeColor="background1" w:themeShade="80"/>
              <w:sz w:val="18"/>
            </w:rPr>
            <w:t>.</w:t>
          </w:r>
          <w:r>
            <w:rPr>
              <w:rFonts w:ascii="GE Inspira" w:hAnsi="GE Inspira"/>
              <w:b w:val="0"/>
              <w:color w:val="808080" w:themeColor="background1" w:themeShade="80"/>
              <w:sz w:val="18"/>
            </w:rPr>
            <w:t>0</w:t>
          </w:r>
        </w:p>
      </w:tc>
      <w:tc>
        <w:tcPr>
          <w:tcW w:w="3987" w:type="dxa"/>
          <w:tcBorders>
            <w:top w:val="single" w:sz="4" w:space="0" w:color="auto"/>
            <w:bottom w:val="nil"/>
          </w:tcBorders>
          <w:vAlign w:val="bottom"/>
        </w:tcPr>
        <w:p w14:paraId="1401128F" w14:textId="77777777" w:rsidR="005D3C6A" w:rsidRDefault="005D3C6A" w:rsidP="00145818">
          <w:pPr>
            <w:pStyle w:val="Footer"/>
            <w:spacing w:before="60"/>
            <w:ind w:left="38"/>
            <w:jc w:val="center"/>
            <w:rPr>
              <w:rFonts w:ascii="GE Inspira" w:hAnsi="GE Inspira"/>
              <w:b w:val="0"/>
              <w:bCs/>
              <w:sz w:val="18"/>
            </w:rPr>
          </w:pPr>
          <w:r w:rsidRPr="00D8281F">
            <w:rPr>
              <w:rFonts w:ascii="GE Inspira" w:hAnsi="GE Inspira"/>
              <w:b w:val="0"/>
              <w:bCs/>
              <w:sz w:val="18"/>
            </w:rPr>
            <w:t>UNCONTROLLED WHEN PRINTED OR TRANSMITTED ELECTRONICALLY</w:t>
          </w:r>
        </w:p>
        <w:p w14:paraId="0831BFA9" w14:textId="4E2D60A1" w:rsidR="005D3C6A" w:rsidRPr="00D8281F" w:rsidRDefault="005D3C6A" w:rsidP="008C5571">
          <w:pPr>
            <w:pStyle w:val="Footer"/>
            <w:spacing w:before="60"/>
            <w:jc w:val="center"/>
            <w:rPr>
              <w:rFonts w:ascii="GE Inspira" w:hAnsi="GE Inspira"/>
              <w:b w:val="0"/>
              <w:bCs/>
              <w:sz w:val="18"/>
            </w:rPr>
          </w:pPr>
          <w:r>
            <w:rPr>
              <w:rFonts w:ascii="GE Inspira" w:hAnsi="GE Inspira"/>
              <w:b w:val="0"/>
              <w:bCs/>
              <w:sz w:val="18"/>
            </w:rPr>
            <w:t xml:space="preserve">Current version available in </w:t>
          </w:r>
          <w:r w:rsidRPr="009E54A3">
            <w:rPr>
              <w:rFonts w:ascii="GE Inspira" w:hAnsi="GE Inspira"/>
              <w:b w:val="0"/>
              <w:bCs/>
              <w:sz w:val="18"/>
            </w:rPr>
            <w:t>Documentum</w:t>
          </w:r>
        </w:p>
      </w:tc>
      <w:tc>
        <w:tcPr>
          <w:tcW w:w="2659" w:type="dxa"/>
          <w:tcBorders>
            <w:top w:val="single" w:sz="4" w:space="0" w:color="auto"/>
            <w:bottom w:val="nil"/>
          </w:tcBorders>
          <w:vAlign w:val="center"/>
        </w:tcPr>
        <w:p w14:paraId="77926359" w14:textId="4FD3FF2E" w:rsidR="005D3C6A" w:rsidRPr="00081A12" w:rsidRDefault="005D3C6A" w:rsidP="008C5571">
          <w:pPr>
            <w:pStyle w:val="Footer"/>
            <w:spacing w:before="0"/>
            <w:ind w:left="165" w:firstLine="15"/>
            <w:jc w:val="right"/>
            <w:rPr>
              <w:rFonts w:ascii="GE Inspira" w:hAnsi="GE Inspira"/>
              <w:b w:val="0"/>
              <w:bCs/>
              <w:sz w:val="16"/>
            </w:rPr>
          </w:pPr>
          <w:r w:rsidRPr="00081A12">
            <w:rPr>
              <w:rFonts w:ascii="GE Inspira" w:hAnsi="GE Inspira"/>
              <w:b w:val="0"/>
              <w:bCs/>
              <w:sz w:val="16"/>
            </w:rPr>
            <w:t xml:space="preserve"> </w:t>
          </w:r>
          <w:r>
            <w:rPr>
              <w:rFonts w:ascii="GE Inspira" w:hAnsi="GE Inspira"/>
              <w:b w:val="0"/>
              <w:bCs/>
              <w:sz w:val="16"/>
            </w:rPr>
            <w:t xml:space="preserve">                       </w:t>
          </w: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B06890">
            <w:rPr>
              <w:rStyle w:val="PageNumber"/>
              <w:rFonts w:ascii="GE Inspira" w:hAnsi="GE Inspira"/>
              <w:b w:val="0"/>
              <w:bCs/>
              <w:noProof/>
              <w:sz w:val="16"/>
            </w:rPr>
            <w:t>10</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B06890">
            <w:rPr>
              <w:rStyle w:val="PageNumber"/>
              <w:rFonts w:ascii="GE Inspira" w:hAnsi="GE Inspira"/>
              <w:b w:val="0"/>
              <w:noProof/>
              <w:sz w:val="16"/>
            </w:rPr>
            <w:t>13</w:t>
          </w:r>
          <w:r w:rsidRPr="00081A12">
            <w:rPr>
              <w:rStyle w:val="PageNumber"/>
              <w:rFonts w:ascii="GE Inspira" w:hAnsi="GE Inspira"/>
              <w:b w:val="0"/>
              <w:sz w:val="16"/>
            </w:rPr>
            <w:fldChar w:fldCharType="end"/>
          </w:r>
        </w:p>
      </w:tc>
    </w:tr>
  </w:tbl>
  <w:p w14:paraId="2E66538D" w14:textId="77777777" w:rsidR="005D3C6A" w:rsidRPr="00402B92" w:rsidRDefault="005D3C6A"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6F4CA" w14:textId="77777777" w:rsidR="005B259F" w:rsidRDefault="005B259F">
      <w:r>
        <w:separator/>
      </w:r>
    </w:p>
  </w:footnote>
  <w:footnote w:type="continuationSeparator" w:id="0">
    <w:p w14:paraId="6A57A7AB" w14:textId="77777777" w:rsidR="005B259F" w:rsidRDefault="005B2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1546B" w14:textId="77777777" w:rsidR="005D3C6A" w:rsidRPr="00105D5B" w:rsidRDefault="005D3C6A" w:rsidP="00061270">
    <w:pPr>
      <w:tabs>
        <w:tab w:val="left" w:pos="720"/>
        <w:tab w:val="right" w:pos="9000"/>
      </w:tabs>
      <w:rPr>
        <w:b/>
        <w:color w:val="003399"/>
        <w:sz w:val="4"/>
        <w:szCs w:val="4"/>
      </w:rPr>
    </w:pPr>
    <w:r>
      <w:rPr>
        <w:b/>
        <w:color w:val="003399"/>
        <w:sz w:val="28"/>
      </w:rPr>
      <w:t xml:space="preserve">          </w:t>
    </w:r>
  </w:p>
  <w:tbl>
    <w:tblPr>
      <w:tblStyle w:val="TableGrid"/>
      <w:tblW w:w="111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5D3C6A" w:rsidRPr="00A65CDB" w14:paraId="753481CD" w14:textId="77777777" w:rsidTr="008B1862">
      <w:trPr>
        <w:trHeight w:val="448"/>
        <w:jc w:val="center"/>
      </w:trPr>
      <w:tc>
        <w:tcPr>
          <w:tcW w:w="2880" w:type="dxa"/>
          <w:vMerge w:val="restart"/>
        </w:tcPr>
        <w:p w14:paraId="4BE08BCD" w14:textId="77777777" w:rsidR="005D3C6A" w:rsidRPr="00A65CDB" w:rsidRDefault="005D3C6A" w:rsidP="00F4429A">
          <w:pPr>
            <w:tabs>
              <w:tab w:val="left" w:pos="851"/>
              <w:tab w:val="right" w:pos="9781"/>
            </w:tabs>
            <w:spacing w:after="0"/>
            <w:rPr>
              <w:rFonts w:ascii="GE Inspira" w:hAnsi="GE Inspira"/>
              <w:b/>
              <w:color w:val="003399"/>
              <w:sz w:val="10"/>
              <w:szCs w:val="10"/>
            </w:rPr>
          </w:pPr>
          <w:r w:rsidRPr="00A65CDB">
            <w:rPr>
              <w:rFonts w:ascii="GE Inspira" w:hAnsi="GE Inspira"/>
              <w:b/>
              <w:noProof/>
              <w:color w:val="003399"/>
              <w:sz w:val="10"/>
              <w:szCs w:val="10"/>
              <w:lang w:val="en-AU" w:eastAsia="en-AU"/>
            </w:rPr>
            <w:drawing>
              <wp:anchor distT="0" distB="0" distL="114300" distR="114300" simplePos="0" relativeHeight="251657216"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3F10B496" w:rsidR="005D3C6A" w:rsidRPr="00F4429A" w:rsidRDefault="005D3C6A" w:rsidP="004B3FB0">
          <w:pPr>
            <w:tabs>
              <w:tab w:val="left" w:pos="1635"/>
              <w:tab w:val="right" w:pos="8640"/>
            </w:tabs>
            <w:spacing w:after="0"/>
            <w:jc w:val="right"/>
            <w:rPr>
              <w:color w:val="63666A"/>
            </w:rPr>
          </w:pPr>
          <w:r w:rsidRPr="00F4429A">
            <w:rPr>
              <w:b/>
              <w:color w:val="005EB8"/>
              <w:sz w:val="28"/>
            </w:rPr>
            <w:t xml:space="preserve">Oilfield Equipment – </w:t>
          </w:r>
          <w:r>
            <w:rPr>
              <w:b/>
              <w:color w:val="005EB8"/>
              <w:sz w:val="28"/>
            </w:rPr>
            <w:t>Subsea Services / Jandakot / ANZ</w:t>
          </w:r>
        </w:p>
      </w:tc>
    </w:tr>
    <w:tr w:rsidR="005D3C6A" w14:paraId="7D430898" w14:textId="77777777" w:rsidTr="008B1862">
      <w:trPr>
        <w:trHeight w:val="349"/>
        <w:jc w:val="center"/>
      </w:trPr>
      <w:tc>
        <w:tcPr>
          <w:tcW w:w="2880" w:type="dxa"/>
          <w:vMerge/>
        </w:tcPr>
        <w:p w14:paraId="7A1A712B" w14:textId="77777777" w:rsidR="005D3C6A" w:rsidRDefault="005D3C6A" w:rsidP="009D02B8">
          <w:pPr>
            <w:tabs>
              <w:tab w:val="left" w:pos="851"/>
              <w:tab w:val="right" w:pos="9781"/>
            </w:tabs>
            <w:jc w:val="center"/>
            <w:rPr>
              <w:rFonts w:ascii="GE Inspira" w:hAnsi="GE Inspira"/>
              <w:b/>
              <w:color w:val="003399"/>
              <w:sz w:val="28"/>
            </w:rPr>
          </w:pPr>
        </w:p>
      </w:tc>
      <w:tc>
        <w:tcPr>
          <w:tcW w:w="8280" w:type="dxa"/>
        </w:tcPr>
        <w:p w14:paraId="1CEB78F4" w14:textId="77777777" w:rsidR="005D3C6A" w:rsidRDefault="005D3C6A" w:rsidP="004B3FB0">
          <w:pPr>
            <w:tabs>
              <w:tab w:val="left" w:pos="851"/>
              <w:tab w:val="right" w:pos="9781"/>
            </w:tabs>
            <w:jc w:val="right"/>
            <w:rPr>
              <w:b/>
              <w:color w:val="63666A"/>
              <w:sz w:val="28"/>
            </w:rPr>
          </w:pPr>
          <w:r w:rsidRPr="009E54A3">
            <w:rPr>
              <w:b/>
              <w:color w:val="63666A"/>
              <w:sz w:val="28"/>
            </w:rPr>
            <w:t xml:space="preserve">Spare Part Order Execution OTR Process </w:t>
          </w:r>
        </w:p>
        <w:p w14:paraId="0640C144" w14:textId="6D191AD5" w:rsidR="005D3C6A" w:rsidRPr="00145818" w:rsidRDefault="005D3C6A" w:rsidP="004B3FB0">
          <w:pPr>
            <w:tabs>
              <w:tab w:val="left" w:pos="851"/>
              <w:tab w:val="right" w:pos="9781"/>
            </w:tabs>
            <w:jc w:val="right"/>
            <w:rPr>
              <w:b/>
              <w:color w:val="003399"/>
              <w:sz w:val="28"/>
            </w:rPr>
          </w:pPr>
          <w:r w:rsidRPr="009E54A3">
            <w:rPr>
              <w:color w:val="63666A"/>
            </w:rPr>
            <w:t>QW-FAC-PER-021</w:t>
          </w:r>
          <w:r>
            <w:rPr>
              <w:color w:val="63666A"/>
            </w:rPr>
            <w:t>, rev: 2.1</w:t>
          </w:r>
        </w:p>
      </w:tc>
    </w:tr>
  </w:tbl>
  <w:p w14:paraId="0FADA695" w14:textId="6A4029D6" w:rsidR="005D3C6A" w:rsidRPr="00F4429A" w:rsidRDefault="005D3C6A" w:rsidP="00F4429A">
    <w:pPr>
      <w:tabs>
        <w:tab w:val="left" w:pos="851"/>
        <w:tab w:val="right" w:pos="9781"/>
      </w:tabs>
      <w:rPr>
        <w:rFonts w:ascii="GE Inspira" w:hAnsi="GE Inspira"/>
        <w:b/>
        <w:color w:val="003399"/>
        <w:sz w:val="2"/>
        <w:szCs w:val="28"/>
      </w:rPr>
    </w:pPr>
    <w:r w:rsidRPr="00F4429A">
      <w:rPr>
        <w:rFonts w:ascii="GE Inspira" w:hAnsi="GE Inspira"/>
        <w:b/>
        <w:color w:val="003399"/>
        <w:sz w:val="2"/>
      </w:rPr>
      <w:t xml:space="preserve">         </w:t>
    </w:r>
  </w:p>
  <w:p w14:paraId="13DC633F" w14:textId="77777777" w:rsidR="005D3C6A" w:rsidRPr="00FC6CC8" w:rsidRDefault="005D3C6A" w:rsidP="00FC6CC8">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372AD08E"/>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105D6A"/>
    <w:multiLevelType w:val="multilevel"/>
    <w:tmpl w:val="B8C01FD4"/>
    <w:styleLink w:val="ListStyle1"/>
    <w:lvl w:ilvl="0">
      <w:start w:val="1"/>
      <w:numFmt w:val="lowerLetter"/>
      <w:pStyle w:val="zAlpha1"/>
      <w:lvlText w:val="%1."/>
      <w:lvlJc w:val="left"/>
      <w:pPr>
        <w:ind w:left="936" w:hanging="360"/>
      </w:pPr>
      <w:rPr>
        <w:rFonts w:ascii="GE Inspira Sans" w:hAnsi="GE Inspira Sans" w:hint="default"/>
        <w:sz w:val="24"/>
      </w:rPr>
    </w:lvl>
    <w:lvl w:ilvl="1">
      <w:start w:val="1"/>
      <w:numFmt w:val="lowerLetter"/>
      <w:lvlText w:val="%2."/>
      <w:lvlJc w:val="left"/>
      <w:pPr>
        <w:ind w:left="1987" w:hanging="360"/>
      </w:pPr>
      <w:rPr>
        <w:rFonts w:hint="default"/>
      </w:rPr>
    </w:lvl>
    <w:lvl w:ilvl="2">
      <w:start w:val="1"/>
      <w:numFmt w:val="lowerRoman"/>
      <w:lvlText w:val="%3."/>
      <w:lvlJc w:val="right"/>
      <w:pPr>
        <w:ind w:left="2707" w:hanging="180"/>
      </w:pPr>
      <w:rPr>
        <w:rFonts w:hint="default"/>
      </w:rPr>
    </w:lvl>
    <w:lvl w:ilvl="3">
      <w:start w:val="1"/>
      <w:numFmt w:val="decimal"/>
      <w:lvlText w:val="%4."/>
      <w:lvlJc w:val="left"/>
      <w:pPr>
        <w:ind w:left="3427" w:hanging="360"/>
      </w:pPr>
      <w:rPr>
        <w:rFonts w:hint="default"/>
      </w:rPr>
    </w:lvl>
    <w:lvl w:ilvl="4">
      <w:start w:val="1"/>
      <w:numFmt w:val="lowerLetter"/>
      <w:lvlText w:val="%5."/>
      <w:lvlJc w:val="left"/>
      <w:pPr>
        <w:ind w:left="4147" w:hanging="360"/>
      </w:pPr>
      <w:rPr>
        <w:rFonts w:hint="default"/>
      </w:rPr>
    </w:lvl>
    <w:lvl w:ilvl="5">
      <w:start w:val="1"/>
      <w:numFmt w:val="lowerRoman"/>
      <w:lvlText w:val="%6."/>
      <w:lvlJc w:val="right"/>
      <w:pPr>
        <w:ind w:left="4867" w:hanging="180"/>
      </w:pPr>
      <w:rPr>
        <w:rFonts w:hint="default"/>
      </w:rPr>
    </w:lvl>
    <w:lvl w:ilvl="6">
      <w:start w:val="1"/>
      <w:numFmt w:val="decimal"/>
      <w:lvlText w:val="%7."/>
      <w:lvlJc w:val="left"/>
      <w:pPr>
        <w:ind w:left="5587" w:hanging="360"/>
      </w:pPr>
      <w:rPr>
        <w:rFonts w:hint="default"/>
      </w:rPr>
    </w:lvl>
    <w:lvl w:ilvl="7">
      <w:start w:val="1"/>
      <w:numFmt w:val="lowerLetter"/>
      <w:lvlText w:val="%8."/>
      <w:lvlJc w:val="left"/>
      <w:pPr>
        <w:ind w:left="6307" w:hanging="360"/>
      </w:pPr>
      <w:rPr>
        <w:rFonts w:hint="default"/>
      </w:rPr>
    </w:lvl>
    <w:lvl w:ilvl="8">
      <w:start w:val="1"/>
      <w:numFmt w:val="lowerRoman"/>
      <w:lvlText w:val="%9."/>
      <w:lvlJc w:val="right"/>
      <w:pPr>
        <w:ind w:left="7027" w:hanging="180"/>
      </w:pPr>
      <w:rPr>
        <w:rFonts w:hint="default"/>
      </w:rPr>
    </w:lvl>
  </w:abstractNum>
  <w:abstractNum w:abstractNumId="2" w15:restartNumberingAfterBreak="0">
    <w:nsid w:val="047F38A6"/>
    <w:multiLevelType w:val="hybridMultilevel"/>
    <w:tmpl w:val="A970E054"/>
    <w:lvl w:ilvl="0" w:tplc="A4060D22">
      <w:start w:val="1"/>
      <w:numFmt w:val="bullet"/>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3" w15:restartNumberingAfterBreak="0">
    <w:nsid w:val="15702385"/>
    <w:multiLevelType w:val="hybridMultilevel"/>
    <w:tmpl w:val="4646794E"/>
    <w:lvl w:ilvl="0" w:tplc="36220A64">
      <w:start w:val="1"/>
      <w:numFmt w:val="bullet"/>
      <w:pStyle w:val="zBullets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346CD"/>
    <w:multiLevelType w:val="hybridMultilevel"/>
    <w:tmpl w:val="C8840876"/>
    <w:lvl w:ilvl="0" w:tplc="F008EA7A">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5" w15:restartNumberingAfterBreak="0">
    <w:nsid w:val="25363B10"/>
    <w:multiLevelType w:val="hybridMultilevel"/>
    <w:tmpl w:val="1394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64161C"/>
    <w:multiLevelType w:val="hybridMultilevel"/>
    <w:tmpl w:val="B024E652"/>
    <w:lvl w:ilvl="0" w:tplc="5ECC2DFE">
      <w:start w:val="1"/>
      <w:numFmt w:val="bullet"/>
      <w:pStyle w:val="zBullets3"/>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7" w15:restartNumberingAfterBreak="0">
    <w:nsid w:val="29AF6093"/>
    <w:multiLevelType w:val="multilevel"/>
    <w:tmpl w:val="B8C01FD4"/>
    <w:numStyleLink w:val="ListStyle1"/>
  </w:abstractNum>
  <w:abstractNum w:abstractNumId="8" w15:restartNumberingAfterBreak="0">
    <w:nsid w:val="29F308FE"/>
    <w:multiLevelType w:val="hybridMultilevel"/>
    <w:tmpl w:val="724671CA"/>
    <w:lvl w:ilvl="0" w:tplc="A08A5BF6">
      <w:start w:val="1"/>
      <w:numFmt w:val="bullet"/>
      <w:pStyle w:val="zBullets1"/>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9" w15:restartNumberingAfterBreak="0">
    <w:nsid w:val="35C86A6A"/>
    <w:multiLevelType w:val="hybridMultilevel"/>
    <w:tmpl w:val="6B2A9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827A11"/>
    <w:multiLevelType w:val="multilevel"/>
    <w:tmpl w:val="673490DC"/>
    <w:styleLink w:val="ListStyle3"/>
    <w:lvl w:ilvl="0">
      <w:start w:val="1"/>
      <w:numFmt w:val="lowerLetter"/>
      <w:pStyle w:val="zAlpha3"/>
      <w:lvlText w:val="%1."/>
      <w:lvlJc w:val="left"/>
      <w:pPr>
        <w:ind w:left="2664" w:hanging="360"/>
      </w:pPr>
      <w:rPr>
        <w:rFonts w:ascii="GE Inspira Sans" w:hAnsi="GE Inspira Sans" w:hint="default"/>
        <w:sz w:val="24"/>
      </w:rPr>
    </w:lvl>
    <w:lvl w:ilvl="1">
      <w:start w:val="1"/>
      <w:numFmt w:val="lowerLetter"/>
      <w:lvlText w:val="%2."/>
      <w:lvlJc w:val="left"/>
      <w:pPr>
        <w:ind w:left="4559" w:hanging="360"/>
      </w:pPr>
      <w:rPr>
        <w:rFonts w:hint="default"/>
      </w:rPr>
    </w:lvl>
    <w:lvl w:ilvl="2">
      <w:start w:val="1"/>
      <w:numFmt w:val="lowerRoman"/>
      <w:lvlText w:val="%3."/>
      <w:lvlJc w:val="right"/>
      <w:pPr>
        <w:ind w:left="5279" w:hanging="180"/>
      </w:pPr>
      <w:rPr>
        <w:rFonts w:hint="default"/>
      </w:rPr>
    </w:lvl>
    <w:lvl w:ilvl="3">
      <w:start w:val="1"/>
      <w:numFmt w:val="decimal"/>
      <w:lvlText w:val="%4."/>
      <w:lvlJc w:val="left"/>
      <w:pPr>
        <w:ind w:left="5999" w:hanging="360"/>
      </w:pPr>
      <w:rPr>
        <w:rFonts w:hint="default"/>
      </w:rPr>
    </w:lvl>
    <w:lvl w:ilvl="4">
      <w:start w:val="1"/>
      <w:numFmt w:val="lowerLetter"/>
      <w:lvlText w:val="%5."/>
      <w:lvlJc w:val="left"/>
      <w:pPr>
        <w:ind w:left="6719" w:hanging="360"/>
      </w:pPr>
      <w:rPr>
        <w:rFonts w:hint="default"/>
      </w:rPr>
    </w:lvl>
    <w:lvl w:ilvl="5">
      <w:start w:val="1"/>
      <w:numFmt w:val="lowerRoman"/>
      <w:lvlText w:val="%6."/>
      <w:lvlJc w:val="right"/>
      <w:pPr>
        <w:ind w:left="7439" w:hanging="180"/>
      </w:pPr>
      <w:rPr>
        <w:rFonts w:hint="default"/>
      </w:rPr>
    </w:lvl>
    <w:lvl w:ilvl="6">
      <w:start w:val="1"/>
      <w:numFmt w:val="decimal"/>
      <w:lvlText w:val="%7."/>
      <w:lvlJc w:val="left"/>
      <w:pPr>
        <w:ind w:left="8159" w:hanging="360"/>
      </w:pPr>
      <w:rPr>
        <w:rFonts w:hint="default"/>
      </w:rPr>
    </w:lvl>
    <w:lvl w:ilvl="7">
      <w:start w:val="1"/>
      <w:numFmt w:val="lowerLetter"/>
      <w:lvlText w:val="%8."/>
      <w:lvlJc w:val="left"/>
      <w:pPr>
        <w:ind w:left="8879" w:hanging="360"/>
      </w:pPr>
      <w:rPr>
        <w:rFonts w:hint="default"/>
      </w:rPr>
    </w:lvl>
    <w:lvl w:ilvl="8">
      <w:start w:val="1"/>
      <w:numFmt w:val="lowerRoman"/>
      <w:lvlText w:val="%9."/>
      <w:lvlJc w:val="right"/>
      <w:pPr>
        <w:ind w:left="9599" w:hanging="180"/>
      </w:pPr>
      <w:rPr>
        <w:rFonts w:hint="default"/>
      </w:rPr>
    </w:lvl>
  </w:abstractNum>
  <w:abstractNum w:abstractNumId="11" w15:restartNumberingAfterBreak="0">
    <w:nsid w:val="56DC04C1"/>
    <w:multiLevelType w:val="multilevel"/>
    <w:tmpl w:val="F0F6BFEE"/>
    <w:styleLink w:val="ListStyle2"/>
    <w:lvl w:ilvl="0">
      <w:start w:val="1"/>
      <w:numFmt w:val="lowerLetter"/>
      <w:pStyle w:val="zAlpha2"/>
      <w:lvlText w:val="%1."/>
      <w:lvlJc w:val="left"/>
      <w:pPr>
        <w:ind w:left="1800" w:hanging="360"/>
      </w:pPr>
      <w:rPr>
        <w:rFonts w:ascii="GE Inspira Sans" w:hAnsi="GE Inspira Sans" w:hint="default"/>
        <w:sz w:val="24"/>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1"/>
      <w:numFmt w:val="decimal"/>
      <w:lvlText w:val="%4."/>
      <w:lvlJc w:val="left"/>
      <w:pPr>
        <w:ind w:left="5148" w:hanging="360"/>
      </w:pPr>
      <w:rPr>
        <w:rFonts w:hint="default"/>
      </w:rPr>
    </w:lvl>
    <w:lvl w:ilvl="4">
      <w:start w:val="1"/>
      <w:numFmt w:val="lowerLetter"/>
      <w:lvlText w:val="%5."/>
      <w:lvlJc w:val="left"/>
      <w:pPr>
        <w:ind w:left="5868" w:hanging="360"/>
      </w:pPr>
      <w:rPr>
        <w:rFonts w:hint="default"/>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abstractNum w:abstractNumId="12" w15:restartNumberingAfterBreak="0">
    <w:nsid w:val="6B1134D3"/>
    <w:multiLevelType w:val="hybridMultilevel"/>
    <w:tmpl w:val="713C67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8F7CAF"/>
    <w:multiLevelType w:val="hybridMultilevel"/>
    <w:tmpl w:val="3E62B6A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1495FA8"/>
    <w:multiLevelType w:val="hybridMultilevel"/>
    <w:tmpl w:val="2FCC29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33A55D6"/>
    <w:multiLevelType w:val="hybridMultilevel"/>
    <w:tmpl w:val="5C4AD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4"/>
  </w:num>
  <w:num w:numId="6">
    <w:abstractNumId w:val="5"/>
  </w:num>
  <w:num w:numId="7">
    <w:abstractNumId w:val="3"/>
  </w:num>
  <w:num w:numId="8">
    <w:abstractNumId w:val="1"/>
  </w:num>
  <w:num w:numId="9">
    <w:abstractNumId w:val="7"/>
  </w:num>
  <w:num w:numId="10">
    <w:abstractNumId w:val="11"/>
  </w:num>
  <w:num w:numId="11">
    <w:abstractNumId w:val="10"/>
  </w:num>
  <w:num w:numId="12">
    <w:abstractNumId w:val="13"/>
  </w:num>
  <w:num w:numId="13">
    <w:abstractNumId w:val="12"/>
  </w:num>
  <w:num w:numId="14">
    <w:abstractNumId w:val="9"/>
  </w:num>
  <w:num w:numId="15">
    <w:abstractNumId w:val="14"/>
  </w:num>
  <w:num w:numId="1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13764"/>
    <w:rsid w:val="00023417"/>
    <w:rsid w:val="00027599"/>
    <w:rsid w:val="000328F3"/>
    <w:rsid w:val="000334DD"/>
    <w:rsid w:val="00033A8E"/>
    <w:rsid w:val="00037EFC"/>
    <w:rsid w:val="00037F36"/>
    <w:rsid w:val="00045D8A"/>
    <w:rsid w:val="000530E7"/>
    <w:rsid w:val="00057738"/>
    <w:rsid w:val="00061270"/>
    <w:rsid w:val="00062B13"/>
    <w:rsid w:val="00071D88"/>
    <w:rsid w:val="00074AF9"/>
    <w:rsid w:val="00076FF8"/>
    <w:rsid w:val="00081A12"/>
    <w:rsid w:val="00091A61"/>
    <w:rsid w:val="00094BF8"/>
    <w:rsid w:val="000A0E24"/>
    <w:rsid w:val="000B2BC1"/>
    <w:rsid w:val="000B7956"/>
    <w:rsid w:val="000C0485"/>
    <w:rsid w:val="000D4D5C"/>
    <w:rsid w:val="000E0857"/>
    <w:rsid w:val="000E0E3E"/>
    <w:rsid w:val="000E5B05"/>
    <w:rsid w:val="000F6849"/>
    <w:rsid w:val="0010088D"/>
    <w:rsid w:val="001054C7"/>
    <w:rsid w:val="0011062F"/>
    <w:rsid w:val="00115D04"/>
    <w:rsid w:val="00116710"/>
    <w:rsid w:val="00123416"/>
    <w:rsid w:val="00124CE4"/>
    <w:rsid w:val="001270BD"/>
    <w:rsid w:val="00136FCC"/>
    <w:rsid w:val="00140D93"/>
    <w:rsid w:val="00145818"/>
    <w:rsid w:val="001542D5"/>
    <w:rsid w:val="001602E5"/>
    <w:rsid w:val="00161A12"/>
    <w:rsid w:val="00165C4B"/>
    <w:rsid w:val="001662FE"/>
    <w:rsid w:val="00166A64"/>
    <w:rsid w:val="00172ED4"/>
    <w:rsid w:val="00190DB5"/>
    <w:rsid w:val="001A2F94"/>
    <w:rsid w:val="001A4B27"/>
    <w:rsid w:val="001A5169"/>
    <w:rsid w:val="001B075F"/>
    <w:rsid w:val="001C6D55"/>
    <w:rsid w:val="001C7834"/>
    <w:rsid w:val="001D0A8F"/>
    <w:rsid w:val="001D30B0"/>
    <w:rsid w:val="001D4673"/>
    <w:rsid w:val="001D6B3D"/>
    <w:rsid w:val="001E136C"/>
    <w:rsid w:val="001E65A7"/>
    <w:rsid w:val="001F56CD"/>
    <w:rsid w:val="001F7AE2"/>
    <w:rsid w:val="00203F7D"/>
    <w:rsid w:val="00212EA5"/>
    <w:rsid w:val="0022080E"/>
    <w:rsid w:val="00220AA2"/>
    <w:rsid w:val="00222243"/>
    <w:rsid w:val="00232D8C"/>
    <w:rsid w:val="00236473"/>
    <w:rsid w:val="00236CF9"/>
    <w:rsid w:val="0023721B"/>
    <w:rsid w:val="00237569"/>
    <w:rsid w:val="002403A8"/>
    <w:rsid w:val="00243E51"/>
    <w:rsid w:val="00250470"/>
    <w:rsid w:val="00253393"/>
    <w:rsid w:val="00254856"/>
    <w:rsid w:val="00261C19"/>
    <w:rsid w:val="00271A76"/>
    <w:rsid w:val="00271E95"/>
    <w:rsid w:val="00274C1B"/>
    <w:rsid w:val="00282EE9"/>
    <w:rsid w:val="00292DA0"/>
    <w:rsid w:val="002A09CC"/>
    <w:rsid w:val="002C1733"/>
    <w:rsid w:val="002C3373"/>
    <w:rsid w:val="002D6ABD"/>
    <w:rsid w:val="002E5291"/>
    <w:rsid w:val="002F1C67"/>
    <w:rsid w:val="002F3B51"/>
    <w:rsid w:val="003034F6"/>
    <w:rsid w:val="00310105"/>
    <w:rsid w:val="003145FC"/>
    <w:rsid w:val="00320841"/>
    <w:rsid w:val="003220F6"/>
    <w:rsid w:val="003229CC"/>
    <w:rsid w:val="00322F51"/>
    <w:rsid w:val="00325D78"/>
    <w:rsid w:val="00342FD4"/>
    <w:rsid w:val="00350336"/>
    <w:rsid w:val="0036170C"/>
    <w:rsid w:val="0036545F"/>
    <w:rsid w:val="003721BB"/>
    <w:rsid w:val="0038461E"/>
    <w:rsid w:val="00394223"/>
    <w:rsid w:val="003C1A79"/>
    <w:rsid w:val="003C3561"/>
    <w:rsid w:val="003C76C5"/>
    <w:rsid w:val="003D5D9D"/>
    <w:rsid w:val="003E03DA"/>
    <w:rsid w:val="003F1736"/>
    <w:rsid w:val="0040094C"/>
    <w:rsid w:val="00402B92"/>
    <w:rsid w:val="004048EB"/>
    <w:rsid w:val="004150E1"/>
    <w:rsid w:val="004158FF"/>
    <w:rsid w:val="00422667"/>
    <w:rsid w:val="00423314"/>
    <w:rsid w:val="0042626B"/>
    <w:rsid w:val="0043173E"/>
    <w:rsid w:val="0043663C"/>
    <w:rsid w:val="00442B8D"/>
    <w:rsid w:val="00462D88"/>
    <w:rsid w:val="0047067E"/>
    <w:rsid w:val="00470CF5"/>
    <w:rsid w:val="00471779"/>
    <w:rsid w:val="00476D08"/>
    <w:rsid w:val="00482C7E"/>
    <w:rsid w:val="00485768"/>
    <w:rsid w:val="004864FA"/>
    <w:rsid w:val="004904D5"/>
    <w:rsid w:val="00492044"/>
    <w:rsid w:val="004942D1"/>
    <w:rsid w:val="004A19A1"/>
    <w:rsid w:val="004A1C9C"/>
    <w:rsid w:val="004A7132"/>
    <w:rsid w:val="004B0CB8"/>
    <w:rsid w:val="004B3FB0"/>
    <w:rsid w:val="004C5B6C"/>
    <w:rsid w:val="004D74FD"/>
    <w:rsid w:val="004F175E"/>
    <w:rsid w:val="00500F06"/>
    <w:rsid w:val="00507B11"/>
    <w:rsid w:val="00510DCD"/>
    <w:rsid w:val="00513515"/>
    <w:rsid w:val="00515F9D"/>
    <w:rsid w:val="00521611"/>
    <w:rsid w:val="00524BAC"/>
    <w:rsid w:val="0053120C"/>
    <w:rsid w:val="00532897"/>
    <w:rsid w:val="00532B56"/>
    <w:rsid w:val="005333AF"/>
    <w:rsid w:val="00534A89"/>
    <w:rsid w:val="0053773D"/>
    <w:rsid w:val="00540810"/>
    <w:rsid w:val="005408AB"/>
    <w:rsid w:val="00545551"/>
    <w:rsid w:val="00552994"/>
    <w:rsid w:val="00552E10"/>
    <w:rsid w:val="00563365"/>
    <w:rsid w:val="005863D2"/>
    <w:rsid w:val="005867C1"/>
    <w:rsid w:val="005906FA"/>
    <w:rsid w:val="00595B6E"/>
    <w:rsid w:val="00595DE5"/>
    <w:rsid w:val="005969E7"/>
    <w:rsid w:val="005A6734"/>
    <w:rsid w:val="005B2031"/>
    <w:rsid w:val="005B259F"/>
    <w:rsid w:val="005B7825"/>
    <w:rsid w:val="005D3C6A"/>
    <w:rsid w:val="005D3FF1"/>
    <w:rsid w:val="005D78B3"/>
    <w:rsid w:val="005F1202"/>
    <w:rsid w:val="005F49F6"/>
    <w:rsid w:val="005F4BCA"/>
    <w:rsid w:val="00600ACE"/>
    <w:rsid w:val="0060119C"/>
    <w:rsid w:val="0062213B"/>
    <w:rsid w:val="00624793"/>
    <w:rsid w:val="00627053"/>
    <w:rsid w:val="00643AE2"/>
    <w:rsid w:val="006440D7"/>
    <w:rsid w:val="0065393E"/>
    <w:rsid w:val="006558D5"/>
    <w:rsid w:val="006565A3"/>
    <w:rsid w:val="00657043"/>
    <w:rsid w:val="006617BA"/>
    <w:rsid w:val="0066291E"/>
    <w:rsid w:val="006631C5"/>
    <w:rsid w:val="006634DC"/>
    <w:rsid w:val="00663B33"/>
    <w:rsid w:val="00670630"/>
    <w:rsid w:val="00672A13"/>
    <w:rsid w:val="00681B35"/>
    <w:rsid w:val="00681BAF"/>
    <w:rsid w:val="00681DE0"/>
    <w:rsid w:val="0068238D"/>
    <w:rsid w:val="00684305"/>
    <w:rsid w:val="00697BE7"/>
    <w:rsid w:val="006A6FB4"/>
    <w:rsid w:val="006A7C66"/>
    <w:rsid w:val="006B369D"/>
    <w:rsid w:val="006B39A1"/>
    <w:rsid w:val="006B4C17"/>
    <w:rsid w:val="006C0B62"/>
    <w:rsid w:val="006C628F"/>
    <w:rsid w:val="006D3852"/>
    <w:rsid w:val="006D69F6"/>
    <w:rsid w:val="006D74DA"/>
    <w:rsid w:val="006E4265"/>
    <w:rsid w:val="006E5308"/>
    <w:rsid w:val="006E66EE"/>
    <w:rsid w:val="006F3093"/>
    <w:rsid w:val="00701BB8"/>
    <w:rsid w:val="00711F71"/>
    <w:rsid w:val="0071251A"/>
    <w:rsid w:val="00726CDD"/>
    <w:rsid w:val="00732690"/>
    <w:rsid w:val="00746946"/>
    <w:rsid w:val="007472EB"/>
    <w:rsid w:val="0075211B"/>
    <w:rsid w:val="007565B3"/>
    <w:rsid w:val="00764BF9"/>
    <w:rsid w:val="00775B92"/>
    <w:rsid w:val="00797097"/>
    <w:rsid w:val="007A2254"/>
    <w:rsid w:val="007A768B"/>
    <w:rsid w:val="007B4E04"/>
    <w:rsid w:val="007C2C25"/>
    <w:rsid w:val="007C5015"/>
    <w:rsid w:val="007C6DF6"/>
    <w:rsid w:val="007D2961"/>
    <w:rsid w:val="007E7D35"/>
    <w:rsid w:val="00815312"/>
    <w:rsid w:val="008166C0"/>
    <w:rsid w:val="00832EBE"/>
    <w:rsid w:val="0083311C"/>
    <w:rsid w:val="00833470"/>
    <w:rsid w:val="00842B38"/>
    <w:rsid w:val="00844F32"/>
    <w:rsid w:val="00850E32"/>
    <w:rsid w:val="00852CF7"/>
    <w:rsid w:val="00863565"/>
    <w:rsid w:val="00874498"/>
    <w:rsid w:val="00876A8A"/>
    <w:rsid w:val="00881531"/>
    <w:rsid w:val="00881607"/>
    <w:rsid w:val="00886497"/>
    <w:rsid w:val="00891A13"/>
    <w:rsid w:val="008959A1"/>
    <w:rsid w:val="008A58B8"/>
    <w:rsid w:val="008B1862"/>
    <w:rsid w:val="008C5571"/>
    <w:rsid w:val="008C6292"/>
    <w:rsid w:val="008D1A84"/>
    <w:rsid w:val="008D66C4"/>
    <w:rsid w:val="008E58C4"/>
    <w:rsid w:val="008F273D"/>
    <w:rsid w:val="009013B7"/>
    <w:rsid w:val="009049D0"/>
    <w:rsid w:val="0091212A"/>
    <w:rsid w:val="0091538B"/>
    <w:rsid w:val="00935185"/>
    <w:rsid w:val="00943174"/>
    <w:rsid w:val="00944AF5"/>
    <w:rsid w:val="00947897"/>
    <w:rsid w:val="00955656"/>
    <w:rsid w:val="0097078D"/>
    <w:rsid w:val="00975E2E"/>
    <w:rsid w:val="009820AD"/>
    <w:rsid w:val="00985C67"/>
    <w:rsid w:val="009860AA"/>
    <w:rsid w:val="00996CF1"/>
    <w:rsid w:val="009A14B6"/>
    <w:rsid w:val="009A2294"/>
    <w:rsid w:val="009A394A"/>
    <w:rsid w:val="009A4FCD"/>
    <w:rsid w:val="009A6F16"/>
    <w:rsid w:val="009B0461"/>
    <w:rsid w:val="009B0943"/>
    <w:rsid w:val="009B5F88"/>
    <w:rsid w:val="009C0E80"/>
    <w:rsid w:val="009C1097"/>
    <w:rsid w:val="009C1371"/>
    <w:rsid w:val="009C4E25"/>
    <w:rsid w:val="009D02B8"/>
    <w:rsid w:val="009D1438"/>
    <w:rsid w:val="009D4521"/>
    <w:rsid w:val="009E1E36"/>
    <w:rsid w:val="009E54A3"/>
    <w:rsid w:val="009F7B30"/>
    <w:rsid w:val="00A0592B"/>
    <w:rsid w:val="00A13A7C"/>
    <w:rsid w:val="00A14125"/>
    <w:rsid w:val="00A20533"/>
    <w:rsid w:val="00A25538"/>
    <w:rsid w:val="00A32DC9"/>
    <w:rsid w:val="00A4391D"/>
    <w:rsid w:val="00A47042"/>
    <w:rsid w:val="00A47F4C"/>
    <w:rsid w:val="00A64D90"/>
    <w:rsid w:val="00A65CDB"/>
    <w:rsid w:val="00A7211E"/>
    <w:rsid w:val="00A74730"/>
    <w:rsid w:val="00A81F69"/>
    <w:rsid w:val="00A83C9E"/>
    <w:rsid w:val="00A86D6D"/>
    <w:rsid w:val="00A91986"/>
    <w:rsid w:val="00AA2547"/>
    <w:rsid w:val="00AA7F51"/>
    <w:rsid w:val="00AB114A"/>
    <w:rsid w:val="00AB36E5"/>
    <w:rsid w:val="00AD1B0D"/>
    <w:rsid w:val="00AE249D"/>
    <w:rsid w:val="00AE381B"/>
    <w:rsid w:val="00AF7C4F"/>
    <w:rsid w:val="00B0031D"/>
    <w:rsid w:val="00B02042"/>
    <w:rsid w:val="00B06890"/>
    <w:rsid w:val="00B1250F"/>
    <w:rsid w:val="00B15C08"/>
    <w:rsid w:val="00B21934"/>
    <w:rsid w:val="00B24F09"/>
    <w:rsid w:val="00B24F8D"/>
    <w:rsid w:val="00B444D3"/>
    <w:rsid w:val="00B50565"/>
    <w:rsid w:val="00B52B28"/>
    <w:rsid w:val="00B55653"/>
    <w:rsid w:val="00B5635F"/>
    <w:rsid w:val="00B70204"/>
    <w:rsid w:val="00B70B68"/>
    <w:rsid w:val="00B768CF"/>
    <w:rsid w:val="00B80157"/>
    <w:rsid w:val="00B81E06"/>
    <w:rsid w:val="00B83EFB"/>
    <w:rsid w:val="00B840DF"/>
    <w:rsid w:val="00B85BBE"/>
    <w:rsid w:val="00B86518"/>
    <w:rsid w:val="00B93F67"/>
    <w:rsid w:val="00BA5014"/>
    <w:rsid w:val="00BB11E6"/>
    <w:rsid w:val="00BB6B91"/>
    <w:rsid w:val="00BC7AF8"/>
    <w:rsid w:val="00BE74B7"/>
    <w:rsid w:val="00BF29EA"/>
    <w:rsid w:val="00C023DF"/>
    <w:rsid w:val="00C138CA"/>
    <w:rsid w:val="00C22926"/>
    <w:rsid w:val="00C236A4"/>
    <w:rsid w:val="00C32281"/>
    <w:rsid w:val="00C45394"/>
    <w:rsid w:val="00C47FD9"/>
    <w:rsid w:val="00C53E23"/>
    <w:rsid w:val="00C618BB"/>
    <w:rsid w:val="00C73F7B"/>
    <w:rsid w:val="00C8194A"/>
    <w:rsid w:val="00C8540F"/>
    <w:rsid w:val="00CA71EB"/>
    <w:rsid w:val="00CB4919"/>
    <w:rsid w:val="00CC23E2"/>
    <w:rsid w:val="00CC5DCF"/>
    <w:rsid w:val="00CC7B09"/>
    <w:rsid w:val="00CD23B5"/>
    <w:rsid w:val="00CD32E1"/>
    <w:rsid w:val="00CE3E58"/>
    <w:rsid w:val="00CE5973"/>
    <w:rsid w:val="00CF0449"/>
    <w:rsid w:val="00D00DD1"/>
    <w:rsid w:val="00D02970"/>
    <w:rsid w:val="00D03ACE"/>
    <w:rsid w:val="00D04A28"/>
    <w:rsid w:val="00D068FB"/>
    <w:rsid w:val="00D1322E"/>
    <w:rsid w:val="00D166F3"/>
    <w:rsid w:val="00D2446B"/>
    <w:rsid w:val="00D37429"/>
    <w:rsid w:val="00D41EB1"/>
    <w:rsid w:val="00D47229"/>
    <w:rsid w:val="00D47A10"/>
    <w:rsid w:val="00D544ED"/>
    <w:rsid w:val="00D54934"/>
    <w:rsid w:val="00D5493E"/>
    <w:rsid w:val="00D55605"/>
    <w:rsid w:val="00D6315B"/>
    <w:rsid w:val="00D70363"/>
    <w:rsid w:val="00D8281F"/>
    <w:rsid w:val="00D8328C"/>
    <w:rsid w:val="00D931B3"/>
    <w:rsid w:val="00DA6F04"/>
    <w:rsid w:val="00DB1567"/>
    <w:rsid w:val="00DB3EDD"/>
    <w:rsid w:val="00DB433F"/>
    <w:rsid w:val="00DC1E63"/>
    <w:rsid w:val="00DC4893"/>
    <w:rsid w:val="00DC4AA2"/>
    <w:rsid w:val="00DC6601"/>
    <w:rsid w:val="00DD1EB1"/>
    <w:rsid w:val="00DD5575"/>
    <w:rsid w:val="00DF3DBD"/>
    <w:rsid w:val="00DF62E9"/>
    <w:rsid w:val="00E00076"/>
    <w:rsid w:val="00E04064"/>
    <w:rsid w:val="00E0635C"/>
    <w:rsid w:val="00E066E1"/>
    <w:rsid w:val="00E11535"/>
    <w:rsid w:val="00E11FFC"/>
    <w:rsid w:val="00E214D1"/>
    <w:rsid w:val="00E23504"/>
    <w:rsid w:val="00E24998"/>
    <w:rsid w:val="00E25E46"/>
    <w:rsid w:val="00E363C0"/>
    <w:rsid w:val="00E4397C"/>
    <w:rsid w:val="00E46C9D"/>
    <w:rsid w:val="00E47AD2"/>
    <w:rsid w:val="00E70F46"/>
    <w:rsid w:val="00E71CF1"/>
    <w:rsid w:val="00E74E7D"/>
    <w:rsid w:val="00E84405"/>
    <w:rsid w:val="00E86A0F"/>
    <w:rsid w:val="00E90079"/>
    <w:rsid w:val="00E93A62"/>
    <w:rsid w:val="00E93ADC"/>
    <w:rsid w:val="00EB06C8"/>
    <w:rsid w:val="00EB331C"/>
    <w:rsid w:val="00EC130F"/>
    <w:rsid w:val="00ED245E"/>
    <w:rsid w:val="00ED5AFE"/>
    <w:rsid w:val="00EE68E2"/>
    <w:rsid w:val="00EF4734"/>
    <w:rsid w:val="00EF4942"/>
    <w:rsid w:val="00F03E9D"/>
    <w:rsid w:val="00F03EE2"/>
    <w:rsid w:val="00F059D5"/>
    <w:rsid w:val="00F13D36"/>
    <w:rsid w:val="00F21ADD"/>
    <w:rsid w:val="00F23297"/>
    <w:rsid w:val="00F361EE"/>
    <w:rsid w:val="00F4429A"/>
    <w:rsid w:val="00F63F52"/>
    <w:rsid w:val="00F64B96"/>
    <w:rsid w:val="00F64C56"/>
    <w:rsid w:val="00F71C23"/>
    <w:rsid w:val="00F7577E"/>
    <w:rsid w:val="00F75B8B"/>
    <w:rsid w:val="00F76526"/>
    <w:rsid w:val="00F93C83"/>
    <w:rsid w:val="00FA5C5B"/>
    <w:rsid w:val="00FB365A"/>
    <w:rsid w:val="00FB3B73"/>
    <w:rsid w:val="00FB40DD"/>
    <w:rsid w:val="00FB69A7"/>
    <w:rsid w:val="00FC2311"/>
    <w:rsid w:val="00FC4D2E"/>
    <w:rsid w:val="00FC503A"/>
    <w:rsid w:val="00FC6CC8"/>
    <w:rsid w:val="00FC6E03"/>
    <w:rsid w:val="00FC7ECC"/>
    <w:rsid w:val="00FD4704"/>
    <w:rsid w:val="00FE4FC8"/>
    <w:rsid w:val="00FE736C"/>
    <w:rsid w:val="00FF27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0F005"/>
  <w15:docId w15:val="{CB2E4C90-AB63-4C39-B0E3-463EFD5D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4">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32281"/>
    <w:pPr>
      <w:ind w:left="0" w:firstLine="0"/>
    </w:pPr>
    <w:rPr>
      <w:rFonts w:ascii="GE Inspira Sans" w:hAnsi="GE Inspira Sans"/>
      <w:sz w:val="24"/>
      <w:lang w:val="en-GB" w:eastAsia="en-US"/>
    </w:rPr>
  </w:style>
  <w:style w:type="paragraph" w:styleId="Heading1">
    <w:name w:val="heading 1"/>
    <w:basedOn w:val="Normal"/>
    <w:autoRedefine/>
    <w:qFormat/>
    <w:rsid w:val="00165C4B"/>
    <w:pPr>
      <w:numPr>
        <w:numId w:val="1"/>
      </w:numPr>
      <w:tabs>
        <w:tab w:val="left" w:pos="567"/>
      </w:tabs>
      <w:spacing w:before="360"/>
      <w:ind w:left="567" w:hanging="567"/>
      <w:outlineLvl w:val="0"/>
    </w:pPr>
    <w:rPr>
      <w:b/>
    </w:rPr>
  </w:style>
  <w:style w:type="paragraph" w:styleId="Heading2">
    <w:name w:val="heading 2"/>
    <w:basedOn w:val="Heading1"/>
    <w:autoRedefine/>
    <w:qFormat/>
    <w:rsid w:val="004D74FD"/>
    <w:pPr>
      <w:numPr>
        <w:ilvl w:val="1"/>
      </w:numPr>
      <w:tabs>
        <w:tab w:val="clear" w:pos="567"/>
        <w:tab w:val="left" w:pos="851"/>
      </w:tabs>
      <w:spacing w:before="240"/>
      <w:outlineLvl w:val="1"/>
    </w:pPr>
  </w:style>
  <w:style w:type="paragraph" w:styleId="Heading3">
    <w:name w:val="heading 3"/>
    <w:basedOn w:val="Normal"/>
    <w:autoRedefine/>
    <w:qFormat/>
    <w:rsid w:val="00C023DF"/>
    <w:pPr>
      <w:numPr>
        <w:ilvl w:val="2"/>
        <w:numId w:val="1"/>
      </w:numPr>
      <w:tabs>
        <w:tab w:val="left" w:pos="900"/>
      </w:tabs>
      <w:ind w:left="1440" w:hanging="864"/>
      <w:outlineLvl w:val="2"/>
    </w:pPr>
  </w:style>
  <w:style w:type="paragraph" w:styleId="Heading4">
    <w:name w:val="heading 4"/>
    <w:basedOn w:val="Normal"/>
    <w:link w:val="Heading4Char"/>
    <w:autoRedefine/>
    <w:qFormat/>
    <w:rsid w:val="00013764"/>
    <w:pPr>
      <w:numPr>
        <w:ilvl w:val="3"/>
        <w:numId w:val="1"/>
      </w:numPr>
      <w:tabs>
        <w:tab w:val="left" w:pos="2268"/>
      </w:tabs>
      <w:ind w:left="2304"/>
      <w:outlineLvl w:val="3"/>
    </w:pPr>
  </w:style>
  <w:style w:type="paragraph" w:styleId="Heading5">
    <w:name w:val="heading 5"/>
    <w:basedOn w:val="Normal"/>
    <w:autoRedefine/>
    <w:rsid w:val="005D78B3"/>
    <w:pPr>
      <w:numPr>
        <w:ilvl w:val="4"/>
        <w:numId w:val="1"/>
      </w:numPr>
      <w:ind w:left="4253" w:hanging="1134"/>
      <w:outlineLvl w:val="4"/>
    </w:pPr>
    <w:rPr>
      <w:rFonts w:ascii="GE Inspira" w:hAnsi="GE Inspira"/>
    </w:rPr>
  </w:style>
  <w:style w:type="paragraph" w:styleId="Heading6">
    <w:name w:val="heading 6"/>
    <w:basedOn w:val="Normal"/>
    <w:next w:val="NormalIndent"/>
    <w:pPr>
      <w:numPr>
        <w:ilvl w:val="5"/>
        <w:numId w:val="1"/>
      </w:numPr>
      <w:spacing w:after="240"/>
      <w:outlineLvl w:val="5"/>
    </w:pPr>
    <w:rPr>
      <w:b/>
      <w:sz w:val="20"/>
      <w:u w:val="single"/>
    </w:rPr>
  </w:style>
  <w:style w:type="paragraph" w:styleId="Heading7">
    <w:name w:val="heading 7"/>
    <w:basedOn w:val="Normal"/>
    <w:next w:val="NormalIndent"/>
    <w:pPr>
      <w:numPr>
        <w:ilvl w:val="6"/>
        <w:numId w:val="1"/>
      </w:numPr>
      <w:spacing w:after="240"/>
      <w:outlineLvl w:val="6"/>
    </w:pPr>
    <w:rPr>
      <w:sz w:val="20"/>
      <w:u w:val="single"/>
    </w:rPr>
  </w:style>
  <w:style w:type="paragraph" w:styleId="Heading8">
    <w:name w:val="heading 8"/>
    <w:basedOn w:val="Normal"/>
    <w:next w:val="NormalIndent"/>
    <w:pPr>
      <w:numPr>
        <w:ilvl w:val="7"/>
        <w:numId w:val="1"/>
      </w:numPr>
      <w:spacing w:after="240"/>
      <w:outlineLvl w:val="7"/>
    </w:pPr>
    <w:rPr>
      <w:i/>
      <w:sz w:val="20"/>
      <w:u w:val="single"/>
    </w:rPr>
  </w:style>
  <w:style w:type="paragraph" w:styleId="Heading9">
    <w:name w:val="heading 9"/>
    <w:basedOn w:val="Normal"/>
    <w:next w:val="NormalIndent"/>
    <w:pPr>
      <w:numPr>
        <w:ilvl w:val="8"/>
        <w:numId w:val="1"/>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TableText">
    <w:name w:val="TableText"/>
    <w:basedOn w:val="Normal"/>
    <w:link w:val="TableTextChar"/>
    <w:rsid w:val="00057738"/>
    <w:pPr>
      <w:spacing w:before="40" w:after="40"/>
      <w:jc w:val="left"/>
    </w:pPr>
    <w:rPr>
      <w:sz w:val="20"/>
    </w:rPr>
  </w:style>
  <w:style w:type="paragraph" w:customStyle="1" w:styleId="TableText-Centered">
    <w:name w:val="TableText-Centered"/>
    <w:basedOn w:val="TableText"/>
    <w:link w:val="TableText-CenteredChar"/>
    <w:rsid w:val="00FC6E03"/>
    <w:pPr>
      <w:jc w:val="center"/>
    </w:pPr>
    <w:rPr>
      <w:bCs/>
      <w:szCs w:val="22"/>
    </w:rPr>
  </w:style>
  <w:style w:type="character" w:customStyle="1" w:styleId="TableTextChar">
    <w:name w:val="TableText Char"/>
    <w:basedOn w:val="DefaultParagraphFont"/>
    <w:link w:val="TableText"/>
    <w:rsid w:val="00057738"/>
    <w:rPr>
      <w:rFonts w:ascii="GE Inspira Sans" w:hAnsi="GE Inspira Sans"/>
      <w:lang w:val="en-GB" w:eastAsia="en-US"/>
    </w:rPr>
  </w:style>
  <w:style w:type="paragraph" w:customStyle="1" w:styleId="TableTitle-Centered">
    <w:name w:val="Table Title - Centered"/>
    <w:basedOn w:val="Normal"/>
    <w:link w:val="TableTitle-CenteredChar"/>
    <w:rsid w:val="003220F6"/>
    <w:pPr>
      <w:spacing w:before="60" w:after="60"/>
      <w:jc w:val="center"/>
    </w:pPr>
    <w:rPr>
      <w:b/>
      <w:color w:val="FFFFFF" w:themeColor="background1"/>
      <w:sz w:val="20"/>
    </w:rPr>
  </w:style>
  <w:style w:type="character" w:customStyle="1" w:styleId="HeaderChar">
    <w:name w:val="Header Char"/>
    <w:basedOn w:val="DefaultParagraphFont"/>
    <w:link w:val="Header"/>
    <w:semiHidden/>
    <w:rsid w:val="00FC6E03"/>
    <w:rPr>
      <w:rFonts w:ascii="Arial" w:hAnsi="Arial"/>
      <w:b/>
      <w:sz w:val="28"/>
      <w:lang w:val="en-GB" w:eastAsia="en-US"/>
    </w:rPr>
  </w:style>
  <w:style w:type="character" w:customStyle="1" w:styleId="TableText-CenteredChar">
    <w:name w:val="TableText-Centered Char"/>
    <w:basedOn w:val="HeaderChar"/>
    <w:link w:val="TableText-Centered"/>
    <w:rsid w:val="00FC6E03"/>
    <w:rPr>
      <w:rFonts w:ascii="GE Inspira Sans" w:hAnsi="GE Inspira Sans"/>
      <w:b w:val="0"/>
      <w:bCs/>
      <w:sz w:val="28"/>
      <w:szCs w:val="22"/>
      <w:lang w:val="en-GB" w:eastAsia="en-US"/>
    </w:rPr>
  </w:style>
  <w:style w:type="paragraph" w:styleId="NoSpacing">
    <w:name w:val="No Spacing"/>
    <w:uiPriority w:val="1"/>
    <w:rsid w:val="00DC4AA2"/>
    <w:pPr>
      <w:spacing w:after="0"/>
      <w:ind w:left="0" w:firstLine="0"/>
    </w:pPr>
    <w:rPr>
      <w:rFonts w:ascii="GE Inspira Sans" w:hAnsi="GE Inspira Sans"/>
      <w:sz w:val="24"/>
      <w:lang w:val="en-GB" w:eastAsia="en-US"/>
    </w:rPr>
  </w:style>
  <w:style w:type="character" w:customStyle="1" w:styleId="TableTitle-AlignedLeftChar">
    <w:name w:val="Table Title - Aligned Left Char"/>
    <w:basedOn w:val="DefaultParagraphFont"/>
    <w:link w:val="TableTitle-AlignedLeft"/>
    <w:rsid w:val="001F7AE2"/>
    <w:rPr>
      <w:rFonts w:ascii="GE Inspira Sans" w:hAnsi="GE Inspira Sans"/>
      <w:b/>
      <w:color w:val="FFFFFF" w:themeColor="background1"/>
      <w:lang w:val="en-GB" w:eastAsia="en-US"/>
    </w:rPr>
  </w:style>
  <w:style w:type="character" w:customStyle="1" w:styleId="TableTitle-CenteredChar">
    <w:name w:val="Table Title - Centered Char"/>
    <w:basedOn w:val="TableTitle-AlignedLeftChar"/>
    <w:link w:val="TableTitle-Centered"/>
    <w:rsid w:val="003220F6"/>
    <w:rPr>
      <w:rFonts w:ascii="GE Inspira Sans" w:hAnsi="GE Inspira Sans"/>
      <w:b/>
      <w:color w:val="FFFFFF" w:themeColor="background1"/>
      <w:lang w:val="en-GB" w:eastAsia="en-US"/>
    </w:rPr>
  </w:style>
  <w:style w:type="paragraph" w:styleId="BodyText">
    <w:name w:val="Body Text"/>
    <w:basedOn w:val="Normal"/>
    <w:semiHidden/>
    <w:rsid w:val="00C32281"/>
    <w:pPr>
      <w:tabs>
        <w:tab w:val="left" w:pos="2160"/>
      </w:tabs>
      <w:spacing w:after="240"/>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TableTitle-AlignedLeft">
    <w:name w:val="Table Title - Aligned Left"/>
    <w:basedOn w:val="Normal"/>
    <w:link w:val="TableTitle-AlignedLeftChar"/>
    <w:rsid w:val="001F7AE2"/>
    <w:pPr>
      <w:spacing w:before="60" w:after="60"/>
      <w:jc w:val="left"/>
      <w:outlineLvl w:val="0"/>
    </w:pPr>
    <w:rPr>
      <w:b/>
      <w:color w:val="FFFFFF" w:themeColor="background1"/>
      <w:sz w:val="20"/>
    </w:rPr>
  </w:style>
  <w:style w:type="paragraph" w:styleId="BodyTextIndent3">
    <w:name w:val="Body Text Indent 3"/>
    <w:basedOn w:val="Normal"/>
    <w:semiHidden/>
    <w:pPr>
      <w:ind w:left="720"/>
    </w:pPr>
    <w:rPr>
      <w:rFonts w:ascii="GE Inspira" w:hAnsi="GE Inspira"/>
    </w:rPr>
  </w:style>
  <w:style w:type="character" w:styleId="FollowedHyperlink">
    <w:name w:val="FollowedHyperlink"/>
    <w:semiHidden/>
    <w:rPr>
      <w:color w:val="800080"/>
      <w:u w:val="single"/>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F7AE2"/>
    <w:pPr>
      <w:tabs>
        <w:tab w:val="left" w:pos="440"/>
        <w:tab w:val="right" w:leader="dot" w:pos="9781"/>
      </w:tabs>
      <w:autoSpaceDE w:val="0"/>
      <w:autoSpaceDN w:val="0"/>
      <w:spacing w:before="120"/>
      <w:ind w:left="778" w:right="144" w:hanging="778"/>
    </w:pPr>
    <w:rPr>
      <w:b/>
      <w:bCs/>
      <w:caps/>
      <w:noProof/>
      <w:szCs w:val="24"/>
    </w:rPr>
  </w:style>
  <w:style w:type="paragraph" w:styleId="TOC2">
    <w:name w:val="toc 2"/>
    <w:basedOn w:val="TOC1"/>
    <w:next w:val="Normal"/>
    <w:autoRedefine/>
    <w:uiPriority w:val="39"/>
    <w:rsid w:val="00E11FFC"/>
    <w:pPr>
      <w:tabs>
        <w:tab w:val="clear" w:pos="440"/>
        <w:tab w:val="left" w:pos="450"/>
        <w:tab w:val="left" w:pos="880"/>
      </w:tabs>
      <w:ind w:left="425" w:right="142" w:firstLine="25"/>
    </w:pPr>
    <w:rPr>
      <w:b w:val="0"/>
      <w:small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customStyle="1" w:styleId="TextBody2">
    <w:name w:val="TextBody2"/>
    <w:basedOn w:val="FootnoteText"/>
    <w:link w:val="TextBody2Char"/>
    <w:qFormat/>
    <w:rsid w:val="00310105"/>
    <w:pPr>
      <w:ind w:left="576"/>
    </w:pPr>
    <w:rPr>
      <w:rFonts w:cs="Arial"/>
    </w:rPr>
  </w:style>
  <w:style w:type="paragraph" w:customStyle="1" w:styleId="TextBody3">
    <w:name w:val="TextBody3"/>
    <w:basedOn w:val="Normal"/>
    <w:link w:val="TextBody3Char"/>
    <w:qFormat/>
    <w:rsid w:val="00310105"/>
    <w:pPr>
      <w:ind w:left="1440"/>
    </w:p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310105"/>
    <w:rPr>
      <w:rFonts w:ascii="GE Inspira Sans" w:hAnsi="GE Inspira Sans" w:cs="Arial"/>
      <w:sz w:val="24"/>
      <w:lang w:val="en-GB" w:eastAsia="en-US"/>
    </w:r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8166C0"/>
    <w:pPr>
      <w:numPr>
        <w:numId w:val="9"/>
      </w:numPr>
      <w:tabs>
        <w:tab w:val="left" w:pos="851"/>
      </w:tabs>
      <w:spacing w:after="60"/>
    </w:pPr>
  </w:style>
  <w:style w:type="paragraph" w:customStyle="1" w:styleId="zAlpha2">
    <w:name w:val="zAlpha2"/>
    <w:basedOn w:val="zAlpha1"/>
    <w:link w:val="zAlpha2Char"/>
    <w:autoRedefine/>
    <w:qFormat/>
    <w:rsid w:val="00115D04"/>
    <w:pPr>
      <w:numPr>
        <w:numId w:val="10"/>
      </w:numPr>
      <w:tabs>
        <w:tab w:val="clear" w:pos="851"/>
        <w:tab w:val="left" w:pos="2268"/>
      </w:tabs>
    </w:pPr>
  </w:style>
  <w:style w:type="character" w:customStyle="1" w:styleId="zAlpha1Char">
    <w:name w:val="zAlpha1 Char"/>
    <w:basedOn w:val="DefaultParagraphFont"/>
    <w:link w:val="zAlpha1"/>
    <w:rsid w:val="008166C0"/>
    <w:rPr>
      <w:rFonts w:ascii="GE Inspira Sans" w:hAnsi="GE Inspira Sans"/>
      <w:sz w:val="24"/>
      <w:lang w:val="en-GB" w:eastAsia="en-US"/>
    </w:rPr>
  </w:style>
  <w:style w:type="paragraph" w:customStyle="1" w:styleId="zAlpha3">
    <w:name w:val="zAlpha3"/>
    <w:basedOn w:val="zAlpha2"/>
    <w:link w:val="zAlpha3Char"/>
    <w:autoRedefine/>
    <w:qFormat/>
    <w:rsid w:val="00115D04"/>
    <w:pPr>
      <w:numPr>
        <w:numId w:val="11"/>
      </w:numPr>
      <w:tabs>
        <w:tab w:val="clear" w:pos="2268"/>
        <w:tab w:val="left" w:pos="3119"/>
      </w:tabs>
    </w:pPr>
  </w:style>
  <w:style w:type="character" w:customStyle="1" w:styleId="zAlpha2Char">
    <w:name w:val="zAlpha2 Char"/>
    <w:basedOn w:val="zAlpha1Char"/>
    <w:link w:val="zAlpha2"/>
    <w:rsid w:val="00115D04"/>
    <w:rPr>
      <w:rFonts w:ascii="GE Inspira Sans" w:hAnsi="GE Inspira Sans"/>
      <w:sz w:val="24"/>
      <w:lang w:val="en-GB" w:eastAsia="en-US"/>
    </w:rPr>
  </w:style>
  <w:style w:type="paragraph" w:customStyle="1" w:styleId="TextBody1">
    <w:name w:val="TextBody1"/>
    <w:basedOn w:val="TextBody2"/>
    <w:link w:val="TextBody1Char"/>
    <w:autoRedefine/>
    <w:qFormat/>
    <w:rsid w:val="00394223"/>
    <w:pPr>
      <w:ind w:left="0"/>
    </w:pPr>
    <w:rPr>
      <w:szCs w:val="24"/>
    </w:rPr>
  </w:style>
  <w:style w:type="character" w:customStyle="1" w:styleId="zAlpha3Char">
    <w:name w:val="zAlpha3 Char"/>
    <w:basedOn w:val="zAlpha2Char"/>
    <w:link w:val="zAlpha3"/>
    <w:rsid w:val="00115D04"/>
    <w:rPr>
      <w:rFonts w:ascii="GE Inspira Sans" w:hAnsi="GE Inspira Sans"/>
      <w:sz w:val="24"/>
      <w:lang w:val="en-GB" w:eastAsia="en-US"/>
    </w:rPr>
  </w:style>
  <w:style w:type="character" w:customStyle="1" w:styleId="TextBody1Char">
    <w:name w:val="TextBody1 Char"/>
    <w:basedOn w:val="TextBody2Char"/>
    <w:link w:val="TextBody1"/>
    <w:rsid w:val="00394223"/>
    <w:rPr>
      <w:rFonts w:ascii="GE Inspira Sans" w:hAnsi="GE Inspira Sans" w:cs="Arial"/>
      <w:sz w:val="24"/>
      <w:szCs w:val="24"/>
      <w:lang w:val="en-GB" w:eastAsia="en-US"/>
    </w:rPr>
  </w:style>
  <w:style w:type="paragraph" w:customStyle="1" w:styleId="zBullets2">
    <w:name w:val="zBullets2"/>
    <w:basedOn w:val="Normal"/>
    <w:link w:val="zBullets2Char"/>
    <w:autoRedefine/>
    <w:qFormat/>
    <w:rsid w:val="00C32281"/>
    <w:pPr>
      <w:numPr>
        <w:numId w:val="7"/>
      </w:numPr>
      <w:tabs>
        <w:tab w:val="left" w:pos="425"/>
      </w:tabs>
      <w:spacing w:after="60"/>
      <w:ind w:left="1800"/>
    </w:pPr>
  </w:style>
  <w:style w:type="character" w:customStyle="1" w:styleId="zBullets2Char">
    <w:name w:val="zBullets2 Char"/>
    <w:basedOn w:val="DefaultParagraphFont"/>
    <w:link w:val="zBullets2"/>
    <w:rsid w:val="00C32281"/>
    <w:rPr>
      <w:rFonts w:ascii="GE Inspira Sans" w:hAnsi="GE Inspira Sans"/>
      <w:sz w:val="24"/>
      <w:lang w:val="en-GB" w:eastAsia="en-US"/>
    </w:rPr>
  </w:style>
  <w:style w:type="paragraph" w:customStyle="1" w:styleId="zBullets1">
    <w:name w:val="zBullets1"/>
    <w:basedOn w:val="TextBody2"/>
    <w:link w:val="zBullets1Char"/>
    <w:qFormat/>
    <w:rsid w:val="00310105"/>
    <w:pPr>
      <w:numPr>
        <w:numId w:val="2"/>
      </w:numPr>
      <w:spacing w:after="60"/>
      <w:ind w:left="936"/>
    </w:pPr>
  </w:style>
  <w:style w:type="paragraph" w:customStyle="1" w:styleId="zBullets3">
    <w:name w:val="zBullets3"/>
    <w:basedOn w:val="TextBody3"/>
    <w:link w:val="zBullets3Char"/>
    <w:autoRedefine/>
    <w:qFormat/>
    <w:rsid w:val="00310105"/>
    <w:pPr>
      <w:numPr>
        <w:numId w:val="3"/>
      </w:numPr>
      <w:spacing w:after="60"/>
      <w:ind w:left="2664"/>
    </w:pPr>
  </w:style>
  <w:style w:type="character" w:customStyle="1" w:styleId="zBullets1Char">
    <w:name w:val="zBullets1 Char"/>
    <w:basedOn w:val="TextBody2Char"/>
    <w:link w:val="zBullets1"/>
    <w:rsid w:val="00310105"/>
    <w:rPr>
      <w:rFonts w:ascii="GE Inspira Sans" w:hAnsi="GE Inspira Sans" w:cs="Arial"/>
      <w:sz w:val="24"/>
      <w:lang w:val="en-GB" w:eastAsia="en-US"/>
    </w:rPr>
  </w:style>
  <w:style w:type="character" w:customStyle="1" w:styleId="zBullets3Char">
    <w:name w:val="zBullets3 Char"/>
    <w:basedOn w:val="TextBody3Char"/>
    <w:link w:val="zBullets3"/>
    <w:rsid w:val="00310105"/>
    <w:rPr>
      <w:rFonts w:ascii="GE Inspira Sans" w:hAnsi="GE Inspira Sans"/>
      <w:sz w:val="24"/>
      <w:lang w:val="en-GB" w:eastAsia="en-US"/>
    </w:rPr>
  </w:style>
  <w:style w:type="character" w:customStyle="1" w:styleId="Heading4Char">
    <w:name w:val="Heading 4 Char"/>
    <w:basedOn w:val="DefaultParagraphFont"/>
    <w:link w:val="Heading4"/>
    <w:rsid w:val="00013764"/>
    <w:rPr>
      <w:rFonts w:ascii="GE Inspira Sans" w:hAnsi="GE Inspira Sans"/>
      <w:sz w:val="24"/>
      <w:lang w:val="en-GB" w:eastAsia="en-US"/>
    </w:rPr>
  </w:style>
  <w:style w:type="paragraph" w:styleId="TOC3">
    <w:name w:val="toc 3"/>
    <w:basedOn w:val="TOC2"/>
    <w:next w:val="Normal"/>
    <w:autoRedefine/>
    <w:uiPriority w:val="39"/>
    <w:unhideWhenUsed/>
    <w:rsid w:val="00E11FFC"/>
    <w:pPr>
      <w:tabs>
        <w:tab w:val="clear" w:pos="9781"/>
        <w:tab w:val="left" w:pos="1320"/>
        <w:tab w:val="right" w:leader="dot" w:pos="9771"/>
      </w:tabs>
      <w:ind w:left="851"/>
    </w:pPr>
  </w:style>
  <w:style w:type="table" w:customStyle="1" w:styleId="TableGrid1">
    <w:name w:val="Table Grid1"/>
    <w:basedOn w:val="TableNormal"/>
    <w:next w:val="TableGrid"/>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styleId="Caption">
    <w:name w:val="caption"/>
    <w:basedOn w:val="Normal"/>
    <w:next w:val="Normal"/>
    <w:uiPriority w:val="35"/>
    <w:unhideWhenUsed/>
    <w:qFormat/>
    <w:rsid w:val="00C32281"/>
    <w:pPr>
      <w:spacing w:before="60" w:after="60"/>
      <w:ind w:left="1418"/>
      <w:jc w:val="left"/>
    </w:pPr>
    <w:rPr>
      <w:rFonts w:cs="Arial"/>
      <w:b/>
      <w:bCs/>
      <w:sz w:val="18"/>
      <w:szCs w:val="18"/>
      <w:lang w:val="en-AU" w:eastAsia="en-AU"/>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rsid w:val="00947897"/>
    <w:rPr>
      <w:rFonts w:cs="Arial"/>
      <w:color w:val="FF0000"/>
      <w:sz w:val="22"/>
    </w:rPr>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numbering" w:customStyle="1" w:styleId="ListStyle1">
    <w:name w:val="ListStyle1"/>
    <w:uiPriority w:val="99"/>
    <w:rsid w:val="00C47FD9"/>
    <w:pPr>
      <w:numPr>
        <w:numId w:val="8"/>
      </w:numPr>
    </w:pPr>
  </w:style>
  <w:style w:type="numbering" w:customStyle="1" w:styleId="ListStyle2">
    <w:name w:val="ListStyle2"/>
    <w:uiPriority w:val="99"/>
    <w:rsid w:val="008166C0"/>
    <w:pPr>
      <w:numPr>
        <w:numId w:val="10"/>
      </w:numPr>
    </w:pPr>
  </w:style>
  <w:style w:type="numbering" w:customStyle="1" w:styleId="ListStyle3">
    <w:name w:val="ListStyle3"/>
    <w:uiPriority w:val="99"/>
    <w:rsid w:val="00115D04"/>
    <w:pPr>
      <w:numPr>
        <w:numId w:val="11"/>
      </w:numPr>
    </w:pPr>
  </w:style>
  <w:style w:type="paragraph" w:customStyle="1" w:styleId="Default">
    <w:name w:val="Default"/>
    <w:rsid w:val="00624793"/>
    <w:pPr>
      <w:autoSpaceDE w:val="0"/>
      <w:autoSpaceDN w:val="0"/>
      <w:adjustRightInd w:val="0"/>
      <w:spacing w:after="0"/>
      <w:ind w:left="0" w:firstLine="0"/>
      <w:jc w:val="left"/>
    </w:pPr>
    <w:rPr>
      <w:rFonts w:ascii="GE Inspira" w:hAnsi="GE Inspira" w:cs="GE Inspira"/>
      <w:color w:val="000000"/>
      <w:sz w:val="24"/>
      <w:szCs w:val="24"/>
      <w:lang w:val="en-GB"/>
    </w:rPr>
  </w:style>
  <w:style w:type="table" w:customStyle="1" w:styleId="TableGrid2">
    <w:name w:val="Table Grid2"/>
    <w:basedOn w:val="TableNormal"/>
    <w:next w:val="TableGrid"/>
    <w:uiPriority w:val="59"/>
    <w:unhideWhenUsed/>
    <w:rsid w:val="009E54A3"/>
    <w:pPr>
      <w:widowControl w:val="0"/>
      <w:spacing w:after="0"/>
      <w:ind w:left="0" w:firstLine="0"/>
      <w:jc w:val="left"/>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DD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pportcentral.ge.com/@lexicon" TargetMode="External"/><Relationship Id="rId18" Type="http://schemas.openxmlformats.org/officeDocument/2006/relationships/hyperlink" Target="http://edms.pw.ge.com/dctmquality/home/components/drl/drl.jsp?objectId=0900f5ea8063e586&amp;showRendition=true" TargetMode="External"/><Relationship Id="rId3" Type="http://schemas.openxmlformats.org/officeDocument/2006/relationships/styles" Target="styles.xml"/><Relationship Id="rId21" Type="http://schemas.openxmlformats.org/officeDocument/2006/relationships/hyperlink" Target="http://supportcentral.ge.com/@lexicon" TargetMode="External"/><Relationship Id="rId7" Type="http://schemas.openxmlformats.org/officeDocument/2006/relationships/endnotes" Target="endnotes.xml"/><Relationship Id="rId12" Type="http://schemas.openxmlformats.org/officeDocument/2006/relationships/hyperlink" Target="http://edms.pw.ge.com/dctmquality/home/components/drl/drl.jsp?objectId=0900f5ea80796e2d&amp;showRendition=true" TargetMode="External"/><Relationship Id="rId17" Type="http://schemas.openxmlformats.org/officeDocument/2006/relationships/hyperlink" Target="http://edms.pw.ge.com/dctmquality/home/components/drl/drl.jsp?objectId=0900f5ea8063d169&amp;showRendition=true" TargetMode="External"/><Relationship Id="rId2" Type="http://schemas.openxmlformats.org/officeDocument/2006/relationships/numbering" Target="numbering.xml"/><Relationship Id="rId16" Type="http://schemas.openxmlformats.org/officeDocument/2006/relationships/hyperlink" Target="http://edms.pw.ge.com/dctmquality/home/components/drl/drl.jsp?objectId=0900f5ea8063d167&amp;showRendition=true" TargetMode="External"/><Relationship Id="rId20" Type="http://schemas.openxmlformats.org/officeDocument/2006/relationships/hyperlink" Target="http://edms.pw.ge.com/dctmquality/home/components/drl/drl.jsp?objectId=0900f5ea8063e58a&amp;showRendition=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dms.pw.ge.com/dctmquality/home/components/drl/drl.jsp?objectId=0900f5ea8063d167&amp;showRendition=true"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dms.pw.ge.com/dctmquality/home/components/drl/drl.jsp?objectId=0900f5ea8063e586&amp;showRendition=tru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ibraries.ge.com/download?fileid=697340101101&amp;entity_id=55721334101&amp;sid=101" TargetMode="External"/><Relationship Id="rId22" Type="http://schemas.openxmlformats.org/officeDocument/2006/relationships/hyperlink" Target="http://supportcentral.ge.com/@lexic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15CBA-4719-41DA-A28F-E07EE1157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61</TotalTime>
  <Pages>13</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20600</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Sims, Timothy (GE Oil &amp; Gas)</cp:lastModifiedBy>
  <cp:revision>26</cp:revision>
  <cp:lastPrinted>2015-09-17T10:46:00Z</cp:lastPrinted>
  <dcterms:created xsi:type="dcterms:W3CDTF">2017-08-23T06:31:00Z</dcterms:created>
  <dcterms:modified xsi:type="dcterms:W3CDTF">2017-08-23T07:56:00Z</dcterms:modified>
</cp:coreProperties>
</file>